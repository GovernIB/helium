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C190A" w:rsidRDefault="009C190A" w:rsidP="009C190A">
      <w:pPr>
        <w:ind w:left="708" w:hanging="708"/>
        <w:jc w:val="center"/>
        <w:rPr>
          <w:rFonts w:ascii="Comic Sans MS" w:hAnsi="Comic Sans MS"/>
          <w:b/>
          <w:bCs/>
          <w:sz w:val="28"/>
          <w:szCs w:val="28"/>
        </w:rPr>
      </w:pPr>
    </w:p>
    <w:p w:rsidR="009C190A" w:rsidRDefault="009C190A" w:rsidP="009C190A">
      <w:pPr>
        <w:ind w:left="708" w:hanging="708"/>
        <w:jc w:val="center"/>
        <w:rPr>
          <w:rFonts w:ascii="Comic Sans MS" w:hAnsi="Comic Sans MS"/>
          <w:b/>
          <w:bCs/>
          <w:sz w:val="28"/>
          <w:szCs w:val="28"/>
        </w:rPr>
      </w:pPr>
    </w:p>
    <w:p w:rsidR="009C190A" w:rsidRDefault="009C190A" w:rsidP="009C190A">
      <w:pPr>
        <w:ind w:left="708" w:hanging="708"/>
        <w:jc w:val="center"/>
        <w:rPr>
          <w:rFonts w:ascii="Comic Sans MS" w:hAnsi="Comic Sans MS"/>
          <w:b/>
          <w:bCs/>
          <w:sz w:val="28"/>
          <w:szCs w:val="28"/>
        </w:rPr>
      </w:pPr>
    </w:p>
    <w:p w:rsidR="009C190A" w:rsidRDefault="009C190A" w:rsidP="009C190A">
      <w:pPr>
        <w:ind w:left="708" w:hanging="708"/>
        <w:jc w:val="center"/>
        <w:rPr>
          <w:rFonts w:ascii="Comic Sans MS" w:hAnsi="Comic Sans MS"/>
          <w:b/>
          <w:bCs/>
          <w:sz w:val="28"/>
          <w:szCs w:val="28"/>
        </w:rPr>
      </w:pPr>
    </w:p>
    <w:p w:rsidR="009C190A" w:rsidRDefault="009C190A" w:rsidP="009C190A">
      <w:pPr>
        <w:ind w:left="708" w:hanging="708"/>
        <w:jc w:val="center"/>
        <w:rPr>
          <w:rFonts w:ascii="Comic Sans MS" w:hAnsi="Comic Sans MS"/>
          <w:b/>
          <w:bCs/>
          <w:sz w:val="28"/>
          <w:szCs w:val="28"/>
        </w:rPr>
      </w:pPr>
    </w:p>
    <w:p w:rsidR="009C190A" w:rsidRDefault="009C190A" w:rsidP="009C190A">
      <w:pPr>
        <w:ind w:left="708" w:hanging="708"/>
        <w:jc w:val="center"/>
        <w:rPr>
          <w:rFonts w:ascii="Comic Sans MS" w:hAnsi="Comic Sans MS"/>
          <w:b/>
          <w:bCs/>
          <w:sz w:val="28"/>
          <w:szCs w:val="28"/>
        </w:rPr>
      </w:pPr>
    </w:p>
    <w:p w:rsidR="009C190A" w:rsidRDefault="009C190A" w:rsidP="009C190A">
      <w:pPr>
        <w:ind w:left="708" w:hanging="708"/>
        <w:jc w:val="center"/>
        <w:rPr>
          <w:rFonts w:ascii="Comic Sans MS" w:hAnsi="Comic Sans MS"/>
          <w:b/>
          <w:bCs/>
          <w:sz w:val="28"/>
          <w:szCs w:val="28"/>
        </w:rPr>
      </w:pPr>
    </w:p>
    <w:p w:rsidR="009C190A" w:rsidRDefault="009C190A" w:rsidP="009C190A">
      <w:pPr>
        <w:ind w:left="708" w:hanging="708"/>
        <w:jc w:val="center"/>
        <w:rPr>
          <w:rFonts w:ascii="Comic Sans MS" w:hAnsi="Comic Sans MS"/>
          <w:b/>
          <w:bCs/>
          <w:sz w:val="28"/>
          <w:szCs w:val="28"/>
        </w:rPr>
      </w:pPr>
    </w:p>
    <w:p w:rsidR="009C190A" w:rsidRDefault="009C190A" w:rsidP="009C190A">
      <w:pPr>
        <w:ind w:left="708" w:hanging="708"/>
        <w:jc w:val="center"/>
        <w:rPr>
          <w:rFonts w:ascii="Comic Sans MS" w:hAnsi="Comic Sans MS"/>
          <w:b/>
          <w:bCs/>
          <w:sz w:val="28"/>
          <w:szCs w:val="28"/>
        </w:rPr>
      </w:pPr>
    </w:p>
    <w:p w:rsidR="009C190A" w:rsidRDefault="009C190A" w:rsidP="009C190A">
      <w:pPr>
        <w:ind w:left="708" w:hanging="708"/>
        <w:jc w:val="center"/>
        <w:rPr>
          <w:rFonts w:ascii="Comic Sans MS" w:hAnsi="Comic Sans MS"/>
          <w:b/>
          <w:bCs/>
          <w:sz w:val="28"/>
          <w:szCs w:val="28"/>
        </w:rPr>
      </w:pPr>
    </w:p>
    <w:p w:rsidR="009C190A" w:rsidRDefault="009C190A" w:rsidP="009C190A">
      <w:pPr>
        <w:jc w:val="center"/>
        <w:rPr>
          <w:rFonts w:ascii="Arial" w:hAnsi="Arial" w:cs="Arial"/>
          <w:b/>
          <w:sz w:val="32"/>
          <w:szCs w:val="32"/>
        </w:rPr>
      </w:pPr>
    </w:p>
    <w:p w:rsidR="00415B6E" w:rsidRPr="003735B5" w:rsidRDefault="00415B6E" w:rsidP="00415B6E">
      <w:pPr>
        <w:jc w:val="both"/>
      </w:pPr>
    </w:p>
    <w:p w:rsidR="00415B6E" w:rsidRPr="003735B5" w:rsidRDefault="00415B6E" w:rsidP="00415B6E">
      <w:pPr>
        <w:jc w:val="both"/>
      </w:pPr>
    </w:p>
    <w:p w:rsidR="00415B6E" w:rsidRDefault="00415B6E" w:rsidP="00415B6E">
      <w:pPr>
        <w:pBdr>
          <w:left w:val="single" w:sz="48" w:space="4" w:color="244061" w:themeColor="accent1" w:themeShade="80"/>
        </w:pBdr>
        <w:jc w:val="both"/>
        <w:rPr>
          <w:b/>
          <w:bCs/>
          <w:color w:val="808080" w:themeColor="text1" w:themeTint="7F"/>
          <w:sz w:val="32"/>
          <w:szCs w:val="32"/>
        </w:rPr>
      </w:pPr>
      <w:r w:rsidRPr="003735B5">
        <w:rPr>
          <w:b/>
          <w:bCs/>
          <w:noProof/>
          <w:color w:val="808080" w:themeColor="text1" w:themeTint="7F"/>
          <w:sz w:val="32"/>
          <w:szCs w:val="32"/>
          <w:lang w:val="es-ES"/>
        </w:rPr>
        <w:drawing>
          <wp:inline distT="0" distB="0" distL="0" distR="0">
            <wp:extent cx="2352675" cy="666750"/>
            <wp:effectExtent l="19050" t="0" r="9525" b="0"/>
            <wp:docPr id="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66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B6E" w:rsidRPr="003735B5" w:rsidRDefault="00415B6E" w:rsidP="00415B6E">
      <w:pPr>
        <w:pBdr>
          <w:left w:val="single" w:sz="48" w:space="4" w:color="244061" w:themeColor="accent1" w:themeShade="80"/>
        </w:pBdr>
        <w:jc w:val="both"/>
        <w:rPr>
          <w:b/>
          <w:bCs/>
          <w:color w:val="808080" w:themeColor="text1" w:themeTint="7F"/>
          <w:sz w:val="32"/>
          <w:szCs w:val="32"/>
        </w:rPr>
      </w:pPr>
    </w:p>
    <w:sdt>
      <w:sdtPr>
        <w:rPr>
          <w:b/>
          <w:bCs/>
          <w:color w:val="1F497D" w:themeColor="text2"/>
          <w:sz w:val="72"/>
          <w:szCs w:val="72"/>
        </w:rPr>
        <w:alias w:val="Título"/>
        <w:id w:val="91299896"/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p w:rsidR="00415B6E" w:rsidRPr="003735B5" w:rsidRDefault="00793823" w:rsidP="00415B6E">
          <w:pPr>
            <w:pBdr>
              <w:left w:val="single" w:sz="48" w:space="4" w:color="244061" w:themeColor="accent1" w:themeShade="80"/>
            </w:pBdr>
            <w:jc w:val="both"/>
            <w:rPr>
              <w:b/>
              <w:bCs/>
              <w:color w:val="1F497D" w:themeColor="text2"/>
              <w:sz w:val="72"/>
              <w:szCs w:val="72"/>
            </w:rPr>
          </w:pPr>
          <w:r>
            <w:rPr>
              <w:b/>
              <w:bCs/>
              <w:color w:val="1F497D" w:themeColor="text2"/>
              <w:sz w:val="72"/>
              <w:szCs w:val="72"/>
            </w:rPr>
            <w:t>Pla de p</w:t>
          </w:r>
          <w:r w:rsidR="00415B6E">
            <w:rPr>
              <w:b/>
              <w:bCs/>
              <w:color w:val="1F497D" w:themeColor="text2"/>
              <w:sz w:val="72"/>
              <w:szCs w:val="72"/>
            </w:rPr>
            <w:t>roves amb Selenium</w:t>
          </w:r>
        </w:p>
      </w:sdtContent>
    </w:sdt>
    <w:p w:rsidR="00415B6E" w:rsidRPr="003735B5" w:rsidRDefault="00415B6E" w:rsidP="00415B6E">
      <w:pPr>
        <w:jc w:val="both"/>
      </w:pPr>
    </w:p>
    <w:p w:rsidR="00415B6E" w:rsidRPr="003735B5" w:rsidRDefault="00415B6E" w:rsidP="00415B6E">
      <w:pPr>
        <w:jc w:val="both"/>
      </w:pPr>
    </w:p>
    <w:p w:rsidR="009C190A" w:rsidRDefault="009C190A" w:rsidP="009C190A">
      <w:pPr>
        <w:jc w:val="center"/>
        <w:rPr>
          <w:rFonts w:ascii="Arial" w:hAnsi="Arial" w:cs="Arial"/>
          <w:b/>
          <w:sz w:val="32"/>
          <w:szCs w:val="32"/>
        </w:rPr>
      </w:pPr>
    </w:p>
    <w:p w:rsidR="009C190A" w:rsidRDefault="009C190A" w:rsidP="009C190A">
      <w:pPr>
        <w:jc w:val="center"/>
        <w:rPr>
          <w:rFonts w:ascii="Arial" w:hAnsi="Arial" w:cs="Arial"/>
          <w:b/>
          <w:sz w:val="32"/>
          <w:szCs w:val="32"/>
        </w:rPr>
      </w:pPr>
    </w:p>
    <w:p w:rsidR="009C190A" w:rsidRDefault="009C190A" w:rsidP="009C190A">
      <w:pPr>
        <w:jc w:val="center"/>
        <w:rPr>
          <w:rFonts w:ascii="Arial" w:hAnsi="Arial" w:cs="Arial"/>
          <w:b/>
          <w:sz w:val="32"/>
          <w:szCs w:val="32"/>
        </w:rPr>
      </w:pPr>
    </w:p>
    <w:p w:rsidR="009C190A" w:rsidRDefault="009C190A" w:rsidP="009C190A">
      <w:pPr>
        <w:jc w:val="center"/>
        <w:rPr>
          <w:rFonts w:ascii="Arial" w:hAnsi="Arial" w:cs="Arial"/>
          <w:b/>
          <w:sz w:val="32"/>
          <w:szCs w:val="32"/>
        </w:rPr>
      </w:pPr>
    </w:p>
    <w:p w:rsidR="009C190A" w:rsidRDefault="00415B6E" w:rsidP="009C190A">
      <w:pPr>
        <w:jc w:val="center"/>
        <w:rPr>
          <w:rFonts w:ascii="Arial" w:hAnsi="Arial" w:cs="Arial"/>
          <w:b/>
          <w:sz w:val="32"/>
          <w:szCs w:val="32"/>
        </w:rPr>
      </w:pPr>
      <w:r w:rsidRPr="00415B6E">
        <w:rPr>
          <w:rFonts w:ascii="Arial" w:hAnsi="Arial" w:cs="Arial"/>
          <w:b/>
          <w:noProof/>
          <w:sz w:val="32"/>
          <w:szCs w:val="32"/>
          <w:lang w:val="es-E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1299845</wp:posOffset>
            </wp:positionH>
            <wp:positionV relativeFrom="paragraph">
              <wp:posOffset>566420</wp:posOffset>
            </wp:positionV>
            <wp:extent cx="3138170" cy="1257300"/>
            <wp:effectExtent l="19050" t="0" r="5080" b="0"/>
            <wp:wrapSquare wrapText="bothSides"/>
            <wp:docPr id="7" name="Imagen 2" descr="C:\Documents and Settings\joanga\Escritorio\dgt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joanga\Escritorio\dgtic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817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C190A" w:rsidRDefault="009C190A" w:rsidP="009C190A">
      <w:pPr>
        <w:jc w:val="center"/>
        <w:rPr>
          <w:rFonts w:ascii="Arial" w:hAnsi="Arial" w:cs="Arial"/>
          <w:b/>
          <w:sz w:val="32"/>
          <w:szCs w:val="32"/>
        </w:rPr>
      </w:pPr>
    </w:p>
    <w:p w:rsidR="009C190A" w:rsidRDefault="009C190A" w:rsidP="009C190A">
      <w:pPr>
        <w:jc w:val="center"/>
        <w:rPr>
          <w:rFonts w:ascii="Arial" w:hAnsi="Arial" w:cs="Arial"/>
          <w:b/>
          <w:sz w:val="32"/>
          <w:szCs w:val="32"/>
        </w:rPr>
      </w:pPr>
    </w:p>
    <w:p w:rsidR="009C190A" w:rsidRDefault="009C190A" w:rsidP="009C190A">
      <w:pPr>
        <w:jc w:val="center"/>
        <w:rPr>
          <w:rFonts w:ascii="Arial" w:hAnsi="Arial" w:cs="Arial"/>
          <w:b/>
          <w:sz w:val="32"/>
          <w:szCs w:val="32"/>
        </w:rPr>
      </w:pPr>
    </w:p>
    <w:p w:rsidR="00D40B6B" w:rsidRDefault="00D40B6B" w:rsidP="00AE6B03">
      <w:r>
        <w:br w:type="page"/>
      </w:r>
    </w:p>
    <w:p w:rsidR="00415B6E" w:rsidRDefault="00415B6E" w:rsidP="00415B6E">
      <w:pPr>
        <w:jc w:val="both"/>
        <w:rPr>
          <w:rFonts w:ascii="Arial" w:hAnsi="Arial" w:cs="Arial"/>
          <w:b/>
          <w:color w:val="548DD4" w:themeColor="text2" w:themeTint="99"/>
          <w:sz w:val="40"/>
          <w:szCs w:val="40"/>
        </w:rPr>
      </w:pPr>
    </w:p>
    <w:p w:rsidR="00415B6E" w:rsidRPr="003735B5" w:rsidRDefault="00415B6E" w:rsidP="00415B6E">
      <w:pPr>
        <w:jc w:val="both"/>
        <w:rPr>
          <w:rFonts w:ascii="Arial" w:hAnsi="Arial" w:cs="Arial"/>
          <w:b/>
          <w:color w:val="548DD4" w:themeColor="text2" w:themeTint="99"/>
          <w:sz w:val="40"/>
          <w:szCs w:val="40"/>
        </w:rPr>
      </w:pPr>
      <w:r w:rsidRPr="003735B5">
        <w:rPr>
          <w:rFonts w:ascii="Arial" w:hAnsi="Arial" w:cs="Arial"/>
          <w:b/>
          <w:color w:val="548DD4" w:themeColor="text2" w:themeTint="99"/>
          <w:sz w:val="40"/>
          <w:szCs w:val="40"/>
        </w:rPr>
        <w:t>Control documentació</w:t>
      </w:r>
    </w:p>
    <w:p w:rsidR="00415B6E" w:rsidRPr="003735B5" w:rsidRDefault="00415B6E" w:rsidP="00415B6E">
      <w:pPr>
        <w:jc w:val="both"/>
      </w:pPr>
    </w:p>
    <w:p w:rsidR="00415B6E" w:rsidRDefault="00415B6E" w:rsidP="00415B6E">
      <w:pPr>
        <w:jc w:val="both"/>
        <w:rPr>
          <w:rFonts w:ascii="Arial" w:hAnsi="Arial" w:cs="Arial"/>
          <w:b/>
          <w:color w:val="548DD4" w:themeColor="text2" w:themeTint="99"/>
          <w:sz w:val="32"/>
          <w:szCs w:val="32"/>
        </w:rPr>
      </w:pPr>
    </w:p>
    <w:p w:rsidR="00415B6E" w:rsidRDefault="00415B6E" w:rsidP="00415B6E">
      <w:pPr>
        <w:jc w:val="both"/>
        <w:rPr>
          <w:rFonts w:ascii="Arial" w:hAnsi="Arial" w:cs="Arial"/>
          <w:b/>
          <w:color w:val="548DD4" w:themeColor="text2" w:themeTint="99"/>
          <w:sz w:val="32"/>
          <w:szCs w:val="32"/>
        </w:rPr>
      </w:pPr>
      <w:r w:rsidRPr="003735B5">
        <w:rPr>
          <w:rFonts w:ascii="Arial" w:hAnsi="Arial" w:cs="Arial"/>
          <w:b/>
          <w:color w:val="548DD4" w:themeColor="text2" w:themeTint="99"/>
          <w:sz w:val="32"/>
          <w:szCs w:val="32"/>
        </w:rPr>
        <w:t>Descripció del document</w:t>
      </w:r>
    </w:p>
    <w:p w:rsidR="00415B6E" w:rsidRPr="003735B5" w:rsidRDefault="00415B6E" w:rsidP="00415B6E">
      <w:pPr>
        <w:jc w:val="both"/>
        <w:rPr>
          <w:rFonts w:ascii="Arial" w:hAnsi="Arial" w:cs="Arial"/>
          <w:b/>
          <w:color w:val="548DD4" w:themeColor="text2" w:themeTint="99"/>
          <w:sz w:val="32"/>
          <w:szCs w:val="32"/>
        </w:rPr>
      </w:pPr>
    </w:p>
    <w:p w:rsidR="00415B6E" w:rsidRPr="003735B5" w:rsidRDefault="00415B6E" w:rsidP="00415B6E">
      <w:pPr>
        <w:jc w:val="both"/>
      </w:pPr>
      <w:r w:rsidRPr="003735B5">
        <w:t xml:space="preserve">El present document </w:t>
      </w:r>
      <w:r>
        <w:t xml:space="preserve">recull les proves realitzades en </w:t>
      </w:r>
      <w:r w:rsidRPr="003735B5">
        <w:t>el Gestor Electrònic d’Expedients Administratius Helium</w:t>
      </w:r>
      <w:r w:rsidR="00F032FD">
        <w:t>, versió 2.6.46</w:t>
      </w:r>
      <w:r>
        <w:t>, a través de l’entorn de proves de software Selenium.</w:t>
      </w:r>
    </w:p>
    <w:p w:rsidR="00415B6E" w:rsidRDefault="00415B6E" w:rsidP="00415B6E">
      <w:pPr>
        <w:jc w:val="both"/>
        <w:rPr>
          <w:rFonts w:ascii="Arial" w:hAnsi="Arial" w:cs="Arial"/>
          <w:b/>
          <w:color w:val="548DD4" w:themeColor="text2" w:themeTint="99"/>
          <w:sz w:val="32"/>
          <w:szCs w:val="32"/>
        </w:rPr>
      </w:pPr>
    </w:p>
    <w:p w:rsidR="00415B6E" w:rsidRDefault="00415B6E" w:rsidP="00415B6E">
      <w:pPr>
        <w:jc w:val="both"/>
        <w:rPr>
          <w:rFonts w:ascii="Arial" w:hAnsi="Arial" w:cs="Arial"/>
          <w:b/>
          <w:color w:val="548DD4" w:themeColor="text2" w:themeTint="99"/>
          <w:sz w:val="32"/>
          <w:szCs w:val="32"/>
        </w:rPr>
      </w:pPr>
    </w:p>
    <w:p w:rsidR="00415B6E" w:rsidRDefault="00415B6E" w:rsidP="00415B6E">
      <w:pPr>
        <w:jc w:val="both"/>
        <w:rPr>
          <w:rFonts w:ascii="Arial" w:hAnsi="Arial" w:cs="Arial"/>
          <w:b/>
          <w:color w:val="548DD4" w:themeColor="text2" w:themeTint="99"/>
          <w:sz w:val="32"/>
          <w:szCs w:val="32"/>
        </w:rPr>
      </w:pPr>
      <w:r w:rsidRPr="003735B5">
        <w:rPr>
          <w:rFonts w:ascii="Arial" w:hAnsi="Arial" w:cs="Arial"/>
          <w:b/>
          <w:color w:val="548DD4" w:themeColor="text2" w:themeTint="99"/>
          <w:sz w:val="32"/>
          <w:szCs w:val="32"/>
        </w:rPr>
        <w:t>Històric de versions</w:t>
      </w:r>
    </w:p>
    <w:p w:rsidR="00415B6E" w:rsidRPr="003735B5" w:rsidRDefault="00415B6E" w:rsidP="00415B6E">
      <w:pPr>
        <w:jc w:val="both"/>
        <w:rPr>
          <w:rFonts w:ascii="Arial" w:hAnsi="Arial" w:cs="Arial"/>
          <w:b/>
          <w:color w:val="548DD4" w:themeColor="text2" w:themeTint="99"/>
          <w:sz w:val="32"/>
          <w:szCs w:val="32"/>
        </w:rPr>
      </w:pPr>
    </w:p>
    <w:tbl>
      <w:tblPr>
        <w:tblStyle w:val="Listaclara-nfasis12"/>
        <w:tblW w:w="9361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/>
      </w:tblPr>
      <w:tblGrid>
        <w:gridCol w:w="889"/>
        <w:gridCol w:w="2480"/>
        <w:gridCol w:w="1417"/>
        <w:gridCol w:w="4575"/>
      </w:tblGrid>
      <w:tr w:rsidR="00415B6E" w:rsidRPr="003735B5" w:rsidTr="002E5A3E">
        <w:trPr>
          <w:cnfStyle w:val="100000000000"/>
          <w:trHeight w:val="454"/>
        </w:trPr>
        <w:tc>
          <w:tcPr>
            <w:cnfStyle w:val="001000000000"/>
            <w:tcW w:w="889" w:type="dxa"/>
            <w:tcBorders>
              <w:top w:val="single" w:sz="4" w:space="0" w:color="548DD4" w:themeColor="text2" w:themeTint="99"/>
              <w:left w:val="single" w:sz="4" w:space="0" w:color="548DD4" w:themeColor="text2" w:themeTint="99"/>
              <w:bottom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  <w:hideMark/>
          </w:tcPr>
          <w:p w:rsidR="00415B6E" w:rsidRPr="003735B5" w:rsidRDefault="00415B6E" w:rsidP="002E5A3E">
            <w:pPr>
              <w:jc w:val="both"/>
              <w:rPr>
                <w:b w:val="0"/>
                <w:szCs w:val="22"/>
              </w:rPr>
            </w:pPr>
            <w:bookmarkStart w:id="0" w:name="OLE_LINK4"/>
            <w:bookmarkStart w:id="1" w:name="OLE_LINK5"/>
            <w:r w:rsidRPr="003735B5">
              <w:rPr>
                <w:szCs w:val="22"/>
              </w:rPr>
              <w:t>VERSIÓ</w:t>
            </w:r>
          </w:p>
        </w:tc>
        <w:tc>
          <w:tcPr>
            <w:tcW w:w="2480" w:type="dxa"/>
            <w:tcBorders>
              <w:top w:val="single" w:sz="4" w:space="0" w:color="548DD4" w:themeColor="text2" w:themeTint="99"/>
              <w:left w:val="single" w:sz="4" w:space="0" w:color="548DD4" w:themeColor="text2" w:themeTint="99"/>
              <w:bottom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  <w:hideMark/>
          </w:tcPr>
          <w:p w:rsidR="00415B6E" w:rsidRPr="003735B5" w:rsidRDefault="00415B6E" w:rsidP="002E5A3E">
            <w:pPr>
              <w:jc w:val="both"/>
              <w:cnfStyle w:val="100000000000"/>
              <w:rPr>
                <w:b w:val="0"/>
                <w:szCs w:val="22"/>
              </w:rPr>
            </w:pPr>
            <w:r w:rsidRPr="003735B5">
              <w:rPr>
                <w:szCs w:val="22"/>
              </w:rPr>
              <w:t>RESPONSABLE</w:t>
            </w:r>
          </w:p>
        </w:tc>
        <w:tc>
          <w:tcPr>
            <w:tcW w:w="1417" w:type="dxa"/>
            <w:tcBorders>
              <w:top w:val="single" w:sz="4" w:space="0" w:color="548DD4" w:themeColor="text2" w:themeTint="99"/>
              <w:left w:val="single" w:sz="4" w:space="0" w:color="548DD4" w:themeColor="text2" w:themeTint="99"/>
              <w:bottom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  <w:hideMark/>
          </w:tcPr>
          <w:p w:rsidR="00415B6E" w:rsidRPr="003735B5" w:rsidRDefault="00415B6E" w:rsidP="002E5A3E">
            <w:pPr>
              <w:jc w:val="both"/>
              <w:cnfStyle w:val="100000000000"/>
              <w:rPr>
                <w:b w:val="0"/>
                <w:szCs w:val="22"/>
              </w:rPr>
            </w:pPr>
            <w:r w:rsidRPr="003735B5">
              <w:rPr>
                <w:szCs w:val="22"/>
              </w:rPr>
              <w:t>DATA</w:t>
            </w:r>
          </w:p>
        </w:tc>
        <w:tc>
          <w:tcPr>
            <w:tcW w:w="4575" w:type="dxa"/>
            <w:tcBorders>
              <w:top w:val="single" w:sz="4" w:space="0" w:color="548DD4" w:themeColor="text2" w:themeTint="99"/>
              <w:left w:val="single" w:sz="4" w:space="0" w:color="548DD4" w:themeColor="text2" w:themeTint="99"/>
              <w:bottom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  <w:hideMark/>
          </w:tcPr>
          <w:p w:rsidR="00415B6E" w:rsidRPr="003735B5" w:rsidRDefault="00415B6E" w:rsidP="002E5A3E">
            <w:pPr>
              <w:jc w:val="both"/>
              <w:cnfStyle w:val="100000000000"/>
              <w:rPr>
                <w:b w:val="0"/>
                <w:szCs w:val="22"/>
              </w:rPr>
            </w:pPr>
            <w:r w:rsidRPr="003735B5">
              <w:rPr>
                <w:szCs w:val="22"/>
              </w:rPr>
              <w:t>DESCRIPCIÓ</w:t>
            </w:r>
          </w:p>
        </w:tc>
      </w:tr>
      <w:bookmarkEnd w:id="0"/>
      <w:bookmarkEnd w:id="1"/>
      <w:tr w:rsidR="00415B6E" w:rsidRPr="003735B5" w:rsidTr="002E5A3E">
        <w:trPr>
          <w:cnfStyle w:val="000000100000"/>
          <w:cantSplit/>
          <w:trHeight w:val="397"/>
        </w:trPr>
        <w:tc>
          <w:tcPr>
            <w:cnfStyle w:val="001000000000"/>
            <w:tcW w:w="889" w:type="dxa"/>
            <w:tcBorders>
              <w:top w:val="single" w:sz="4" w:space="0" w:color="548DD4" w:themeColor="text2" w:themeTint="99"/>
              <w:left w:val="single" w:sz="4" w:space="0" w:color="548DD4" w:themeColor="text2" w:themeTint="99"/>
              <w:bottom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  <w:hideMark/>
          </w:tcPr>
          <w:p w:rsidR="00415B6E" w:rsidRPr="003735B5" w:rsidRDefault="00415B6E" w:rsidP="002E5A3E">
            <w:pPr>
              <w:jc w:val="both"/>
              <w:rPr>
                <w:b w:val="0"/>
                <w:szCs w:val="22"/>
              </w:rPr>
            </w:pPr>
            <w:r w:rsidRPr="003735B5">
              <w:rPr>
                <w:b w:val="0"/>
                <w:szCs w:val="22"/>
              </w:rPr>
              <w:t>1.0</w:t>
            </w:r>
          </w:p>
        </w:tc>
        <w:tc>
          <w:tcPr>
            <w:tcW w:w="2480" w:type="dxa"/>
            <w:tcBorders>
              <w:top w:val="single" w:sz="4" w:space="0" w:color="548DD4" w:themeColor="text2" w:themeTint="99"/>
              <w:left w:val="single" w:sz="4" w:space="0" w:color="548DD4" w:themeColor="text2" w:themeTint="99"/>
              <w:bottom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415B6E" w:rsidRPr="003735B5" w:rsidRDefault="00415B6E" w:rsidP="002E5A3E">
            <w:pPr>
              <w:jc w:val="both"/>
              <w:cnfStyle w:val="000000100000"/>
              <w:rPr>
                <w:szCs w:val="22"/>
              </w:rPr>
            </w:pPr>
            <w:r w:rsidRPr="003735B5">
              <w:rPr>
                <w:szCs w:val="22"/>
              </w:rPr>
              <w:t>Límit Tecnologies</w:t>
            </w:r>
          </w:p>
        </w:tc>
        <w:tc>
          <w:tcPr>
            <w:tcW w:w="1417" w:type="dxa"/>
            <w:tcBorders>
              <w:top w:val="single" w:sz="4" w:space="0" w:color="548DD4" w:themeColor="text2" w:themeTint="99"/>
              <w:left w:val="single" w:sz="4" w:space="0" w:color="548DD4" w:themeColor="text2" w:themeTint="99"/>
              <w:bottom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  <w:hideMark/>
          </w:tcPr>
          <w:p w:rsidR="00415B6E" w:rsidRPr="003735B5" w:rsidRDefault="00415B6E" w:rsidP="002E5A3E">
            <w:pPr>
              <w:jc w:val="both"/>
              <w:cnfStyle w:val="000000100000"/>
              <w:rPr>
                <w:szCs w:val="22"/>
              </w:rPr>
            </w:pPr>
            <w:r w:rsidRPr="003735B5">
              <w:rPr>
                <w:szCs w:val="22"/>
              </w:rPr>
              <w:t>28/10/2013</w:t>
            </w:r>
          </w:p>
        </w:tc>
        <w:tc>
          <w:tcPr>
            <w:tcW w:w="4575" w:type="dxa"/>
            <w:tcBorders>
              <w:top w:val="single" w:sz="4" w:space="0" w:color="548DD4" w:themeColor="text2" w:themeTint="99"/>
              <w:left w:val="single" w:sz="4" w:space="0" w:color="548DD4" w:themeColor="text2" w:themeTint="99"/>
              <w:bottom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  <w:hideMark/>
          </w:tcPr>
          <w:p w:rsidR="00415B6E" w:rsidRPr="003735B5" w:rsidRDefault="00415B6E" w:rsidP="002E5A3E">
            <w:pPr>
              <w:jc w:val="both"/>
              <w:cnfStyle w:val="000000100000"/>
              <w:rPr>
                <w:szCs w:val="22"/>
              </w:rPr>
            </w:pPr>
            <w:r w:rsidRPr="003735B5">
              <w:rPr>
                <w:szCs w:val="22"/>
              </w:rPr>
              <w:t>Versió original</w:t>
            </w:r>
          </w:p>
        </w:tc>
      </w:tr>
      <w:tr w:rsidR="00415B6E" w:rsidRPr="003735B5" w:rsidTr="002E5A3E">
        <w:trPr>
          <w:cantSplit/>
          <w:trHeight w:val="397"/>
        </w:trPr>
        <w:tc>
          <w:tcPr>
            <w:cnfStyle w:val="001000000000"/>
            <w:tcW w:w="889" w:type="dxa"/>
            <w:tcBorders>
              <w:top w:val="single" w:sz="4" w:space="0" w:color="548DD4" w:themeColor="text2" w:themeTint="99"/>
              <w:left w:val="single" w:sz="4" w:space="0" w:color="548DD4" w:themeColor="text2" w:themeTint="99"/>
              <w:bottom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415B6E" w:rsidRPr="003735B5" w:rsidRDefault="00415B6E" w:rsidP="002E5A3E">
            <w:pPr>
              <w:jc w:val="both"/>
              <w:rPr>
                <w:b w:val="0"/>
                <w:szCs w:val="22"/>
              </w:rPr>
            </w:pPr>
          </w:p>
        </w:tc>
        <w:tc>
          <w:tcPr>
            <w:tcW w:w="2480" w:type="dxa"/>
            <w:tcBorders>
              <w:top w:val="single" w:sz="4" w:space="0" w:color="548DD4" w:themeColor="text2" w:themeTint="99"/>
              <w:left w:val="single" w:sz="4" w:space="0" w:color="548DD4" w:themeColor="text2" w:themeTint="99"/>
              <w:bottom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415B6E" w:rsidRPr="003735B5" w:rsidRDefault="00415B6E" w:rsidP="002E5A3E">
            <w:pPr>
              <w:jc w:val="both"/>
              <w:cnfStyle w:val="000000000000"/>
              <w:rPr>
                <w:szCs w:val="22"/>
              </w:rPr>
            </w:pPr>
          </w:p>
        </w:tc>
        <w:tc>
          <w:tcPr>
            <w:tcW w:w="1417" w:type="dxa"/>
            <w:tcBorders>
              <w:top w:val="single" w:sz="4" w:space="0" w:color="548DD4" w:themeColor="text2" w:themeTint="99"/>
              <w:left w:val="single" w:sz="4" w:space="0" w:color="548DD4" w:themeColor="text2" w:themeTint="99"/>
              <w:bottom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415B6E" w:rsidRPr="003735B5" w:rsidRDefault="00415B6E" w:rsidP="002E5A3E">
            <w:pPr>
              <w:jc w:val="both"/>
              <w:cnfStyle w:val="000000000000"/>
              <w:rPr>
                <w:szCs w:val="22"/>
              </w:rPr>
            </w:pPr>
          </w:p>
        </w:tc>
        <w:tc>
          <w:tcPr>
            <w:tcW w:w="4575" w:type="dxa"/>
            <w:tcBorders>
              <w:top w:val="single" w:sz="4" w:space="0" w:color="548DD4" w:themeColor="text2" w:themeTint="99"/>
              <w:left w:val="single" w:sz="4" w:space="0" w:color="548DD4" w:themeColor="text2" w:themeTint="99"/>
              <w:bottom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415B6E" w:rsidRPr="003735B5" w:rsidRDefault="00415B6E" w:rsidP="002E5A3E">
            <w:pPr>
              <w:jc w:val="both"/>
              <w:cnfStyle w:val="000000000000"/>
              <w:rPr>
                <w:szCs w:val="22"/>
              </w:rPr>
            </w:pPr>
          </w:p>
        </w:tc>
      </w:tr>
      <w:tr w:rsidR="00415B6E" w:rsidRPr="003735B5" w:rsidTr="002E5A3E">
        <w:trPr>
          <w:cnfStyle w:val="000000100000"/>
          <w:cantSplit/>
          <w:trHeight w:val="397"/>
        </w:trPr>
        <w:tc>
          <w:tcPr>
            <w:cnfStyle w:val="001000000000"/>
            <w:tcW w:w="889" w:type="dxa"/>
            <w:tcBorders>
              <w:top w:val="single" w:sz="4" w:space="0" w:color="548DD4" w:themeColor="text2" w:themeTint="99"/>
              <w:left w:val="single" w:sz="4" w:space="0" w:color="548DD4" w:themeColor="text2" w:themeTint="99"/>
              <w:bottom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415B6E" w:rsidRPr="003735B5" w:rsidRDefault="00415B6E" w:rsidP="002E5A3E">
            <w:pPr>
              <w:jc w:val="both"/>
              <w:rPr>
                <w:b w:val="0"/>
                <w:szCs w:val="22"/>
              </w:rPr>
            </w:pPr>
          </w:p>
        </w:tc>
        <w:tc>
          <w:tcPr>
            <w:tcW w:w="2480" w:type="dxa"/>
            <w:tcBorders>
              <w:top w:val="single" w:sz="4" w:space="0" w:color="548DD4" w:themeColor="text2" w:themeTint="99"/>
              <w:left w:val="single" w:sz="4" w:space="0" w:color="548DD4" w:themeColor="text2" w:themeTint="99"/>
              <w:bottom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415B6E" w:rsidRPr="003735B5" w:rsidRDefault="00415B6E" w:rsidP="002E5A3E">
            <w:pPr>
              <w:jc w:val="both"/>
              <w:cnfStyle w:val="000000100000"/>
              <w:rPr>
                <w:szCs w:val="22"/>
              </w:rPr>
            </w:pPr>
          </w:p>
        </w:tc>
        <w:tc>
          <w:tcPr>
            <w:tcW w:w="1417" w:type="dxa"/>
            <w:tcBorders>
              <w:top w:val="single" w:sz="4" w:space="0" w:color="548DD4" w:themeColor="text2" w:themeTint="99"/>
              <w:left w:val="single" w:sz="4" w:space="0" w:color="548DD4" w:themeColor="text2" w:themeTint="99"/>
              <w:bottom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415B6E" w:rsidRPr="003735B5" w:rsidRDefault="00415B6E" w:rsidP="002E5A3E">
            <w:pPr>
              <w:jc w:val="both"/>
              <w:cnfStyle w:val="000000100000"/>
              <w:rPr>
                <w:szCs w:val="22"/>
              </w:rPr>
            </w:pPr>
          </w:p>
        </w:tc>
        <w:tc>
          <w:tcPr>
            <w:tcW w:w="4575" w:type="dxa"/>
            <w:tcBorders>
              <w:top w:val="single" w:sz="4" w:space="0" w:color="548DD4" w:themeColor="text2" w:themeTint="99"/>
              <w:left w:val="single" w:sz="4" w:space="0" w:color="548DD4" w:themeColor="text2" w:themeTint="99"/>
              <w:bottom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415B6E" w:rsidRPr="003735B5" w:rsidRDefault="00415B6E" w:rsidP="002E5A3E">
            <w:pPr>
              <w:jc w:val="both"/>
              <w:cnfStyle w:val="000000100000"/>
              <w:rPr>
                <w:szCs w:val="22"/>
              </w:rPr>
            </w:pPr>
          </w:p>
        </w:tc>
      </w:tr>
      <w:tr w:rsidR="00415B6E" w:rsidRPr="003735B5" w:rsidTr="002E5A3E">
        <w:trPr>
          <w:cantSplit/>
          <w:trHeight w:val="397"/>
        </w:trPr>
        <w:tc>
          <w:tcPr>
            <w:cnfStyle w:val="001000000000"/>
            <w:tcW w:w="889" w:type="dxa"/>
            <w:tcBorders>
              <w:top w:val="single" w:sz="4" w:space="0" w:color="548DD4" w:themeColor="text2" w:themeTint="99"/>
              <w:left w:val="single" w:sz="4" w:space="0" w:color="548DD4" w:themeColor="text2" w:themeTint="99"/>
              <w:bottom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415B6E" w:rsidRPr="003735B5" w:rsidRDefault="00415B6E" w:rsidP="002E5A3E">
            <w:pPr>
              <w:jc w:val="both"/>
              <w:rPr>
                <w:b w:val="0"/>
                <w:szCs w:val="22"/>
              </w:rPr>
            </w:pPr>
          </w:p>
        </w:tc>
        <w:tc>
          <w:tcPr>
            <w:tcW w:w="2480" w:type="dxa"/>
            <w:tcBorders>
              <w:top w:val="single" w:sz="4" w:space="0" w:color="548DD4" w:themeColor="text2" w:themeTint="99"/>
              <w:left w:val="single" w:sz="4" w:space="0" w:color="548DD4" w:themeColor="text2" w:themeTint="99"/>
              <w:bottom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415B6E" w:rsidRPr="003735B5" w:rsidRDefault="00415B6E" w:rsidP="002E5A3E">
            <w:pPr>
              <w:jc w:val="both"/>
              <w:cnfStyle w:val="000000000000"/>
              <w:rPr>
                <w:szCs w:val="22"/>
              </w:rPr>
            </w:pPr>
          </w:p>
        </w:tc>
        <w:tc>
          <w:tcPr>
            <w:tcW w:w="1417" w:type="dxa"/>
            <w:tcBorders>
              <w:top w:val="single" w:sz="4" w:space="0" w:color="548DD4" w:themeColor="text2" w:themeTint="99"/>
              <w:left w:val="single" w:sz="4" w:space="0" w:color="548DD4" w:themeColor="text2" w:themeTint="99"/>
              <w:bottom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415B6E" w:rsidRPr="003735B5" w:rsidRDefault="00415B6E" w:rsidP="002E5A3E">
            <w:pPr>
              <w:jc w:val="both"/>
              <w:cnfStyle w:val="000000000000"/>
              <w:rPr>
                <w:szCs w:val="22"/>
              </w:rPr>
            </w:pPr>
          </w:p>
        </w:tc>
        <w:tc>
          <w:tcPr>
            <w:tcW w:w="4575" w:type="dxa"/>
            <w:tcBorders>
              <w:top w:val="single" w:sz="4" w:space="0" w:color="548DD4" w:themeColor="text2" w:themeTint="99"/>
              <w:left w:val="single" w:sz="4" w:space="0" w:color="548DD4" w:themeColor="text2" w:themeTint="99"/>
              <w:bottom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415B6E" w:rsidRPr="003735B5" w:rsidRDefault="00415B6E" w:rsidP="002E5A3E">
            <w:pPr>
              <w:jc w:val="both"/>
              <w:cnfStyle w:val="000000000000"/>
              <w:rPr>
                <w:szCs w:val="22"/>
              </w:rPr>
            </w:pPr>
          </w:p>
        </w:tc>
      </w:tr>
      <w:tr w:rsidR="00415B6E" w:rsidRPr="003735B5" w:rsidTr="002E5A3E">
        <w:trPr>
          <w:cnfStyle w:val="000000100000"/>
          <w:cantSplit/>
          <w:trHeight w:val="397"/>
        </w:trPr>
        <w:tc>
          <w:tcPr>
            <w:cnfStyle w:val="001000000000"/>
            <w:tcW w:w="889" w:type="dxa"/>
            <w:tcBorders>
              <w:top w:val="single" w:sz="4" w:space="0" w:color="548DD4" w:themeColor="text2" w:themeTint="99"/>
              <w:left w:val="single" w:sz="4" w:space="0" w:color="548DD4" w:themeColor="text2" w:themeTint="99"/>
              <w:bottom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415B6E" w:rsidRPr="003735B5" w:rsidRDefault="00415B6E" w:rsidP="002E5A3E">
            <w:pPr>
              <w:jc w:val="both"/>
              <w:rPr>
                <w:b w:val="0"/>
                <w:szCs w:val="22"/>
              </w:rPr>
            </w:pPr>
          </w:p>
        </w:tc>
        <w:tc>
          <w:tcPr>
            <w:tcW w:w="2480" w:type="dxa"/>
            <w:tcBorders>
              <w:top w:val="single" w:sz="4" w:space="0" w:color="548DD4" w:themeColor="text2" w:themeTint="99"/>
              <w:left w:val="single" w:sz="4" w:space="0" w:color="548DD4" w:themeColor="text2" w:themeTint="99"/>
              <w:bottom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415B6E" w:rsidRPr="003735B5" w:rsidRDefault="00415B6E" w:rsidP="002E5A3E">
            <w:pPr>
              <w:jc w:val="both"/>
              <w:cnfStyle w:val="000000100000"/>
              <w:rPr>
                <w:szCs w:val="22"/>
              </w:rPr>
            </w:pPr>
          </w:p>
        </w:tc>
        <w:tc>
          <w:tcPr>
            <w:tcW w:w="1417" w:type="dxa"/>
            <w:tcBorders>
              <w:top w:val="single" w:sz="4" w:space="0" w:color="548DD4" w:themeColor="text2" w:themeTint="99"/>
              <w:left w:val="single" w:sz="4" w:space="0" w:color="548DD4" w:themeColor="text2" w:themeTint="99"/>
              <w:bottom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415B6E" w:rsidRPr="003735B5" w:rsidRDefault="00415B6E" w:rsidP="002E5A3E">
            <w:pPr>
              <w:jc w:val="both"/>
              <w:cnfStyle w:val="000000100000"/>
              <w:rPr>
                <w:szCs w:val="22"/>
              </w:rPr>
            </w:pPr>
          </w:p>
        </w:tc>
        <w:tc>
          <w:tcPr>
            <w:tcW w:w="4575" w:type="dxa"/>
            <w:tcBorders>
              <w:top w:val="single" w:sz="4" w:space="0" w:color="548DD4" w:themeColor="text2" w:themeTint="99"/>
              <w:left w:val="single" w:sz="4" w:space="0" w:color="548DD4" w:themeColor="text2" w:themeTint="99"/>
              <w:bottom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415B6E" w:rsidRPr="003735B5" w:rsidRDefault="00415B6E" w:rsidP="002E5A3E">
            <w:pPr>
              <w:jc w:val="both"/>
              <w:cnfStyle w:val="000000100000"/>
              <w:rPr>
                <w:szCs w:val="22"/>
              </w:rPr>
            </w:pPr>
          </w:p>
        </w:tc>
      </w:tr>
    </w:tbl>
    <w:p w:rsidR="00415B6E" w:rsidRPr="003735B5" w:rsidRDefault="00415B6E" w:rsidP="00415B6E">
      <w:pPr>
        <w:jc w:val="both"/>
      </w:pPr>
      <w:r w:rsidRPr="003735B5">
        <w:br w:type="page"/>
      </w:r>
    </w:p>
    <w:p w:rsidR="009A07C5" w:rsidRPr="009C190A" w:rsidRDefault="009A07C5" w:rsidP="009C190A">
      <w:pPr>
        <w:ind w:left="708" w:hanging="708"/>
        <w:rPr>
          <w:sz w:val="36"/>
        </w:rPr>
      </w:pPr>
      <w:r w:rsidRPr="009C190A">
        <w:rPr>
          <w:sz w:val="36"/>
        </w:rPr>
        <w:lastRenderedPageBreak/>
        <w:t>Índex</w:t>
      </w:r>
    </w:p>
    <w:p w:rsidR="009A07C5" w:rsidRPr="009C190A" w:rsidRDefault="009A07C5" w:rsidP="00AE6B03">
      <w:pPr>
        <w:rPr>
          <w:szCs w:val="22"/>
        </w:rPr>
      </w:pPr>
    </w:p>
    <w:p w:rsidR="009C516C" w:rsidRPr="009C190A" w:rsidRDefault="009C516C" w:rsidP="00AE6B03">
      <w:pPr>
        <w:rPr>
          <w:szCs w:val="22"/>
        </w:rPr>
      </w:pPr>
    </w:p>
    <w:p w:rsidR="00F10B75" w:rsidRDefault="00010856">
      <w:pPr>
        <w:pStyle w:val="IDC1"/>
        <w:tabs>
          <w:tab w:val="left" w:pos="442"/>
          <w:tab w:val="right" w:leader="dot" w:pos="9060"/>
        </w:tabs>
        <w:rPr>
          <w:noProof/>
          <w:szCs w:val="22"/>
          <w:lang w:val="es-ES"/>
        </w:rPr>
      </w:pPr>
      <w:r w:rsidRPr="00010856">
        <w:rPr>
          <w:b/>
        </w:rPr>
        <w:fldChar w:fldCharType="begin"/>
      </w:r>
      <w:r w:rsidR="00E65AD4" w:rsidRPr="004F1F7C">
        <w:rPr>
          <w:b/>
        </w:rPr>
        <w:instrText xml:space="preserve"> TOC \o "1-3" \h \z \u </w:instrText>
      </w:r>
      <w:r w:rsidRPr="00010856">
        <w:rPr>
          <w:b/>
        </w:rPr>
        <w:fldChar w:fldCharType="separate"/>
      </w:r>
      <w:hyperlink w:anchor="_Toc373160418" w:history="1">
        <w:r w:rsidR="00F10B75" w:rsidRPr="004E402A">
          <w:rPr>
            <w:rStyle w:val="Enlla"/>
            <w:noProof/>
          </w:rPr>
          <w:t>1</w:t>
        </w:r>
        <w:r w:rsidR="00F10B75">
          <w:rPr>
            <w:noProof/>
            <w:szCs w:val="22"/>
            <w:lang w:val="es-ES"/>
          </w:rPr>
          <w:tab/>
        </w:r>
        <w:r w:rsidR="00F10B75" w:rsidRPr="004E402A">
          <w:rPr>
            <w:rStyle w:val="Enlla"/>
            <w:noProof/>
          </w:rPr>
          <w:t>Entorn tecnològic</w:t>
        </w:r>
        <w:r w:rsidR="00F10B75">
          <w:rPr>
            <w:noProof/>
            <w:webHidden/>
          </w:rPr>
          <w:tab/>
        </w:r>
        <w:r w:rsidR="00F10B75">
          <w:rPr>
            <w:noProof/>
            <w:webHidden/>
          </w:rPr>
          <w:fldChar w:fldCharType="begin"/>
        </w:r>
        <w:r w:rsidR="00F10B75">
          <w:rPr>
            <w:noProof/>
            <w:webHidden/>
          </w:rPr>
          <w:instrText xml:space="preserve"> PAGEREF _Toc373160418 \h </w:instrText>
        </w:r>
        <w:r w:rsidR="00F10B75">
          <w:rPr>
            <w:noProof/>
            <w:webHidden/>
          </w:rPr>
        </w:r>
        <w:r w:rsidR="00F10B75">
          <w:rPr>
            <w:noProof/>
            <w:webHidden/>
          </w:rPr>
          <w:fldChar w:fldCharType="separate"/>
        </w:r>
        <w:r w:rsidR="00F10B75">
          <w:rPr>
            <w:noProof/>
            <w:webHidden/>
          </w:rPr>
          <w:t>5</w:t>
        </w:r>
        <w:r w:rsidR="00F10B75">
          <w:rPr>
            <w:noProof/>
            <w:webHidden/>
          </w:rPr>
          <w:fldChar w:fldCharType="end"/>
        </w:r>
      </w:hyperlink>
    </w:p>
    <w:p w:rsidR="00F10B75" w:rsidRDefault="00F10B75">
      <w:pPr>
        <w:pStyle w:val="IDC1"/>
        <w:tabs>
          <w:tab w:val="left" w:pos="442"/>
          <w:tab w:val="right" w:leader="dot" w:pos="9060"/>
        </w:tabs>
        <w:rPr>
          <w:noProof/>
          <w:szCs w:val="22"/>
          <w:lang w:val="es-ES"/>
        </w:rPr>
      </w:pPr>
      <w:hyperlink w:anchor="_Toc373160419" w:history="1">
        <w:r w:rsidRPr="004E402A">
          <w:rPr>
            <w:rStyle w:val="Enlla"/>
            <w:noProof/>
          </w:rPr>
          <w:t>2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Pla de proves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20" w:history="1">
        <w:r w:rsidRPr="004E402A">
          <w:rPr>
            <w:rStyle w:val="Enlla"/>
            <w:noProof/>
          </w:rPr>
          <w:t>2.1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Proves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21" w:history="1">
        <w:r w:rsidRPr="004E402A">
          <w:rPr>
            <w:rStyle w:val="Enlla"/>
            <w:noProof/>
          </w:rPr>
          <w:t>2.2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Jocs de proves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1"/>
        <w:tabs>
          <w:tab w:val="left" w:pos="442"/>
          <w:tab w:val="right" w:leader="dot" w:pos="9060"/>
        </w:tabs>
        <w:rPr>
          <w:noProof/>
          <w:szCs w:val="22"/>
          <w:lang w:val="es-ES"/>
        </w:rPr>
      </w:pPr>
      <w:hyperlink w:anchor="_Toc373160422" w:history="1">
        <w:r w:rsidRPr="004E402A">
          <w:rPr>
            <w:rStyle w:val="Enlla"/>
            <w:noProof/>
          </w:rPr>
          <w:t>3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Proves a nivell d’entorn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23" w:history="1">
        <w:r w:rsidRPr="004E402A">
          <w:rPr>
            <w:rStyle w:val="Enlla"/>
            <w:noProof/>
          </w:rPr>
          <w:t>3.1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ENT.1 Crear entorn actiu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24" w:history="1">
        <w:r w:rsidRPr="004E402A">
          <w:rPr>
            <w:rStyle w:val="Enlla"/>
            <w:noProof/>
          </w:rPr>
          <w:t>3.2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ENT.2 Assignar permisos entorn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3"/>
        <w:rPr>
          <w:noProof/>
          <w:szCs w:val="22"/>
          <w:lang w:val="es-ES"/>
        </w:rPr>
      </w:pPr>
      <w:hyperlink w:anchor="_Toc373160425" w:history="1">
        <w:r w:rsidRPr="004E402A">
          <w:rPr>
            <w:rStyle w:val="Enlla"/>
            <w:noProof/>
          </w:rPr>
          <w:t>3.2.1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ENT.2.1 Assignar permisos d’entorn a un usuari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3"/>
        <w:rPr>
          <w:noProof/>
          <w:szCs w:val="22"/>
          <w:lang w:val="es-ES"/>
        </w:rPr>
      </w:pPr>
      <w:hyperlink w:anchor="_Toc373160426" w:history="1">
        <w:r w:rsidRPr="004E402A">
          <w:rPr>
            <w:rStyle w:val="Enlla"/>
            <w:noProof/>
          </w:rPr>
          <w:t>3.2.2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ENT.2.2 Assignar permisos d’entorn a un rol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27" w:history="1">
        <w:r w:rsidRPr="004E402A">
          <w:rPr>
            <w:rStyle w:val="Enlla"/>
            <w:noProof/>
          </w:rPr>
          <w:t>3.3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ENT.3 Seleccionar entorn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28" w:history="1">
        <w:r w:rsidRPr="004E402A">
          <w:rPr>
            <w:rStyle w:val="Enlla"/>
            <w:noProof/>
            <w:lang w:val="es-ES"/>
          </w:rPr>
          <w:t>3.4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  <w:lang w:val="es-ES"/>
          </w:rPr>
          <w:t>ENT.4 Marcar entorn per defecte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29" w:history="1">
        <w:r w:rsidRPr="004E402A">
          <w:rPr>
            <w:rStyle w:val="Enlla"/>
            <w:noProof/>
          </w:rPr>
          <w:t>3.5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ENT.5 Modificar entorn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3"/>
        <w:rPr>
          <w:noProof/>
          <w:szCs w:val="22"/>
          <w:lang w:val="es-ES"/>
        </w:rPr>
      </w:pPr>
      <w:hyperlink w:anchor="_Toc373160430" w:history="1">
        <w:r w:rsidRPr="004E402A">
          <w:rPr>
            <w:rStyle w:val="Enlla"/>
            <w:noProof/>
          </w:rPr>
          <w:t>3.5.1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ENT 5.1. Modificar el títol d’un entorn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3"/>
        <w:rPr>
          <w:noProof/>
          <w:szCs w:val="22"/>
          <w:lang w:val="es-ES"/>
        </w:rPr>
      </w:pPr>
      <w:hyperlink w:anchor="_Toc373160431" w:history="1">
        <w:r w:rsidRPr="004E402A">
          <w:rPr>
            <w:rStyle w:val="Enlla"/>
            <w:noProof/>
          </w:rPr>
          <w:t>3.5.2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ENT 5.2 Marcar un entorn com no actiu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32" w:history="1">
        <w:r w:rsidRPr="004E402A">
          <w:rPr>
            <w:rStyle w:val="Enlla"/>
            <w:noProof/>
            <w:lang w:val="es-ES"/>
          </w:rPr>
          <w:t>3.6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  <w:lang w:val="es-ES"/>
          </w:rPr>
          <w:t>ENT.6 Eliminar permisos entorn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3"/>
        <w:rPr>
          <w:noProof/>
          <w:szCs w:val="22"/>
          <w:lang w:val="es-ES"/>
        </w:rPr>
      </w:pPr>
      <w:hyperlink w:anchor="_Toc373160433" w:history="1">
        <w:r w:rsidRPr="004E402A">
          <w:rPr>
            <w:rStyle w:val="Enlla"/>
            <w:noProof/>
            <w:lang w:val="es-ES"/>
          </w:rPr>
          <w:t>3.6.1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  <w:lang w:val="es-ES"/>
          </w:rPr>
          <w:t>ENT 6.1 Eliminar permisos d’entorn d’un usuari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3"/>
        <w:rPr>
          <w:noProof/>
          <w:szCs w:val="22"/>
          <w:lang w:val="es-ES"/>
        </w:rPr>
      </w:pPr>
      <w:hyperlink w:anchor="_Toc373160434" w:history="1">
        <w:r w:rsidRPr="004E402A">
          <w:rPr>
            <w:rStyle w:val="Enlla"/>
            <w:noProof/>
            <w:lang w:val="es-ES"/>
          </w:rPr>
          <w:t>3.6.2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  <w:lang w:val="es-ES"/>
          </w:rPr>
          <w:t>ENT 6.2 Eliminar permisos d’entorn d’un rol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35" w:history="1">
        <w:r w:rsidRPr="004E402A">
          <w:rPr>
            <w:rStyle w:val="Enlla"/>
            <w:noProof/>
          </w:rPr>
          <w:t>3.7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  <w:lang w:val="es-ES"/>
          </w:rPr>
          <w:t>ENT.7 Eliminar entorn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1"/>
        <w:tabs>
          <w:tab w:val="left" w:pos="442"/>
          <w:tab w:val="right" w:leader="dot" w:pos="9060"/>
        </w:tabs>
        <w:rPr>
          <w:noProof/>
          <w:szCs w:val="22"/>
          <w:lang w:val="es-ES"/>
        </w:rPr>
      </w:pPr>
      <w:hyperlink w:anchor="_Toc373160436" w:history="1">
        <w:r w:rsidRPr="004E402A">
          <w:rPr>
            <w:rStyle w:val="Enlla"/>
            <w:noProof/>
          </w:rPr>
          <w:t>4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Proves a nivell de definició de procés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37" w:history="1">
        <w:r w:rsidRPr="004E402A">
          <w:rPr>
            <w:rStyle w:val="Enlla"/>
            <w:noProof/>
          </w:rPr>
          <w:t>4.1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DPR.1 Desplegar arxiu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38" w:history="1">
        <w:r w:rsidRPr="004E402A">
          <w:rPr>
            <w:rStyle w:val="Enlla"/>
            <w:noProof/>
          </w:rPr>
          <w:t>4.2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DPR.2 Crear enumeració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3"/>
        <w:rPr>
          <w:noProof/>
          <w:szCs w:val="22"/>
          <w:lang w:val="es-ES"/>
        </w:rPr>
      </w:pPr>
      <w:hyperlink w:anchor="_Toc373160439" w:history="1">
        <w:r w:rsidRPr="004E402A">
          <w:rPr>
            <w:rStyle w:val="Enlla"/>
            <w:noProof/>
          </w:rPr>
          <w:t>4.2.1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DPR.2.1 Crear enumeració que no existeix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3"/>
        <w:rPr>
          <w:noProof/>
          <w:szCs w:val="22"/>
          <w:lang w:val="es-ES"/>
        </w:rPr>
      </w:pPr>
      <w:hyperlink w:anchor="_Toc373160440" w:history="1">
        <w:r w:rsidRPr="004E402A">
          <w:rPr>
            <w:rStyle w:val="Enlla"/>
            <w:noProof/>
          </w:rPr>
          <w:t>4.2.2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DPR.2.2 Crear enumeració que ja existeix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41" w:history="1">
        <w:r w:rsidRPr="004E402A">
          <w:rPr>
            <w:rStyle w:val="Enlla"/>
            <w:noProof/>
          </w:rPr>
          <w:t>4.3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DPR.3 Seleccionar definició de procés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42" w:history="1">
        <w:r w:rsidRPr="004E402A">
          <w:rPr>
            <w:rStyle w:val="Enlla"/>
            <w:noProof/>
          </w:rPr>
          <w:t>4.4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DPR.4 Crear variables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3"/>
        <w:rPr>
          <w:noProof/>
          <w:szCs w:val="22"/>
          <w:lang w:val="es-ES"/>
        </w:rPr>
      </w:pPr>
      <w:hyperlink w:anchor="_Toc373160443" w:history="1">
        <w:r w:rsidRPr="004E402A">
          <w:rPr>
            <w:rStyle w:val="Enlla"/>
            <w:noProof/>
          </w:rPr>
          <w:t>4.4.1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DPR.4.1 Crear variable tipus STRING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3"/>
        <w:rPr>
          <w:noProof/>
          <w:szCs w:val="22"/>
          <w:lang w:val="es-ES"/>
        </w:rPr>
      </w:pPr>
      <w:hyperlink w:anchor="_Toc373160444" w:history="1">
        <w:r w:rsidRPr="004E402A">
          <w:rPr>
            <w:rStyle w:val="Enlla"/>
            <w:noProof/>
          </w:rPr>
          <w:t>4.4.2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DPR.4.2 Crear variable tipus DATE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3"/>
        <w:rPr>
          <w:noProof/>
          <w:szCs w:val="22"/>
          <w:lang w:val="es-ES"/>
        </w:rPr>
      </w:pPr>
      <w:hyperlink w:anchor="_Toc373160445" w:history="1">
        <w:r w:rsidRPr="004E402A">
          <w:rPr>
            <w:rStyle w:val="Enlla"/>
            <w:noProof/>
          </w:rPr>
          <w:t>4.4.3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DPR.4.3 Crear variable tipus SELECCIO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3"/>
        <w:rPr>
          <w:noProof/>
          <w:szCs w:val="22"/>
          <w:lang w:val="es-ES"/>
        </w:rPr>
      </w:pPr>
      <w:hyperlink w:anchor="_Toc373160446" w:history="1">
        <w:r w:rsidRPr="004E402A">
          <w:rPr>
            <w:rStyle w:val="Enlla"/>
            <w:noProof/>
          </w:rPr>
          <w:t>4.4.4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DPR.4.4 Crear variable tipus REGISTRE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3"/>
        <w:rPr>
          <w:noProof/>
          <w:szCs w:val="22"/>
          <w:lang w:val="es-ES"/>
        </w:rPr>
      </w:pPr>
      <w:hyperlink w:anchor="_Toc373160447" w:history="1">
        <w:r w:rsidRPr="004E402A">
          <w:rPr>
            <w:rStyle w:val="Enlla"/>
            <w:noProof/>
          </w:rPr>
          <w:t>4.4.5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DPR.4.5 Crear variable múltiple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3"/>
        <w:rPr>
          <w:noProof/>
          <w:szCs w:val="22"/>
          <w:lang w:val="es-ES"/>
        </w:rPr>
      </w:pPr>
      <w:hyperlink w:anchor="_Toc373160448" w:history="1">
        <w:r w:rsidRPr="004E402A">
          <w:rPr>
            <w:rStyle w:val="Enlla"/>
            <w:noProof/>
          </w:rPr>
          <w:t>4.4.6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DPR.4.6 Crear variable oculta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3"/>
        <w:rPr>
          <w:noProof/>
          <w:szCs w:val="22"/>
          <w:lang w:val="es-ES"/>
        </w:rPr>
      </w:pPr>
      <w:hyperlink w:anchor="_Toc373160449" w:history="1">
        <w:r w:rsidRPr="004E402A">
          <w:rPr>
            <w:rStyle w:val="Enlla"/>
            <w:noProof/>
          </w:rPr>
          <w:t>4.4.7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DPR.4.7 Crear variable que ja existeix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50" w:history="1">
        <w:r w:rsidRPr="004E402A">
          <w:rPr>
            <w:rStyle w:val="Enlla"/>
            <w:noProof/>
          </w:rPr>
          <w:t>4.5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DPR.5 Modificar variable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51" w:history="1">
        <w:r w:rsidRPr="004E402A">
          <w:rPr>
            <w:rStyle w:val="Enlla"/>
            <w:noProof/>
          </w:rPr>
          <w:t>4.6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DPR.6 Definir validació variable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52" w:history="1">
        <w:r w:rsidRPr="004E402A">
          <w:rPr>
            <w:rStyle w:val="Enlla"/>
            <w:noProof/>
          </w:rPr>
          <w:t>4.7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DPR.7 Eliminar variable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53" w:history="1">
        <w:r w:rsidRPr="004E402A">
          <w:rPr>
            <w:rStyle w:val="Enlla"/>
            <w:noProof/>
          </w:rPr>
          <w:t>4.8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DPR.8 Crear agrupació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54" w:history="1">
        <w:r w:rsidRPr="004E402A">
          <w:rPr>
            <w:rStyle w:val="Enlla"/>
            <w:noProof/>
          </w:rPr>
          <w:t>4.9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DPR.9 Assignar variable agrupació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55" w:history="1">
        <w:r w:rsidRPr="004E402A">
          <w:rPr>
            <w:rStyle w:val="Enlla"/>
            <w:noProof/>
          </w:rPr>
          <w:t>4.10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DPR.10 Esborrar variable agrupació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56" w:history="1">
        <w:r w:rsidRPr="004E402A">
          <w:rPr>
            <w:rStyle w:val="Enlla"/>
            <w:noProof/>
          </w:rPr>
          <w:t>4.11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DPR.11 Esborrar agrupació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57" w:history="1">
        <w:r w:rsidRPr="004E402A">
          <w:rPr>
            <w:rStyle w:val="Enlla"/>
            <w:noProof/>
          </w:rPr>
          <w:t>4.12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DPR.12 Adjuntar document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58" w:history="1">
        <w:r w:rsidRPr="004E402A">
          <w:rPr>
            <w:rStyle w:val="Enlla"/>
            <w:noProof/>
          </w:rPr>
          <w:t>4.13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DPR.13 Adjuntar document plantilla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59" w:history="1">
        <w:r w:rsidRPr="004E402A">
          <w:rPr>
            <w:rStyle w:val="Enlla"/>
            <w:noProof/>
          </w:rPr>
          <w:t>4.14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DPR.14 Modificar document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60" w:history="1">
        <w:r w:rsidRPr="004E402A">
          <w:rPr>
            <w:rStyle w:val="Enlla"/>
            <w:noProof/>
          </w:rPr>
          <w:t>4.15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DPR.15 Eliminar document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61" w:history="1">
        <w:r w:rsidRPr="004E402A">
          <w:rPr>
            <w:rStyle w:val="Enlla"/>
            <w:noProof/>
          </w:rPr>
          <w:t>4.16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DPR.16 Crear termini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62" w:history="1">
        <w:r w:rsidRPr="004E402A">
          <w:rPr>
            <w:rStyle w:val="Enlla"/>
            <w:noProof/>
          </w:rPr>
          <w:t>4.17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DPR.17 Eliminar termini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63" w:history="1">
        <w:r w:rsidRPr="004E402A">
          <w:rPr>
            <w:rStyle w:val="Enlla"/>
            <w:noProof/>
          </w:rPr>
          <w:t>4.18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DPR.18 Assignar variable tasca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64" w:history="1">
        <w:r w:rsidRPr="004E402A">
          <w:rPr>
            <w:rStyle w:val="Enlla"/>
            <w:noProof/>
          </w:rPr>
          <w:t>4.19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DPR.19 Modificar variable tasca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65" w:history="1">
        <w:r w:rsidRPr="004E402A">
          <w:rPr>
            <w:rStyle w:val="Enlla"/>
            <w:noProof/>
          </w:rPr>
          <w:t>4.20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DPR.20 Eliminar variable tasca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66" w:history="1">
        <w:r w:rsidRPr="004E402A">
          <w:rPr>
            <w:rStyle w:val="Enlla"/>
            <w:noProof/>
          </w:rPr>
          <w:t>4.21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DPR.21 Assignar document tasca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67" w:history="1">
        <w:r w:rsidRPr="004E402A">
          <w:rPr>
            <w:rStyle w:val="Enlla"/>
            <w:noProof/>
          </w:rPr>
          <w:t>4.22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DPR.22 Modificar document tasca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68" w:history="1">
        <w:r w:rsidRPr="004E402A">
          <w:rPr>
            <w:rStyle w:val="Enlla"/>
            <w:noProof/>
          </w:rPr>
          <w:t>4.23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DPR.23 Eliminar document tasca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69" w:history="1">
        <w:r w:rsidRPr="004E402A">
          <w:rPr>
            <w:rStyle w:val="Enlla"/>
            <w:noProof/>
          </w:rPr>
          <w:t>4.24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DPR.24 Eliminar definició de procés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1"/>
        <w:tabs>
          <w:tab w:val="left" w:pos="442"/>
          <w:tab w:val="right" w:leader="dot" w:pos="9060"/>
        </w:tabs>
        <w:rPr>
          <w:noProof/>
          <w:szCs w:val="22"/>
          <w:lang w:val="es-ES"/>
        </w:rPr>
      </w:pPr>
      <w:hyperlink w:anchor="_Toc373160470" w:history="1">
        <w:r w:rsidRPr="004E402A">
          <w:rPr>
            <w:rStyle w:val="Enlla"/>
            <w:noProof/>
          </w:rPr>
          <w:t>5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Proves a nivell de tipus d’expedient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71" w:history="1">
        <w:r w:rsidRPr="004E402A">
          <w:rPr>
            <w:rStyle w:val="Enlla"/>
            <w:noProof/>
          </w:rPr>
          <w:t>5.1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TEX.1 Crear tipus d’expedient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72" w:history="1">
        <w:r w:rsidRPr="004E402A">
          <w:rPr>
            <w:rStyle w:val="Enlla"/>
            <w:noProof/>
          </w:rPr>
          <w:t>5.2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TEX.2 Modificar tipus expedient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73" w:history="1">
        <w:r w:rsidRPr="004E402A">
          <w:rPr>
            <w:rStyle w:val="Enlla"/>
            <w:noProof/>
          </w:rPr>
          <w:t>5.3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TEX.3 Assignar permisos tipus expedient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3"/>
        <w:rPr>
          <w:noProof/>
          <w:szCs w:val="22"/>
          <w:lang w:val="es-ES"/>
        </w:rPr>
      </w:pPr>
      <w:hyperlink w:anchor="_Toc373160474" w:history="1">
        <w:r w:rsidRPr="004E402A">
          <w:rPr>
            <w:rStyle w:val="Enlla"/>
            <w:noProof/>
          </w:rPr>
          <w:t>5.3.1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TEX. 3.1 Assignar permisos sobre tipus expedient a un usuari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3"/>
        <w:rPr>
          <w:noProof/>
          <w:szCs w:val="22"/>
          <w:lang w:val="es-ES"/>
        </w:rPr>
      </w:pPr>
      <w:hyperlink w:anchor="_Toc373160475" w:history="1">
        <w:r w:rsidRPr="004E402A">
          <w:rPr>
            <w:rStyle w:val="Enlla"/>
            <w:noProof/>
          </w:rPr>
          <w:t>5.3.2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TEX.3.2 Assignar permisos sobre tipus expedient a un rol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76" w:history="1">
        <w:r w:rsidRPr="004E402A">
          <w:rPr>
            <w:rStyle w:val="Enlla"/>
            <w:noProof/>
          </w:rPr>
          <w:t>5.4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TEX.4 Eliminar permisos tipus expedient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77" w:history="1">
        <w:r w:rsidRPr="004E402A">
          <w:rPr>
            <w:rStyle w:val="Enlla"/>
            <w:noProof/>
          </w:rPr>
          <w:t>5.5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TEX.5 Desplegar arxiu tipus expedient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78" w:history="1">
        <w:r w:rsidRPr="004E402A">
          <w:rPr>
            <w:rStyle w:val="Enlla"/>
            <w:noProof/>
          </w:rPr>
          <w:t>5.6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TEX.6 Marcar procés inicial tipus expedient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79" w:history="1">
        <w:r w:rsidRPr="004E402A">
          <w:rPr>
            <w:rStyle w:val="Enlla"/>
            <w:noProof/>
          </w:rPr>
          <w:t>5.7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TEX.7 Crear estat tipus expedient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80" w:history="1">
        <w:r w:rsidRPr="004E402A">
          <w:rPr>
            <w:rStyle w:val="Enlla"/>
            <w:noProof/>
          </w:rPr>
          <w:t>5.8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TEX.8 Modificar estat tipus expedient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81" w:history="1">
        <w:r w:rsidRPr="004E402A">
          <w:rPr>
            <w:rStyle w:val="Enlla"/>
            <w:noProof/>
          </w:rPr>
          <w:t>5.9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TEX.9 Eliminar estat tipus expedient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82" w:history="1">
        <w:r w:rsidRPr="004E402A">
          <w:rPr>
            <w:rStyle w:val="Enlla"/>
            <w:noProof/>
          </w:rPr>
          <w:t>5.10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TEX.10 Crear enumeració tipus expedient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83" w:history="1">
        <w:r w:rsidRPr="004E402A">
          <w:rPr>
            <w:rStyle w:val="Enlla"/>
            <w:noProof/>
          </w:rPr>
          <w:t>5.11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TEX.11 Modificar enumeració tipus expedient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84" w:history="1">
        <w:r w:rsidRPr="004E402A">
          <w:rPr>
            <w:rStyle w:val="Enlla"/>
            <w:noProof/>
          </w:rPr>
          <w:t>5.12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TEX.12 Assignar valors enumeració tipus expedient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85" w:history="1">
        <w:r w:rsidRPr="004E402A">
          <w:rPr>
            <w:rStyle w:val="Enlla"/>
            <w:noProof/>
          </w:rPr>
          <w:t>5.13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TEX.13 Modificar valors enumeració tipus expedient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86" w:history="1">
        <w:r w:rsidRPr="004E402A">
          <w:rPr>
            <w:rStyle w:val="Enlla"/>
            <w:noProof/>
          </w:rPr>
          <w:t>5.14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TEX.14 Ordenar valors enumeració tipus expedient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87" w:history="1">
        <w:r w:rsidRPr="004E402A">
          <w:rPr>
            <w:rStyle w:val="Enlla"/>
            <w:noProof/>
          </w:rPr>
          <w:t>5.15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TEX.15 Eliminar valors enumeració tipus expedient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88" w:history="1">
        <w:r w:rsidRPr="004E402A">
          <w:rPr>
            <w:rStyle w:val="Enlla"/>
            <w:noProof/>
          </w:rPr>
          <w:t>5.16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TEX.16 Eliminar enumeració tipus expedient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122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2"/>
        <w:tabs>
          <w:tab w:val="left" w:pos="880"/>
          <w:tab w:val="right" w:leader="dot" w:pos="9060"/>
        </w:tabs>
        <w:rPr>
          <w:noProof/>
          <w:szCs w:val="22"/>
          <w:lang w:val="es-ES"/>
        </w:rPr>
      </w:pPr>
      <w:hyperlink w:anchor="_Toc373160489" w:history="1">
        <w:r w:rsidRPr="004E402A">
          <w:rPr>
            <w:rStyle w:val="Enlla"/>
            <w:noProof/>
          </w:rPr>
          <w:t>5.17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TEX.17 Eliminat tipus d’expedient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124</w:t>
        </w:r>
        <w:r>
          <w:rPr>
            <w:noProof/>
            <w:webHidden/>
          </w:rPr>
          <w:fldChar w:fldCharType="end"/>
        </w:r>
      </w:hyperlink>
    </w:p>
    <w:p w:rsidR="00F10B75" w:rsidRDefault="00F10B75">
      <w:pPr>
        <w:pStyle w:val="IDC1"/>
        <w:tabs>
          <w:tab w:val="left" w:pos="442"/>
          <w:tab w:val="right" w:leader="dot" w:pos="9060"/>
        </w:tabs>
        <w:rPr>
          <w:noProof/>
          <w:szCs w:val="22"/>
          <w:lang w:val="es-ES"/>
        </w:rPr>
      </w:pPr>
      <w:hyperlink w:anchor="_Toc373160490" w:history="1">
        <w:r w:rsidRPr="004E402A">
          <w:rPr>
            <w:rStyle w:val="Enlla"/>
            <w:noProof/>
          </w:rPr>
          <w:t>6</w:t>
        </w:r>
        <w:r>
          <w:rPr>
            <w:noProof/>
            <w:szCs w:val="22"/>
            <w:lang w:val="es-ES"/>
          </w:rPr>
          <w:tab/>
        </w:r>
        <w:r w:rsidRPr="004E402A">
          <w:rPr>
            <w:rStyle w:val="Enlla"/>
            <w:noProof/>
          </w:rPr>
          <w:t>Proves de tramitació d’expedient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_Toc373160490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:rsidR="009C516C" w:rsidRPr="009C190A" w:rsidRDefault="00010856" w:rsidP="00AE6B03">
      <w:pPr>
        <w:rPr>
          <w:szCs w:val="22"/>
        </w:rPr>
      </w:pPr>
      <w:r w:rsidRPr="004F1F7C">
        <w:fldChar w:fldCharType="end"/>
      </w:r>
    </w:p>
    <w:p w:rsidR="00C763AE" w:rsidRPr="009C190A" w:rsidRDefault="00C763AE" w:rsidP="00AE6B03">
      <w:pPr>
        <w:rPr>
          <w:szCs w:val="22"/>
        </w:rPr>
      </w:pPr>
    </w:p>
    <w:p w:rsidR="00C1114E" w:rsidRPr="00E55E82" w:rsidRDefault="00C1114E" w:rsidP="00AE6B03">
      <w:pPr>
        <w:pStyle w:val="Ttol1"/>
        <w:sectPr w:rsidR="00C1114E" w:rsidRPr="00E55E82" w:rsidSect="00D95D2C">
          <w:headerReference w:type="default" r:id="rId10"/>
          <w:footerReference w:type="default" r:id="rId11"/>
          <w:headerReference w:type="first" r:id="rId12"/>
          <w:pgSz w:w="11906" w:h="16838"/>
          <w:pgMar w:top="1440" w:right="1418" w:bottom="1021" w:left="1418" w:header="556" w:footer="79" w:gutter="0"/>
          <w:cols w:space="720"/>
          <w:titlePg/>
          <w:docGrid w:linePitch="272"/>
        </w:sectPr>
      </w:pPr>
    </w:p>
    <w:p w:rsidR="00150AF4" w:rsidRDefault="00150AF4" w:rsidP="00150AF4">
      <w:pPr>
        <w:pStyle w:val="Ttol1"/>
      </w:pPr>
      <w:bookmarkStart w:id="2" w:name="_Toc373160418"/>
      <w:r>
        <w:lastRenderedPageBreak/>
        <w:t>Entorn tecnològic</w:t>
      </w:r>
      <w:bookmarkEnd w:id="2"/>
    </w:p>
    <w:p w:rsidR="00150AF4" w:rsidRDefault="00150AF4" w:rsidP="00466CEE">
      <w:pPr>
        <w:pStyle w:val="Llistanumerada2"/>
        <w:numPr>
          <w:ilvl w:val="0"/>
          <w:numId w:val="18"/>
        </w:numPr>
      </w:pPr>
      <w:r>
        <w:t>Les proves s’han realitzat sobre un entorn de Límit Tecnologies.</w:t>
      </w:r>
    </w:p>
    <w:p w:rsidR="00150AF4" w:rsidRDefault="00150AF4" w:rsidP="00466CEE">
      <w:pPr>
        <w:pStyle w:val="Llistanumerada2"/>
        <w:numPr>
          <w:ilvl w:val="0"/>
          <w:numId w:val="18"/>
        </w:numPr>
      </w:pPr>
      <w:r>
        <w:t>La versió d’Helium testejada és la 2.6.46</w:t>
      </w:r>
    </w:p>
    <w:p w:rsidR="00150AF4" w:rsidRPr="005B67A2" w:rsidRDefault="00150AF4" w:rsidP="00466CEE">
      <w:pPr>
        <w:pStyle w:val="Llistanumerada2"/>
        <w:numPr>
          <w:ilvl w:val="0"/>
          <w:numId w:val="18"/>
        </w:numPr>
        <w:rPr>
          <w:color w:val="FF0000"/>
        </w:rPr>
      </w:pPr>
      <w:r w:rsidRPr="005B67A2">
        <w:rPr>
          <w:color w:val="FF0000"/>
        </w:rPr>
        <w:t>Versió jboss ?????? més detalls de l’entorn</w:t>
      </w:r>
    </w:p>
    <w:p w:rsidR="00150AF4" w:rsidRDefault="00150AF4" w:rsidP="00466CEE">
      <w:pPr>
        <w:pStyle w:val="Llistanumerada2"/>
        <w:numPr>
          <w:ilvl w:val="0"/>
          <w:numId w:val="18"/>
        </w:numPr>
      </w:pPr>
      <w:r>
        <w:t>Les proves s’han realitzat sobre els següents navegadors:</w:t>
      </w:r>
    </w:p>
    <w:p w:rsidR="00150AF4" w:rsidRDefault="00150AF4" w:rsidP="00466CEE">
      <w:pPr>
        <w:pStyle w:val="Llistanumerada2"/>
        <w:numPr>
          <w:ilvl w:val="1"/>
          <w:numId w:val="18"/>
        </w:numPr>
      </w:pPr>
      <w:r>
        <w:t xml:space="preserve">Chrome versió </w:t>
      </w:r>
    </w:p>
    <w:p w:rsidR="00150AF4" w:rsidRPr="00150AF4" w:rsidRDefault="00150AF4" w:rsidP="00150AF4">
      <w:pPr>
        <w:pStyle w:val="Ttol1"/>
      </w:pPr>
      <w:bookmarkStart w:id="3" w:name="_Toc373160419"/>
      <w:r>
        <w:t>Pla de proves</w:t>
      </w:r>
      <w:bookmarkEnd w:id="3"/>
    </w:p>
    <w:p w:rsidR="004A6505" w:rsidRDefault="004A6505" w:rsidP="00415B6E">
      <w:pPr>
        <w:jc w:val="both"/>
      </w:pPr>
    </w:p>
    <w:p w:rsidR="006B6B08" w:rsidRDefault="00993FEC" w:rsidP="00415B6E">
      <w:pPr>
        <w:jc w:val="both"/>
      </w:pPr>
      <w:r>
        <w:t>L</w:t>
      </w:r>
      <w:r w:rsidR="006B6B08">
        <w:t xml:space="preserve">es proves </w:t>
      </w:r>
      <w:r>
        <w:t xml:space="preserve">que s’han realitzat </w:t>
      </w:r>
      <w:r w:rsidR="006B6B08">
        <w:t>s’</w:t>
      </w:r>
      <w:r>
        <w:t xml:space="preserve">han agrupat en nivells, definint proves específiques per a cada </w:t>
      </w:r>
      <w:r w:rsidR="00A966CD">
        <w:t>un d’ells.</w:t>
      </w:r>
    </w:p>
    <w:p w:rsidR="006B6B08" w:rsidRDefault="006B6B08" w:rsidP="00415B6E">
      <w:pPr>
        <w:jc w:val="both"/>
      </w:pPr>
    </w:p>
    <w:p w:rsidR="006B6B08" w:rsidRDefault="00150AF4" w:rsidP="00415B6E">
      <w:pPr>
        <w:jc w:val="both"/>
      </w:pPr>
      <w:r>
        <w:t xml:space="preserve">A continuació </w:t>
      </w:r>
      <w:r w:rsidR="002D55CD">
        <w:t xml:space="preserve">s’inclou </w:t>
      </w:r>
      <w:r w:rsidR="006B6B08">
        <w:t>la classificació de les proves realitzades, així com el joc de proves definit</w:t>
      </w:r>
      <w:r w:rsidR="00A966CD">
        <w:t>s</w:t>
      </w:r>
      <w:r w:rsidR="006B6B08">
        <w:t xml:space="preserve"> per a la seva </w:t>
      </w:r>
      <w:r w:rsidR="00A966CD">
        <w:t>realització.</w:t>
      </w:r>
      <w:r w:rsidR="00E03189">
        <w:t xml:space="preserve"> Per a cada prova s’inclou la classe Java desenvolupada per executar el joc de proves</w:t>
      </w:r>
      <w:r>
        <w:t xml:space="preserve"> així com el procediment executat per dur a terme cada prova.</w:t>
      </w:r>
    </w:p>
    <w:p w:rsidR="004A6505" w:rsidRDefault="004A6505" w:rsidP="00415B6E">
      <w:pPr>
        <w:jc w:val="both"/>
      </w:pPr>
    </w:p>
    <w:p w:rsidR="00150AF4" w:rsidRDefault="00150AF4" w:rsidP="00150AF4">
      <w:pPr>
        <w:pStyle w:val="Ttol2"/>
      </w:pPr>
      <w:bookmarkStart w:id="4" w:name="_Toc373160420"/>
      <w:r>
        <w:t>Proves</w:t>
      </w:r>
      <w:bookmarkEnd w:id="4"/>
    </w:p>
    <w:p w:rsidR="001B3486" w:rsidRDefault="001B3486" w:rsidP="001B3486"/>
    <w:p w:rsidR="001B3486" w:rsidRDefault="001B3486" w:rsidP="001B3486"/>
    <w:tbl>
      <w:tblPr>
        <w:tblStyle w:val="Listaclara-nfasis12"/>
        <w:tblW w:w="5000" w:type="pct"/>
        <w:tblLook w:val="04A0"/>
      </w:tblPr>
      <w:tblGrid>
        <w:gridCol w:w="4212"/>
        <w:gridCol w:w="431"/>
        <w:gridCol w:w="5207"/>
      </w:tblGrid>
      <w:tr w:rsidR="001B3486" w:rsidRPr="00522433" w:rsidTr="001B3486">
        <w:trPr>
          <w:cnfStyle w:val="100000000000"/>
          <w:trHeight w:val="397"/>
        </w:trPr>
        <w:tc>
          <w:tcPr>
            <w:cnfStyle w:val="001000000000"/>
            <w:tcW w:w="2138" w:type="pct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  <w:hideMark/>
          </w:tcPr>
          <w:p w:rsidR="001B3486" w:rsidRPr="00522433" w:rsidRDefault="001B3486" w:rsidP="00E56BF7">
            <w:pPr>
              <w:rPr>
                <w:sz w:val="24"/>
                <w:szCs w:val="22"/>
              </w:rPr>
            </w:pPr>
            <w:r w:rsidRPr="00522433">
              <w:rPr>
                <w:sz w:val="24"/>
                <w:szCs w:val="22"/>
              </w:rPr>
              <w:t>NIVELL: ENTORN</w:t>
            </w:r>
          </w:p>
        </w:tc>
        <w:tc>
          <w:tcPr>
            <w:tcW w:w="2862" w:type="pct"/>
            <w:gridSpan w:val="2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</w:tcPr>
          <w:p w:rsidR="001B3486" w:rsidRPr="00522433" w:rsidRDefault="001B3486" w:rsidP="00E56BF7">
            <w:pPr>
              <w:cnfStyle w:val="100000000000"/>
              <w:rPr>
                <w:sz w:val="24"/>
                <w:szCs w:val="22"/>
              </w:rPr>
            </w:pPr>
          </w:p>
        </w:tc>
      </w:tr>
      <w:tr w:rsidR="001B3486" w:rsidRPr="00005958" w:rsidTr="00522433">
        <w:trPr>
          <w:cnfStyle w:val="000000100000"/>
          <w:trHeight w:val="453"/>
        </w:trPr>
        <w:tc>
          <w:tcPr>
            <w:cnfStyle w:val="001000000000"/>
            <w:tcW w:w="5000" w:type="pct"/>
            <w:gridSpan w:val="3"/>
            <w:tcBorders>
              <w:left w:val="single" w:sz="4" w:space="0" w:color="548DD4" w:themeColor="text2" w:themeTint="99"/>
            </w:tcBorders>
            <w:shd w:val="clear" w:color="auto" w:fill="B8CCE4" w:themeFill="accent1" w:themeFillTint="66"/>
            <w:vAlign w:val="center"/>
          </w:tcPr>
          <w:p w:rsidR="001B3486" w:rsidRPr="00005958" w:rsidRDefault="001B3486" w:rsidP="00E56BF7">
            <w:pPr>
              <w:tabs>
                <w:tab w:val="left" w:pos="2305"/>
                <w:tab w:val="left" w:pos="3633"/>
                <w:tab w:val="left" w:pos="4126"/>
              </w:tabs>
              <w:rPr>
                <w:rFonts w:eastAsia="Times New Roman" w:cstheme="minorHAnsi"/>
                <w:b w:val="0"/>
                <w:color w:val="000000"/>
              </w:rPr>
            </w:pPr>
            <w:r w:rsidRPr="00005958">
              <w:rPr>
                <w:rFonts w:eastAsia="Times New Roman" w:cstheme="minorHAnsi"/>
                <w:color w:val="000000"/>
              </w:rPr>
              <w:t xml:space="preserve">JOC DE PROVES: </w:t>
            </w:r>
            <w:r w:rsidRPr="001B3486">
              <w:rPr>
                <w:rFonts w:eastAsia="Times New Roman" w:cstheme="minorHAnsi"/>
                <w:b w:val="0"/>
                <w:color w:val="000000"/>
              </w:rPr>
              <w:t>JP1</w:t>
            </w:r>
          </w:p>
          <w:p w:rsidR="001B3486" w:rsidRPr="00005958" w:rsidRDefault="001B3486" w:rsidP="00E56BF7">
            <w:pPr>
              <w:autoSpaceDE w:val="0"/>
              <w:autoSpaceDN w:val="0"/>
              <w:adjustRightInd w:val="0"/>
              <w:rPr>
                <w:rFonts w:cstheme="minorHAnsi"/>
                <w:b w:val="0"/>
              </w:rPr>
            </w:pPr>
            <w:r w:rsidRPr="00005958">
              <w:rPr>
                <w:rFonts w:eastAsia="Times New Roman" w:cstheme="minorHAnsi"/>
                <w:color w:val="000000"/>
              </w:rPr>
              <w:t xml:space="preserve">CLASSE JAVA: </w:t>
            </w:r>
            <w:r w:rsidRPr="00005958">
              <w:rPr>
                <w:rFonts w:ascii="Courier New" w:hAnsi="Courier New" w:cs="Courier New"/>
                <w:i/>
                <w:iCs/>
                <w:color w:val="000000"/>
                <w:sz w:val="20"/>
              </w:rPr>
              <w:t>EntornTests</w:t>
            </w:r>
          </w:p>
        </w:tc>
      </w:tr>
      <w:tr w:rsidR="001B3486" w:rsidRPr="001B3486" w:rsidTr="009A04ED">
        <w:trPr>
          <w:trHeight w:val="397"/>
        </w:trPr>
        <w:tc>
          <w:tcPr>
            <w:cnfStyle w:val="001000000000"/>
            <w:tcW w:w="2357" w:type="pct"/>
            <w:gridSpan w:val="2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shd w:val="clear" w:color="auto" w:fill="DBE5F1" w:themeFill="accent1" w:themeFillTint="33"/>
            <w:vAlign w:val="center"/>
            <w:hideMark/>
          </w:tcPr>
          <w:p w:rsidR="001B3486" w:rsidRPr="001B3486" w:rsidRDefault="001B3486" w:rsidP="00E56BF7">
            <w:pPr>
              <w:rPr>
                <w:rFonts w:eastAsia="Times New Roman" w:cstheme="minorHAnsi"/>
                <w:color w:val="000000"/>
              </w:rPr>
            </w:pPr>
            <w:r w:rsidRPr="001B3486">
              <w:rPr>
                <w:rFonts w:eastAsia="Times New Roman" w:cstheme="minorHAnsi"/>
                <w:color w:val="000000"/>
              </w:rPr>
              <w:t>PROVA</w:t>
            </w:r>
          </w:p>
        </w:tc>
        <w:tc>
          <w:tcPr>
            <w:tcW w:w="2643" w:type="pct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shd w:val="clear" w:color="auto" w:fill="DBE5F1" w:themeFill="accent1" w:themeFillTint="33"/>
            <w:vAlign w:val="center"/>
          </w:tcPr>
          <w:p w:rsidR="001B3486" w:rsidRPr="001B3486" w:rsidRDefault="001B3486" w:rsidP="00E56BF7">
            <w:pPr>
              <w:cnfStyle w:val="000000000000"/>
              <w:rPr>
                <w:rFonts w:eastAsia="Times New Roman" w:cstheme="minorHAnsi"/>
                <w:b/>
                <w:bCs/>
                <w:color w:val="000000"/>
              </w:rPr>
            </w:pPr>
            <w:r w:rsidRPr="001B3486">
              <w:rPr>
                <w:rFonts w:eastAsia="Times New Roman" w:cstheme="minorHAnsi"/>
                <w:b/>
                <w:bCs/>
                <w:color w:val="000000"/>
              </w:rPr>
              <w:t>PROCEDIMENT</w:t>
            </w:r>
          </w:p>
        </w:tc>
      </w:tr>
      <w:tr w:rsidR="001B3486" w:rsidRPr="00005958" w:rsidTr="009A04ED">
        <w:trPr>
          <w:cnfStyle w:val="000000100000"/>
          <w:trHeight w:val="453"/>
        </w:trPr>
        <w:tc>
          <w:tcPr>
            <w:cnfStyle w:val="001000000000"/>
            <w:tcW w:w="2357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9A04ED" w:rsidRPr="009A04ED" w:rsidRDefault="009A04ED" w:rsidP="009A04ED">
            <w:pPr>
              <w:rPr>
                <w:rFonts w:ascii="Arial" w:eastAsia="Times New Roman" w:hAnsi="Arial" w:cs="Arial"/>
                <w:b w:val="0"/>
                <w:color w:val="000000"/>
                <w:sz w:val="20"/>
              </w:rPr>
            </w:pPr>
            <w:r w:rsidRPr="009A04ED">
              <w:rPr>
                <w:b w:val="0"/>
                <w:szCs w:val="22"/>
              </w:rPr>
              <w:t>ENT.1-Crear entorn actiu</w:t>
            </w:r>
          </w:p>
        </w:tc>
        <w:tc>
          <w:tcPr>
            <w:tcW w:w="2643" w:type="pct"/>
            <w:tcBorders>
              <w:left w:val="single" w:sz="4" w:space="0" w:color="548DD4" w:themeColor="text2" w:themeTint="99"/>
            </w:tcBorders>
            <w:vAlign w:val="center"/>
          </w:tcPr>
          <w:p w:rsidR="001B3486" w:rsidRPr="00005958" w:rsidRDefault="001B3486" w:rsidP="009A04ED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sz w:val="20"/>
              </w:rPr>
            </w:pPr>
            <w:r w:rsidRPr="00005958">
              <w:rPr>
                <w:rFonts w:ascii="Courier New" w:hAnsi="Courier New" w:cs="Courier New"/>
                <w:i/>
                <w:iCs/>
                <w:color w:val="000000"/>
                <w:sz w:val="20"/>
              </w:rPr>
              <w:t>testEntornCrear</w:t>
            </w:r>
            <w:r w:rsidRPr="00005958">
              <w:rPr>
                <w:rFonts w:ascii="Courier New" w:hAnsi="Courier New" w:cs="Courier New"/>
                <w:color w:val="000000"/>
                <w:sz w:val="20"/>
              </w:rPr>
              <w:t>(</w:t>
            </w:r>
            <w:r w:rsidRPr="00005958">
              <w:rPr>
                <w:rFonts w:ascii="Courier New" w:hAnsi="Courier New" w:cs="Courier New"/>
                <w:b/>
                <w:bCs/>
                <w:color w:val="7F0055"/>
                <w:sz w:val="20"/>
              </w:rPr>
              <w:t>true</w:t>
            </w:r>
            <w:r w:rsidRPr="00005958">
              <w:rPr>
                <w:rFonts w:ascii="Courier New" w:hAnsi="Courier New" w:cs="Courier New"/>
                <w:color w:val="000000"/>
                <w:sz w:val="20"/>
              </w:rPr>
              <w:t>)</w:t>
            </w:r>
          </w:p>
        </w:tc>
      </w:tr>
      <w:tr w:rsidR="001B3486" w:rsidRPr="00005958" w:rsidTr="009A04ED">
        <w:trPr>
          <w:trHeight w:val="452"/>
        </w:trPr>
        <w:tc>
          <w:tcPr>
            <w:cnfStyle w:val="001000000000"/>
            <w:tcW w:w="2357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1B3486" w:rsidRPr="009A04ED" w:rsidRDefault="009A04ED" w:rsidP="009A04ED">
            <w:pPr>
              <w:rPr>
                <w:b w:val="0"/>
                <w:szCs w:val="22"/>
              </w:rPr>
            </w:pPr>
            <w:r w:rsidRPr="009A04ED">
              <w:rPr>
                <w:b w:val="0"/>
                <w:szCs w:val="22"/>
              </w:rPr>
              <w:t>ENT 2.1-Assignar permisos d’entorn a un usuari</w:t>
            </w:r>
          </w:p>
        </w:tc>
        <w:tc>
          <w:tcPr>
            <w:tcW w:w="2643" w:type="pct"/>
            <w:tcBorders>
              <w:left w:val="single" w:sz="4" w:space="0" w:color="548DD4" w:themeColor="text2" w:themeTint="99"/>
            </w:tcBorders>
            <w:vAlign w:val="center"/>
          </w:tcPr>
          <w:p w:rsidR="001B3486" w:rsidRPr="009A04ED" w:rsidRDefault="001B3486" w:rsidP="009A04ED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sz w:val="20"/>
              </w:rPr>
            </w:pPr>
            <w:r w:rsidRPr="00005958">
              <w:rPr>
                <w:rFonts w:ascii="Courier New" w:hAnsi="Courier New" w:cs="Courier New"/>
                <w:i/>
                <w:iCs/>
                <w:color w:val="000000"/>
                <w:sz w:val="20"/>
              </w:rPr>
              <w:t>testEntornPermisos</w:t>
            </w:r>
            <w:r w:rsidRPr="00005958">
              <w:rPr>
                <w:rFonts w:ascii="Courier New" w:hAnsi="Courier New" w:cs="Courier New"/>
                <w:color w:val="000000"/>
                <w:sz w:val="20"/>
              </w:rPr>
              <w:t>(</w:t>
            </w:r>
            <w:r w:rsidRPr="00005958">
              <w:rPr>
                <w:rFonts w:ascii="Courier New" w:hAnsi="Courier New" w:cs="Courier New"/>
                <w:b/>
                <w:bCs/>
                <w:color w:val="7F0055"/>
                <w:sz w:val="20"/>
              </w:rPr>
              <w:t>true</w:t>
            </w:r>
            <w:r w:rsidRPr="00005958">
              <w:rPr>
                <w:rFonts w:ascii="Courier New" w:hAnsi="Courier New" w:cs="Courier New"/>
                <w:color w:val="000000"/>
                <w:sz w:val="20"/>
              </w:rPr>
              <w:t>)</w:t>
            </w:r>
          </w:p>
        </w:tc>
      </w:tr>
      <w:tr w:rsidR="009A04ED" w:rsidRPr="00005958" w:rsidTr="009A04ED">
        <w:trPr>
          <w:cnfStyle w:val="000000100000"/>
          <w:trHeight w:val="452"/>
        </w:trPr>
        <w:tc>
          <w:tcPr>
            <w:cnfStyle w:val="001000000000"/>
            <w:tcW w:w="2357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9A04ED" w:rsidRPr="009A04ED" w:rsidRDefault="009A04ED" w:rsidP="009A04ED">
            <w:pPr>
              <w:rPr>
                <w:b w:val="0"/>
                <w:szCs w:val="22"/>
              </w:rPr>
            </w:pPr>
            <w:r w:rsidRPr="009A04ED">
              <w:rPr>
                <w:b w:val="0"/>
                <w:szCs w:val="22"/>
              </w:rPr>
              <w:t>ENT 2.2-Assignar permisos d’entorn a un rol</w:t>
            </w:r>
          </w:p>
        </w:tc>
        <w:tc>
          <w:tcPr>
            <w:tcW w:w="2643" w:type="pct"/>
            <w:tcBorders>
              <w:left w:val="single" w:sz="4" w:space="0" w:color="548DD4" w:themeColor="text2" w:themeTint="99"/>
            </w:tcBorders>
            <w:vAlign w:val="center"/>
          </w:tcPr>
          <w:p w:rsidR="009A04ED" w:rsidRPr="00005958" w:rsidRDefault="009A04ED" w:rsidP="009A04ED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i/>
                <w:iCs/>
                <w:color w:val="000000"/>
                <w:sz w:val="20"/>
              </w:rPr>
            </w:pPr>
            <w:r w:rsidRPr="00005958">
              <w:rPr>
                <w:rFonts w:ascii="Courier New" w:hAnsi="Courier New" w:cs="Courier New"/>
                <w:i/>
                <w:iCs/>
                <w:color w:val="000000"/>
                <w:sz w:val="20"/>
              </w:rPr>
              <w:t>testEntornPermisos</w:t>
            </w:r>
            <w:r w:rsidRPr="00005958">
              <w:rPr>
                <w:rFonts w:ascii="Courier New" w:hAnsi="Courier New" w:cs="Courier New"/>
                <w:color w:val="000000"/>
                <w:sz w:val="20"/>
              </w:rPr>
              <w:t>(</w:t>
            </w:r>
            <w:r w:rsidRPr="00005958">
              <w:rPr>
                <w:rFonts w:ascii="Courier New" w:hAnsi="Courier New" w:cs="Courier New"/>
                <w:b/>
                <w:bCs/>
                <w:color w:val="7F0055"/>
                <w:sz w:val="20"/>
              </w:rPr>
              <w:t>false</w:t>
            </w:r>
            <w:r w:rsidRPr="00005958">
              <w:rPr>
                <w:rFonts w:ascii="Courier New" w:hAnsi="Courier New" w:cs="Courier New"/>
                <w:color w:val="000000"/>
                <w:sz w:val="20"/>
              </w:rPr>
              <w:t>)</w:t>
            </w:r>
          </w:p>
        </w:tc>
      </w:tr>
      <w:tr w:rsidR="001B3486" w:rsidRPr="00005958" w:rsidTr="009A04ED">
        <w:trPr>
          <w:trHeight w:val="452"/>
        </w:trPr>
        <w:tc>
          <w:tcPr>
            <w:cnfStyle w:val="001000000000"/>
            <w:tcW w:w="2357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1B3486" w:rsidRDefault="009A04ED" w:rsidP="009A04ED">
            <w:pPr>
              <w:rPr>
                <w:b w:val="0"/>
                <w:szCs w:val="22"/>
              </w:rPr>
            </w:pPr>
            <w:r w:rsidRPr="009A04ED">
              <w:rPr>
                <w:b w:val="0"/>
                <w:szCs w:val="22"/>
              </w:rPr>
              <w:t>ENT.3-Seleccionar entorn</w:t>
            </w:r>
            <w:r w:rsidR="000C4E39">
              <w:rPr>
                <w:b w:val="0"/>
                <w:szCs w:val="22"/>
              </w:rPr>
              <w:t xml:space="preserve"> </w:t>
            </w:r>
          </w:p>
          <w:p w:rsidR="001852B8" w:rsidRPr="001852B8" w:rsidRDefault="001852B8" w:rsidP="009A04ED">
            <w:pPr>
              <w:rPr>
                <w:b w:val="0"/>
                <w:sz w:val="20"/>
                <w:szCs w:val="22"/>
              </w:rPr>
            </w:pPr>
            <w:r w:rsidRPr="001852B8">
              <w:rPr>
                <w:b w:val="0"/>
                <w:sz w:val="20"/>
                <w:szCs w:val="22"/>
              </w:rPr>
              <w:t>Des de la llista d'entorns del menú Seleccionar entorn</w:t>
            </w:r>
            <w:r>
              <w:rPr>
                <w:b w:val="0"/>
                <w:sz w:val="20"/>
                <w:szCs w:val="22"/>
              </w:rPr>
              <w:t>.</w:t>
            </w:r>
          </w:p>
          <w:p w:rsidR="001852B8" w:rsidRPr="009A04ED" w:rsidRDefault="001852B8" w:rsidP="009A04ED">
            <w:pPr>
              <w:rPr>
                <w:b w:val="0"/>
                <w:szCs w:val="22"/>
              </w:rPr>
            </w:pPr>
            <w:r w:rsidRPr="001852B8">
              <w:rPr>
                <w:b w:val="0"/>
                <w:sz w:val="20"/>
                <w:szCs w:val="22"/>
              </w:rPr>
              <w:t>Des de la pantalla Seleccionar entorn</w:t>
            </w:r>
            <w:r>
              <w:rPr>
                <w:b w:val="0"/>
                <w:sz w:val="20"/>
                <w:szCs w:val="22"/>
              </w:rPr>
              <w:t>.</w:t>
            </w:r>
          </w:p>
        </w:tc>
        <w:tc>
          <w:tcPr>
            <w:tcW w:w="2643" w:type="pct"/>
            <w:tcBorders>
              <w:left w:val="single" w:sz="4" w:space="0" w:color="548DD4" w:themeColor="text2" w:themeTint="99"/>
            </w:tcBorders>
            <w:vAlign w:val="center"/>
          </w:tcPr>
          <w:p w:rsidR="001852B8" w:rsidRDefault="001852B8" w:rsidP="009A04ED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i/>
                <w:iCs/>
                <w:color w:val="000000"/>
                <w:sz w:val="20"/>
              </w:rPr>
            </w:pPr>
          </w:p>
          <w:p w:rsidR="001B3486" w:rsidRPr="00005958" w:rsidRDefault="001B3486" w:rsidP="009A04ED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sz w:val="20"/>
              </w:rPr>
            </w:pPr>
            <w:r w:rsidRPr="00005958">
              <w:rPr>
                <w:rFonts w:ascii="Courier New" w:hAnsi="Courier New" w:cs="Courier New"/>
                <w:i/>
                <w:iCs/>
                <w:color w:val="000000"/>
                <w:sz w:val="20"/>
              </w:rPr>
              <w:t>testEntornSeleccionar</w:t>
            </w:r>
            <w:r w:rsidRPr="00005958">
              <w:rPr>
                <w:rFonts w:ascii="Courier New" w:hAnsi="Courier New" w:cs="Courier New"/>
                <w:color w:val="000000"/>
                <w:sz w:val="20"/>
              </w:rPr>
              <w:t>(</w:t>
            </w:r>
            <w:r w:rsidRPr="00005958">
              <w:rPr>
                <w:rFonts w:ascii="Courier New" w:hAnsi="Courier New" w:cs="Courier New"/>
                <w:b/>
                <w:bCs/>
                <w:color w:val="7F0055"/>
                <w:sz w:val="20"/>
              </w:rPr>
              <w:t>true</w:t>
            </w:r>
            <w:r w:rsidRPr="00005958">
              <w:rPr>
                <w:rFonts w:ascii="Courier New" w:hAnsi="Courier New" w:cs="Courier New"/>
                <w:color w:val="000000"/>
                <w:sz w:val="20"/>
              </w:rPr>
              <w:t>)</w:t>
            </w:r>
          </w:p>
          <w:p w:rsidR="001B3486" w:rsidRPr="00005958" w:rsidRDefault="001B3486" w:rsidP="009A04ED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i/>
                <w:iCs/>
                <w:color w:val="000000"/>
                <w:sz w:val="20"/>
              </w:rPr>
            </w:pPr>
            <w:r w:rsidRPr="00005958">
              <w:rPr>
                <w:rFonts w:ascii="Courier New" w:hAnsi="Courier New" w:cs="Courier New"/>
                <w:i/>
                <w:iCs/>
                <w:color w:val="000000"/>
                <w:sz w:val="20"/>
              </w:rPr>
              <w:t>testEntornSeleccionar</w:t>
            </w:r>
            <w:r w:rsidRPr="00005958">
              <w:rPr>
                <w:rFonts w:ascii="Courier New" w:hAnsi="Courier New" w:cs="Courier New"/>
                <w:color w:val="000000"/>
                <w:sz w:val="20"/>
              </w:rPr>
              <w:t>(</w:t>
            </w:r>
            <w:r w:rsidRPr="00005958">
              <w:rPr>
                <w:rFonts w:ascii="Courier New" w:hAnsi="Courier New" w:cs="Courier New"/>
                <w:b/>
                <w:bCs/>
                <w:color w:val="7F0055"/>
                <w:sz w:val="20"/>
              </w:rPr>
              <w:t>false</w:t>
            </w:r>
            <w:r w:rsidRPr="00005958">
              <w:rPr>
                <w:rFonts w:ascii="Courier New" w:hAnsi="Courier New" w:cs="Courier New"/>
                <w:color w:val="000000"/>
                <w:sz w:val="20"/>
              </w:rPr>
              <w:t>)</w:t>
            </w:r>
          </w:p>
        </w:tc>
      </w:tr>
      <w:tr w:rsidR="001B3486" w:rsidRPr="00005958" w:rsidTr="009A04ED">
        <w:trPr>
          <w:cnfStyle w:val="000000100000"/>
          <w:trHeight w:val="452"/>
        </w:trPr>
        <w:tc>
          <w:tcPr>
            <w:cnfStyle w:val="001000000000"/>
            <w:tcW w:w="2357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1B3486" w:rsidRPr="009A04ED" w:rsidRDefault="009A04ED" w:rsidP="009A04ED">
            <w:pPr>
              <w:rPr>
                <w:b w:val="0"/>
                <w:szCs w:val="22"/>
              </w:rPr>
            </w:pPr>
            <w:r w:rsidRPr="009A04ED">
              <w:rPr>
                <w:b w:val="0"/>
                <w:szCs w:val="22"/>
              </w:rPr>
              <w:t>ENT.4-Marcar entorn per defecte</w:t>
            </w:r>
          </w:p>
        </w:tc>
        <w:tc>
          <w:tcPr>
            <w:tcW w:w="2643" w:type="pct"/>
            <w:tcBorders>
              <w:left w:val="single" w:sz="4" w:space="0" w:color="548DD4" w:themeColor="text2" w:themeTint="99"/>
            </w:tcBorders>
            <w:vAlign w:val="center"/>
          </w:tcPr>
          <w:p w:rsidR="001B3486" w:rsidRPr="00005958" w:rsidRDefault="001B3486" w:rsidP="009A04ED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i/>
                <w:iCs/>
                <w:color w:val="000000"/>
                <w:sz w:val="20"/>
              </w:rPr>
            </w:pPr>
            <w:r w:rsidRPr="00005958">
              <w:rPr>
                <w:rFonts w:ascii="Courier New" w:hAnsi="Courier New" w:cs="Courier New"/>
                <w:color w:val="000000"/>
                <w:sz w:val="20"/>
              </w:rPr>
              <w:t>testEntornDefault()</w:t>
            </w:r>
          </w:p>
        </w:tc>
      </w:tr>
      <w:tr w:rsidR="009A04ED" w:rsidRPr="00005958" w:rsidTr="009A04ED">
        <w:trPr>
          <w:trHeight w:val="452"/>
        </w:trPr>
        <w:tc>
          <w:tcPr>
            <w:cnfStyle w:val="001000000000"/>
            <w:tcW w:w="2357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9A04ED" w:rsidRPr="009A04ED" w:rsidRDefault="009A04ED" w:rsidP="009A04ED">
            <w:pPr>
              <w:rPr>
                <w:b w:val="0"/>
                <w:szCs w:val="22"/>
              </w:rPr>
            </w:pPr>
            <w:r w:rsidRPr="009A04ED">
              <w:rPr>
                <w:b w:val="0"/>
                <w:szCs w:val="22"/>
              </w:rPr>
              <w:t>ENT.5.1-Modificar el títol d’un entorn</w:t>
            </w:r>
          </w:p>
        </w:tc>
        <w:tc>
          <w:tcPr>
            <w:tcW w:w="2643" w:type="pct"/>
            <w:tcBorders>
              <w:left w:val="single" w:sz="4" w:space="0" w:color="548DD4" w:themeColor="text2" w:themeTint="99"/>
            </w:tcBorders>
            <w:vAlign w:val="center"/>
          </w:tcPr>
          <w:p w:rsidR="009A04ED" w:rsidRPr="00005958" w:rsidRDefault="009A04ED" w:rsidP="009A04ED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i/>
                <w:iCs/>
                <w:color w:val="000000"/>
                <w:sz w:val="20"/>
              </w:rPr>
            </w:pPr>
            <w:r w:rsidRPr="00005958">
              <w:rPr>
                <w:rFonts w:ascii="Courier New" w:hAnsi="Courier New" w:cs="Courier New"/>
                <w:color w:val="000000"/>
                <w:sz w:val="20"/>
              </w:rPr>
              <w:t>testEntornCanviTitol()</w:t>
            </w:r>
          </w:p>
        </w:tc>
      </w:tr>
      <w:tr w:rsidR="009A04ED" w:rsidRPr="00005958" w:rsidTr="009A04ED">
        <w:trPr>
          <w:cnfStyle w:val="000000100000"/>
          <w:trHeight w:val="452"/>
        </w:trPr>
        <w:tc>
          <w:tcPr>
            <w:cnfStyle w:val="001000000000"/>
            <w:tcW w:w="2357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9A04ED" w:rsidRPr="009A04ED" w:rsidRDefault="009A04ED" w:rsidP="009A04ED">
            <w:pPr>
              <w:tabs>
                <w:tab w:val="left" w:pos="2305"/>
                <w:tab w:val="left" w:pos="3633"/>
                <w:tab w:val="left" w:pos="4126"/>
              </w:tabs>
              <w:rPr>
                <w:b w:val="0"/>
                <w:szCs w:val="22"/>
              </w:rPr>
            </w:pPr>
            <w:r w:rsidRPr="009A04ED">
              <w:rPr>
                <w:b w:val="0"/>
                <w:szCs w:val="22"/>
              </w:rPr>
              <w:t>ENT.5.2-Marcar un entorn com no actiu</w:t>
            </w:r>
          </w:p>
        </w:tc>
        <w:tc>
          <w:tcPr>
            <w:tcW w:w="2643" w:type="pct"/>
            <w:tcBorders>
              <w:left w:val="single" w:sz="4" w:space="0" w:color="548DD4" w:themeColor="text2" w:themeTint="99"/>
            </w:tcBorders>
            <w:vAlign w:val="center"/>
          </w:tcPr>
          <w:p w:rsidR="009A04ED" w:rsidRPr="00005958" w:rsidRDefault="009A04ED" w:rsidP="009A04ED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color w:val="000000"/>
                <w:sz w:val="20"/>
              </w:rPr>
            </w:pPr>
            <w:r w:rsidRPr="00005958">
              <w:rPr>
                <w:rFonts w:ascii="Courier New" w:hAnsi="Courier New" w:cs="Courier New"/>
                <w:color w:val="000000"/>
                <w:sz w:val="20"/>
              </w:rPr>
              <w:t>testEntornCanviActiu()</w:t>
            </w:r>
          </w:p>
        </w:tc>
      </w:tr>
      <w:tr w:rsidR="001B3486" w:rsidRPr="00005958" w:rsidTr="009A04ED">
        <w:trPr>
          <w:trHeight w:val="452"/>
        </w:trPr>
        <w:tc>
          <w:tcPr>
            <w:cnfStyle w:val="001000000000"/>
            <w:tcW w:w="2357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1B3486" w:rsidRPr="009A04ED" w:rsidRDefault="009A04ED" w:rsidP="001554D2">
            <w:pPr>
              <w:tabs>
                <w:tab w:val="left" w:pos="2305"/>
                <w:tab w:val="left" w:pos="3633"/>
                <w:tab w:val="left" w:pos="4126"/>
              </w:tabs>
              <w:rPr>
                <w:b w:val="0"/>
                <w:szCs w:val="22"/>
              </w:rPr>
            </w:pPr>
            <w:r w:rsidRPr="009A04ED">
              <w:rPr>
                <w:b w:val="0"/>
                <w:szCs w:val="22"/>
              </w:rPr>
              <w:t xml:space="preserve">ENT.6.1-Eliminar permisos </w:t>
            </w:r>
            <w:r w:rsidR="001554D2">
              <w:rPr>
                <w:b w:val="0"/>
                <w:szCs w:val="22"/>
              </w:rPr>
              <w:t xml:space="preserve">d’entorn d’un </w:t>
            </w:r>
            <w:r w:rsidRPr="009A04ED">
              <w:rPr>
                <w:b w:val="0"/>
                <w:szCs w:val="22"/>
              </w:rPr>
              <w:t>usuari</w:t>
            </w:r>
          </w:p>
        </w:tc>
        <w:tc>
          <w:tcPr>
            <w:tcW w:w="2643" w:type="pct"/>
            <w:tcBorders>
              <w:left w:val="single" w:sz="4" w:space="0" w:color="548DD4" w:themeColor="text2" w:themeTint="99"/>
            </w:tcBorders>
            <w:vAlign w:val="center"/>
          </w:tcPr>
          <w:p w:rsidR="001B3486" w:rsidRPr="00005958" w:rsidRDefault="001B3486" w:rsidP="009A04ED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i/>
                <w:iCs/>
                <w:color w:val="000000"/>
                <w:sz w:val="20"/>
              </w:rPr>
            </w:pPr>
            <w:r w:rsidRPr="00005958">
              <w:rPr>
                <w:rFonts w:ascii="Courier New" w:hAnsi="Courier New" w:cs="Courier New"/>
                <w:color w:val="000000"/>
                <w:sz w:val="20"/>
              </w:rPr>
              <w:t>testEntornEsborrarPermisos(</w:t>
            </w:r>
            <w:r w:rsidRPr="00005958">
              <w:rPr>
                <w:rFonts w:ascii="Courier New" w:hAnsi="Courier New" w:cs="Courier New"/>
                <w:b/>
                <w:bCs/>
                <w:color w:val="7F0055"/>
                <w:sz w:val="20"/>
              </w:rPr>
              <w:t>true</w:t>
            </w:r>
            <w:r w:rsidRPr="00005958">
              <w:rPr>
                <w:rFonts w:ascii="Courier New" w:hAnsi="Courier New" w:cs="Courier New"/>
                <w:color w:val="000000"/>
                <w:sz w:val="20"/>
              </w:rPr>
              <w:t>)</w:t>
            </w:r>
          </w:p>
        </w:tc>
      </w:tr>
      <w:tr w:rsidR="009A04ED" w:rsidRPr="00005958" w:rsidTr="009A04ED">
        <w:trPr>
          <w:cnfStyle w:val="000000100000"/>
          <w:trHeight w:val="452"/>
        </w:trPr>
        <w:tc>
          <w:tcPr>
            <w:cnfStyle w:val="001000000000"/>
            <w:tcW w:w="2357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9A04ED" w:rsidRPr="009A04ED" w:rsidRDefault="009A04ED" w:rsidP="009A04ED">
            <w:pPr>
              <w:tabs>
                <w:tab w:val="left" w:pos="2305"/>
                <w:tab w:val="left" w:pos="3633"/>
                <w:tab w:val="left" w:pos="4126"/>
              </w:tabs>
              <w:rPr>
                <w:b w:val="0"/>
                <w:szCs w:val="22"/>
              </w:rPr>
            </w:pPr>
            <w:r w:rsidRPr="009A04ED">
              <w:rPr>
                <w:b w:val="0"/>
                <w:szCs w:val="22"/>
              </w:rPr>
              <w:t xml:space="preserve">ENT.6.2-Eliminar permisos </w:t>
            </w:r>
            <w:r w:rsidR="001554D2">
              <w:rPr>
                <w:b w:val="0"/>
                <w:szCs w:val="22"/>
              </w:rPr>
              <w:t xml:space="preserve">d’entorn d’un </w:t>
            </w:r>
            <w:r w:rsidRPr="009A04ED">
              <w:rPr>
                <w:b w:val="0"/>
                <w:szCs w:val="22"/>
              </w:rPr>
              <w:t>rol</w:t>
            </w:r>
          </w:p>
        </w:tc>
        <w:tc>
          <w:tcPr>
            <w:tcW w:w="2643" w:type="pct"/>
            <w:tcBorders>
              <w:left w:val="single" w:sz="4" w:space="0" w:color="548DD4" w:themeColor="text2" w:themeTint="99"/>
            </w:tcBorders>
            <w:vAlign w:val="center"/>
          </w:tcPr>
          <w:p w:rsidR="009A04ED" w:rsidRPr="00005958" w:rsidRDefault="009A04ED" w:rsidP="009A04ED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color w:val="000000"/>
                <w:sz w:val="20"/>
              </w:rPr>
            </w:pPr>
            <w:r w:rsidRPr="00005958">
              <w:rPr>
                <w:rFonts w:ascii="Courier New" w:hAnsi="Courier New" w:cs="Courier New"/>
                <w:color w:val="000000"/>
                <w:sz w:val="20"/>
              </w:rPr>
              <w:t>testEntornEsborrarPermisos(</w:t>
            </w:r>
            <w:r w:rsidRPr="00005958">
              <w:rPr>
                <w:rFonts w:ascii="Courier New" w:hAnsi="Courier New" w:cs="Courier New"/>
                <w:b/>
                <w:bCs/>
                <w:color w:val="7F0055"/>
                <w:sz w:val="20"/>
              </w:rPr>
              <w:t>false</w:t>
            </w:r>
            <w:r w:rsidRPr="00005958">
              <w:rPr>
                <w:rFonts w:ascii="Courier New" w:hAnsi="Courier New" w:cs="Courier New"/>
                <w:color w:val="000000"/>
                <w:sz w:val="20"/>
              </w:rPr>
              <w:t>)</w:t>
            </w:r>
          </w:p>
        </w:tc>
      </w:tr>
      <w:tr w:rsidR="001B3486" w:rsidRPr="00005958" w:rsidTr="009A04ED">
        <w:trPr>
          <w:trHeight w:val="452"/>
        </w:trPr>
        <w:tc>
          <w:tcPr>
            <w:cnfStyle w:val="001000000000"/>
            <w:tcW w:w="2357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1B3486" w:rsidRPr="009A04ED" w:rsidRDefault="001B3486" w:rsidP="00E56BF7">
            <w:pPr>
              <w:tabs>
                <w:tab w:val="left" w:pos="2305"/>
                <w:tab w:val="left" w:pos="3633"/>
                <w:tab w:val="left" w:pos="4126"/>
              </w:tabs>
              <w:rPr>
                <w:b w:val="0"/>
                <w:szCs w:val="22"/>
              </w:rPr>
            </w:pPr>
            <w:r w:rsidRPr="009A04ED">
              <w:rPr>
                <w:b w:val="0"/>
                <w:szCs w:val="22"/>
              </w:rPr>
              <w:t>ENT.7-Eliminar entorn</w:t>
            </w:r>
          </w:p>
        </w:tc>
        <w:tc>
          <w:tcPr>
            <w:tcW w:w="2643" w:type="pct"/>
            <w:tcBorders>
              <w:left w:val="single" w:sz="4" w:space="0" w:color="548DD4" w:themeColor="text2" w:themeTint="99"/>
            </w:tcBorders>
            <w:vAlign w:val="center"/>
          </w:tcPr>
          <w:p w:rsidR="001B3486" w:rsidRPr="00005958" w:rsidRDefault="001B3486" w:rsidP="009A04ED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i/>
                <w:iCs/>
                <w:color w:val="000000"/>
                <w:sz w:val="20"/>
              </w:rPr>
            </w:pPr>
            <w:r w:rsidRPr="00005958">
              <w:rPr>
                <w:rFonts w:ascii="Courier New" w:hAnsi="Courier New" w:cs="Courier New"/>
                <w:i/>
                <w:iCs/>
                <w:color w:val="000000"/>
                <w:sz w:val="20"/>
              </w:rPr>
              <w:t>testEntornBorrar</w:t>
            </w:r>
            <w:r w:rsidRPr="00005958">
              <w:rPr>
                <w:rFonts w:ascii="Courier New" w:hAnsi="Courier New" w:cs="Courier New"/>
                <w:color w:val="000000"/>
                <w:sz w:val="20"/>
              </w:rPr>
              <w:t>()</w:t>
            </w:r>
          </w:p>
        </w:tc>
      </w:tr>
    </w:tbl>
    <w:p w:rsidR="001B3486" w:rsidRPr="001B3486" w:rsidRDefault="001B3486" w:rsidP="001B3486"/>
    <w:p w:rsidR="00007890" w:rsidRDefault="00007890" w:rsidP="00415B6E">
      <w:pPr>
        <w:jc w:val="both"/>
      </w:pPr>
    </w:p>
    <w:p w:rsidR="000C4E39" w:rsidRDefault="000C4E39" w:rsidP="00415B6E">
      <w:pPr>
        <w:jc w:val="both"/>
      </w:pPr>
    </w:p>
    <w:p w:rsidR="000C4E39" w:rsidRDefault="000C4E39" w:rsidP="00415B6E">
      <w:pPr>
        <w:jc w:val="both"/>
      </w:pPr>
    </w:p>
    <w:p w:rsidR="000C4E39" w:rsidRDefault="000C4E39" w:rsidP="00415B6E">
      <w:pPr>
        <w:jc w:val="both"/>
      </w:pPr>
    </w:p>
    <w:p w:rsidR="000C4E39" w:rsidRDefault="000C4E39" w:rsidP="00415B6E">
      <w:pPr>
        <w:jc w:val="both"/>
      </w:pPr>
    </w:p>
    <w:p w:rsidR="000C4E39" w:rsidRDefault="000C4E39" w:rsidP="00415B6E">
      <w:pPr>
        <w:jc w:val="both"/>
      </w:pPr>
    </w:p>
    <w:p w:rsidR="009A04ED" w:rsidRDefault="009A04ED" w:rsidP="00415B6E">
      <w:pPr>
        <w:jc w:val="both"/>
      </w:pPr>
    </w:p>
    <w:tbl>
      <w:tblPr>
        <w:tblStyle w:val="Listaclara-nfasis12"/>
        <w:tblW w:w="4948" w:type="pct"/>
        <w:tblLook w:val="04A0"/>
      </w:tblPr>
      <w:tblGrid>
        <w:gridCol w:w="4140"/>
        <w:gridCol w:w="351"/>
        <w:gridCol w:w="5257"/>
      </w:tblGrid>
      <w:tr w:rsidR="000C4E39" w:rsidRPr="00522433" w:rsidTr="000B68B4">
        <w:trPr>
          <w:cnfStyle w:val="100000000000"/>
          <w:cantSplit/>
          <w:trHeight w:val="397"/>
        </w:trPr>
        <w:tc>
          <w:tcPr>
            <w:cnfStyle w:val="001000000000"/>
            <w:tcW w:w="2163" w:type="pct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  <w:hideMark/>
          </w:tcPr>
          <w:p w:rsidR="000C4E39" w:rsidRPr="00522433" w:rsidRDefault="000C4E39" w:rsidP="000C4E39">
            <w:pPr>
              <w:rPr>
                <w:sz w:val="24"/>
                <w:szCs w:val="22"/>
              </w:rPr>
            </w:pPr>
            <w:r w:rsidRPr="00522433">
              <w:rPr>
                <w:sz w:val="24"/>
                <w:szCs w:val="22"/>
              </w:rPr>
              <w:lastRenderedPageBreak/>
              <w:t xml:space="preserve">NIVELL: </w:t>
            </w:r>
            <w:r>
              <w:rPr>
                <w:sz w:val="24"/>
                <w:szCs w:val="22"/>
              </w:rPr>
              <w:t>DEFINICIÓ DE PROCÉS</w:t>
            </w:r>
          </w:p>
        </w:tc>
        <w:tc>
          <w:tcPr>
            <w:tcW w:w="2837" w:type="pct"/>
            <w:gridSpan w:val="2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</w:tcPr>
          <w:p w:rsidR="000C4E39" w:rsidRPr="00522433" w:rsidRDefault="000C4E39" w:rsidP="00E56BF7">
            <w:pPr>
              <w:cnfStyle w:val="100000000000"/>
              <w:rPr>
                <w:sz w:val="24"/>
                <w:szCs w:val="22"/>
              </w:rPr>
            </w:pPr>
          </w:p>
        </w:tc>
      </w:tr>
      <w:tr w:rsidR="000C4E39" w:rsidRPr="00005958" w:rsidTr="000B68B4">
        <w:trPr>
          <w:cnfStyle w:val="000000100000"/>
          <w:cantSplit/>
          <w:trHeight w:val="453"/>
        </w:trPr>
        <w:tc>
          <w:tcPr>
            <w:cnfStyle w:val="001000000000"/>
            <w:tcW w:w="5000" w:type="pct"/>
            <w:gridSpan w:val="3"/>
            <w:tcBorders>
              <w:left w:val="single" w:sz="4" w:space="0" w:color="548DD4" w:themeColor="text2" w:themeTint="99"/>
            </w:tcBorders>
            <w:shd w:val="clear" w:color="auto" w:fill="B8CCE4" w:themeFill="accent1" w:themeFillTint="66"/>
            <w:vAlign w:val="center"/>
          </w:tcPr>
          <w:p w:rsidR="000C4E39" w:rsidRPr="00005958" w:rsidRDefault="000C4E39" w:rsidP="000C4E39">
            <w:pPr>
              <w:tabs>
                <w:tab w:val="left" w:pos="2305"/>
                <w:tab w:val="left" w:pos="3633"/>
                <w:tab w:val="left" w:pos="4126"/>
              </w:tabs>
              <w:rPr>
                <w:rFonts w:eastAsia="Times New Roman" w:cstheme="minorHAnsi"/>
                <w:b w:val="0"/>
                <w:color w:val="000000"/>
              </w:rPr>
            </w:pPr>
            <w:r w:rsidRPr="00005958">
              <w:rPr>
                <w:rFonts w:eastAsia="Times New Roman" w:cstheme="minorHAnsi"/>
                <w:color w:val="000000"/>
              </w:rPr>
              <w:t xml:space="preserve">JOC DE PROVES: </w:t>
            </w:r>
            <w:r w:rsidRPr="000C4E39">
              <w:rPr>
                <w:rFonts w:eastAsia="Times New Roman" w:cstheme="minorHAnsi"/>
                <w:b w:val="0"/>
                <w:color w:val="000000"/>
              </w:rPr>
              <w:t>JP2</w:t>
            </w:r>
          </w:p>
          <w:p w:rsidR="000C4E39" w:rsidRPr="00005958" w:rsidRDefault="000C4E39" w:rsidP="000C4E39">
            <w:pPr>
              <w:autoSpaceDE w:val="0"/>
              <w:autoSpaceDN w:val="0"/>
              <w:adjustRightInd w:val="0"/>
              <w:rPr>
                <w:rFonts w:cstheme="minorHAnsi"/>
                <w:b w:val="0"/>
              </w:rPr>
            </w:pPr>
            <w:r w:rsidRPr="00005958">
              <w:rPr>
                <w:rFonts w:eastAsia="Times New Roman" w:cstheme="minorHAnsi"/>
                <w:color w:val="000000"/>
              </w:rPr>
              <w:t xml:space="preserve">CLASSE JAVA: </w:t>
            </w:r>
            <w:r w:rsidRPr="00005958">
              <w:rPr>
                <w:rFonts w:ascii="Courier New" w:hAnsi="Courier New" w:cs="Courier New"/>
                <w:i/>
                <w:iCs/>
                <w:color w:val="000000"/>
                <w:sz w:val="20"/>
              </w:rPr>
              <w:t>DefinicioProcesTests</w:t>
            </w:r>
          </w:p>
        </w:tc>
      </w:tr>
      <w:tr w:rsidR="000C4E39" w:rsidRPr="001B3486" w:rsidTr="000B68B4">
        <w:trPr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shd w:val="clear" w:color="auto" w:fill="DBE5F1" w:themeFill="accent1" w:themeFillTint="33"/>
            <w:vAlign w:val="center"/>
            <w:hideMark/>
          </w:tcPr>
          <w:p w:rsidR="000C4E39" w:rsidRPr="001B3486" w:rsidRDefault="000C4E39" w:rsidP="00E56BF7">
            <w:pPr>
              <w:rPr>
                <w:rFonts w:eastAsia="Times New Roman" w:cstheme="minorHAnsi"/>
                <w:color w:val="000000"/>
              </w:rPr>
            </w:pPr>
            <w:r w:rsidRPr="001B3486">
              <w:rPr>
                <w:rFonts w:eastAsia="Times New Roman" w:cstheme="minorHAnsi"/>
                <w:color w:val="000000"/>
              </w:rPr>
              <w:t>PROVA</w:t>
            </w:r>
          </w:p>
        </w:tc>
        <w:tc>
          <w:tcPr>
            <w:tcW w:w="2618" w:type="pct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shd w:val="clear" w:color="auto" w:fill="DBE5F1" w:themeFill="accent1" w:themeFillTint="33"/>
            <w:vAlign w:val="center"/>
          </w:tcPr>
          <w:p w:rsidR="000C4E39" w:rsidRPr="001B3486" w:rsidRDefault="000C4E39" w:rsidP="00E56BF7">
            <w:pPr>
              <w:cnfStyle w:val="000000000000"/>
              <w:rPr>
                <w:rFonts w:eastAsia="Times New Roman" w:cstheme="minorHAnsi"/>
                <w:b/>
                <w:bCs/>
                <w:color w:val="000000"/>
              </w:rPr>
            </w:pPr>
            <w:r w:rsidRPr="001B3486">
              <w:rPr>
                <w:rFonts w:eastAsia="Times New Roman" w:cstheme="minorHAnsi"/>
                <w:b/>
                <w:bCs/>
                <w:color w:val="000000"/>
              </w:rPr>
              <w:t>PROCEDIMENT</w:t>
            </w:r>
          </w:p>
        </w:tc>
      </w:tr>
      <w:tr w:rsidR="000C4E39" w:rsidRPr="00005958" w:rsidTr="000B68B4">
        <w:trPr>
          <w:cnfStyle w:val="000000100000"/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0C4E39" w:rsidRPr="000C4E39" w:rsidRDefault="000C4E39" w:rsidP="004B5429">
            <w:pPr>
              <w:rPr>
                <w:b w:val="0"/>
                <w:szCs w:val="22"/>
              </w:rPr>
            </w:pPr>
            <w:r w:rsidRPr="000C4E39">
              <w:rPr>
                <w:b w:val="0"/>
                <w:szCs w:val="22"/>
              </w:rPr>
              <w:t>Crea</w:t>
            </w:r>
            <w:r w:rsidR="004B5429">
              <w:rPr>
                <w:b w:val="0"/>
                <w:szCs w:val="22"/>
              </w:rPr>
              <w:t xml:space="preserve">r i seleccionar </w:t>
            </w:r>
            <w:r w:rsidRPr="000C4E39">
              <w:rPr>
                <w:b w:val="0"/>
                <w:szCs w:val="22"/>
              </w:rPr>
              <w:t xml:space="preserve"> entorn de proves</w:t>
            </w:r>
          </w:p>
        </w:tc>
        <w:tc>
          <w:tcPr>
            <w:tcW w:w="2618" w:type="pct"/>
            <w:tcBorders>
              <w:left w:val="single" w:sz="4" w:space="0" w:color="548DD4" w:themeColor="text2" w:themeTint="99"/>
            </w:tcBorders>
            <w:vAlign w:val="center"/>
          </w:tcPr>
          <w:p w:rsidR="000C4E39" w:rsidRPr="00005958" w:rsidRDefault="000C4E39" w:rsidP="001B6DBA">
            <w:pPr>
              <w:cnfStyle w:val="000000100000"/>
              <w:rPr>
                <w:rFonts w:ascii="Courier New" w:hAnsi="Courier New" w:cs="Courier New"/>
                <w:color w:val="000000"/>
                <w:sz w:val="20"/>
              </w:rPr>
            </w:pPr>
            <w:r w:rsidRPr="00005958">
              <w:rPr>
                <w:szCs w:val="22"/>
                <w:u w:val="single"/>
              </w:rPr>
              <w:t>Classe</w:t>
            </w:r>
            <w:r w:rsidRPr="00005958">
              <w:rPr>
                <w:szCs w:val="22"/>
              </w:rPr>
              <w:t xml:space="preserve">: </w:t>
            </w:r>
            <w:r w:rsidRPr="00005958">
              <w:rPr>
                <w:rFonts w:ascii="Courier New" w:hAnsi="Courier New" w:cs="Courier New"/>
                <w:color w:val="000000"/>
                <w:sz w:val="20"/>
              </w:rPr>
              <w:t>InicialitzarTests</w:t>
            </w:r>
          </w:p>
          <w:p w:rsidR="000C4E39" w:rsidRDefault="000C4E39" w:rsidP="00141692">
            <w:pPr>
              <w:cnfStyle w:val="000000100000"/>
              <w:rPr>
                <w:rFonts w:ascii="Courier New" w:hAnsi="Courier New" w:cs="Courier New"/>
                <w:color w:val="000000"/>
                <w:sz w:val="20"/>
              </w:rPr>
            </w:pPr>
            <w:r w:rsidRPr="00005958">
              <w:rPr>
                <w:szCs w:val="22"/>
                <w:u w:val="single"/>
              </w:rPr>
              <w:t>Procediment</w:t>
            </w:r>
            <w:r w:rsidRPr="00005958">
              <w:rPr>
                <w:rFonts w:ascii="Courier New" w:hAnsi="Courier New" w:cs="Courier New"/>
                <w:color w:val="000000"/>
                <w:sz w:val="20"/>
              </w:rPr>
              <w:t>:testEntornTest</w:t>
            </w:r>
          </w:p>
          <w:p w:rsidR="004B5429" w:rsidRPr="00BA215C" w:rsidRDefault="004B5429" w:rsidP="004B5429">
            <w:pPr>
              <w:cnfStyle w:val="000000100000"/>
              <w:rPr>
                <w:rFonts w:ascii="Courier New" w:hAnsi="Courier New" w:cs="Courier New"/>
                <w:color w:val="000000"/>
                <w:sz w:val="20"/>
                <w:highlight w:val="blue"/>
                <w:lang w:val="en-US"/>
              </w:rPr>
            </w:pPr>
            <w:r w:rsidRPr="00005958">
              <w:rPr>
                <w:szCs w:val="22"/>
                <w:u w:val="single"/>
              </w:rPr>
              <w:t>Classe</w:t>
            </w:r>
            <w:r w:rsidRPr="00005958">
              <w:rPr>
                <w:szCs w:val="22"/>
              </w:rPr>
              <w:t xml:space="preserve">: </w:t>
            </w:r>
            <w:r w:rsidRPr="004B5429">
              <w:rPr>
                <w:rFonts w:ascii="Courier New" w:hAnsi="Courier New" w:cs="Courier New"/>
                <w:color w:val="000000"/>
                <w:sz w:val="20"/>
              </w:rPr>
              <w:t>EntornTests</w:t>
            </w:r>
          </w:p>
          <w:p w:rsidR="004B5429" w:rsidRPr="00005958" w:rsidRDefault="004B5429" w:rsidP="00141692">
            <w:pPr>
              <w:cnfStyle w:val="000000100000"/>
              <w:rPr>
                <w:szCs w:val="22"/>
              </w:rPr>
            </w:pPr>
            <w:r w:rsidRPr="00005958">
              <w:rPr>
                <w:szCs w:val="22"/>
                <w:u w:val="single"/>
              </w:rPr>
              <w:t>Procediment</w:t>
            </w:r>
            <w:r w:rsidRPr="00005958">
              <w:rPr>
                <w:rFonts w:ascii="Courier New" w:hAnsi="Courier New" w:cs="Courier New"/>
                <w:color w:val="000000"/>
                <w:sz w:val="20"/>
              </w:rPr>
              <w:t>:</w:t>
            </w:r>
            <w:r w:rsidRPr="004B5429">
              <w:rPr>
                <w:rFonts w:ascii="Courier New" w:hAnsi="Courier New" w:cs="Courier New"/>
                <w:color w:val="000000"/>
                <w:sz w:val="20"/>
              </w:rPr>
              <w:t>testEntornSeleccionar</w:t>
            </w:r>
            <w:r w:rsidRPr="007E0029">
              <w:rPr>
                <w:rFonts w:ascii="Courier New" w:hAnsi="Courier New" w:cs="Courier New"/>
                <w:color w:val="000000"/>
                <w:sz w:val="20"/>
              </w:rPr>
              <w:t>(true);</w:t>
            </w:r>
          </w:p>
        </w:tc>
      </w:tr>
      <w:tr w:rsidR="000C4E39" w:rsidRPr="00005958" w:rsidTr="000B68B4">
        <w:trPr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0C4E39" w:rsidRPr="000C4E39" w:rsidRDefault="000C4E39" w:rsidP="0039636C">
            <w:pPr>
              <w:rPr>
                <w:b w:val="0"/>
                <w:szCs w:val="22"/>
              </w:rPr>
            </w:pPr>
            <w:r w:rsidRPr="000C4E39">
              <w:rPr>
                <w:b w:val="0"/>
                <w:szCs w:val="22"/>
              </w:rPr>
              <w:t>DPR.1-Desplegar arxiu</w:t>
            </w:r>
          </w:p>
        </w:tc>
        <w:tc>
          <w:tcPr>
            <w:tcW w:w="2618" w:type="pct"/>
            <w:tcBorders>
              <w:left w:val="single" w:sz="4" w:space="0" w:color="548DD4" w:themeColor="text2" w:themeTint="99"/>
            </w:tcBorders>
            <w:vAlign w:val="center"/>
          </w:tcPr>
          <w:p w:rsidR="000C4E39" w:rsidRPr="00005958" w:rsidRDefault="000C4E39" w:rsidP="0039636C">
            <w:pPr>
              <w:cnfStyle w:val="000000000000"/>
              <w:rPr>
                <w:szCs w:val="22"/>
              </w:rPr>
            </w:pPr>
            <w:r w:rsidRPr="00961E98">
              <w:rPr>
                <w:rFonts w:ascii="Courier New" w:hAnsi="Courier New" w:cs="Courier New"/>
                <w:i/>
                <w:iCs/>
                <w:color w:val="000000"/>
                <w:sz w:val="20"/>
              </w:rPr>
              <w:t>importPar()</w:t>
            </w:r>
          </w:p>
        </w:tc>
      </w:tr>
      <w:tr w:rsidR="000C4E39" w:rsidRPr="00005958" w:rsidTr="000B68B4">
        <w:trPr>
          <w:cnfStyle w:val="000000100000"/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0C4E39" w:rsidRPr="000C4E39" w:rsidRDefault="000C4E39" w:rsidP="00DE75B7">
            <w:pPr>
              <w:rPr>
                <w:b w:val="0"/>
                <w:szCs w:val="22"/>
              </w:rPr>
            </w:pPr>
            <w:r w:rsidRPr="000C4E39">
              <w:rPr>
                <w:b w:val="0"/>
                <w:szCs w:val="22"/>
              </w:rPr>
              <w:t>DPR2.1-Crear enumeració que no existeix</w:t>
            </w:r>
          </w:p>
        </w:tc>
        <w:tc>
          <w:tcPr>
            <w:tcW w:w="2618" w:type="pct"/>
            <w:tcBorders>
              <w:left w:val="single" w:sz="4" w:space="0" w:color="548DD4" w:themeColor="text2" w:themeTint="99"/>
            </w:tcBorders>
            <w:vAlign w:val="center"/>
          </w:tcPr>
          <w:p w:rsidR="000C4E39" w:rsidRPr="00460F78" w:rsidRDefault="000C4E39" w:rsidP="00460F78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i/>
                <w:iCs/>
                <w:color w:val="000000"/>
                <w:sz w:val="20"/>
              </w:rPr>
            </w:pPr>
            <w:r>
              <w:rPr>
                <w:rFonts w:ascii="Courier New" w:hAnsi="Courier New" w:cs="Courier New"/>
                <w:i/>
                <w:iCs/>
                <w:color w:val="000000"/>
                <w:sz w:val="20"/>
              </w:rPr>
              <w:t>crearEnumeracio(false)</w:t>
            </w:r>
          </w:p>
        </w:tc>
      </w:tr>
      <w:tr w:rsidR="000C4E39" w:rsidRPr="00005958" w:rsidTr="000B68B4">
        <w:trPr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0C4E39" w:rsidRPr="000C4E39" w:rsidRDefault="000C4E39" w:rsidP="00DE75B7">
            <w:pPr>
              <w:rPr>
                <w:b w:val="0"/>
                <w:szCs w:val="22"/>
              </w:rPr>
            </w:pPr>
            <w:r w:rsidRPr="000C4E39">
              <w:rPr>
                <w:b w:val="0"/>
                <w:szCs w:val="22"/>
              </w:rPr>
              <w:t>DPR2.2-Crear enumeració que ja existeix</w:t>
            </w:r>
          </w:p>
        </w:tc>
        <w:tc>
          <w:tcPr>
            <w:tcW w:w="2618" w:type="pct"/>
            <w:tcBorders>
              <w:left w:val="single" w:sz="4" w:space="0" w:color="548DD4" w:themeColor="text2" w:themeTint="99"/>
            </w:tcBorders>
            <w:vAlign w:val="center"/>
          </w:tcPr>
          <w:p w:rsidR="000C4E39" w:rsidRPr="00460F78" w:rsidRDefault="000C4E39" w:rsidP="0039636C">
            <w:pPr>
              <w:cnfStyle w:val="000000000000"/>
              <w:rPr>
                <w:rFonts w:ascii="Courier New" w:hAnsi="Courier New" w:cs="Courier New"/>
                <w:i/>
                <w:iCs/>
                <w:color w:val="000000"/>
                <w:sz w:val="20"/>
              </w:rPr>
            </w:pPr>
            <w:r>
              <w:rPr>
                <w:rFonts w:ascii="Courier New" w:hAnsi="Courier New" w:cs="Courier New"/>
                <w:i/>
                <w:iCs/>
                <w:color w:val="000000"/>
                <w:sz w:val="20"/>
              </w:rPr>
              <w:t>crearEnumeracio(true)</w:t>
            </w:r>
          </w:p>
          <w:p w:rsidR="000C4E39" w:rsidRPr="00460F78" w:rsidRDefault="000C4E39" w:rsidP="00460F78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i/>
                <w:iCs/>
                <w:color w:val="000000"/>
                <w:sz w:val="20"/>
              </w:rPr>
            </w:pPr>
          </w:p>
        </w:tc>
      </w:tr>
      <w:tr w:rsidR="00D87768" w:rsidRPr="00005958" w:rsidTr="000B68B4">
        <w:trPr>
          <w:cnfStyle w:val="000000100000"/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D87768" w:rsidRPr="000C4E39" w:rsidRDefault="00D87768" w:rsidP="00DE75B7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DPR.3-Seleccionar definició de procés</w:t>
            </w:r>
          </w:p>
        </w:tc>
        <w:tc>
          <w:tcPr>
            <w:tcW w:w="2618" w:type="pct"/>
            <w:tcBorders>
              <w:left w:val="single" w:sz="4" w:space="0" w:color="548DD4" w:themeColor="text2" w:themeTint="99"/>
            </w:tcBorders>
            <w:vAlign w:val="center"/>
          </w:tcPr>
          <w:p w:rsidR="00D87768" w:rsidRDefault="00D87768" w:rsidP="0039636C">
            <w:pPr>
              <w:cnfStyle w:val="000000100000"/>
              <w:rPr>
                <w:rFonts w:ascii="Courier New" w:hAnsi="Courier New" w:cs="Courier New"/>
                <w:i/>
                <w:iCs/>
                <w:color w:val="000000"/>
                <w:sz w:val="20"/>
              </w:rPr>
            </w:pPr>
            <w:r>
              <w:rPr>
                <w:rFonts w:ascii="Courier New" w:hAnsi="Courier New" w:cs="Courier New"/>
                <w:i/>
                <w:iCs/>
                <w:color w:val="000000"/>
                <w:sz w:val="20"/>
              </w:rPr>
              <w:t>seleccionarDefProc()</w:t>
            </w:r>
          </w:p>
        </w:tc>
      </w:tr>
      <w:tr w:rsidR="000C4E39" w:rsidRPr="00005958" w:rsidTr="000B68B4">
        <w:trPr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</w:tcPr>
          <w:p w:rsidR="000C4E39" w:rsidRPr="000C4E39" w:rsidRDefault="000C4E39" w:rsidP="00D87768">
            <w:pPr>
              <w:rPr>
                <w:b w:val="0"/>
                <w:szCs w:val="22"/>
              </w:rPr>
            </w:pPr>
            <w:r w:rsidRPr="000C4E39">
              <w:rPr>
                <w:b w:val="0"/>
                <w:szCs w:val="22"/>
              </w:rPr>
              <w:t>DPR.</w:t>
            </w:r>
            <w:r w:rsidR="00D87768">
              <w:rPr>
                <w:b w:val="0"/>
                <w:szCs w:val="22"/>
              </w:rPr>
              <w:t>4</w:t>
            </w:r>
            <w:r w:rsidRPr="000C4E39">
              <w:rPr>
                <w:b w:val="0"/>
                <w:szCs w:val="22"/>
              </w:rPr>
              <w:t>.1- Crear variable tipus STRING</w:t>
            </w:r>
          </w:p>
        </w:tc>
        <w:tc>
          <w:tcPr>
            <w:tcW w:w="2618" w:type="pct"/>
            <w:vMerge w:val="restart"/>
            <w:tcBorders>
              <w:top w:val="single" w:sz="8" w:space="0" w:color="4F81BD" w:themeColor="accent1"/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0C4E39" w:rsidRPr="00460F78" w:rsidRDefault="000C4E39" w:rsidP="001E7C1E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i/>
                <w:iCs/>
                <w:color w:val="000000"/>
                <w:sz w:val="20"/>
              </w:rPr>
            </w:pPr>
            <w:r>
              <w:rPr>
                <w:rFonts w:ascii="Courier New" w:hAnsi="Courier New" w:cs="Courier New"/>
                <w:i/>
                <w:iCs/>
                <w:color w:val="000000"/>
                <w:sz w:val="20"/>
              </w:rPr>
              <w:t>crearVariables()</w:t>
            </w:r>
          </w:p>
          <w:p w:rsidR="000C4E39" w:rsidRPr="00460F78" w:rsidRDefault="000C4E39" w:rsidP="001E7C1E">
            <w:pPr>
              <w:cnfStyle w:val="000000000000"/>
              <w:rPr>
                <w:rFonts w:ascii="Courier New" w:hAnsi="Courier New" w:cs="Courier New"/>
                <w:i/>
                <w:iCs/>
                <w:color w:val="000000"/>
                <w:sz w:val="20"/>
              </w:rPr>
            </w:pPr>
          </w:p>
        </w:tc>
      </w:tr>
      <w:tr w:rsidR="000C4E39" w:rsidRPr="00005958" w:rsidTr="000B68B4">
        <w:trPr>
          <w:cnfStyle w:val="000000100000"/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0C4E39" w:rsidRPr="000C4E39" w:rsidRDefault="00D87768" w:rsidP="00403A45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DPR.4</w:t>
            </w:r>
            <w:r w:rsidR="000C4E39" w:rsidRPr="000C4E39">
              <w:rPr>
                <w:b w:val="0"/>
                <w:szCs w:val="22"/>
              </w:rPr>
              <w:t>.2- Crear variable tipus DATE</w:t>
            </w:r>
          </w:p>
        </w:tc>
        <w:tc>
          <w:tcPr>
            <w:tcW w:w="2618" w:type="pct"/>
            <w:vMerge/>
            <w:tcBorders>
              <w:left w:val="single" w:sz="4" w:space="0" w:color="548DD4" w:themeColor="text2" w:themeTint="99"/>
            </w:tcBorders>
            <w:vAlign w:val="center"/>
          </w:tcPr>
          <w:p w:rsidR="000C4E39" w:rsidRPr="00460F78" w:rsidRDefault="000C4E39" w:rsidP="0039636C">
            <w:pPr>
              <w:cnfStyle w:val="000000100000"/>
              <w:rPr>
                <w:rFonts w:ascii="Courier New" w:hAnsi="Courier New" w:cs="Courier New"/>
                <w:i/>
                <w:iCs/>
                <w:color w:val="000000"/>
                <w:sz w:val="20"/>
              </w:rPr>
            </w:pPr>
          </w:p>
        </w:tc>
      </w:tr>
      <w:tr w:rsidR="000C4E39" w:rsidRPr="00005958" w:rsidTr="000B68B4">
        <w:trPr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</w:tcPr>
          <w:p w:rsidR="000C4E39" w:rsidRPr="000C4E39" w:rsidRDefault="00D87768" w:rsidP="00403A45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DPR.4</w:t>
            </w:r>
            <w:r w:rsidR="000C4E39" w:rsidRPr="000C4E39">
              <w:rPr>
                <w:b w:val="0"/>
                <w:szCs w:val="22"/>
              </w:rPr>
              <w:t>.3- Crear variable tipus SELECCIO</w:t>
            </w:r>
          </w:p>
        </w:tc>
        <w:tc>
          <w:tcPr>
            <w:tcW w:w="2618" w:type="pct"/>
            <w:vMerge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0C4E39" w:rsidRPr="00460F78" w:rsidRDefault="000C4E39" w:rsidP="0039636C">
            <w:pPr>
              <w:cnfStyle w:val="000000000000"/>
              <w:rPr>
                <w:rFonts w:ascii="Courier New" w:hAnsi="Courier New" w:cs="Courier New"/>
                <w:i/>
                <w:iCs/>
                <w:color w:val="000000"/>
                <w:sz w:val="20"/>
              </w:rPr>
            </w:pPr>
          </w:p>
        </w:tc>
      </w:tr>
      <w:tr w:rsidR="000C4E39" w:rsidRPr="00005958" w:rsidTr="000B68B4">
        <w:trPr>
          <w:cnfStyle w:val="000000100000"/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0C4E39" w:rsidRPr="000C4E39" w:rsidRDefault="00D87768" w:rsidP="00403A45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DPR.4</w:t>
            </w:r>
            <w:r w:rsidR="000C4E39" w:rsidRPr="000C4E39">
              <w:rPr>
                <w:b w:val="0"/>
                <w:szCs w:val="22"/>
              </w:rPr>
              <w:t>.4- Crear variable tipus REGISTRE</w:t>
            </w:r>
          </w:p>
        </w:tc>
        <w:tc>
          <w:tcPr>
            <w:tcW w:w="2618" w:type="pct"/>
            <w:vMerge/>
            <w:tcBorders>
              <w:left w:val="single" w:sz="4" w:space="0" w:color="548DD4" w:themeColor="text2" w:themeTint="99"/>
            </w:tcBorders>
            <w:vAlign w:val="center"/>
          </w:tcPr>
          <w:p w:rsidR="000C4E39" w:rsidRPr="00460F78" w:rsidRDefault="000C4E39" w:rsidP="0039636C">
            <w:pPr>
              <w:cnfStyle w:val="000000100000"/>
              <w:rPr>
                <w:rFonts w:ascii="Courier New" w:hAnsi="Courier New" w:cs="Courier New"/>
                <w:i/>
                <w:iCs/>
                <w:color w:val="000000"/>
                <w:sz w:val="20"/>
              </w:rPr>
            </w:pPr>
          </w:p>
        </w:tc>
      </w:tr>
      <w:tr w:rsidR="000C4E39" w:rsidRPr="00005958" w:rsidTr="000B68B4">
        <w:trPr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</w:tcPr>
          <w:p w:rsidR="000C4E39" w:rsidRPr="000C4E39" w:rsidRDefault="00D87768" w:rsidP="00403A45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DPR.4</w:t>
            </w:r>
            <w:r w:rsidR="000C4E39" w:rsidRPr="000C4E39">
              <w:rPr>
                <w:b w:val="0"/>
                <w:szCs w:val="22"/>
              </w:rPr>
              <w:t>.5- Crear variable múltiple</w:t>
            </w:r>
          </w:p>
        </w:tc>
        <w:tc>
          <w:tcPr>
            <w:tcW w:w="2618" w:type="pct"/>
            <w:vMerge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0C4E39" w:rsidRPr="00460F78" w:rsidRDefault="000C4E39" w:rsidP="0039636C">
            <w:pPr>
              <w:cnfStyle w:val="000000000000"/>
              <w:rPr>
                <w:rFonts w:ascii="Courier New" w:hAnsi="Courier New" w:cs="Courier New"/>
                <w:i/>
                <w:iCs/>
                <w:color w:val="000000"/>
                <w:sz w:val="20"/>
              </w:rPr>
            </w:pPr>
          </w:p>
        </w:tc>
      </w:tr>
      <w:tr w:rsidR="000C4E39" w:rsidRPr="00005958" w:rsidTr="000B68B4">
        <w:trPr>
          <w:cnfStyle w:val="000000100000"/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0C4E39" w:rsidRPr="000C4E39" w:rsidRDefault="00D87768" w:rsidP="00403A45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DPR.4</w:t>
            </w:r>
            <w:r w:rsidR="000C4E39" w:rsidRPr="000C4E39">
              <w:rPr>
                <w:b w:val="0"/>
                <w:szCs w:val="22"/>
              </w:rPr>
              <w:t>.6- Crear variable oculta</w:t>
            </w:r>
          </w:p>
        </w:tc>
        <w:tc>
          <w:tcPr>
            <w:tcW w:w="2618" w:type="pct"/>
            <w:vMerge/>
            <w:tcBorders>
              <w:left w:val="single" w:sz="4" w:space="0" w:color="548DD4" w:themeColor="text2" w:themeTint="99"/>
            </w:tcBorders>
            <w:vAlign w:val="center"/>
          </w:tcPr>
          <w:p w:rsidR="000C4E39" w:rsidRPr="00460F78" w:rsidRDefault="000C4E39" w:rsidP="0039636C">
            <w:pPr>
              <w:cnfStyle w:val="000000100000"/>
              <w:rPr>
                <w:rFonts w:ascii="Courier New" w:hAnsi="Courier New" w:cs="Courier New"/>
                <w:i/>
                <w:iCs/>
                <w:color w:val="000000"/>
                <w:sz w:val="20"/>
              </w:rPr>
            </w:pPr>
          </w:p>
        </w:tc>
      </w:tr>
      <w:tr w:rsidR="000C4E39" w:rsidRPr="00005958" w:rsidTr="000B68B4">
        <w:trPr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</w:tcPr>
          <w:p w:rsidR="000C4E39" w:rsidRPr="000C4E39" w:rsidRDefault="00D87768" w:rsidP="00DE75B7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DPR.4</w:t>
            </w:r>
            <w:r w:rsidR="000C4E39" w:rsidRPr="000C4E39">
              <w:rPr>
                <w:b w:val="0"/>
                <w:szCs w:val="22"/>
              </w:rPr>
              <w:t>.7-Crear variable que ja existeix</w:t>
            </w:r>
          </w:p>
        </w:tc>
        <w:tc>
          <w:tcPr>
            <w:tcW w:w="2618" w:type="pct"/>
            <w:vMerge/>
            <w:tcBorders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</w:tcPr>
          <w:p w:rsidR="000C4E39" w:rsidRPr="00460F78" w:rsidRDefault="000C4E39" w:rsidP="0039636C">
            <w:pPr>
              <w:cnfStyle w:val="000000000000"/>
              <w:rPr>
                <w:rFonts w:ascii="Courier New" w:hAnsi="Courier New" w:cs="Courier New"/>
                <w:i/>
                <w:iCs/>
                <w:color w:val="000000"/>
                <w:sz w:val="20"/>
              </w:rPr>
            </w:pPr>
          </w:p>
        </w:tc>
      </w:tr>
      <w:tr w:rsidR="000C4E39" w:rsidRPr="00005958" w:rsidTr="000B68B4">
        <w:trPr>
          <w:cnfStyle w:val="000000100000"/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0C4E39" w:rsidRPr="000C4E39" w:rsidRDefault="00D87768" w:rsidP="00DE75B7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DPR.5</w:t>
            </w:r>
            <w:r w:rsidR="000C4E39" w:rsidRPr="000C4E39">
              <w:rPr>
                <w:b w:val="0"/>
                <w:szCs w:val="22"/>
              </w:rPr>
              <w:t>-Modificar variable</w:t>
            </w:r>
          </w:p>
        </w:tc>
        <w:tc>
          <w:tcPr>
            <w:tcW w:w="2618" w:type="pct"/>
            <w:tcBorders>
              <w:left w:val="single" w:sz="4" w:space="0" w:color="548DD4" w:themeColor="text2" w:themeTint="99"/>
            </w:tcBorders>
            <w:vAlign w:val="center"/>
          </w:tcPr>
          <w:p w:rsidR="000C4E39" w:rsidRPr="00460F78" w:rsidRDefault="000C4E39" w:rsidP="00DE75B7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i/>
                <w:iCs/>
                <w:color w:val="000000"/>
                <w:sz w:val="20"/>
              </w:rPr>
            </w:pPr>
            <w:r>
              <w:rPr>
                <w:rFonts w:ascii="Courier New" w:hAnsi="Courier New" w:cs="Courier New"/>
                <w:i/>
                <w:iCs/>
                <w:color w:val="000000"/>
                <w:sz w:val="20"/>
              </w:rPr>
              <w:t>modificarVariable()</w:t>
            </w:r>
          </w:p>
        </w:tc>
      </w:tr>
      <w:tr w:rsidR="000C4E39" w:rsidRPr="00005958" w:rsidTr="000B68B4">
        <w:trPr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</w:tcPr>
          <w:p w:rsidR="000C4E39" w:rsidRPr="000C4E39" w:rsidRDefault="00D87768" w:rsidP="00DE75B7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DPR.6</w:t>
            </w:r>
            <w:r w:rsidR="000C4E39" w:rsidRPr="000C4E39">
              <w:rPr>
                <w:b w:val="0"/>
                <w:szCs w:val="22"/>
              </w:rPr>
              <w:t>-Definir validació variable</w:t>
            </w:r>
          </w:p>
        </w:tc>
        <w:tc>
          <w:tcPr>
            <w:tcW w:w="2618" w:type="pct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</w:tcPr>
          <w:p w:rsidR="000C4E39" w:rsidRPr="00460F78" w:rsidRDefault="000C4E39" w:rsidP="00DE75B7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i/>
                <w:iCs/>
                <w:color w:val="000000"/>
                <w:sz w:val="20"/>
              </w:rPr>
            </w:pPr>
            <w:r w:rsidRPr="00460F78">
              <w:rPr>
                <w:rFonts w:ascii="Courier New" w:hAnsi="Courier New" w:cs="Courier New"/>
                <w:i/>
                <w:iCs/>
                <w:color w:val="000000"/>
                <w:sz w:val="20"/>
              </w:rPr>
              <w:t>v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</w:rPr>
              <w:t>alidacioVar()</w:t>
            </w:r>
          </w:p>
        </w:tc>
      </w:tr>
      <w:tr w:rsidR="000C4E39" w:rsidRPr="00005958" w:rsidTr="000B68B4">
        <w:trPr>
          <w:cnfStyle w:val="000000100000"/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0C4E39" w:rsidRPr="000C4E39" w:rsidRDefault="00D87768" w:rsidP="00DE75B7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DPR.7</w:t>
            </w:r>
            <w:r w:rsidR="000C4E39" w:rsidRPr="000C4E39">
              <w:rPr>
                <w:b w:val="0"/>
                <w:szCs w:val="22"/>
              </w:rPr>
              <w:t>-Eliminar variable</w:t>
            </w:r>
          </w:p>
        </w:tc>
        <w:tc>
          <w:tcPr>
            <w:tcW w:w="2618" w:type="pct"/>
            <w:tcBorders>
              <w:left w:val="single" w:sz="4" w:space="0" w:color="548DD4" w:themeColor="text2" w:themeTint="99"/>
            </w:tcBorders>
            <w:vAlign w:val="center"/>
          </w:tcPr>
          <w:p w:rsidR="000C4E39" w:rsidRPr="00460F78" w:rsidRDefault="000C4E39" w:rsidP="0039636C">
            <w:pPr>
              <w:cnfStyle w:val="000000100000"/>
              <w:rPr>
                <w:rFonts w:ascii="Courier New" w:hAnsi="Courier New" w:cs="Courier New"/>
                <w:i/>
                <w:iCs/>
                <w:color w:val="000000"/>
                <w:sz w:val="20"/>
              </w:rPr>
            </w:pPr>
            <w:r>
              <w:rPr>
                <w:rFonts w:ascii="Courier New" w:hAnsi="Courier New" w:cs="Courier New"/>
                <w:i/>
                <w:iCs/>
                <w:color w:val="000000"/>
                <w:sz w:val="20"/>
              </w:rPr>
              <w:t>esborrarVar()</w:t>
            </w:r>
          </w:p>
        </w:tc>
      </w:tr>
      <w:tr w:rsidR="000C4E39" w:rsidRPr="00005958" w:rsidTr="000B68B4">
        <w:trPr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</w:tcPr>
          <w:p w:rsidR="000C4E39" w:rsidRPr="000C4E39" w:rsidRDefault="00D87768" w:rsidP="00403A45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DPR.8</w:t>
            </w:r>
            <w:r w:rsidR="000C4E39" w:rsidRPr="000C4E39">
              <w:rPr>
                <w:b w:val="0"/>
                <w:szCs w:val="22"/>
              </w:rPr>
              <w:t>-Crear agrupació</w:t>
            </w:r>
          </w:p>
        </w:tc>
        <w:tc>
          <w:tcPr>
            <w:tcW w:w="2618" w:type="pct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</w:tcPr>
          <w:p w:rsidR="000C4E39" w:rsidRPr="00460F78" w:rsidRDefault="000C4E39" w:rsidP="001E7C1E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i/>
                <w:iCs/>
                <w:color w:val="000000"/>
                <w:sz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crearAgrupacio()</w:t>
            </w:r>
          </w:p>
        </w:tc>
      </w:tr>
      <w:tr w:rsidR="000C4E39" w:rsidRPr="00005958" w:rsidTr="000B68B4">
        <w:trPr>
          <w:cnfStyle w:val="000000100000"/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0C4E39" w:rsidRPr="000C4E39" w:rsidRDefault="00D87768" w:rsidP="00403A45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DPR.9</w:t>
            </w:r>
            <w:r w:rsidR="000C4E39" w:rsidRPr="000C4E39">
              <w:rPr>
                <w:b w:val="0"/>
                <w:szCs w:val="22"/>
              </w:rPr>
              <w:t>-</w:t>
            </w:r>
            <w:r w:rsidR="000C4E39" w:rsidRPr="000C4E39">
              <w:rPr>
                <w:b w:val="0"/>
              </w:rPr>
              <w:t>Assignar variable agrupació</w:t>
            </w:r>
          </w:p>
        </w:tc>
        <w:tc>
          <w:tcPr>
            <w:tcW w:w="2618" w:type="pct"/>
            <w:tcBorders>
              <w:left w:val="single" w:sz="4" w:space="0" w:color="548DD4" w:themeColor="text2" w:themeTint="99"/>
            </w:tcBorders>
            <w:vAlign w:val="center"/>
          </w:tcPr>
          <w:p w:rsidR="000C4E39" w:rsidRDefault="000C4E39" w:rsidP="001E7C1E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color w:val="000000"/>
                <w:sz w:val="20"/>
                <w:lang w:val="es-ES"/>
              </w:rPr>
            </w:pPr>
            <w:r w:rsidRPr="00A842CD">
              <w:rPr>
                <w:rFonts w:ascii="Courier New" w:hAnsi="Courier New" w:cs="Courier New"/>
                <w:color w:val="000000"/>
                <w:sz w:val="20"/>
                <w:lang w:val="es-ES"/>
              </w:rPr>
              <w:t>crearVarAgrupacio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()</w:t>
            </w:r>
          </w:p>
        </w:tc>
      </w:tr>
      <w:tr w:rsidR="000C4E39" w:rsidRPr="00005958" w:rsidTr="000B68B4">
        <w:trPr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0C4E39" w:rsidRPr="000C4E39" w:rsidRDefault="00D87768" w:rsidP="00403A45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DPR.10</w:t>
            </w:r>
            <w:r w:rsidR="000C4E39" w:rsidRPr="000C4E39">
              <w:rPr>
                <w:b w:val="0"/>
                <w:szCs w:val="22"/>
              </w:rPr>
              <w:t>-Eliminar variable agrupació</w:t>
            </w:r>
          </w:p>
        </w:tc>
        <w:tc>
          <w:tcPr>
            <w:tcW w:w="2618" w:type="pct"/>
            <w:tcBorders>
              <w:left w:val="single" w:sz="4" w:space="0" w:color="548DD4" w:themeColor="text2" w:themeTint="99"/>
            </w:tcBorders>
            <w:vAlign w:val="center"/>
          </w:tcPr>
          <w:p w:rsidR="000C4E39" w:rsidRPr="00460F78" w:rsidRDefault="000C4E39" w:rsidP="0039636C">
            <w:pPr>
              <w:cnfStyle w:val="000000000000"/>
              <w:rPr>
                <w:rFonts w:ascii="Courier New" w:hAnsi="Courier New" w:cs="Courier New"/>
                <w:i/>
                <w:iCs/>
                <w:color w:val="000000"/>
                <w:sz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esborrarVarAgrupacio()</w:t>
            </w:r>
          </w:p>
        </w:tc>
      </w:tr>
      <w:tr w:rsidR="000C4E39" w:rsidRPr="00005958" w:rsidTr="000B68B4">
        <w:trPr>
          <w:cnfStyle w:val="000000100000"/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0C4E39" w:rsidRPr="000C4E39" w:rsidRDefault="00D87768" w:rsidP="00403A45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DPR.11</w:t>
            </w:r>
            <w:r w:rsidR="000C4E39" w:rsidRPr="000C4E39">
              <w:rPr>
                <w:b w:val="0"/>
                <w:szCs w:val="22"/>
              </w:rPr>
              <w:t>-Eliminar agrupació</w:t>
            </w:r>
          </w:p>
        </w:tc>
        <w:tc>
          <w:tcPr>
            <w:tcW w:w="2618" w:type="pct"/>
            <w:tcBorders>
              <w:left w:val="single" w:sz="4" w:space="0" w:color="548DD4" w:themeColor="text2" w:themeTint="99"/>
            </w:tcBorders>
            <w:vAlign w:val="center"/>
          </w:tcPr>
          <w:p w:rsidR="000C4E39" w:rsidRPr="00460F78" w:rsidRDefault="000C4E39" w:rsidP="0039636C">
            <w:pPr>
              <w:cnfStyle w:val="000000100000"/>
              <w:rPr>
                <w:rFonts w:ascii="Courier New" w:hAnsi="Courier New" w:cs="Courier New"/>
                <w:i/>
                <w:iCs/>
                <w:color w:val="000000"/>
                <w:sz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esborrarAgrupacio()</w:t>
            </w:r>
          </w:p>
        </w:tc>
      </w:tr>
      <w:tr w:rsidR="000C4E39" w:rsidRPr="00005958" w:rsidTr="000B68B4">
        <w:trPr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0C4E39" w:rsidRPr="000C4E39" w:rsidRDefault="00D87768" w:rsidP="00403A45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DPR.12</w:t>
            </w:r>
            <w:r w:rsidR="000C4E39" w:rsidRPr="000C4E39">
              <w:rPr>
                <w:b w:val="0"/>
                <w:szCs w:val="22"/>
              </w:rPr>
              <w:t>-Adjuntar document no plantilla</w:t>
            </w:r>
          </w:p>
        </w:tc>
        <w:tc>
          <w:tcPr>
            <w:tcW w:w="2618" w:type="pct"/>
            <w:tcBorders>
              <w:left w:val="single" w:sz="4" w:space="0" w:color="548DD4" w:themeColor="text2" w:themeTint="99"/>
            </w:tcBorders>
            <w:vAlign w:val="center"/>
          </w:tcPr>
          <w:p w:rsidR="000C4E39" w:rsidRPr="009A0A2F" w:rsidRDefault="000C4E39" w:rsidP="009A0A2F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color w:val="000000"/>
                <w:sz w:val="20"/>
                <w:lang w:val="es-ES"/>
              </w:rPr>
            </w:pPr>
            <w:r w:rsidRPr="009A0A2F">
              <w:rPr>
                <w:rFonts w:ascii="Courier New" w:hAnsi="Courier New" w:cs="Courier New"/>
                <w:color w:val="000000"/>
                <w:sz w:val="20"/>
                <w:lang w:val="es-ES"/>
              </w:rPr>
              <w:t>adjuntarDoc()</w:t>
            </w:r>
          </w:p>
        </w:tc>
      </w:tr>
      <w:tr w:rsidR="000C4E39" w:rsidRPr="00005958" w:rsidTr="000B68B4">
        <w:trPr>
          <w:cnfStyle w:val="000000100000"/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0C4E39" w:rsidRPr="000C4E39" w:rsidRDefault="000C4E39" w:rsidP="00403A45">
            <w:pPr>
              <w:rPr>
                <w:b w:val="0"/>
                <w:szCs w:val="22"/>
              </w:rPr>
            </w:pPr>
            <w:r w:rsidRPr="000C4E39">
              <w:rPr>
                <w:b w:val="0"/>
                <w:szCs w:val="22"/>
              </w:rPr>
              <w:t>DPR.1</w:t>
            </w:r>
            <w:r w:rsidR="00D87768">
              <w:rPr>
                <w:b w:val="0"/>
                <w:szCs w:val="22"/>
              </w:rPr>
              <w:t>3</w:t>
            </w:r>
            <w:r w:rsidRPr="000C4E39">
              <w:rPr>
                <w:b w:val="0"/>
                <w:szCs w:val="22"/>
              </w:rPr>
              <w:t>-Adjuntar document plantilla</w:t>
            </w:r>
          </w:p>
        </w:tc>
        <w:tc>
          <w:tcPr>
            <w:tcW w:w="2618" w:type="pct"/>
            <w:tcBorders>
              <w:left w:val="single" w:sz="4" w:space="0" w:color="548DD4" w:themeColor="text2" w:themeTint="99"/>
            </w:tcBorders>
            <w:vAlign w:val="center"/>
          </w:tcPr>
          <w:p w:rsidR="000C4E39" w:rsidRPr="009A0A2F" w:rsidRDefault="000C4E39" w:rsidP="0039636C">
            <w:pPr>
              <w:cnfStyle w:val="000000100000"/>
              <w:rPr>
                <w:rFonts w:ascii="Courier New" w:hAnsi="Courier New" w:cs="Courier New"/>
                <w:color w:val="000000"/>
                <w:sz w:val="20"/>
                <w:lang w:val="es-ES"/>
              </w:rPr>
            </w:pPr>
            <w:r w:rsidRPr="009A0A2F">
              <w:rPr>
                <w:rFonts w:ascii="Courier New" w:hAnsi="Courier New" w:cs="Courier New"/>
                <w:color w:val="000000"/>
                <w:sz w:val="20"/>
                <w:lang w:val="es-ES"/>
              </w:rPr>
              <w:t>adjuntarDocPlantilla()</w:t>
            </w:r>
          </w:p>
        </w:tc>
      </w:tr>
      <w:tr w:rsidR="000C4E39" w:rsidRPr="00005958" w:rsidTr="000B68B4">
        <w:trPr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0C4E39" w:rsidRPr="000C4E39" w:rsidRDefault="00D87768" w:rsidP="00403A45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DPR.14</w:t>
            </w:r>
            <w:r w:rsidR="000C4E39" w:rsidRPr="000C4E39">
              <w:rPr>
                <w:b w:val="0"/>
                <w:szCs w:val="22"/>
              </w:rPr>
              <w:t>-Modificar document</w:t>
            </w:r>
          </w:p>
        </w:tc>
        <w:tc>
          <w:tcPr>
            <w:tcW w:w="2618" w:type="pct"/>
            <w:tcBorders>
              <w:left w:val="single" w:sz="4" w:space="0" w:color="548DD4" w:themeColor="text2" w:themeTint="99"/>
            </w:tcBorders>
            <w:vAlign w:val="center"/>
          </w:tcPr>
          <w:p w:rsidR="000C4E39" w:rsidRPr="009A0A2F" w:rsidRDefault="000C4E39" w:rsidP="0039636C">
            <w:pPr>
              <w:cnfStyle w:val="000000000000"/>
              <w:rPr>
                <w:rFonts w:ascii="Courier New" w:hAnsi="Courier New" w:cs="Courier New"/>
                <w:color w:val="000000"/>
                <w:sz w:val="20"/>
                <w:lang w:val="es-ES"/>
              </w:rPr>
            </w:pPr>
            <w:r w:rsidRPr="009A0A2F">
              <w:rPr>
                <w:rFonts w:ascii="Courier New" w:hAnsi="Courier New" w:cs="Courier New"/>
                <w:color w:val="000000"/>
                <w:sz w:val="20"/>
                <w:lang w:val="es-ES"/>
              </w:rPr>
              <w:t>modificarDoc()</w:t>
            </w:r>
          </w:p>
        </w:tc>
      </w:tr>
      <w:tr w:rsidR="000C4E39" w:rsidRPr="00005958" w:rsidTr="000B68B4">
        <w:trPr>
          <w:cnfStyle w:val="000000100000"/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0C4E39" w:rsidRPr="000C4E39" w:rsidRDefault="00D87768" w:rsidP="00403A45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DPR.15</w:t>
            </w:r>
            <w:r w:rsidR="000C4E39" w:rsidRPr="000C4E39">
              <w:rPr>
                <w:b w:val="0"/>
                <w:szCs w:val="22"/>
              </w:rPr>
              <w:t>-Eliminar document</w:t>
            </w:r>
          </w:p>
        </w:tc>
        <w:tc>
          <w:tcPr>
            <w:tcW w:w="2618" w:type="pct"/>
            <w:tcBorders>
              <w:left w:val="single" w:sz="4" w:space="0" w:color="548DD4" w:themeColor="text2" w:themeTint="99"/>
            </w:tcBorders>
            <w:vAlign w:val="center"/>
          </w:tcPr>
          <w:p w:rsidR="000C4E39" w:rsidRPr="009A0A2F" w:rsidRDefault="000C4E39" w:rsidP="0039636C">
            <w:pPr>
              <w:cnfStyle w:val="000000100000"/>
              <w:rPr>
                <w:rFonts w:ascii="Courier New" w:hAnsi="Courier New" w:cs="Courier New"/>
                <w:color w:val="000000"/>
                <w:sz w:val="20"/>
                <w:lang w:val="es-ES"/>
              </w:rPr>
            </w:pPr>
            <w:r w:rsidRPr="009A0A2F">
              <w:rPr>
                <w:rFonts w:ascii="Courier New" w:hAnsi="Courier New" w:cs="Courier New"/>
                <w:color w:val="000000"/>
                <w:sz w:val="20"/>
                <w:lang w:val="es-ES"/>
              </w:rPr>
              <w:t>esborrarDoc()</w:t>
            </w:r>
          </w:p>
        </w:tc>
      </w:tr>
      <w:tr w:rsidR="000C4E39" w:rsidRPr="00005958" w:rsidTr="000B68B4">
        <w:trPr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0C4E39" w:rsidRPr="000C4E39" w:rsidRDefault="00D87768" w:rsidP="00E56BF7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DPR.16</w:t>
            </w:r>
            <w:r w:rsidR="000C4E39" w:rsidRPr="000C4E39">
              <w:rPr>
                <w:b w:val="0"/>
                <w:szCs w:val="22"/>
              </w:rPr>
              <w:t>-Crear termini</w:t>
            </w:r>
          </w:p>
        </w:tc>
        <w:tc>
          <w:tcPr>
            <w:tcW w:w="2618" w:type="pct"/>
            <w:tcBorders>
              <w:left w:val="single" w:sz="4" w:space="0" w:color="548DD4" w:themeColor="text2" w:themeTint="99"/>
            </w:tcBorders>
            <w:vAlign w:val="center"/>
          </w:tcPr>
          <w:p w:rsidR="000C4E39" w:rsidRPr="00D62B0C" w:rsidRDefault="000C4E39" w:rsidP="00753FBE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color w:val="000000"/>
                <w:sz w:val="20"/>
                <w:lang w:val="es-ES"/>
              </w:rPr>
            </w:pPr>
            <w:r w:rsidRPr="00D62B0C">
              <w:rPr>
                <w:rFonts w:ascii="Courier New" w:hAnsi="Courier New" w:cs="Courier New"/>
                <w:color w:val="000000"/>
                <w:sz w:val="20"/>
                <w:lang w:val="es-ES"/>
              </w:rPr>
              <w:t>crearTermini()</w:t>
            </w:r>
          </w:p>
        </w:tc>
      </w:tr>
      <w:tr w:rsidR="000C4E39" w:rsidRPr="00005958" w:rsidTr="000B68B4">
        <w:trPr>
          <w:cnfStyle w:val="000000100000"/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0C4E39" w:rsidRPr="000C4E39" w:rsidRDefault="00D87768" w:rsidP="00E56BF7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DPR.17</w:t>
            </w:r>
            <w:r w:rsidR="000C4E39" w:rsidRPr="000C4E39">
              <w:rPr>
                <w:b w:val="0"/>
                <w:szCs w:val="22"/>
              </w:rPr>
              <w:t>-Eliminar termini</w:t>
            </w:r>
          </w:p>
        </w:tc>
        <w:tc>
          <w:tcPr>
            <w:tcW w:w="2618" w:type="pct"/>
            <w:tcBorders>
              <w:left w:val="single" w:sz="4" w:space="0" w:color="548DD4" w:themeColor="text2" w:themeTint="99"/>
            </w:tcBorders>
            <w:vAlign w:val="center"/>
          </w:tcPr>
          <w:p w:rsidR="000C4E39" w:rsidRPr="00D62B0C" w:rsidRDefault="000C4E39" w:rsidP="0039636C">
            <w:pPr>
              <w:cnfStyle w:val="000000100000"/>
              <w:rPr>
                <w:rFonts w:ascii="Courier New" w:hAnsi="Courier New" w:cs="Courier New"/>
                <w:color w:val="000000"/>
                <w:sz w:val="20"/>
                <w:lang w:val="es-ES"/>
              </w:rPr>
            </w:pPr>
            <w:r w:rsidRPr="00D62B0C">
              <w:rPr>
                <w:rFonts w:ascii="Courier New" w:hAnsi="Courier New" w:cs="Courier New"/>
                <w:color w:val="000000"/>
                <w:sz w:val="20"/>
                <w:lang w:val="es-ES"/>
              </w:rPr>
              <w:t>esborrarTermini()</w:t>
            </w:r>
          </w:p>
        </w:tc>
      </w:tr>
      <w:tr w:rsidR="000C4E39" w:rsidRPr="00005958" w:rsidTr="000B68B4">
        <w:trPr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</w:tcPr>
          <w:p w:rsidR="000C4E39" w:rsidRPr="000C4E39" w:rsidRDefault="000C4E39" w:rsidP="0039636C">
            <w:pPr>
              <w:rPr>
                <w:b w:val="0"/>
                <w:szCs w:val="22"/>
              </w:rPr>
            </w:pPr>
            <w:r w:rsidRPr="000C4E39">
              <w:rPr>
                <w:b w:val="0"/>
                <w:szCs w:val="22"/>
              </w:rPr>
              <w:t>DPR.1</w:t>
            </w:r>
            <w:r w:rsidR="00D87768">
              <w:rPr>
                <w:b w:val="0"/>
                <w:szCs w:val="22"/>
              </w:rPr>
              <w:t>8</w:t>
            </w:r>
            <w:r w:rsidRPr="000C4E39">
              <w:rPr>
                <w:b w:val="0"/>
                <w:szCs w:val="22"/>
              </w:rPr>
              <w:t>-Assignar variable tasca</w:t>
            </w:r>
          </w:p>
        </w:tc>
        <w:tc>
          <w:tcPr>
            <w:tcW w:w="2618" w:type="pct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</w:tcPr>
          <w:p w:rsidR="000C4E39" w:rsidRDefault="000C4E39" w:rsidP="008C0F67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color w:val="000000"/>
                <w:sz w:val="20"/>
                <w:lang w:val="es-ES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crearVarTasca(</w:t>
            </w:r>
          </w:p>
          <w:p w:rsidR="000C4E39" w:rsidRDefault="000C4E39" w:rsidP="008C0F67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color w:val="000000"/>
                <w:sz w:val="20"/>
                <w:lang w:val="es-ES"/>
              </w:rPr>
            </w:pPr>
            <w:r w:rsidRPr="001D42B0">
              <w:rPr>
                <w:rFonts w:ascii="Courier New" w:hAnsi="Courier New" w:cs="Courier New"/>
                <w:color w:val="000000"/>
                <w:sz w:val="20"/>
                <w:lang w:val="es-ES"/>
              </w:rPr>
              <w:t>getProperty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"defproc.variable.codi1"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)</w:t>
            </w:r>
          </w:p>
          <w:p w:rsidR="000C4E39" w:rsidRDefault="000C4E39" w:rsidP="008C0F67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color w:val="000000"/>
                <w:sz w:val="20"/>
                <w:lang w:val="es-ES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+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"/"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+</w:t>
            </w:r>
          </w:p>
          <w:p w:rsidR="000C4E39" w:rsidRDefault="000C4E39" w:rsidP="008C0F67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color w:val="3F7F5F"/>
                <w:sz w:val="20"/>
                <w:lang w:val="es-ES"/>
              </w:rPr>
            </w:pPr>
            <w:r w:rsidRPr="001D42B0">
              <w:rPr>
                <w:rFonts w:ascii="Courier New" w:hAnsi="Courier New" w:cs="Courier New"/>
                <w:color w:val="000000"/>
                <w:sz w:val="20"/>
                <w:lang w:val="es-ES"/>
              </w:rPr>
              <w:t>getProperty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"defproc.variable.nom1"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))</w:t>
            </w:r>
          </w:p>
        </w:tc>
      </w:tr>
      <w:tr w:rsidR="000C4E39" w:rsidRPr="00005958" w:rsidTr="000B68B4">
        <w:trPr>
          <w:cnfStyle w:val="000000100000"/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0C4E39" w:rsidRPr="000C4E39" w:rsidRDefault="000C4E39" w:rsidP="0039636C">
            <w:pPr>
              <w:rPr>
                <w:b w:val="0"/>
                <w:szCs w:val="22"/>
              </w:rPr>
            </w:pPr>
            <w:r w:rsidRPr="000C4E39">
              <w:rPr>
                <w:b w:val="0"/>
                <w:szCs w:val="22"/>
              </w:rPr>
              <w:t>DPR.1</w:t>
            </w:r>
            <w:r w:rsidR="00D87768">
              <w:rPr>
                <w:b w:val="0"/>
                <w:szCs w:val="22"/>
              </w:rPr>
              <w:t>9</w:t>
            </w:r>
            <w:r w:rsidRPr="000C4E39">
              <w:rPr>
                <w:b w:val="0"/>
                <w:szCs w:val="22"/>
              </w:rPr>
              <w:t>-Modificar variable tasca</w:t>
            </w:r>
          </w:p>
        </w:tc>
        <w:tc>
          <w:tcPr>
            <w:tcW w:w="2618" w:type="pct"/>
            <w:tcBorders>
              <w:left w:val="single" w:sz="4" w:space="0" w:color="548DD4" w:themeColor="text2" w:themeTint="99"/>
            </w:tcBorders>
            <w:vAlign w:val="center"/>
          </w:tcPr>
          <w:p w:rsidR="000C4E39" w:rsidRDefault="000C4E39" w:rsidP="0039636C">
            <w:pPr>
              <w:cnfStyle w:val="000000100000"/>
              <w:rPr>
                <w:rFonts w:ascii="Courier New" w:hAnsi="Courier New" w:cs="Courier New"/>
                <w:color w:val="3F7F5F"/>
                <w:sz w:val="20"/>
                <w:lang w:val="es-ES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modificarVarTasca()</w:t>
            </w:r>
          </w:p>
        </w:tc>
      </w:tr>
      <w:tr w:rsidR="000C4E39" w:rsidRPr="00005958" w:rsidTr="000B68B4">
        <w:trPr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</w:tcPr>
          <w:p w:rsidR="000C4E39" w:rsidRPr="000C4E39" w:rsidRDefault="00D87768" w:rsidP="0039636C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lastRenderedPageBreak/>
              <w:t>DPR.20</w:t>
            </w:r>
            <w:r w:rsidR="000C4E39" w:rsidRPr="000C4E39">
              <w:rPr>
                <w:b w:val="0"/>
                <w:szCs w:val="22"/>
              </w:rPr>
              <w:t>-Eliminar variable tasca</w:t>
            </w:r>
          </w:p>
        </w:tc>
        <w:tc>
          <w:tcPr>
            <w:tcW w:w="2618" w:type="pct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</w:tcPr>
          <w:p w:rsidR="000C4E39" w:rsidRDefault="000C4E39" w:rsidP="0039636C">
            <w:pPr>
              <w:cnfStyle w:val="000000000000"/>
              <w:rPr>
                <w:rFonts w:ascii="Courier New" w:hAnsi="Courier New" w:cs="Courier New"/>
                <w:color w:val="000000"/>
                <w:sz w:val="20"/>
              </w:rPr>
            </w:pPr>
            <w:r w:rsidRPr="008C0F67">
              <w:rPr>
                <w:rFonts w:ascii="Courier New" w:hAnsi="Courier New" w:cs="Courier New"/>
                <w:color w:val="000000"/>
                <w:sz w:val="20"/>
              </w:rPr>
              <w:t>esborrarVarTasca(</w:t>
            </w:r>
          </w:p>
          <w:p w:rsidR="000C4E39" w:rsidRDefault="000C4E39" w:rsidP="0039636C">
            <w:pPr>
              <w:cnfStyle w:val="000000000000"/>
              <w:rPr>
                <w:rFonts w:ascii="Courier New" w:hAnsi="Courier New" w:cs="Courier New"/>
                <w:color w:val="000000"/>
                <w:sz w:val="20"/>
              </w:rPr>
            </w:pPr>
            <w:r w:rsidRPr="001D42B0">
              <w:rPr>
                <w:rFonts w:ascii="Courier New" w:hAnsi="Courier New" w:cs="Courier New"/>
                <w:color w:val="000000"/>
                <w:sz w:val="20"/>
              </w:rPr>
              <w:t>getProperty</w:t>
            </w:r>
            <w:r w:rsidRPr="008C0F67">
              <w:rPr>
                <w:rFonts w:ascii="Courier New" w:hAnsi="Courier New" w:cs="Courier New"/>
                <w:color w:val="000000"/>
                <w:sz w:val="20"/>
              </w:rPr>
              <w:t>(</w:t>
            </w:r>
            <w:r w:rsidRPr="008C0F67">
              <w:rPr>
                <w:rFonts w:ascii="Courier New" w:hAnsi="Courier New" w:cs="Courier New"/>
                <w:color w:val="2A00FF"/>
                <w:sz w:val="20"/>
              </w:rPr>
              <w:t>"defproc.variable.codi1"</w:t>
            </w:r>
            <w:r w:rsidRPr="008C0F67">
              <w:rPr>
                <w:rFonts w:ascii="Courier New" w:hAnsi="Courier New" w:cs="Courier New"/>
                <w:color w:val="000000"/>
                <w:sz w:val="20"/>
              </w:rPr>
              <w:t>)</w:t>
            </w:r>
          </w:p>
          <w:p w:rsidR="000C4E39" w:rsidRDefault="000C4E39" w:rsidP="0039636C">
            <w:pPr>
              <w:cnfStyle w:val="000000000000"/>
              <w:rPr>
                <w:rFonts w:ascii="Courier New" w:hAnsi="Courier New" w:cs="Courier New"/>
                <w:color w:val="000000"/>
                <w:sz w:val="20"/>
              </w:rPr>
            </w:pPr>
            <w:r w:rsidRPr="008C0F67">
              <w:rPr>
                <w:rFonts w:ascii="Courier New" w:hAnsi="Courier New" w:cs="Courier New"/>
                <w:color w:val="000000"/>
                <w:sz w:val="20"/>
              </w:rPr>
              <w:t>+</w:t>
            </w:r>
            <w:r w:rsidRPr="008C0F67">
              <w:rPr>
                <w:rFonts w:ascii="Courier New" w:hAnsi="Courier New" w:cs="Courier New"/>
                <w:color w:val="2A00FF"/>
                <w:sz w:val="20"/>
              </w:rPr>
              <w:t>"/"</w:t>
            </w:r>
            <w:r w:rsidRPr="008C0F67">
              <w:rPr>
                <w:rFonts w:ascii="Courier New" w:hAnsi="Courier New" w:cs="Courier New"/>
                <w:color w:val="000000"/>
                <w:sz w:val="20"/>
              </w:rPr>
              <w:t>+</w:t>
            </w:r>
          </w:p>
          <w:p w:rsidR="000C4E39" w:rsidRPr="008C0F67" w:rsidRDefault="000C4E39" w:rsidP="0039636C">
            <w:pPr>
              <w:cnfStyle w:val="000000000000"/>
              <w:rPr>
                <w:rFonts w:ascii="Courier New" w:hAnsi="Courier New" w:cs="Courier New"/>
                <w:color w:val="3F7F5F"/>
                <w:sz w:val="20"/>
              </w:rPr>
            </w:pPr>
            <w:r w:rsidRPr="001D42B0">
              <w:rPr>
                <w:rFonts w:ascii="Courier New" w:hAnsi="Courier New" w:cs="Courier New"/>
                <w:color w:val="000000"/>
                <w:sz w:val="20"/>
              </w:rPr>
              <w:t>getProperty</w:t>
            </w:r>
            <w:r w:rsidRPr="008C0F67">
              <w:rPr>
                <w:rFonts w:ascii="Courier New" w:hAnsi="Courier New" w:cs="Courier New"/>
                <w:color w:val="000000"/>
                <w:sz w:val="20"/>
              </w:rPr>
              <w:t>(</w:t>
            </w:r>
            <w:r w:rsidRPr="008C0F67">
              <w:rPr>
                <w:rFonts w:ascii="Courier New" w:hAnsi="Courier New" w:cs="Courier New"/>
                <w:color w:val="2A00FF"/>
                <w:sz w:val="20"/>
              </w:rPr>
              <w:t>"defproc.variable.nom1"</w:t>
            </w:r>
            <w:r w:rsidRPr="008C0F67">
              <w:rPr>
                <w:rFonts w:ascii="Courier New" w:hAnsi="Courier New" w:cs="Courier New"/>
                <w:color w:val="000000"/>
                <w:sz w:val="20"/>
              </w:rPr>
              <w:t>))</w:t>
            </w:r>
          </w:p>
        </w:tc>
      </w:tr>
      <w:tr w:rsidR="000C4E39" w:rsidRPr="00005958" w:rsidTr="000B68B4">
        <w:trPr>
          <w:cnfStyle w:val="000000100000"/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0C4E39" w:rsidRPr="000C4E39" w:rsidRDefault="000C4E39" w:rsidP="0039636C">
            <w:pPr>
              <w:rPr>
                <w:b w:val="0"/>
                <w:szCs w:val="22"/>
              </w:rPr>
            </w:pPr>
            <w:r w:rsidRPr="000C4E39">
              <w:rPr>
                <w:b w:val="0"/>
                <w:szCs w:val="22"/>
              </w:rPr>
              <w:t>DPR.</w:t>
            </w:r>
            <w:r w:rsidR="00D87768">
              <w:rPr>
                <w:b w:val="0"/>
                <w:szCs w:val="22"/>
              </w:rPr>
              <w:t>21</w:t>
            </w:r>
            <w:r w:rsidRPr="000C4E39">
              <w:rPr>
                <w:b w:val="0"/>
                <w:szCs w:val="22"/>
              </w:rPr>
              <w:t>-Assignar document tasca</w:t>
            </w:r>
          </w:p>
        </w:tc>
        <w:tc>
          <w:tcPr>
            <w:tcW w:w="2618" w:type="pct"/>
            <w:tcBorders>
              <w:left w:val="single" w:sz="4" w:space="0" w:color="548DD4" w:themeColor="text2" w:themeTint="99"/>
            </w:tcBorders>
            <w:vAlign w:val="center"/>
          </w:tcPr>
          <w:p w:rsidR="000B68B4" w:rsidRDefault="000B68B4" w:rsidP="000B68B4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color w:val="000000"/>
                <w:sz w:val="20"/>
                <w:lang w:val="es-ES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crearDocTasca(</w:t>
            </w:r>
          </w:p>
          <w:p w:rsidR="000B68B4" w:rsidRDefault="000B68B4" w:rsidP="000B68B4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color w:val="000000"/>
                <w:sz w:val="20"/>
                <w:lang w:val="es-ES"/>
              </w:rPr>
            </w:pP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getProperty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"defproc.document.codi2"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)+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"/"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+</w:t>
            </w:r>
          </w:p>
          <w:p w:rsidR="000C4E39" w:rsidRDefault="000B68B4" w:rsidP="000B68B4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color w:val="3F7F5F"/>
                <w:sz w:val="20"/>
                <w:lang w:val="es-ES"/>
              </w:rPr>
            </w:pP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getProperty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"defproc.document.nom2"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))</w:t>
            </w:r>
          </w:p>
        </w:tc>
      </w:tr>
      <w:tr w:rsidR="000C4E39" w:rsidRPr="00005958" w:rsidTr="000B68B4">
        <w:trPr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</w:tcPr>
          <w:p w:rsidR="000C4E39" w:rsidRPr="000C4E39" w:rsidRDefault="000C4E39" w:rsidP="0039636C">
            <w:pPr>
              <w:rPr>
                <w:b w:val="0"/>
                <w:szCs w:val="22"/>
              </w:rPr>
            </w:pPr>
            <w:r w:rsidRPr="000C4E39">
              <w:rPr>
                <w:b w:val="0"/>
                <w:szCs w:val="22"/>
              </w:rPr>
              <w:t>DPR.</w:t>
            </w:r>
            <w:r w:rsidR="00D87768">
              <w:rPr>
                <w:b w:val="0"/>
                <w:szCs w:val="22"/>
              </w:rPr>
              <w:t>22</w:t>
            </w:r>
            <w:r w:rsidRPr="000C4E39">
              <w:rPr>
                <w:b w:val="0"/>
                <w:szCs w:val="22"/>
              </w:rPr>
              <w:t>-Modificar document tasca</w:t>
            </w:r>
          </w:p>
        </w:tc>
        <w:tc>
          <w:tcPr>
            <w:tcW w:w="2618" w:type="pct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</w:tcPr>
          <w:p w:rsidR="00C860B1" w:rsidRDefault="000B68B4" w:rsidP="00C860B1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color w:val="000000"/>
                <w:sz w:val="20"/>
                <w:lang w:val="es-ES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modificarDocTasca</w:t>
            </w:r>
            <w:r w:rsidR="00C860B1"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</w:p>
          <w:p w:rsidR="00C860B1" w:rsidRDefault="00C860B1" w:rsidP="00C860B1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color w:val="000000"/>
                <w:sz w:val="20"/>
                <w:lang w:val="es-ES"/>
              </w:rPr>
            </w:pP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getProperty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"defproc.document.codi2"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)+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"/"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+</w:t>
            </w:r>
          </w:p>
          <w:p w:rsidR="000C4E39" w:rsidRDefault="00C860B1" w:rsidP="00C860B1">
            <w:pPr>
              <w:cnfStyle w:val="000000000000"/>
              <w:rPr>
                <w:rFonts w:ascii="Courier New" w:hAnsi="Courier New" w:cs="Courier New"/>
                <w:color w:val="3F7F5F"/>
                <w:sz w:val="20"/>
                <w:lang w:val="es-ES"/>
              </w:rPr>
            </w:pP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getProperty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"defproc.document.nom2"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))</w:t>
            </w:r>
          </w:p>
        </w:tc>
      </w:tr>
      <w:tr w:rsidR="000C4E39" w:rsidRPr="00005958" w:rsidTr="000B68B4">
        <w:trPr>
          <w:cnfStyle w:val="000000100000"/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0C4E39" w:rsidRPr="000C4E39" w:rsidRDefault="000C4E39" w:rsidP="0016531F">
            <w:pPr>
              <w:rPr>
                <w:b w:val="0"/>
                <w:szCs w:val="22"/>
              </w:rPr>
            </w:pPr>
            <w:r w:rsidRPr="000C4E39">
              <w:rPr>
                <w:b w:val="0"/>
                <w:szCs w:val="22"/>
              </w:rPr>
              <w:t>DPR.2</w:t>
            </w:r>
            <w:r w:rsidR="00D87768">
              <w:rPr>
                <w:b w:val="0"/>
                <w:szCs w:val="22"/>
              </w:rPr>
              <w:t>3</w:t>
            </w:r>
            <w:r w:rsidRPr="000C4E39">
              <w:rPr>
                <w:b w:val="0"/>
                <w:szCs w:val="22"/>
              </w:rPr>
              <w:t>-Eliminar document tasca</w:t>
            </w:r>
          </w:p>
        </w:tc>
        <w:tc>
          <w:tcPr>
            <w:tcW w:w="2618" w:type="pct"/>
            <w:tcBorders>
              <w:left w:val="single" w:sz="4" w:space="0" w:color="548DD4" w:themeColor="text2" w:themeTint="99"/>
            </w:tcBorders>
            <w:vAlign w:val="center"/>
          </w:tcPr>
          <w:p w:rsidR="000B68B4" w:rsidRDefault="000B68B4" w:rsidP="0039636C">
            <w:pPr>
              <w:cnfStyle w:val="000000100000"/>
              <w:rPr>
                <w:rFonts w:ascii="Courier New" w:hAnsi="Courier New" w:cs="Courier New"/>
                <w:color w:val="000000"/>
                <w:sz w:val="20"/>
                <w:lang w:val="es-ES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esborrarDocTasca(</w:t>
            </w:r>
          </w:p>
          <w:p w:rsidR="000B68B4" w:rsidRDefault="000B68B4" w:rsidP="0039636C">
            <w:pPr>
              <w:cnfStyle w:val="000000100000"/>
              <w:rPr>
                <w:rFonts w:ascii="Courier New" w:hAnsi="Courier New" w:cs="Courier New"/>
                <w:color w:val="000000"/>
                <w:sz w:val="20"/>
                <w:lang w:val="es-ES"/>
              </w:rPr>
            </w:pP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getProperty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"defproc.document.codi2"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)+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"/"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+</w:t>
            </w:r>
          </w:p>
          <w:p w:rsidR="000C4E39" w:rsidRDefault="000B68B4" w:rsidP="0039636C">
            <w:pPr>
              <w:cnfStyle w:val="000000100000"/>
              <w:rPr>
                <w:rFonts w:ascii="Courier New" w:hAnsi="Courier New" w:cs="Courier New"/>
                <w:color w:val="3F7F5F"/>
                <w:sz w:val="20"/>
                <w:lang w:val="es-ES"/>
              </w:rPr>
            </w:pP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getProperty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"defproc.document.nom2"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))</w:t>
            </w:r>
          </w:p>
        </w:tc>
      </w:tr>
      <w:tr w:rsidR="000C4E39" w:rsidRPr="00005958" w:rsidTr="000B68B4">
        <w:trPr>
          <w:cantSplit/>
          <w:trHeight w:val="397"/>
        </w:trPr>
        <w:tc>
          <w:tcPr>
            <w:cnfStyle w:val="001000000000"/>
            <w:tcW w:w="2382" w:type="pct"/>
            <w:gridSpan w:val="2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</w:tcPr>
          <w:p w:rsidR="000C4E39" w:rsidRPr="00005958" w:rsidRDefault="008315B9" w:rsidP="008315B9">
            <w:pPr>
              <w:rPr>
                <w:szCs w:val="22"/>
              </w:rPr>
            </w:pPr>
            <w:r w:rsidRPr="000C4E39">
              <w:rPr>
                <w:b w:val="0"/>
                <w:szCs w:val="22"/>
              </w:rPr>
              <w:t>DPR.2</w:t>
            </w:r>
            <w:r>
              <w:rPr>
                <w:b w:val="0"/>
                <w:szCs w:val="22"/>
              </w:rPr>
              <w:t>4</w:t>
            </w:r>
            <w:r w:rsidRPr="000C4E39">
              <w:rPr>
                <w:b w:val="0"/>
                <w:szCs w:val="22"/>
              </w:rPr>
              <w:t>-Eliminar</w:t>
            </w:r>
            <w:r>
              <w:rPr>
                <w:b w:val="0"/>
                <w:szCs w:val="22"/>
              </w:rPr>
              <w:t xml:space="preserve"> definició de procés</w:t>
            </w:r>
          </w:p>
        </w:tc>
        <w:tc>
          <w:tcPr>
            <w:tcW w:w="2618" w:type="pct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</w:tcPr>
          <w:p w:rsidR="000C4E39" w:rsidRDefault="000B68B4" w:rsidP="0039636C">
            <w:pPr>
              <w:cnfStyle w:val="000000000000"/>
              <w:rPr>
                <w:rFonts w:ascii="Courier New" w:hAnsi="Courier New" w:cs="Courier New"/>
                <w:color w:val="3F7F5F"/>
                <w:sz w:val="20"/>
                <w:lang w:val="es-ES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esborrarDefProc()</w:t>
            </w:r>
          </w:p>
        </w:tc>
      </w:tr>
    </w:tbl>
    <w:p w:rsidR="00007890" w:rsidRDefault="00007890" w:rsidP="00415B6E">
      <w:pPr>
        <w:jc w:val="both"/>
      </w:pPr>
    </w:p>
    <w:p w:rsidR="00A6716B" w:rsidRDefault="00A6716B" w:rsidP="00415B6E">
      <w:pPr>
        <w:jc w:val="both"/>
      </w:pPr>
    </w:p>
    <w:tbl>
      <w:tblPr>
        <w:tblStyle w:val="Listaclara-nfasis12"/>
        <w:tblW w:w="0" w:type="auto"/>
        <w:tblLook w:val="04A0"/>
      </w:tblPr>
      <w:tblGrid>
        <w:gridCol w:w="4593"/>
        <w:gridCol w:w="5257"/>
      </w:tblGrid>
      <w:tr w:rsidR="00A6716B" w:rsidRPr="00522433" w:rsidTr="001E21FD">
        <w:trPr>
          <w:cnfStyle w:val="100000000000"/>
          <w:trHeight w:val="397"/>
        </w:trPr>
        <w:tc>
          <w:tcPr>
            <w:cnfStyle w:val="001000000000"/>
            <w:tcW w:w="0" w:type="auto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  <w:hideMark/>
          </w:tcPr>
          <w:p w:rsidR="00A6716B" w:rsidRPr="00522433" w:rsidRDefault="00A6716B" w:rsidP="00A6716B">
            <w:pPr>
              <w:rPr>
                <w:sz w:val="24"/>
                <w:szCs w:val="22"/>
              </w:rPr>
            </w:pPr>
            <w:r w:rsidRPr="00522433">
              <w:rPr>
                <w:sz w:val="24"/>
                <w:szCs w:val="22"/>
              </w:rPr>
              <w:t xml:space="preserve">NIVELL: </w:t>
            </w:r>
            <w:r>
              <w:rPr>
                <w:sz w:val="24"/>
                <w:szCs w:val="22"/>
              </w:rPr>
              <w:t>TIPUS D’EXPEDIENT</w:t>
            </w:r>
          </w:p>
        </w:tc>
        <w:tc>
          <w:tcPr>
            <w:tcW w:w="0" w:type="auto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</w:tcPr>
          <w:p w:rsidR="00A6716B" w:rsidRPr="00522433" w:rsidRDefault="00A6716B" w:rsidP="004B5429">
            <w:pPr>
              <w:cnfStyle w:val="100000000000"/>
              <w:rPr>
                <w:sz w:val="24"/>
                <w:szCs w:val="22"/>
              </w:rPr>
            </w:pPr>
          </w:p>
        </w:tc>
      </w:tr>
      <w:tr w:rsidR="00A6716B" w:rsidRPr="00005958" w:rsidTr="001E21FD">
        <w:trPr>
          <w:cnfStyle w:val="000000100000"/>
          <w:trHeight w:val="453"/>
        </w:trPr>
        <w:tc>
          <w:tcPr>
            <w:cnfStyle w:val="001000000000"/>
            <w:tcW w:w="0" w:type="auto"/>
            <w:gridSpan w:val="2"/>
            <w:tcBorders>
              <w:left w:val="single" w:sz="4" w:space="0" w:color="548DD4" w:themeColor="text2" w:themeTint="99"/>
            </w:tcBorders>
            <w:shd w:val="clear" w:color="auto" w:fill="B8CCE4" w:themeFill="accent1" w:themeFillTint="66"/>
            <w:vAlign w:val="center"/>
          </w:tcPr>
          <w:p w:rsidR="00A6716B" w:rsidRPr="00005958" w:rsidRDefault="00A6716B" w:rsidP="004B5429">
            <w:pPr>
              <w:tabs>
                <w:tab w:val="left" w:pos="2305"/>
                <w:tab w:val="left" w:pos="3633"/>
                <w:tab w:val="left" w:pos="4126"/>
              </w:tabs>
              <w:rPr>
                <w:rFonts w:eastAsia="Times New Roman" w:cstheme="minorHAnsi"/>
                <w:b w:val="0"/>
                <w:color w:val="000000"/>
              </w:rPr>
            </w:pPr>
            <w:r w:rsidRPr="00005958">
              <w:rPr>
                <w:rFonts w:eastAsia="Times New Roman" w:cstheme="minorHAnsi"/>
                <w:color w:val="000000"/>
              </w:rPr>
              <w:t xml:space="preserve">JOC DE PROVES: </w:t>
            </w:r>
            <w:r>
              <w:rPr>
                <w:rFonts w:eastAsia="Times New Roman" w:cstheme="minorHAnsi"/>
                <w:b w:val="0"/>
                <w:color w:val="000000"/>
              </w:rPr>
              <w:t>JP3</w:t>
            </w:r>
          </w:p>
          <w:p w:rsidR="00A6716B" w:rsidRPr="00005958" w:rsidRDefault="00A6716B" w:rsidP="004B5429">
            <w:pPr>
              <w:autoSpaceDE w:val="0"/>
              <w:autoSpaceDN w:val="0"/>
              <w:adjustRightInd w:val="0"/>
              <w:rPr>
                <w:rFonts w:cstheme="minorHAnsi"/>
                <w:b w:val="0"/>
              </w:rPr>
            </w:pPr>
            <w:r w:rsidRPr="00005958">
              <w:rPr>
                <w:rFonts w:eastAsia="Times New Roman" w:cstheme="minorHAnsi"/>
                <w:color w:val="000000"/>
              </w:rPr>
              <w:t xml:space="preserve">CLASSE JAVA: </w:t>
            </w:r>
            <w:r w:rsidRPr="000B68B4">
              <w:rPr>
                <w:rFonts w:ascii="Courier New" w:hAnsi="Courier New" w:cs="Courier New"/>
                <w:b w:val="0"/>
                <w:i/>
                <w:iCs/>
                <w:color w:val="000000"/>
                <w:sz w:val="20"/>
              </w:rPr>
              <w:t>TipusExpedientTests</w:t>
            </w:r>
          </w:p>
        </w:tc>
      </w:tr>
      <w:tr w:rsidR="00A6716B" w:rsidRPr="001B3486" w:rsidTr="001E21FD">
        <w:trPr>
          <w:trHeight w:val="397"/>
        </w:trPr>
        <w:tc>
          <w:tcPr>
            <w:cnfStyle w:val="001000000000"/>
            <w:tcW w:w="0" w:type="auto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shd w:val="clear" w:color="auto" w:fill="DBE5F1" w:themeFill="accent1" w:themeFillTint="33"/>
            <w:vAlign w:val="center"/>
            <w:hideMark/>
          </w:tcPr>
          <w:p w:rsidR="00A6716B" w:rsidRPr="001B3486" w:rsidRDefault="00A6716B" w:rsidP="004B5429">
            <w:pPr>
              <w:rPr>
                <w:rFonts w:eastAsia="Times New Roman" w:cstheme="minorHAnsi"/>
                <w:color w:val="000000"/>
              </w:rPr>
            </w:pPr>
            <w:r w:rsidRPr="001B3486">
              <w:rPr>
                <w:rFonts w:eastAsia="Times New Roman" w:cstheme="minorHAnsi"/>
                <w:color w:val="000000"/>
              </w:rPr>
              <w:t>PROVA</w:t>
            </w:r>
          </w:p>
        </w:tc>
        <w:tc>
          <w:tcPr>
            <w:tcW w:w="0" w:type="auto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shd w:val="clear" w:color="auto" w:fill="DBE5F1" w:themeFill="accent1" w:themeFillTint="33"/>
            <w:vAlign w:val="center"/>
          </w:tcPr>
          <w:p w:rsidR="00A6716B" w:rsidRPr="001B3486" w:rsidRDefault="00A6716B" w:rsidP="004B5429">
            <w:pPr>
              <w:cnfStyle w:val="000000000000"/>
              <w:rPr>
                <w:rFonts w:eastAsia="Times New Roman" w:cstheme="minorHAnsi"/>
                <w:b/>
                <w:bCs/>
                <w:color w:val="000000"/>
              </w:rPr>
            </w:pPr>
            <w:r w:rsidRPr="001B3486">
              <w:rPr>
                <w:rFonts w:eastAsia="Times New Roman" w:cstheme="minorHAnsi"/>
                <w:b/>
                <w:bCs/>
                <w:color w:val="000000"/>
              </w:rPr>
              <w:t>PROCEDIMENT</w:t>
            </w:r>
          </w:p>
        </w:tc>
      </w:tr>
      <w:tr w:rsidR="00096C19" w:rsidRPr="00005958" w:rsidTr="001E21FD">
        <w:trPr>
          <w:cnfStyle w:val="000000100000"/>
          <w:trHeight w:val="397"/>
        </w:trPr>
        <w:tc>
          <w:tcPr>
            <w:cnfStyle w:val="001000000000"/>
            <w:tcW w:w="0" w:type="auto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096C19" w:rsidRPr="000C4E39" w:rsidRDefault="00096C19" w:rsidP="00DB5A20">
            <w:pPr>
              <w:rPr>
                <w:b w:val="0"/>
                <w:szCs w:val="22"/>
              </w:rPr>
            </w:pPr>
            <w:r w:rsidRPr="000C4E39">
              <w:rPr>
                <w:b w:val="0"/>
                <w:szCs w:val="22"/>
              </w:rPr>
              <w:t>Crea</w:t>
            </w:r>
            <w:r>
              <w:rPr>
                <w:b w:val="0"/>
                <w:szCs w:val="22"/>
              </w:rPr>
              <w:t xml:space="preserve">r i seleccionar </w:t>
            </w:r>
            <w:r w:rsidRPr="000C4E39">
              <w:rPr>
                <w:b w:val="0"/>
                <w:szCs w:val="22"/>
              </w:rPr>
              <w:t xml:space="preserve"> entorn de proves</w:t>
            </w:r>
          </w:p>
        </w:tc>
        <w:tc>
          <w:tcPr>
            <w:tcW w:w="0" w:type="auto"/>
            <w:tcBorders>
              <w:left w:val="single" w:sz="4" w:space="0" w:color="548DD4" w:themeColor="text2" w:themeTint="99"/>
            </w:tcBorders>
            <w:vAlign w:val="center"/>
          </w:tcPr>
          <w:p w:rsidR="00096C19" w:rsidRPr="00005958" w:rsidRDefault="00096C19" w:rsidP="00DB5A20">
            <w:pPr>
              <w:cnfStyle w:val="000000100000"/>
              <w:rPr>
                <w:rFonts w:ascii="Courier New" w:hAnsi="Courier New" w:cs="Courier New"/>
                <w:color w:val="000000"/>
                <w:sz w:val="20"/>
              </w:rPr>
            </w:pPr>
            <w:r w:rsidRPr="00005958">
              <w:rPr>
                <w:szCs w:val="22"/>
                <w:u w:val="single"/>
              </w:rPr>
              <w:t>Classe</w:t>
            </w:r>
            <w:r w:rsidRPr="00005958">
              <w:rPr>
                <w:szCs w:val="22"/>
              </w:rPr>
              <w:t xml:space="preserve">: </w:t>
            </w:r>
            <w:r w:rsidRPr="00005958">
              <w:rPr>
                <w:rFonts w:ascii="Courier New" w:hAnsi="Courier New" w:cs="Courier New"/>
                <w:color w:val="000000"/>
                <w:sz w:val="20"/>
              </w:rPr>
              <w:t>InicialitzarTests</w:t>
            </w:r>
          </w:p>
          <w:p w:rsidR="00096C19" w:rsidRDefault="00096C19" w:rsidP="00DB5A20">
            <w:pPr>
              <w:cnfStyle w:val="000000100000"/>
              <w:rPr>
                <w:rFonts w:ascii="Courier New" w:hAnsi="Courier New" w:cs="Courier New"/>
                <w:color w:val="000000"/>
                <w:sz w:val="20"/>
              </w:rPr>
            </w:pPr>
            <w:r w:rsidRPr="00005958">
              <w:rPr>
                <w:szCs w:val="22"/>
                <w:u w:val="single"/>
              </w:rPr>
              <w:t>Procediment</w:t>
            </w:r>
            <w:r w:rsidRPr="00005958">
              <w:rPr>
                <w:rFonts w:ascii="Courier New" w:hAnsi="Courier New" w:cs="Courier New"/>
                <w:color w:val="000000"/>
                <w:sz w:val="20"/>
              </w:rPr>
              <w:t>:testEntornTest</w:t>
            </w:r>
          </w:p>
          <w:p w:rsidR="00096C19" w:rsidRPr="00096C19" w:rsidRDefault="00096C19" w:rsidP="00DB5A20">
            <w:pPr>
              <w:cnfStyle w:val="000000100000"/>
              <w:rPr>
                <w:rFonts w:ascii="Courier New" w:hAnsi="Courier New" w:cs="Courier New"/>
                <w:color w:val="000000"/>
                <w:sz w:val="20"/>
                <w:highlight w:val="blue"/>
                <w:lang w:val="en-US"/>
              </w:rPr>
            </w:pPr>
            <w:r w:rsidRPr="00005958">
              <w:rPr>
                <w:szCs w:val="22"/>
                <w:u w:val="single"/>
              </w:rPr>
              <w:t>Classe</w:t>
            </w:r>
            <w:r w:rsidRPr="00005958">
              <w:rPr>
                <w:szCs w:val="22"/>
              </w:rPr>
              <w:t xml:space="preserve">: </w:t>
            </w:r>
            <w:r w:rsidRPr="004B5429">
              <w:rPr>
                <w:rFonts w:ascii="Courier New" w:hAnsi="Courier New" w:cs="Courier New"/>
                <w:color w:val="000000"/>
                <w:sz w:val="20"/>
              </w:rPr>
              <w:t>EntornTests</w:t>
            </w:r>
          </w:p>
          <w:p w:rsidR="00096C19" w:rsidRPr="00005958" w:rsidRDefault="00096C19" w:rsidP="00DB5A20">
            <w:pPr>
              <w:cnfStyle w:val="000000100000"/>
              <w:rPr>
                <w:szCs w:val="22"/>
              </w:rPr>
            </w:pPr>
            <w:r w:rsidRPr="00005958">
              <w:rPr>
                <w:szCs w:val="22"/>
                <w:u w:val="single"/>
              </w:rPr>
              <w:t>Procediment</w:t>
            </w:r>
            <w:r w:rsidRPr="00005958">
              <w:rPr>
                <w:rFonts w:ascii="Courier New" w:hAnsi="Courier New" w:cs="Courier New"/>
                <w:color w:val="000000"/>
                <w:sz w:val="20"/>
              </w:rPr>
              <w:t>:</w:t>
            </w:r>
            <w:r w:rsidRPr="004B5429">
              <w:rPr>
                <w:rFonts w:ascii="Courier New" w:hAnsi="Courier New" w:cs="Courier New"/>
                <w:color w:val="000000"/>
                <w:sz w:val="20"/>
              </w:rPr>
              <w:t>testEntornSeleccionar</w:t>
            </w:r>
            <w:r w:rsidRPr="007E0029">
              <w:rPr>
                <w:rFonts w:ascii="Courier New" w:hAnsi="Courier New" w:cs="Courier New"/>
                <w:color w:val="000000"/>
                <w:sz w:val="20"/>
              </w:rPr>
              <w:t>(true)</w:t>
            </w:r>
          </w:p>
        </w:tc>
      </w:tr>
      <w:tr w:rsidR="001E21FD" w:rsidRPr="00005958" w:rsidTr="001E21FD">
        <w:trPr>
          <w:trHeight w:val="397"/>
        </w:trPr>
        <w:tc>
          <w:tcPr>
            <w:cnfStyle w:val="001000000000"/>
            <w:tcW w:w="0" w:type="auto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1E21FD" w:rsidRPr="001E21FD" w:rsidRDefault="001E21FD" w:rsidP="00DB5A20">
            <w:pPr>
              <w:rPr>
                <w:b w:val="0"/>
                <w:szCs w:val="22"/>
              </w:rPr>
            </w:pPr>
            <w:r w:rsidRPr="001E21FD">
              <w:rPr>
                <w:b w:val="0"/>
                <w:szCs w:val="22"/>
              </w:rPr>
              <w:t>TEX.1-Crear tipus expedient</w:t>
            </w:r>
          </w:p>
        </w:tc>
        <w:tc>
          <w:tcPr>
            <w:tcW w:w="0" w:type="auto"/>
            <w:tcBorders>
              <w:left w:val="single" w:sz="4" w:space="0" w:color="548DD4" w:themeColor="text2" w:themeTint="99"/>
            </w:tcBorders>
            <w:vAlign w:val="center"/>
          </w:tcPr>
          <w:p w:rsidR="001E21FD" w:rsidRPr="00D35245" w:rsidRDefault="001E21FD" w:rsidP="001E21FD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sz w:val="20"/>
                <w:lang w:val="es-ES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crearTipoExpedienteTest()</w:t>
            </w:r>
          </w:p>
        </w:tc>
      </w:tr>
      <w:tr w:rsidR="001E21FD" w:rsidRPr="00005958" w:rsidTr="001E21FD">
        <w:trPr>
          <w:cnfStyle w:val="000000100000"/>
          <w:trHeight w:val="397"/>
        </w:trPr>
        <w:tc>
          <w:tcPr>
            <w:cnfStyle w:val="001000000000"/>
            <w:tcW w:w="0" w:type="auto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1E21FD" w:rsidRPr="001E21FD" w:rsidRDefault="001E21FD" w:rsidP="00DB5A20">
            <w:pPr>
              <w:rPr>
                <w:b w:val="0"/>
                <w:szCs w:val="22"/>
              </w:rPr>
            </w:pPr>
            <w:r w:rsidRPr="001E21FD">
              <w:rPr>
                <w:b w:val="0"/>
                <w:szCs w:val="22"/>
              </w:rPr>
              <w:t>TEX.2-Modificar tipus expedient</w:t>
            </w:r>
          </w:p>
        </w:tc>
        <w:tc>
          <w:tcPr>
            <w:tcW w:w="0" w:type="auto"/>
            <w:tcBorders>
              <w:left w:val="single" w:sz="4" w:space="0" w:color="548DD4" w:themeColor="text2" w:themeTint="99"/>
            </w:tcBorders>
            <w:vAlign w:val="center"/>
          </w:tcPr>
          <w:p w:rsidR="001E21FD" w:rsidRPr="00460F78" w:rsidRDefault="001E21FD" w:rsidP="004B5429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i/>
                <w:iCs/>
                <w:color w:val="000000"/>
                <w:sz w:val="20"/>
              </w:rPr>
            </w:pPr>
            <w:r w:rsidRPr="001E21FD">
              <w:rPr>
                <w:rFonts w:ascii="Courier New" w:hAnsi="Courier New" w:cs="Courier New"/>
                <w:color w:val="000000"/>
                <w:sz w:val="20"/>
                <w:lang w:val="es-ES"/>
              </w:rPr>
              <w:t>modificarTipExp(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)</w:t>
            </w:r>
          </w:p>
        </w:tc>
      </w:tr>
      <w:tr w:rsidR="001E21FD" w:rsidRPr="00005958" w:rsidTr="001E21FD">
        <w:trPr>
          <w:trHeight w:val="397"/>
        </w:trPr>
        <w:tc>
          <w:tcPr>
            <w:cnfStyle w:val="001000000000"/>
            <w:tcW w:w="0" w:type="auto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1E21FD" w:rsidRPr="001E21FD" w:rsidRDefault="001E21FD" w:rsidP="00DB5A20">
            <w:pPr>
              <w:rPr>
                <w:b w:val="0"/>
                <w:szCs w:val="22"/>
              </w:rPr>
            </w:pPr>
            <w:r w:rsidRPr="001E21FD">
              <w:rPr>
                <w:b w:val="0"/>
                <w:szCs w:val="22"/>
              </w:rPr>
              <w:t>TEX.3.1-Assignar permisos sobre tipus expedient a un usuari</w:t>
            </w:r>
          </w:p>
        </w:tc>
        <w:tc>
          <w:tcPr>
            <w:tcW w:w="0" w:type="auto"/>
            <w:tcBorders>
              <w:left w:val="single" w:sz="4" w:space="0" w:color="548DD4" w:themeColor="text2" w:themeTint="99"/>
            </w:tcBorders>
            <w:vAlign w:val="center"/>
          </w:tcPr>
          <w:p w:rsidR="001E21FD" w:rsidRPr="001E21FD" w:rsidRDefault="001E21FD" w:rsidP="004B5429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sz w:val="20"/>
                <w:lang w:val="es-ES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assignarPermisosTipExp(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lang w:val="es-ES"/>
              </w:rPr>
              <w:t>true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)</w:t>
            </w:r>
          </w:p>
        </w:tc>
      </w:tr>
      <w:tr w:rsidR="001E21FD" w:rsidRPr="00005958" w:rsidTr="001E21FD">
        <w:trPr>
          <w:cnfStyle w:val="000000100000"/>
          <w:trHeight w:val="397"/>
        </w:trPr>
        <w:tc>
          <w:tcPr>
            <w:cnfStyle w:val="001000000000"/>
            <w:tcW w:w="0" w:type="auto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1E21FD" w:rsidRPr="001E21FD" w:rsidRDefault="001E21FD" w:rsidP="00DB5A20">
            <w:pPr>
              <w:rPr>
                <w:b w:val="0"/>
                <w:szCs w:val="22"/>
              </w:rPr>
            </w:pPr>
            <w:r w:rsidRPr="001E21FD">
              <w:rPr>
                <w:b w:val="0"/>
                <w:szCs w:val="22"/>
              </w:rPr>
              <w:t>TEX.3.2-Assignar permisos sobre tipus expedient a un rol.</w:t>
            </w:r>
          </w:p>
        </w:tc>
        <w:tc>
          <w:tcPr>
            <w:tcW w:w="0" w:type="auto"/>
            <w:tcBorders>
              <w:left w:val="single" w:sz="4" w:space="0" w:color="548DD4" w:themeColor="text2" w:themeTint="99"/>
            </w:tcBorders>
            <w:vAlign w:val="center"/>
          </w:tcPr>
          <w:p w:rsidR="001E21FD" w:rsidRPr="001E21FD" w:rsidRDefault="001E21FD" w:rsidP="001E21FD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sz w:val="20"/>
                <w:lang w:val="es-ES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assignarPermisosTipExp(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lang w:val="es-ES"/>
              </w:rPr>
              <w:t>false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)</w:t>
            </w:r>
          </w:p>
        </w:tc>
      </w:tr>
      <w:tr w:rsidR="001E21FD" w:rsidRPr="00005958" w:rsidTr="001E21FD">
        <w:trPr>
          <w:trHeight w:val="397"/>
        </w:trPr>
        <w:tc>
          <w:tcPr>
            <w:cnfStyle w:val="001000000000"/>
            <w:tcW w:w="0" w:type="auto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1E21FD" w:rsidRPr="001E21FD" w:rsidRDefault="001E21FD" w:rsidP="00DB5A20">
            <w:pPr>
              <w:rPr>
                <w:b w:val="0"/>
                <w:szCs w:val="22"/>
              </w:rPr>
            </w:pPr>
            <w:r w:rsidRPr="001E21FD">
              <w:rPr>
                <w:b w:val="0"/>
                <w:szCs w:val="22"/>
              </w:rPr>
              <w:t>TEX.4-Eliminar permisos tipus expedient</w:t>
            </w:r>
          </w:p>
        </w:tc>
        <w:tc>
          <w:tcPr>
            <w:tcW w:w="0" w:type="auto"/>
            <w:tcBorders>
              <w:left w:val="single" w:sz="4" w:space="0" w:color="548DD4" w:themeColor="text2" w:themeTint="99"/>
            </w:tcBorders>
            <w:vAlign w:val="center"/>
          </w:tcPr>
          <w:p w:rsidR="001E21FD" w:rsidRPr="001E21FD" w:rsidRDefault="001E21FD" w:rsidP="001E21FD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color w:val="000000"/>
                <w:sz w:val="20"/>
                <w:lang w:val="es-ES"/>
              </w:rPr>
            </w:pPr>
            <w:r w:rsidRPr="001E21FD">
              <w:rPr>
                <w:rFonts w:ascii="Courier New" w:hAnsi="Courier New" w:cs="Courier New"/>
                <w:color w:val="000000"/>
                <w:sz w:val="20"/>
                <w:lang w:val="es-ES"/>
              </w:rPr>
              <w:t>esborrarPermisosTipExp(</w:t>
            </w:r>
          </w:p>
          <w:p w:rsidR="001E21FD" w:rsidRPr="00460F78" w:rsidRDefault="001E21FD" w:rsidP="001E21FD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i/>
                <w:iCs/>
                <w:color w:val="000000"/>
                <w:sz w:val="20"/>
              </w:rPr>
            </w:pPr>
            <w:r w:rsidRPr="001E21FD">
              <w:rPr>
                <w:rFonts w:ascii="Courier New" w:hAnsi="Courier New" w:cs="Courier New"/>
                <w:color w:val="000000"/>
                <w:sz w:val="20"/>
                <w:lang w:val="es-ES"/>
              </w:rPr>
              <w:t>getProperty("test.base.rol.configuracio"))</w:t>
            </w:r>
          </w:p>
        </w:tc>
      </w:tr>
      <w:tr w:rsidR="001E21FD" w:rsidRPr="00005958" w:rsidTr="001E21FD">
        <w:trPr>
          <w:cnfStyle w:val="000000100000"/>
          <w:trHeight w:val="397"/>
        </w:trPr>
        <w:tc>
          <w:tcPr>
            <w:cnfStyle w:val="001000000000"/>
            <w:tcW w:w="0" w:type="auto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1E21FD" w:rsidRPr="001E21FD" w:rsidRDefault="001E21FD" w:rsidP="001E21FD">
            <w:pPr>
              <w:autoSpaceDE w:val="0"/>
              <w:autoSpaceDN w:val="0"/>
              <w:adjustRightInd w:val="0"/>
              <w:rPr>
                <w:b w:val="0"/>
                <w:szCs w:val="22"/>
                <w:lang w:val="es-ES"/>
              </w:rPr>
            </w:pPr>
            <w:r w:rsidRPr="001E21FD">
              <w:rPr>
                <w:b w:val="0"/>
                <w:szCs w:val="22"/>
              </w:rPr>
              <w:t>TEX.5--Desplegar arxiu tipus expedient</w:t>
            </w:r>
            <w:r w:rsidRPr="001E21FD">
              <w:rPr>
                <w:rFonts w:ascii="Courier New" w:hAnsi="Courier New" w:cs="Courier New"/>
                <w:b w:val="0"/>
                <w:color w:val="000000"/>
                <w:sz w:val="20"/>
                <w:lang w:val="es-ES"/>
              </w:rPr>
              <w:t xml:space="preserve"> </w:t>
            </w:r>
          </w:p>
        </w:tc>
        <w:tc>
          <w:tcPr>
            <w:tcW w:w="0" w:type="auto"/>
            <w:tcBorders>
              <w:left w:val="single" w:sz="4" w:space="0" w:color="548DD4" w:themeColor="text2" w:themeTint="99"/>
            </w:tcBorders>
            <w:vAlign w:val="center"/>
          </w:tcPr>
          <w:p w:rsidR="001E21FD" w:rsidRPr="00460F78" w:rsidRDefault="001E21FD" w:rsidP="00FD66AA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i/>
                <w:iCs/>
                <w:color w:val="000000"/>
                <w:sz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DefinicioProcesTests.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importPar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lang w:val="es-ES"/>
              </w:rPr>
              <w:t>true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)</w:t>
            </w:r>
          </w:p>
        </w:tc>
      </w:tr>
      <w:tr w:rsidR="001E21FD" w:rsidRPr="00005958" w:rsidTr="001E21FD">
        <w:trPr>
          <w:trHeight w:val="397"/>
        </w:trPr>
        <w:tc>
          <w:tcPr>
            <w:cnfStyle w:val="001000000000"/>
            <w:tcW w:w="0" w:type="auto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1E21FD" w:rsidRPr="001E21FD" w:rsidRDefault="001E21FD" w:rsidP="00DB5A20">
            <w:pPr>
              <w:rPr>
                <w:b w:val="0"/>
                <w:szCs w:val="22"/>
              </w:rPr>
            </w:pPr>
            <w:r w:rsidRPr="001E21FD">
              <w:rPr>
                <w:b w:val="0"/>
                <w:szCs w:val="22"/>
              </w:rPr>
              <w:t>TEX.6-Marcar procés inicial tipus expedient</w:t>
            </w:r>
          </w:p>
        </w:tc>
        <w:tc>
          <w:tcPr>
            <w:tcW w:w="0" w:type="auto"/>
            <w:tcBorders>
              <w:left w:val="single" w:sz="4" w:space="0" w:color="548DD4" w:themeColor="text2" w:themeTint="99"/>
            </w:tcBorders>
            <w:vAlign w:val="center"/>
          </w:tcPr>
          <w:p w:rsidR="001E21FD" w:rsidRPr="00460F78" w:rsidRDefault="001E21FD" w:rsidP="001E21FD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i/>
                <w:iCs/>
                <w:color w:val="000000"/>
                <w:sz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procesPrincipal()</w:t>
            </w:r>
          </w:p>
        </w:tc>
      </w:tr>
      <w:tr w:rsidR="001E21FD" w:rsidRPr="00005958" w:rsidTr="001E21FD">
        <w:trPr>
          <w:cnfStyle w:val="000000100000"/>
          <w:trHeight w:val="397"/>
        </w:trPr>
        <w:tc>
          <w:tcPr>
            <w:cnfStyle w:val="001000000000"/>
            <w:tcW w:w="0" w:type="auto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1E21FD" w:rsidRPr="001E21FD" w:rsidRDefault="001E21FD" w:rsidP="001E21FD">
            <w:pPr>
              <w:rPr>
                <w:b w:val="0"/>
                <w:szCs w:val="22"/>
              </w:rPr>
            </w:pPr>
            <w:r w:rsidRPr="001E21FD">
              <w:rPr>
                <w:b w:val="0"/>
                <w:szCs w:val="22"/>
              </w:rPr>
              <w:t>TEX.7-Crear estat tipus expedient</w:t>
            </w:r>
          </w:p>
        </w:tc>
        <w:tc>
          <w:tcPr>
            <w:tcW w:w="0" w:type="auto"/>
            <w:tcBorders>
              <w:left w:val="single" w:sz="4" w:space="0" w:color="548DD4" w:themeColor="text2" w:themeTint="99"/>
            </w:tcBorders>
            <w:vAlign w:val="center"/>
          </w:tcPr>
          <w:p w:rsidR="001E21FD" w:rsidRDefault="001E21FD" w:rsidP="001E21FD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color w:val="000000"/>
                <w:sz w:val="20"/>
                <w:lang w:val="es-ES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crearEstat()</w:t>
            </w:r>
          </w:p>
        </w:tc>
      </w:tr>
      <w:tr w:rsidR="001E21FD" w:rsidRPr="00005958" w:rsidTr="001E21FD">
        <w:trPr>
          <w:trHeight w:val="397"/>
        </w:trPr>
        <w:tc>
          <w:tcPr>
            <w:cnfStyle w:val="001000000000"/>
            <w:tcW w:w="0" w:type="auto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1E21FD" w:rsidRPr="001E21FD" w:rsidRDefault="001E21FD" w:rsidP="00DB5A20">
            <w:pPr>
              <w:rPr>
                <w:b w:val="0"/>
                <w:szCs w:val="22"/>
              </w:rPr>
            </w:pPr>
            <w:r w:rsidRPr="001E21FD">
              <w:rPr>
                <w:b w:val="0"/>
                <w:szCs w:val="22"/>
              </w:rPr>
              <w:t>TEX.8-Modificar estat tipus expedient</w:t>
            </w:r>
          </w:p>
        </w:tc>
        <w:tc>
          <w:tcPr>
            <w:tcW w:w="0" w:type="auto"/>
            <w:tcBorders>
              <w:left w:val="single" w:sz="4" w:space="0" w:color="548DD4" w:themeColor="text2" w:themeTint="99"/>
            </w:tcBorders>
            <w:vAlign w:val="center"/>
          </w:tcPr>
          <w:p w:rsidR="001E21FD" w:rsidRPr="001E21FD" w:rsidRDefault="001E21FD" w:rsidP="001E21FD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sz w:val="20"/>
                <w:lang w:val="es-ES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modificarEstat()</w:t>
            </w:r>
          </w:p>
        </w:tc>
      </w:tr>
      <w:tr w:rsidR="001E21FD" w:rsidRPr="00005958" w:rsidTr="001E21FD">
        <w:trPr>
          <w:cnfStyle w:val="000000100000"/>
          <w:trHeight w:val="397"/>
        </w:trPr>
        <w:tc>
          <w:tcPr>
            <w:cnfStyle w:val="001000000000"/>
            <w:tcW w:w="0" w:type="auto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1E21FD" w:rsidRPr="001E21FD" w:rsidRDefault="001E21FD" w:rsidP="00DB5A20">
            <w:pPr>
              <w:rPr>
                <w:b w:val="0"/>
                <w:szCs w:val="22"/>
              </w:rPr>
            </w:pPr>
            <w:r w:rsidRPr="001E21FD">
              <w:rPr>
                <w:b w:val="0"/>
                <w:szCs w:val="22"/>
              </w:rPr>
              <w:t>TEX.9-Eliminar estat tipus expedient</w:t>
            </w:r>
          </w:p>
        </w:tc>
        <w:tc>
          <w:tcPr>
            <w:tcW w:w="0" w:type="auto"/>
            <w:tcBorders>
              <w:left w:val="single" w:sz="4" w:space="0" w:color="548DD4" w:themeColor="text2" w:themeTint="99"/>
            </w:tcBorders>
            <w:vAlign w:val="center"/>
          </w:tcPr>
          <w:p w:rsidR="001E21FD" w:rsidRPr="001E21FD" w:rsidRDefault="001E21FD" w:rsidP="001E21FD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color w:val="000000"/>
                <w:sz w:val="20"/>
                <w:u w:val="single"/>
                <w:lang w:val="es-ES"/>
              </w:rPr>
            </w:pPr>
            <w:r w:rsidRPr="001E21FD">
              <w:rPr>
                <w:rFonts w:ascii="Courier New" w:hAnsi="Courier New" w:cs="Courier New"/>
                <w:color w:val="000000"/>
                <w:sz w:val="20"/>
                <w:lang w:val="es-ES"/>
              </w:rPr>
              <w:t>esborrarEstat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()</w:t>
            </w:r>
          </w:p>
        </w:tc>
      </w:tr>
      <w:tr w:rsidR="003D2DAB" w:rsidRPr="00005958" w:rsidTr="001E21FD">
        <w:trPr>
          <w:trHeight w:val="397"/>
        </w:trPr>
        <w:tc>
          <w:tcPr>
            <w:cnfStyle w:val="001000000000"/>
            <w:tcW w:w="0" w:type="auto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3D2DAB" w:rsidRPr="003D2DAB" w:rsidRDefault="003D2DAB" w:rsidP="00DB5A20">
            <w:pPr>
              <w:rPr>
                <w:b w:val="0"/>
                <w:szCs w:val="22"/>
              </w:rPr>
            </w:pPr>
            <w:r w:rsidRPr="003D2DAB">
              <w:rPr>
                <w:b w:val="0"/>
                <w:szCs w:val="22"/>
              </w:rPr>
              <w:t>TEX.10-Crear enumeració tipus expedient</w:t>
            </w:r>
          </w:p>
        </w:tc>
        <w:tc>
          <w:tcPr>
            <w:tcW w:w="0" w:type="auto"/>
            <w:tcBorders>
              <w:left w:val="single" w:sz="4" w:space="0" w:color="548DD4" w:themeColor="text2" w:themeTint="99"/>
            </w:tcBorders>
            <w:vAlign w:val="center"/>
          </w:tcPr>
          <w:p w:rsidR="003D2DAB" w:rsidRPr="004A1BD9" w:rsidRDefault="004A1BD9" w:rsidP="004A1BD9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sz w:val="20"/>
                <w:lang w:val="es-ES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crearEnumTipExp()</w:t>
            </w:r>
          </w:p>
        </w:tc>
      </w:tr>
      <w:tr w:rsidR="003D2DAB" w:rsidRPr="00005958" w:rsidTr="001E21FD">
        <w:trPr>
          <w:cnfStyle w:val="000000100000"/>
          <w:trHeight w:val="397"/>
        </w:trPr>
        <w:tc>
          <w:tcPr>
            <w:cnfStyle w:val="001000000000"/>
            <w:tcW w:w="0" w:type="auto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3D2DAB" w:rsidRPr="003D2DAB" w:rsidRDefault="003D2DAB" w:rsidP="00DB5A20">
            <w:pPr>
              <w:rPr>
                <w:b w:val="0"/>
                <w:szCs w:val="22"/>
              </w:rPr>
            </w:pPr>
            <w:r w:rsidRPr="003D2DAB">
              <w:rPr>
                <w:b w:val="0"/>
                <w:szCs w:val="22"/>
              </w:rPr>
              <w:t>TEX.11-Modificar enumeració tipus expedient</w:t>
            </w:r>
          </w:p>
        </w:tc>
        <w:tc>
          <w:tcPr>
            <w:tcW w:w="0" w:type="auto"/>
            <w:tcBorders>
              <w:left w:val="single" w:sz="4" w:space="0" w:color="548DD4" w:themeColor="text2" w:themeTint="99"/>
            </w:tcBorders>
            <w:vAlign w:val="center"/>
          </w:tcPr>
          <w:p w:rsidR="003D2DAB" w:rsidRPr="001E21FD" w:rsidRDefault="004A1BD9" w:rsidP="001E21FD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color w:val="000000"/>
                <w:sz w:val="20"/>
                <w:lang w:val="es-ES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modificarEnumTipExp()</w:t>
            </w:r>
          </w:p>
        </w:tc>
      </w:tr>
      <w:tr w:rsidR="003D2DAB" w:rsidRPr="00005958" w:rsidTr="001E21FD">
        <w:trPr>
          <w:trHeight w:val="397"/>
        </w:trPr>
        <w:tc>
          <w:tcPr>
            <w:cnfStyle w:val="001000000000"/>
            <w:tcW w:w="0" w:type="auto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3D2DAB" w:rsidRPr="003D2DAB" w:rsidRDefault="003D2DAB" w:rsidP="00DB5A20">
            <w:pPr>
              <w:rPr>
                <w:b w:val="0"/>
                <w:szCs w:val="22"/>
              </w:rPr>
            </w:pPr>
            <w:r w:rsidRPr="003D2DAB">
              <w:rPr>
                <w:b w:val="0"/>
                <w:szCs w:val="22"/>
              </w:rPr>
              <w:t>TEX.12-Assignar valors enumeració tipus expedient</w:t>
            </w:r>
          </w:p>
        </w:tc>
        <w:tc>
          <w:tcPr>
            <w:tcW w:w="0" w:type="auto"/>
            <w:tcBorders>
              <w:left w:val="single" w:sz="4" w:space="0" w:color="548DD4" w:themeColor="text2" w:themeTint="99"/>
            </w:tcBorders>
            <w:vAlign w:val="center"/>
          </w:tcPr>
          <w:p w:rsidR="003D2DAB" w:rsidRPr="001E21FD" w:rsidRDefault="00450963" w:rsidP="00450963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color w:val="000000"/>
                <w:sz w:val="20"/>
                <w:lang w:val="es-ES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crearValEnumTipExp()</w:t>
            </w:r>
          </w:p>
        </w:tc>
      </w:tr>
      <w:tr w:rsidR="003D2DAB" w:rsidRPr="00005958" w:rsidTr="001E21FD">
        <w:trPr>
          <w:cnfStyle w:val="000000100000"/>
          <w:trHeight w:val="397"/>
        </w:trPr>
        <w:tc>
          <w:tcPr>
            <w:cnfStyle w:val="001000000000"/>
            <w:tcW w:w="0" w:type="auto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3D2DAB" w:rsidRPr="003D2DAB" w:rsidRDefault="003D2DAB" w:rsidP="00DB5A20">
            <w:pPr>
              <w:rPr>
                <w:b w:val="0"/>
                <w:szCs w:val="22"/>
              </w:rPr>
            </w:pPr>
            <w:r w:rsidRPr="003D2DAB">
              <w:rPr>
                <w:b w:val="0"/>
                <w:szCs w:val="22"/>
              </w:rPr>
              <w:t>TEX.13-Modificar valors enumeració tipus expedient</w:t>
            </w:r>
          </w:p>
        </w:tc>
        <w:tc>
          <w:tcPr>
            <w:tcW w:w="0" w:type="auto"/>
            <w:tcBorders>
              <w:left w:val="single" w:sz="4" w:space="0" w:color="548DD4" w:themeColor="text2" w:themeTint="99"/>
            </w:tcBorders>
            <w:vAlign w:val="center"/>
          </w:tcPr>
          <w:p w:rsidR="003D2DAB" w:rsidRPr="00450963" w:rsidRDefault="00450963" w:rsidP="001E21FD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sz w:val="20"/>
                <w:lang w:val="es-ES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modificarValEnumTipExp()</w:t>
            </w:r>
          </w:p>
        </w:tc>
      </w:tr>
      <w:tr w:rsidR="003D2DAB" w:rsidRPr="00005958" w:rsidTr="001E21FD">
        <w:trPr>
          <w:trHeight w:val="397"/>
        </w:trPr>
        <w:tc>
          <w:tcPr>
            <w:cnfStyle w:val="001000000000"/>
            <w:tcW w:w="0" w:type="auto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3D2DAB" w:rsidRPr="003D2DAB" w:rsidRDefault="003D2DAB" w:rsidP="00DB5A20">
            <w:pPr>
              <w:rPr>
                <w:b w:val="0"/>
                <w:szCs w:val="22"/>
              </w:rPr>
            </w:pPr>
            <w:r w:rsidRPr="003D2DAB">
              <w:rPr>
                <w:b w:val="0"/>
                <w:szCs w:val="22"/>
              </w:rPr>
              <w:t>TEX.14-Ordenar valors enumeració tipus expedient</w:t>
            </w:r>
          </w:p>
        </w:tc>
        <w:tc>
          <w:tcPr>
            <w:tcW w:w="0" w:type="auto"/>
            <w:tcBorders>
              <w:left w:val="single" w:sz="4" w:space="0" w:color="548DD4" w:themeColor="text2" w:themeTint="99"/>
            </w:tcBorders>
            <w:vAlign w:val="center"/>
          </w:tcPr>
          <w:p w:rsidR="003D2DAB" w:rsidRPr="001E21FD" w:rsidRDefault="00450963" w:rsidP="001E21FD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color w:val="000000"/>
                <w:sz w:val="20"/>
                <w:lang w:val="es-ES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ordenarValEnumTipExp()</w:t>
            </w:r>
          </w:p>
        </w:tc>
      </w:tr>
      <w:tr w:rsidR="003D2DAB" w:rsidRPr="00005958" w:rsidTr="001E21FD">
        <w:trPr>
          <w:cnfStyle w:val="000000100000"/>
          <w:trHeight w:val="397"/>
        </w:trPr>
        <w:tc>
          <w:tcPr>
            <w:cnfStyle w:val="001000000000"/>
            <w:tcW w:w="0" w:type="auto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3D2DAB" w:rsidRPr="003D2DAB" w:rsidRDefault="003D2DAB" w:rsidP="00DB5A20">
            <w:pPr>
              <w:rPr>
                <w:b w:val="0"/>
                <w:szCs w:val="22"/>
              </w:rPr>
            </w:pPr>
            <w:r w:rsidRPr="003D2DAB">
              <w:rPr>
                <w:b w:val="0"/>
                <w:szCs w:val="22"/>
              </w:rPr>
              <w:t>TEX.15-Eliminar valors enumeració tipus expedient</w:t>
            </w:r>
          </w:p>
        </w:tc>
        <w:tc>
          <w:tcPr>
            <w:tcW w:w="0" w:type="auto"/>
            <w:tcBorders>
              <w:left w:val="single" w:sz="4" w:space="0" w:color="548DD4" w:themeColor="text2" w:themeTint="99"/>
            </w:tcBorders>
            <w:vAlign w:val="center"/>
          </w:tcPr>
          <w:p w:rsidR="003D2DAB" w:rsidRPr="00450963" w:rsidRDefault="00450963" w:rsidP="001E21FD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sz w:val="20"/>
                <w:lang w:val="es-ES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esborrarValEnumTipExp()</w:t>
            </w:r>
          </w:p>
        </w:tc>
      </w:tr>
      <w:tr w:rsidR="003D2DAB" w:rsidRPr="00005958" w:rsidTr="001E21FD">
        <w:trPr>
          <w:trHeight w:val="397"/>
        </w:trPr>
        <w:tc>
          <w:tcPr>
            <w:cnfStyle w:val="001000000000"/>
            <w:tcW w:w="0" w:type="auto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3D2DAB" w:rsidRPr="003D2DAB" w:rsidRDefault="003D2DAB" w:rsidP="00DB5A20">
            <w:pPr>
              <w:rPr>
                <w:b w:val="0"/>
                <w:szCs w:val="22"/>
              </w:rPr>
            </w:pPr>
            <w:r w:rsidRPr="003D2DAB">
              <w:rPr>
                <w:b w:val="0"/>
                <w:szCs w:val="22"/>
              </w:rPr>
              <w:lastRenderedPageBreak/>
              <w:t>TEX.16-Eliminar enumeració tipus expedient</w:t>
            </w:r>
          </w:p>
        </w:tc>
        <w:tc>
          <w:tcPr>
            <w:tcW w:w="0" w:type="auto"/>
            <w:tcBorders>
              <w:left w:val="single" w:sz="4" w:space="0" w:color="548DD4" w:themeColor="text2" w:themeTint="99"/>
            </w:tcBorders>
            <w:vAlign w:val="center"/>
          </w:tcPr>
          <w:p w:rsidR="003D2DAB" w:rsidRPr="001E21FD" w:rsidRDefault="004A1BD9" w:rsidP="001E21FD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color w:val="000000"/>
                <w:sz w:val="20"/>
                <w:lang w:val="es-ES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esborrarEnumTipExp()</w:t>
            </w:r>
          </w:p>
        </w:tc>
      </w:tr>
      <w:tr w:rsidR="003D2DAB" w:rsidRPr="00005958" w:rsidTr="001E21FD">
        <w:trPr>
          <w:cnfStyle w:val="000000100000"/>
          <w:trHeight w:val="397"/>
        </w:trPr>
        <w:tc>
          <w:tcPr>
            <w:cnfStyle w:val="001000000000"/>
            <w:tcW w:w="0" w:type="auto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3D2DAB" w:rsidRPr="001E21FD" w:rsidRDefault="003D2DAB" w:rsidP="003D2DAB">
            <w:pPr>
              <w:rPr>
                <w:b w:val="0"/>
                <w:szCs w:val="22"/>
              </w:rPr>
            </w:pPr>
            <w:r w:rsidRPr="003D2DAB">
              <w:rPr>
                <w:b w:val="0"/>
                <w:szCs w:val="22"/>
              </w:rPr>
              <w:t>TEX.1</w:t>
            </w:r>
            <w:r>
              <w:rPr>
                <w:b w:val="0"/>
                <w:szCs w:val="22"/>
              </w:rPr>
              <w:t>7</w:t>
            </w:r>
            <w:r w:rsidRPr="003D2DAB">
              <w:rPr>
                <w:b w:val="0"/>
                <w:szCs w:val="22"/>
              </w:rPr>
              <w:t>-Eliminar tipus expedient</w:t>
            </w:r>
          </w:p>
        </w:tc>
        <w:tc>
          <w:tcPr>
            <w:tcW w:w="0" w:type="auto"/>
            <w:tcBorders>
              <w:left w:val="single" w:sz="4" w:space="0" w:color="548DD4" w:themeColor="text2" w:themeTint="99"/>
            </w:tcBorders>
            <w:vAlign w:val="center"/>
          </w:tcPr>
          <w:p w:rsidR="003D2DAB" w:rsidRPr="001E21FD" w:rsidRDefault="00450963" w:rsidP="001E21FD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color w:val="000000"/>
                <w:sz w:val="20"/>
                <w:lang w:val="es-ES"/>
              </w:rPr>
            </w:pPr>
            <w:r w:rsidRPr="00450963">
              <w:rPr>
                <w:rFonts w:ascii="Courier New" w:hAnsi="Courier New" w:cs="Courier New"/>
                <w:color w:val="000000"/>
                <w:sz w:val="20"/>
                <w:lang w:val="es-ES"/>
              </w:rPr>
              <w:t>esborrarTipExp()</w:t>
            </w:r>
          </w:p>
        </w:tc>
      </w:tr>
    </w:tbl>
    <w:p w:rsidR="00A6716B" w:rsidRDefault="00A6716B" w:rsidP="00415B6E">
      <w:pPr>
        <w:jc w:val="both"/>
      </w:pPr>
    </w:p>
    <w:tbl>
      <w:tblPr>
        <w:tblStyle w:val="Listaclara-nfasis12"/>
        <w:tblW w:w="0" w:type="auto"/>
        <w:tblLayout w:type="fixed"/>
        <w:tblLook w:val="04A0"/>
      </w:tblPr>
      <w:tblGrid>
        <w:gridCol w:w="3369"/>
        <w:gridCol w:w="6481"/>
      </w:tblGrid>
      <w:tr w:rsidR="00E32DCF" w:rsidRPr="00522433" w:rsidTr="00B03851">
        <w:trPr>
          <w:cnfStyle w:val="100000000000"/>
          <w:trHeight w:val="397"/>
        </w:trPr>
        <w:tc>
          <w:tcPr>
            <w:cnfStyle w:val="001000000000"/>
            <w:tcW w:w="9850" w:type="dxa"/>
            <w:gridSpan w:val="2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  <w:hideMark/>
          </w:tcPr>
          <w:p w:rsidR="00E32DCF" w:rsidRPr="00522433" w:rsidRDefault="00E32DCF" w:rsidP="00086E46">
            <w:pPr>
              <w:rPr>
                <w:sz w:val="24"/>
                <w:szCs w:val="22"/>
              </w:rPr>
            </w:pPr>
            <w:r w:rsidRPr="00522433">
              <w:rPr>
                <w:sz w:val="24"/>
                <w:szCs w:val="22"/>
              </w:rPr>
              <w:t xml:space="preserve">NIVELL: </w:t>
            </w:r>
            <w:r>
              <w:rPr>
                <w:sz w:val="24"/>
                <w:szCs w:val="22"/>
              </w:rPr>
              <w:t xml:space="preserve">TRAMITACIÓ </w:t>
            </w:r>
            <w:r>
              <w:rPr>
                <w:sz w:val="24"/>
                <w:szCs w:val="22"/>
              </w:rPr>
              <w:t>D’EXPEDIENT</w:t>
            </w:r>
          </w:p>
        </w:tc>
      </w:tr>
      <w:tr w:rsidR="008C0A7F" w:rsidRPr="00005958" w:rsidTr="00A175D7">
        <w:trPr>
          <w:cnfStyle w:val="000000100000"/>
          <w:trHeight w:val="453"/>
        </w:trPr>
        <w:tc>
          <w:tcPr>
            <w:cnfStyle w:val="001000000000"/>
            <w:tcW w:w="9850" w:type="dxa"/>
            <w:gridSpan w:val="2"/>
            <w:tcBorders>
              <w:left w:val="single" w:sz="4" w:space="0" w:color="548DD4" w:themeColor="text2" w:themeTint="99"/>
            </w:tcBorders>
            <w:shd w:val="clear" w:color="auto" w:fill="B8CCE4" w:themeFill="accent1" w:themeFillTint="66"/>
            <w:vAlign w:val="center"/>
          </w:tcPr>
          <w:p w:rsidR="008C0A7F" w:rsidRPr="00005958" w:rsidRDefault="008C0A7F" w:rsidP="00086E46">
            <w:pPr>
              <w:tabs>
                <w:tab w:val="left" w:pos="2305"/>
                <w:tab w:val="left" w:pos="3633"/>
                <w:tab w:val="left" w:pos="4126"/>
              </w:tabs>
              <w:rPr>
                <w:rFonts w:eastAsia="Times New Roman" w:cstheme="minorHAnsi"/>
                <w:b w:val="0"/>
                <w:color w:val="000000"/>
              </w:rPr>
            </w:pPr>
            <w:r w:rsidRPr="00005958">
              <w:rPr>
                <w:rFonts w:eastAsia="Times New Roman" w:cstheme="minorHAnsi"/>
                <w:color w:val="000000"/>
              </w:rPr>
              <w:t xml:space="preserve">JOC DE PROVES: </w:t>
            </w:r>
            <w:r>
              <w:rPr>
                <w:rFonts w:eastAsia="Times New Roman" w:cstheme="minorHAnsi"/>
                <w:b w:val="0"/>
                <w:color w:val="000000"/>
              </w:rPr>
              <w:t>JP4</w:t>
            </w:r>
          </w:p>
          <w:p w:rsidR="008C0A7F" w:rsidRPr="00005958" w:rsidRDefault="008C0A7F" w:rsidP="008C0A7F">
            <w:pPr>
              <w:autoSpaceDE w:val="0"/>
              <w:autoSpaceDN w:val="0"/>
              <w:adjustRightInd w:val="0"/>
              <w:rPr>
                <w:rFonts w:cstheme="minorHAnsi"/>
                <w:b w:val="0"/>
              </w:rPr>
            </w:pPr>
            <w:r w:rsidRPr="00005958">
              <w:rPr>
                <w:rFonts w:eastAsia="Times New Roman" w:cstheme="minorHAnsi"/>
                <w:color w:val="000000"/>
              </w:rPr>
              <w:t xml:space="preserve">CLASSE JAVA: </w:t>
            </w:r>
            <w:r w:rsidRPr="000B68B4">
              <w:rPr>
                <w:rFonts w:ascii="Courier New" w:hAnsi="Courier New" w:cs="Courier New"/>
                <w:b w:val="0"/>
                <w:i/>
                <w:iCs/>
                <w:color w:val="000000"/>
                <w:sz w:val="20"/>
              </w:rPr>
              <w:t>ExpedientTests</w:t>
            </w:r>
          </w:p>
        </w:tc>
      </w:tr>
      <w:tr w:rsidR="008C0A7F" w:rsidRPr="001B3486" w:rsidTr="00A175D7">
        <w:trPr>
          <w:trHeight w:val="397"/>
        </w:trPr>
        <w:tc>
          <w:tcPr>
            <w:cnfStyle w:val="001000000000"/>
            <w:tcW w:w="3369" w:type="dxa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shd w:val="clear" w:color="auto" w:fill="DBE5F1" w:themeFill="accent1" w:themeFillTint="33"/>
            <w:vAlign w:val="center"/>
            <w:hideMark/>
          </w:tcPr>
          <w:p w:rsidR="008C0A7F" w:rsidRPr="001B3486" w:rsidRDefault="008C0A7F" w:rsidP="00086E46">
            <w:pPr>
              <w:rPr>
                <w:rFonts w:eastAsia="Times New Roman" w:cstheme="minorHAnsi"/>
                <w:color w:val="000000"/>
              </w:rPr>
            </w:pPr>
            <w:r w:rsidRPr="001B3486">
              <w:rPr>
                <w:rFonts w:eastAsia="Times New Roman" w:cstheme="minorHAnsi"/>
                <w:color w:val="000000"/>
              </w:rPr>
              <w:t>PROVA</w:t>
            </w:r>
          </w:p>
        </w:tc>
        <w:tc>
          <w:tcPr>
            <w:tcW w:w="6481" w:type="dxa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shd w:val="clear" w:color="auto" w:fill="DBE5F1" w:themeFill="accent1" w:themeFillTint="33"/>
            <w:vAlign w:val="center"/>
          </w:tcPr>
          <w:p w:rsidR="008C0A7F" w:rsidRPr="001B3486" w:rsidRDefault="008C0A7F" w:rsidP="00086E46">
            <w:pPr>
              <w:cnfStyle w:val="000000000000"/>
              <w:rPr>
                <w:rFonts w:eastAsia="Times New Roman" w:cstheme="minorHAnsi"/>
                <w:b/>
                <w:bCs/>
                <w:color w:val="000000"/>
              </w:rPr>
            </w:pPr>
            <w:r w:rsidRPr="001B3486">
              <w:rPr>
                <w:rFonts w:eastAsia="Times New Roman" w:cstheme="minorHAnsi"/>
                <w:b/>
                <w:bCs/>
                <w:color w:val="000000"/>
              </w:rPr>
              <w:t>PROCEDIMENT</w:t>
            </w:r>
          </w:p>
        </w:tc>
      </w:tr>
      <w:tr w:rsidR="008C0A7F" w:rsidRPr="00005958" w:rsidTr="00A175D7">
        <w:trPr>
          <w:cnfStyle w:val="000000100000"/>
          <w:trHeight w:val="397"/>
        </w:trPr>
        <w:tc>
          <w:tcPr>
            <w:cnfStyle w:val="001000000000"/>
            <w:tcW w:w="3369" w:type="dxa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A175D7" w:rsidRDefault="00A175D7" w:rsidP="008C0A7F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ESTAT INICIAL:</w:t>
            </w:r>
          </w:p>
          <w:p w:rsidR="008C0A7F" w:rsidRDefault="008C0A7F" w:rsidP="008C0A7F">
            <w:pPr>
              <w:rPr>
                <w:b w:val="0"/>
                <w:szCs w:val="22"/>
              </w:rPr>
            </w:pPr>
            <w:r w:rsidRPr="000C4E39">
              <w:rPr>
                <w:b w:val="0"/>
                <w:szCs w:val="22"/>
              </w:rPr>
              <w:t>Crea</w:t>
            </w:r>
            <w:r>
              <w:rPr>
                <w:b w:val="0"/>
                <w:szCs w:val="22"/>
              </w:rPr>
              <w:t>r i seleccionar</w:t>
            </w:r>
            <w:r w:rsidRPr="000C4E39">
              <w:rPr>
                <w:b w:val="0"/>
                <w:szCs w:val="22"/>
              </w:rPr>
              <w:t xml:space="preserve"> entorn de proves</w:t>
            </w:r>
            <w:r>
              <w:rPr>
                <w:b w:val="0"/>
                <w:szCs w:val="22"/>
              </w:rPr>
              <w:t>.</w:t>
            </w:r>
          </w:p>
          <w:p w:rsidR="008C0A7F" w:rsidRDefault="008C0A7F" w:rsidP="008C0A7F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Crear tipus d’expedient i desplegar definició de procés.</w:t>
            </w:r>
          </w:p>
          <w:p w:rsidR="008C0A7F" w:rsidRDefault="008C0A7F" w:rsidP="008C0A7F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 xml:space="preserve">Crear variables i </w:t>
            </w:r>
            <w:r w:rsidR="00A175D7">
              <w:rPr>
                <w:b w:val="0"/>
                <w:szCs w:val="22"/>
              </w:rPr>
              <w:t>documents.</w:t>
            </w:r>
          </w:p>
          <w:p w:rsidR="008C0A7F" w:rsidRPr="000C4E39" w:rsidRDefault="008C0A7F" w:rsidP="008C0A7F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Assignar variables i documents a les tasques.</w:t>
            </w:r>
          </w:p>
        </w:tc>
        <w:tc>
          <w:tcPr>
            <w:tcW w:w="6481" w:type="dxa"/>
            <w:tcBorders>
              <w:left w:val="single" w:sz="4" w:space="0" w:color="548DD4" w:themeColor="text2" w:themeTint="99"/>
            </w:tcBorders>
            <w:vAlign w:val="center"/>
          </w:tcPr>
          <w:p w:rsidR="00A175D7" w:rsidRDefault="00A175D7" w:rsidP="00A175D7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color w:val="000000"/>
                <w:sz w:val="20"/>
                <w:lang w:val="es-ES"/>
              </w:rPr>
            </w:pPr>
            <w:r w:rsidRPr="00A175D7"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InicialitzarTests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.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testEntornTest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();</w:t>
            </w:r>
          </w:p>
          <w:p w:rsidR="00A175D7" w:rsidRDefault="00A175D7" w:rsidP="00A175D7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sz w:val="20"/>
                <w:lang w:val="es-ES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EntornTests.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testEntornSeleccionar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lang w:val="es-ES"/>
              </w:rPr>
              <w:t>true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);</w:t>
            </w:r>
          </w:p>
          <w:p w:rsidR="00A175D7" w:rsidRDefault="00A175D7" w:rsidP="00A175D7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sz w:val="20"/>
                <w:lang w:val="es-ES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TipusExpedientTests.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crearTipoExpedienteTest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();</w:t>
            </w:r>
          </w:p>
          <w:p w:rsidR="00A175D7" w:rsidRDefault="00A175D7" w:rsidP="00A175D7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sz w:val="20"/>
                <w:lang w:val="es-ES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TipusExpedientTests.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assignarPermisosTipExp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lang w:val="es-ES"/>
              </w:rPr>
              <w:t>true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);</w:t>
            </w:r>
          </w:p>
          <w:p w:rsidR="00A175D7" w:rsidRDefault="00A175D7" w:rsidP="00A175D7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sz w:val="20"/>
                <w:lang w:val="es-ES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DefinicioProcesTests.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importPar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lang w:val="es-ES"/>
              </w:rPr>
              <w:t>true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);</w:t>
            </w:r>
          </w:p>
          <w:p w:rsidR="00A175D7" w:rsidRDefault="00A175D7" w:rsidP="00A175D7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sz w:val="20"/>
                <w:lang w:val="es-ES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TipusExpedientTests.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procesPrincipal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();</w:t>
            </w:r>
          </w:p>
          <w:p w:rsidR="00A175D7" w:rsidRDefault="00A175D7" w:rsidP="00A175D7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color w:val="000000"/>
                <w:sz w:val="20"/>
                <w:lang w:val="es-ES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DefinicioProcesTests.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crearEnumeracio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lang w:val="es-ES"/>
              </w:rPr>
              <w:t>false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);</w:t>
            </w:r>
          </w:p>
          <w:p w:rsidR="00A175D7" w:rsidRDefault="00A175D7" w:rsidP="00A175D7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sz w:val="20"/>
                <w:lang w:val="es-ES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DefinicioProcesTests.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seleccionarDefProc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 xml:space="preserve">(); </w:t>
            </w:r>
          </w:p>
          <w:p w:rsidR="00A175D7" w:rsidRDefault="00A175D7" w:rsidP="00A175D7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sz w:val="20"/>
                <w:lang w:val="es-ES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DefinicioProcesTests.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crearVariables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();</w:t>
            </w:r>
          </w:p>
          <w:p w:rsidR="00A175D7" w:rsidRDefault="00A175D7" w:rsidP="00A175D7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sz w:val="20"/>
                <w:lang w:val="es-ES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DefinicioProcesTests.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adjuntarDoc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();</w:t>
            </w:r>
          </w:p>
          <w:p w:rsidR="00A175D7" w:rsidRDefault="00A175D7" w:rsidP="00A175D7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sz w:val="20"/>
                <w:lang w:val="es-ES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DefinicioProcesTests.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adjuntarDocPlantilla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();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ab/>
            </w:r>
          </w:p>
          <w:p w:rsidR="00A175D7" w:rsidRPr="00A175D7" w:rsidRDefault="00A175D7" w:rsidP="00A175D7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color w:val="000000"/>
                <w:sz w:val="20"/>
                <w:lang w:val="es-ES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DefinicioProcesTests.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crearVarTasca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getProperty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"defproc.variable.codi1"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)+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"/"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+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getProperty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"defproc.variable.nom1"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));</w:t>
            </w:r>
          </w:p>
          <w:p w:rsidR="00A175D7" w:rsidRDefault="00A175D7" w:rsidP="00A175D7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sz w:val="20"/>
                <w:lang w:val="es-ES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DefinicioProcesTests.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crearVarTasca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getProperty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"defproc.variable.codi2"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)+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"/"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+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getProperty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"defproc.variable.nom2"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));</w:t>
            </w:r>
          </w:p>
          <w:p w:rsidR="00A175D7" w:rsidRDefault="00A175D7" w:rsidP="00A175D7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sz w:val="20"/>
                <w:lang w:val="es-ES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DefinicioProcesTests.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crearVarTasca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getProperty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"defproc.variable.codi3"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)+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"/"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+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getProperty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"defproc.variable.nom3"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));</w:t>
            </w:r>
          </w:p>
          <w:p w:rsidR="00A175D7" w:rsidRDefault="00A175D7" w:rsidP="00A175D7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sz w:val="20"/>
                <w:lang w:val="es-ES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DefinicioProcesTests.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crearVarTasca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getProperty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"defproc.variable.codi4"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)+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"/"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+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getProperty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"defproc.variable.nom4"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));</w:t>
            </w:r>
          </w:p>
          <w:p w:rsidR="00A175D7" w:rsidRDefault="00A175D7" w:rsidP="00A175D7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sz w:val="20"/>
                <w:lang w:val="es-ES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DefinicioProcesTests.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crearVarTasca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getProperty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"defproc.variable.codi5"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)+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"/"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+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getProperty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"defproc.variable.nom5"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));</w:t>
            </w:r>
          </w:p>
          <w:p w:rsidR="00A175D7" w:rsidRDefault="00A175D7" w:rsidP="00A175D7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sz w:val="20"/>
                <w:lang w:val="es-ES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DefinicioProcesTests.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crearVarTasca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getProperty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"defproc.variable.codi6"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)+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"/"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+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getProperty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"defproc.variable.nom6"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));</w:t>
            </w:r>
          </w:p>
          <w:p w:rsidR="00A175D7" w:rsidRDefault="00A175D7" w:rsidP="00A175D7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sz w:val="20"/>
                <w:lang w:val="es-ES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DefinicioProcesTests.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crearDocTasca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getProperty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"defproc.document.codi1"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)+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"/"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+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getProperty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"defproc.document.nom1"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));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ab/>
            </w:r>
          </w:p>
          <w:p w:rsidR="00A175D7" w:rsidRDefault="00A175D7" w:rsidP="00A175D7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sz w:val="20"/>
                <w:lang w:val="es-ES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DefinicioProcesTests.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crearDocTasca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getProperty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"defproc.document.codi2"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)+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"/"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+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getProperty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"defproc.document.nom2"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));</w:t>
            </w:r>
          </w:p>
          <w:p w:rsidR="00A175D7" w:rsidRPr="00A175D7" w:rsidRDefault="00A175D7" w:rsidP="00A175D7">
            <w:pPr>
              <w:autoSpaceDE w:val="0"/>
              <w:autoSpaceDN w:val="0"/>
              <w:adjustRightInd w:val="0"/>
              <w:cnfStyle w:val="000000100000"/>
              <w:rPr>
                <w:szCs w:val="22"/>
                <w:lang w:val="es-ES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DefinicioProcesTests.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modificarDocTasca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getProperty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"defproc.document.codi1"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)+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"/"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+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lang w:val="es-ES"/>
              </w:rPr>
              <w:t>getProperty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(</w:t>
            </w:r>
            <w:r>
              <w:rPr>
                <w:rFonts w:ascii="Courier New" w:hAnsi="Courier New" w:cs="Courier New"/>
                <w:color w:val="2A00FF"/>
                <w:sz w:val="20"/>
                <w:lang w:val="es-ES"/>
              </w:rPr>
              <w:t>"defproc.document.nom1"</w:t>
            </w:r>
            <w:r>
              <w:rPr>
                <w:rFonts w:ascii="Courier New" w:hAnsi="Courier New" w:cs="Courier New"/>
                <w:color w:val="000000"/>
                <w:sz w:val="20"/>
                <w:lang w:val="es-ES"/>
              </w:rPr>
              <w:t>));</w:t>
            </w:r>
          </w:p>
        </w:tc>
      </w:tr>
      <w:tr w:rsidR="008C0A7F" w:rsidRPr="00005958" w:rsidTr="00A175D7">
        <w:trPr>
          <w:trHeight w:val="397"/>
        </w:trPr>
        <w:tc>
          <w:tcPr>
            <w:cnfStyle w:val="001000000000"/>
            <w:tcW w:w="3369" w:type="dxa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8C0A7F" w:rsidRPr="001E21FD" w:rsidRDefault="008C0A7F" w:rsidP="00086E46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EXP.</w:t>
            </w:r>
            <w:r w:rsidRPr="001E21FD">
              <w:rPr>
                <w:b w:val="0"/>
                <w:szCs w:val="22"/>
              </w:rPr>
              <w:t>1-Crear tipus expedient</w:t>
            </w:r>
          </w:p>
        </w:tc>
        <w:tc>
          <w:tcPr>
            <w:tcW w:w="6481" w:type="dxa"/>
            <w:tcBorders>
              <w:left w:val="single" w:sz="4" w:space="0" w:color="548DD4" w:themeColor="text2" w:themeTint="99"/>
            </w:tcBorders>
            <w:vAlign w:val="center"/>
          </w:tcPr>
          <w:p w:rsidR="008C0A7F" w:rsidRPr="00D35245" w:rsidRDefault="008C0A7F" w:rsidP="00086E46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sz w:val="20"/>
                <w:lang w:val="es-ES"/>
              </w:rPr>
            </w:pPr>
          </w:p>
        </w:tc>
      </w:tr>
      <w:tr w:rsidR="008C0A7F" w:rsidRPr="00005958" w:rsidTr="00A175D7">
        <w:trPr>
          <w:cnfStyle w:val="000000100000"/>
          <w:trHeight w:val="397"/>
        </w:trPr>
        <w:tc>
          <w:tcPr>
            <w:cnfStyle w:val="001000000000"/>
            <w:tcW w:w="3369" w:type="dxa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8C0A7F" w:rsidRPr="001E21FD" w:rsidRDefault="008C0A7F" w:rsidP="00086E46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EXP.</w:t>
            </w:r>
            <w:r w:rsidRPr="001E21FD">
              <w:rPr>
                <w:b w:val="0"/>
                <w:szCs w:val="22"/>
              </w:rPr>
              <w:t>2-Modificar tipus expedient</w:t>
            </w:r>
          </w:p>
        </w:tc>
        <w:tc>
          <w:tcPr>
            <w:tcW w:w="6481" w:type="dxa"/>
            <w:tcBorders>
              <w:left w:val="single" w:sz="4" w:space="0" w:color="548DD4" w:themeColor="text2" w:themeTint="99"/>
            </w:tcBorders>
            <w:vAlign w:val="center"/>
          </w:tcPr>
          <w:p w:rsidR="008C0A7F" w:rsidRPr="00460F78" w:rsidRDefault="008C0A7F" w:rsidP="00086E46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i/>
                <w:iCs/>
                <w:color w:val="000000"/>
                <w:sz w:val="20"/>
              </w:rPr>
            </w:pPr>
          </w:p>
        </w:tc>
      </w:tr>
      <w:tr w:rsidR="008C0A7F" w:rsidRPr="00005958" w:rsidTr="00A175D7">
        <w:trPr>
          <w:trHeight w:val="397"/>
        </w:trPr>
        <w:tc>
          <w:tcPr>
            <w:cnfStyle w:val="001000000000"/>
            <w:tcW w:w="3369" w:type="dxa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8C0A7F" w:rsidRPr="001E21FD" w:rsidRDefault="008C0A7F" w:rsidP="00086E46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EXP.</w:t>
            </w:r>
            <w:r w:rsidRPr="001E21FD">
              <w:rPr>
                <w:b w:val="0"/>
                <w:szCs w:val="22"/>
              </w:rPr>
              <w:t>3.1-Assignar permisos sobre tipus expedient a un usuari</w:t>
            </w:r>
          </w:p>
        </w:tc>
        <w:tc>
          <w:tcPr>
            <w:tcW w:w="6481" w:type="dxa"/>
            <w:tcBorders>
              <w:left w:val="single" w:sz="4" w:space="0" w:color="548DD4" w:themeColor="text2" w:themeTint="99"/>
            </w:tcBorders>
            <w:vAlign w:val="center"/>
          </w:tcPr>
          <w:p w:rsidR="008C0A7F" w:rsidRPr="001E21FD" w:rsidRDefault="008C0A7F" w:rsidP="00086E46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sz w:val="20"/>
                <w:lang w:val="es-ES"/>
              </w:rPr>
            </w:pPr>
          </w:p>
        </w:tc>
      </w:tr>
      <w:tr w:rsidR="008C0A7F" w:rsidRPr="00005958" w:rsidTr="00A175D7">
        <w:trPr>
          <w:cnfStyle w:val="000000100000"/>
          <w:trHeight w:val="397"/>
        </w:trPr>
        <w:tc>
          <w:tcPr>
            <w:cnfStyle w:val="001000000000"/>
            <w:tcW w:w="3369" w:type="dxa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8C0A7F" w:rsidRPr="001E21FD" w:rsidRDefault="008C0A7F" w:rsidP="00086E46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EXP.</w:t>
            </w:r>
            <w:r w:rsidRPr="001E21FD">
              <w:rPr>
                <w:b w:val="0"/>
                <w:szCs w:val="22"/>
              </w:rPr>
              <w:t>3.2-Assignar permisos sobre tipus expedient a un rol.</w:t>
            </w:r>
          </w:p>
        </w:tc>
        <w:tc>
          <w:tcPr>
            <w:tcW w:w="6481" w:type="dxa"/>
            <w:tcBorders>
              <w:left w:val="single" w:sz="4" w:space="0" w:color="548DD4" w:themeColor="text2" w:themeTint="99"/>
            </w:tcBorders>
            <w:vAlign w:val="center"/>
          </w:tcPr>
          <w:p w:rsidR="008C0A7F" w:rsidRPr="001E21FD" w:rsidRDefault="008C0A7F" w:rsidP="00086E46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sz w:val="20"/>
                <w:lang w:val="es-ES"/>
              </w:rPr>
            </w:pPr>
          </w:p>
        </w:tc>
      </w:tr>
      <w:tr w:rsidR="008C0A7F" w:rsidRPr="00005958" w:rsidTr="00A175D7">
        <w:trPr>
          <w:trHeight w:val="397"/>
        </w:trPr>
        <w:tc>
          <w:tcPr>
            <w:cnfStyle w:val="001000000000"/>
            <w:tcW w:w="3369" w:type="dxa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8C0A7F" w:rsidRPr="001E21FD" w:rsidRDefault="008C0A7F" w:rsidP="00086E46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EXP.</w:t>
            </w:r>
            <w:r w:rsidRPr="001E21FD">
              <w:rPr>
                <w:b w:val="0"/>
                <w:szCs w:val="22"/>
              </w:rPr>
              <w:t>4-Eliminar permisos tipus expedient</w:t>
            </w:r>
          </w:p>
        </w:tc>
        <w:tc>
          <w:tcPr>
            <w:tcW w:w="6481" w:type="dxa"/>
            <w:tcBorders>
              <w:left w:val="single" w:sz="4" w:space="0" w:color="548DD4" w:themeColor="text2" w:themeTint="99"/>
            </w:tcBorders>
            <w:vAlign w:val="center"/>
          </w:tcPr>
          <w:p w:rsidR="008C0A7F" w:rsidRPr="00460F78" w:rsidRDefault="008C0A7F" w:rsidP="00086E46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i/>
                <w:iCs/>
                <w:color w:val="000000"/>
                <w:sz w:val="20"/>
              </w:rPr>
            </w:pPr>
          </w:p>
        </w:tc>
      </w:tr>
      <w:tr w:rsidR="008C0A7F" w:rsidRPr="00005958" w:rsidTr="00A175D7">
        <w:trPr>
          <w:cnfStyle w:val="000000100000"/>
          <w:trHeight w:val="397"/>
        </w:trPr>
        <w:tc>
          <w:tcPr>
            <w:cnfStyle w:val="001000000000"/>
            <w:tcW w:w="3369" w:type="dxa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8C0A7F" w:rsidRPr="001E21FD" w:rsidRDefault="008C0A7F" w:rsidP="00086E46">
            <w:pPr>
              <w:autoSpaceDE w:val="0"/>
              <w:autoSpaceDN w:val="0"/>
              <w:adjustRightInd w:val="0"/>
              <w:rPr>
                <w:b w:val="0"/>
                <w:szCs w:val="22"/>
                <w:lang w:val="es-ES"/>
              </w:rPr>
            </w:pPr>
            <w:r>
              <w:rPr>
                <w:b w:val="0"/>
                <w:szCs w:val="22"/>
              </w:rPr>
              <w:t>EXP.</w:t>
            </w:r>
            <w:r w:rsidRPr="001E21FD">
              <w:rPr>
                <w:b w:val="0"/>
                <w:szCs w:val="22"/>
              </w:rPr>
              <w:t xml:space="preserve">5--Desplegar arxiu tipus </w:t>
            </w:r>
            <w:r w:rsidRPr="001E21FD">
              <w:rPr>
                <w:b w:val="0"/>
                <w:szCs w:val="22"/>
              </w:rPr>
              <w:lastRenderedPageBreak/>
              <w:t>expedient</w:t>
            </w:r>
            <w:r w:rsidRPr="001E21FD">
              <w:rPr>
                <w:rFonts w:ascii="Courier New" w:hAnsi="Courier New" w:cs="Courier New"/>
                <w:b w:val="0"/>
                <w:color w:val="000000"/>
                <w:sz w:val="20"/>
                <w:lang w:val="es-ES"/>
              </w:rPr>
              <w:t xml:space="preserve"> </w:t>
            </w:r>
          </w:p>
        </w:tc>
        <w:tc>
          <w:tcPr>
            <w:tcW w:w="6481" w:type="dxa"/>
            <w:tcBorders>
              <w:left w:val="single" w:sz="4" w:space="0" w:color="548DD4" w:themeColor="text2" w:themeTint="99"/>
            </w:tcBorders>
            <w:vAlign w:val="center"/>
          </w:tcPr>
          <w:p w:rsidR="008C0A7F" w:rsidRPr="00460F78" w:rsidRDefault="008C0A7F" w:rsidP="00086E46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i/>
                <w:iCs/>
                <w:color w:val="000000"/>
                <w:sz w:val="20"/>
              </w:rPr>
            </w:pPr>
          </w:p>
        </w:tc>
      </w:tr>
      <w:tr w:rsidR="008C0A7F" w:rsidRPr="00005958" w:rsidTr="00A175D7">
        <w:trPr>
          <w:trHeight w:val="397"/>
        </w:trPr>
        <w:tc>
          <w:tcPr>
            <w:cnfStyle w:val="001000000000"/>
            <w:tcW w:w="3369" w:type="dxa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8C0A7F" w:rsidRPr="001E21FD" w:rsidRDefault="008C0A7F" w:rsidP="00086E46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lastRenderedPageBreak/>
              <w:t>EXP.</w:t>
            </w:r>
            <w:r w:rsidRPr="001E21FD">
              <w:rPr>
                <w:b w:val="0"/>
                <w:szCs w:val="22"/>
              </w:rPr>
              <w:t>6-Marcar procés inicial tipus expedient</w:t>
            </w:r>
          </w:p>
        </w:tc>
        <w:tc>
          <w:tcPr>
            <w:tcW w:w="6481" w:type="dxa"/>
            <w:tcBorders>
              <w:left w:val="single" w:sz="4" w:space="0" w:color="548DD4" w:themeColor="text2" w:themeTint="99"/>
            </w:tcBorders>
            <w:vAlign w:val="center"/>
          </w:tcPr>
          <w:p w:rsidR="008C0A7F" w:rsidRPr="00460F78" w:rsidRDefault="008C0A7F" w:rsidP="00086E46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i/>
                <w:iCs/>
                <w:color w:val="000000"/>
                <w:sz w:val="20"/>
              </w:rPr>
            </w:pPr>
          </w:p>
        </w:tc>
      </w:tr>
      <w:tr w:rsidR="008C0A7F" w:rsidRPr="00005958" w:rsidTr="00A175D7">
        <w:trPr>
          <w:cnfStyle w:val="000000100000"/>
          <w:trHeight w:val="397"/>
        </w:trPr>
        <w:tc>
          <w:tcPr>
            <w:cnfStyle w:val="001000000000"/>
            <w:tcW w:w="3369" w:type="dxa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8C0A7F" w:rsidRPr="001E21FD" w:rsidRDefault="008C0A7F" w:rsidP="00086E46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EXP.</w:t>
            </w:r>
            <w:r w:rsidRPr="001E21FD">
              <w:rPr>
                <w:b w:val="0"/>
                <w:szCs w:val="22"/>
              </w:rPr>
              <w:t>7-Crear estat tipus expedient</w:t>
            </w:r>
          </w:p>
        </w:tc>
        <w:tc>
          <w:tcPr>
            <w:tcW w:w="6481" w:type="dxa"/>
            <w:tcBorders>
              <w:left w:val="single" w:sz="4" w:space="0" w:color="548DD4" w:themeColor="text2" w:themeTint="99"/>
            </w:tcBorders>
            <w:vAlign w:val="center"/>
          </w:tcPr>
          <w:p w:rsidR="008C0A7F" w:rsidRDefault="008C0A7F" w:rsidP="00086E46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color w:val="000000"/>
                <w:sz w:val="20"/>
                <w:lang w:val="es-ES"/>
              </w:rPr>
            </w:pPr>
          </w:p>
        </w:tc>
      </w:tr>
      <w:tr w:rsidR="008C0A7F" w:rsidRPr="00005958" w:rsidTr="00A175D7">
        <w:trPr>
          <w:trHeight w:val="397"/>
        </w:trPr>
        <w:tc>
          <w:tcPr>
            <w:cnfStyle w:val="001000000000"/>
            <w:tcW w:w="3369" w:type="dxa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8C0A7F" w:rsidRPr="001E21FD" w:rsidRDefault="008C0A7F" w:rsidP="00086E46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EXP.</w:t>
            </w:r>
            <w:r w:rsidRPr="001E21FD">
              <w:rPr>
                <w:b w:val="0"/>
                <w:szCs w:val="22"/>
              </w:rPr>
              <w:t>8-Modificar estat tipus expedient</w:t>
            </w:r>
          </w:p>
        </w:tc>
        <w:tc>
          <w:tcPr>
            <w:tcW w:w="6481" w:type="dxa"/>
            <w:tcBorders>
              <w:left w:val="single" w:sz="4" w:space="0" w:color="548DD4" w:themeColor="text2" w:themeTint="99"/>
            </w:tcBorders>
            <w:vAlign w:val="center"/>
          </w:tcPr>
          <w:p w:rsidR="008C0A7F" w:rsidRPr="001E21FD" w:rsidRDefault="008C0A7F" w:rsidP="00086E46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sz w:val="20"/>
                <w:lang w:val="es-ES"/>
              </w:rPr>
            </w:pPr>
          </w:p>
        </w:tc>
      </w:tr>
      <w:tr w:rsidR="008C0A7F" w:rsidRPr="00005958" w:rsidTr="00A175D7">
        <w:trPr>
          <w:cnfStyle w:val="000000100000"/>
          <w:trHeight w:val="397"/>
        </w:trPr>
        <w:tc>
          <w:tcPr>
            <w:cnfStyle w:val="001000000000"/>
            <w:tcW w:w="3369" w:type="dxa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8C0A7F" w:rsidRPr="001E21FD" w:rsidRDefault="008C0A7F" w:rsidP="00086E46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EXP.</w:t>
            </w:r>
            <w:r w:rsidRPr="001E21FD">
              <w:rPr>
                <w:b w:val="0"/>
                <w:szCs w:val="22"/>
              </w:rPr>
              <w:t>9-Eliminar estat tipus expedient</w:t>
            </w:r>
          </w:p>
        </w:tc>
        <w:tc>
          <w:tcPr>
            <w:tcW w:w="6481" w:type="dxa"/>
            <w:tcBorders>
              <w:left w:val="single" w:sz="4" w:space="0" w:color="548DD4" w:themeColor="text2" w:themeTint="99"/>
            </w:tcBorders>
            <w:vAlign w:val="center"/>
          </w:tcPr>
          <w:p w:rsidR="008C0A7F" w:rsidRPr="001E21FD" w:rsidRDefault="008C0A7F" w:rsidP="00086E46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color w:val="000000"/>
                <w:sz w:val="20"/>
                <w:u w:val="single"/>
                <w:lang w:val="es-ES"/>
              </w:rPr>
            </w:pPr>
          </w:p>
        </w:tc>
      </w:tr>
      <w:tr w:rsidR="008C0A7F" w:rsidRPr="00005958" w:rsidTr="00A175D7">
        <w:trPr>
          <w:trHeight w:val="397"/>
        </w:trPr>
        <w:tc>
          <w:tcPr>
            <w:cnfStyle w:val="001000000000"/>
            <w:tcW w:w="3369" w:type="dxa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8C0A7F" w:rsidRPr="003D2DAB" w:rsidRDefault="008C0A7F" w:rsidP="00086E46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EXP.</w:t>
            </w:r>
            <w:r w:rsidRPr="003D2DAB">
              <w:rPr>
                <w:b w:val="0"/>
                <w:szCs w:val="22"/>
              </w:rPr>
              <w:t>10-Crear enumeració tipus expedient</w:t>
            </w:r>
          </w:p>
        </w:tc>
        <w:tc>
          <w:tcPr>
            <w:tcW w:w="6481" w:type="dxa"/>
            <w:tcBorders>
              <w:left w:val="single" w:sz="4" w:space="0" w:color="548DD4" w:themeColor="text2" w:themeTint="99"/>
            </w:tcBorders>
            <w:vAlign w:val="center"/>
          </w:tcPr>
          <w:p w:rsidR="008C0A7F" w:rsidRPr="004A1BD9" w:rsidRDefault="008C0A7F" w:rsidP="00086E46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sz w:val="20"/>
                <w:lang w:val="es-ES"/>
              </w:rPr>
            </w:pPr>
          </w:p>
        </w:tc>
      </w:tr>
      <w:tr w:rsidR="008C0A7F" w:rsidRPr="00005958" w:rsidTr="00A175D7">
        <w:trPr>
          <w:cnfStyle w:val="000000100000"/>
          <w:trHeight w:val="397"/>
        </w:trPr>
        <w:tc>
          <w:tcPr>
            <w:cnfStyle w:val="001000000000"/>
            <w:tcW w:w="3369" w:type="dxa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8C0A7F" w:rsidRPr="003D2DAB" w:rsidRDefault="008C0A7F" w:rsidP="00086E46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EXP.</w:t>
            </w:r>
            <w:r w:rsidRPr="003D2DAB">
              <w:rPr>
                <w:b w:val="0"/>
                <w:szCs w:val="22"/>
              </w:rPr>
              <w:t>11-Modificar enumeració tipus expedient</w:t>
            </w:r>
          </w:p>
        </w:tc>
        <w:tc>
          <w:tcPr>
            <w:tcW w:w="6481" w:type="dxa"/>
            <w:tcBorders>
              <w:left w:val="single" w:sz="4" w:space="0" w:color="548DD4" w:themeColor="text2" w:themeTint="99"/>
            </w:tcBorders>
            <w:vAlign w:val="center"/>
          </w:tcPr>
          <w:p w:rsidR="008C0A7F" w:rsidRPr="001E21FD" w:rsidRDefault="008C0A7F" w:rsidP="00086E46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color w:val="000000"/>
                <w:sz w:val="20"/>
                <w:lang w:val="es-ES"/>
              </w:rPr>
            </w:pPr>
          </w:p>
        </w:tc>
      </w:tr>
      <w:tr w:rsidR="008C0A7F" w:rsidRPr="00005958" w:rsidTr="00A175D7">
        <w:trPr>
          <w:trHeight w:val="397"/>
        </w:trPr>
        <w:tc>
          <w:tcPr>
            <w:cnfStyle w:val="001000000000"/>
            <w:tcW w:w="3369" w:type="dxa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8C0A7F" w:rsidRPr="003D2DAB" w:rsidRDefault="008C0A7F" w:rsidP="00086E46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EXP.</w:t>
            </w:r>
            <w:r w:rsidRPr="003D2DAB">
              <w:rPr>
                <w:b w:val="0"/>
                <w:szCs w:val="22"/>
              </w:rPr>
              <w:t>12-Assignar valors enumeració tipus expedient</w:t>
            </w:r>
          </w:p>
        </w:tc>
        <w:tc>
          <w:tcPr>
            <w:tcW w:w="6481" w:type="dxa"/>
            <w:tcBorders>
              <w:left w:val="single" w:sz="4" w:space="0" w:color="548DD4" w:themeColor="text2" w:themeTint="99"/>
            </w:tcBorders>
            <w:vAlign w:val="center"/>
          </w:tcPr>
          <w:p w:rsidR="008C0A7F" w:rsidRPr="001E21FD" w:rsidRDefault="008C0A7F" w:rsidP="00086E46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color w:val="000000"/>
                <w:sz w:val="20"/>
                <w:lang w:val="es-ES"/>
              </w:rPr>
            </w:pPr>
          </w:p>
        </w:tc>
      </w:tr>
      <w:tr w:rsidR="008C0A7F" w:rsidRPr="00005958" w:rsidTr="00A175D7">
        <w:trPr>
          <w:cnfStyle w:val="000000100000"/>
          <w:trHeight w:val="397"/>
        </w:trPr>
        <w:tc>
          <w:tcPr>
            <w:cnfStyle w:val="001000000000"/>
            <w:tcW w:w="3369" w:type="dxa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8C0A7F" w:rsidRPr="003D2DAB" w:rsidRDefault="008C0A7F" w:rsidP="00086E46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EXP.</w:t>
            </w:r>
            <w:r w:rsidRPr="003D2DAB">
              <w:rPr>
                <w:b w:val="0"/>
                <w:szCs w:val="22"/>
              </w:rPr>
              <w:t>13-Modificar valors enumeració tipus expedient</w:t>
            </w:r>
          </w:p>
        </w:tc>
        <w:tc>
          <w:tcPr>
            <w:tcW w:w="6481" w:type="dxa"/>
            <w:tcBorders>
              <w:left w:val="single" w:sz="4" w:space="0" w:color="548DD4" w:themeColor="text2" w:themeTint="99"/>
            </w:tcBorders>
            <w:vAlign w:val="center"/>
          </w:tcPr>
          <w:p w:rsidR="008C0A7F" w:rsidRPr="00450963" w:rsidRDefault="008C0A7F" w:rsidP="00086E46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sz w:val="20"/>
                <w:lang w:val="es-ES"/>
              </w:rPr>
            </w:pPr>
          </w:p>
        </w:tc>
      </w:tr>
      <w:tr w:rsidR="008C0A7F" w:rsidRPr="00005958" w:rsidTr="00A175D7">
        <w:trPr>
          <w:trHeight w:val="397"/>
        </w:trPr>
        <w:tc>
          <w:tcPr>
            <w:cnfStyle w:val="001000000000"/>
            <w:tcW w:w="3369" w:type="dxa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8C0A7F" w:rsidRPr="003D2DAB" w:rsidRDefault="008C0A7F" w:rsidP="00086E46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EXP.</w:t>
            </w:r>
            <w:r w:rsidRPr="003D2DAB">
              <w:rPr>
                <w:b w:val="0"/>
                <w:szCs w:val="22"/>
              </w:rPr>
              <w:t>14-Ordenar valors enumeració tipus expedient</w:t>
            </w:r>
          </w:p>
        </w:tc>
        <w:tc>
          <w:tcPr>
            <w:tcW w:w="6481" w:type="dxa"/>
            <w:tcBorders>
              <w:left w:val="single" w:sz="4" w:space="0" w:color="548DD4" w:themeColor="text2" w:themeTint="99"/>
            </w:tcBorders>
            <w:vAlign w:val="center"/>
          </w:tcPr>
          <w:p w:rsidR="008C0A7F" w:rsidRPr="001E21FD" w:rsidRDefault="008C0A7F" w:rsidP="00086E46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color w:val="000000"/>
                <w:sz w:val="20"/>
                <w:lang w:val="es-ES"/>
              </w:rPr>
            </w:pPr>
          </w:p>
        </w:tc>
      </w:tr>
      <w:tr w:rsidR="008C0A7F" w:rsidRPr="00005958" w:rsidTr="00A175D7">
        <w:trPr>
          <w:cnfStyle w:val="000000100000"/>
          <w:trHeight w:val="397"/>
        </w:trPr>
        <w:tc>
          <w:tcPr>
            <w:cnfStyle w:val="001000000000"/>
            <w:tcW w:w="3369" w:type="dxa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8C0A7F" w:rsidRPr="003D2DAB" w:rsidRDefault="008C0A7F" w:rsidP="00086E46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EXP.</w:t>
            </w:r>
            <w:r w:rsidRPr="003D2DAB">
              <w:rPr>
                <w:b w:val="0"/>
                <w:szCs w:val="22"/>
              </w:rPr>
              <w:t>15-Eliminar valors enumeració tipus expedient</w:t>
            </w:r>
          </w:p>
        </w:tc>
        <w:tc>
          <w:tcPr>
            <w:tcW w:w="6481" w:type="dxa"/>
            <w:tcBorders>
              <w:left w:val="single" w:sz="4" w:space="0" w:color="548DD4" w:themeColor="text2" w:themeTint="99"/>
            </w:tcBorders>
            <w:vAlign w:val="center"/>
          </w:tcPr>
          <w:p w:rsidR="008C0A7F" w:rsidRPr="00450963" w:rsidRDefault="008C0A7F" w:rsidP="00086E46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sz w:val="20"/>
                <w:lang w:val="es-ES"/>
              </w:rPr>
            </w:pPr>
          </w:p>
        </w:tc>
      </w:tr>
      <w:tr w:rsidR="008C0A7F" w:rsidRPr="00005958" w:rsidTr="00A175D7">
        <w:trPr>
          <w:trHeight w:val="397"/>
        </w:trPr>
        <w:tc>
          <w:tcPr>
            <w:cnfStyle w:val="001000000000"/>
            <w:tcW w:w="3369" w:type="dxa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8C0A7F" w:rsidRPr="003D2DAB" w:rsidRDefault="008C0A7F" w:rsidP="00086E46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EXP.</w:t>
            </w:r>
            <w:r w:rsidRPr="003D2DAB">
              <w:rPr>
                <w:b w:val="0"/>
                <w:szCs w:val="22"/>
              </w:rPr>
              <w:t>16-Eliminar enumeració tipus expedient</w:t>
            </w:r>
          </w:p>
        </w:tc>
        <w:tc>
          <w:tcPr>
            <w:tcW w:w="6481" w:type="dxa"/>
            <w:tcBorders>
              <w:left w:val="single" w:sz="4" w:space="0" w:color="548DD4" w:themeColor="text2" w:themeTint="99"/>
            </w:tcBorders>
            <w:vAlign w:val="center"/>
          </w:tcPr>
          <w:p w:rsidR="008C0A7F" w:rsidRPr="001E21FD" w:rsidRDefault="008C0A7F" w:rsidP="00086E46">
            <w:pPr>
              <w:autoSpaceDE w:val="0"/>
              <w:autoSpaceDN w:val="0"/>
              <w:adjustRightInd w:val="0"/>
              <w:cnfStyle w:val="000000000000"/>
              <w:rPr>
                <w:rFonts w:ascii="Courier New" w:hAnsi="Courier New" w:cs="Courier New"/>
                <w:color w:val="000000"/>
                <w:sz w:val="20"/>
                <w:lang w:val="es-ES"/>
              </w:rPr>
            </w:pPr>
          </w:p>
        </w:tc>
      </w:tr>
      <w:tr w:rsidR="008C0A7F" w:rsidRPr="00005958" w:rsidTr="00A175D7">
        <w:trPr>
          <w:cnfStyle w:val="000000100000"/>
          <w:trHeight w:val="397"/>
        </w:trPr>
        <w:tc>
          <w:tcPr>
            <w:cnfStyle w:val="001000000000"/>
            <w:tcW w:w="3369" w:type="dxa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8C0A7F" w:rsidRPr="001E21FD" w:rsidRDefault="008C0A7F" w:rsidP="00086E46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EXP.</w:t>
            </w:r>
            <w:r w:rsidRPr="003D2DAB">
              <w:rPr>
                <w:b w:val="0"/>
                <w:szCs w:val="22"/>
              </w:rPr>
              <w:t>1</w:t>
            </w:r>
            <w:r>
              <w:rPr>
                <w:b w:val="0"/>
                <w:szCs w:val="22"/>
              </w:rPr>
              <w:t>7</w:t>
            </w:r>
            <w:r w:rsidRPr="003D2DAB">
              <w:rPr>
                <w:b w:val="0"/>
                <w:szCs w:val="22"/>
              </w:rPr>
              <w:t>-Eliminar tipus expedient</w:t>
            </w:r>
          </w:p>
        </w:tc>
        <w:tc>
          <w:tcPr>
            <w:tcW w:w="6481" w:type="dxa"/>
            <w:tcBorders>
              <w:left w:val="single" w:sz="4" w:space="0" w:color="548DD4" w:themeColor="text2" w:themeTint="99"/>
            </w:tcBorders>
            <w:vAlign w:val="center"/>
          </w:tcPr>
          <w:p w:rsidR="008C0A7F" w:rsidRPr="001E21FD" w:rsidRDefault="008C0A7F" w:rsidP="00086E46">
            <w:pPr>
              <w:autoSpaceDE w:val="0"/>
              <w:autoSpaceDN w:val="0"/>
              <w:adjustRightInd w:val="0"/>
              <w:cnfStyle w:val="000000100000"/>
              <w:rPr>
                <w:rFonts w:ascii="Courier New" w:hAnsi="Courier New" w:cs="Courier New"/>
                <w:color w:val="000000"/>
                <w:sz w:val="20"/>
                <w:lang w:val="es-ES"/>
              </w:rPr>
            </w:pPr>
          </w:p>
        </w:tc>
      </w:tr>
    </w:tbl>
    <w:p w:rsidR="008C0A7F" w:rsidRDefault="008C0A7F" w:rsidP="00415B6E">
      <w:pPr>
        <w:jc w:val="both"/>
      </w:pPr>
    </w:p>
    <w:p w:rsidR="004A6505" w:rsidRDefault="00150AF4" w:rsidP="00150AF4">
      <w:pPr>
        <w:pStyle w:val="Ttol2"/>
      </w:pPr>
      <w:bookmarkStart w:id="5" w:name="_Toc373160421"/>
      <w:r>
        <w:t>Jocs de proves</w:t>
      </w:r>
      <w:bookmarkEnd w:id="5"/>
    </w:p>
    <w:p w:rsidR="00314E59" w:rsidRDefault="00314E59" w:rsidP="00415B6E">
      <w:pPr>
        <w:jc w:val="both"/>
      </w:pPr>
    </w:p>
    <w:tbl>
      <w:tblPr>
        <w:tblStyle w:val="Listaclara-nfasis12"/>
        <w:tblW w:w="4949" w:type="pct"/>
        <w:tblLook w:val="04A0"/>
      </w:tblPr>
      <w:tblGrid>
        <w:gridCol w:w="3970"/>
        <w:gridCol w:w="248"/>
        <w:gridCol w:w="5532"/>
      </w:tblGrid>
      <w:tr w:rsidR="00A6716B" w:rsidRPr="00522433" w:rsidTr="00A6716B">
        <w:trPr>
          <w:cnfStyle w:val="100000000000"/>
          <w:trHeight w:val="397"/>
        </w:trPr>
        <w:tc>
          <w:tcPr>
            <w:cnfStyle w:val="001000000000"/>
            <w:tcW w:w="2163" w:type="pct"/>
            <w:gridSpan w:val="2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  <w:hideMark/>
          </w:tcPr>
          <w:p w:rsidR="00A6716B" w:rsidRPr="00522433" w:rsidRDefault="00A6716B" w:rsidP="00A6716B">
            <w:pPr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JOC DE PROVES JP1</w:t>
            </w:r>
          </w:p>
        </w:tc>
        <w:tc>
          <w:tcPr>
            <w:tcW w:w="2837" w:type="pct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</w:tcPr>
          <w:p w:rsidR="00A6716B" w:rsidRPr="00522433" w:rsidRDefault="00A6716B" w:rsidP="004B5429">
            <w:pPr>
              <w:cnfStyle w:val="100000000000"/>
              <w:rPr>
                <w:sz w:val="24"/>
                <w:szCs w:val="22"/>
              </w:rPr>
            </w:pPr>
          </w:p>
        </w:tc>
      </w:tr>
      <w:tr w:rsidR="00A6716B" w:rsidRPr="00A6716B" w:rsidTr="00A6716B">
        <w:trPr>
          <w:cnfStyle w:val="000000100000"/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shd w:val="clear" w:color="auto" w:fill="B8CCE4" w:themeFill="accent1" w:themeFillTint="66"/>
            <w:vAlign w:val="center"/>
            <w:hideMark/>
          </w:tcPr>
          <w:p w:rsidR="00A6716B" w:rsidRPr="00A6716B" w:rsidRDefault="00A6716B" w:rsidP="00314E59">
            <w:pPr>
              <w:rPr>
                <w:szCs w:val="22"/>
                <w:lang w:val="es-ES"/>
              </w:rPr>
            </w:pPr>
            <w:r w:rsidRPr="00A6716B">
              <w:rPr>
                <w:szCs w:val="22"/>
                <w:lang w:val="es-ES"/>
              </w:rPr>
              <w:t>VARIABLE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  <w:shd w:val="clear" w:color="auto" w:fill="B8CCE4" w:themeFill="accent1" w:themeFillTint="66"/>
            <w:vAlign w:val="center"/>
          </w:tcPr>
          <w:p w:rsidR="00A6716B" w:rsidRPr="00A6716B" w:rsidRDefault="00A6716B" w:rsidP="00314E59">
            <w:pPr>
              <w:cnfStyle w:val="000000100000"/>
              <w:rPr>
                <w:b/>
                <w:szCs w:val="22"/>
              </w:rPr>
            </w:pPr>
            <w:r w:rsidRPr="00A6716B">
              <w:rPr>
                <w:b/>
                <w:szCs w:val="22"/>
              </w:rPr>
              <w:t>VALOR</w:t>
            </w:r>
          </w:p>
        </w:tc>
      </w:tr>
      <w:tr w:rsidR="00A6716B" w:rsidRPr="009C190A" w:rsidTr="00A6716B">
        <w:trPr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</w:tcBorders>
            <w:vAlign w:val="center"/>
          </w:tcPr>
          <w:p w:rsidR="00A6716B" w:rsidRPr="00A6716B" w:rsidRDefault="00A6716B" w:rsidP="00314E59">
            <w:pPr>
              <w:rPr>
                <w:b w:val="0"/>
                <w:szCs w:val="22"/>
                <w:lang w:val="es-ES"/>
              </w:rPr>
            </w:pPr>
            <w:r w:rsidRPr="00A6716B">
              <w:rPr>
                <w:b w:val="0"/>
                <w:szCs w:val="22"/>
              </w:rPr>
              <w:t>Codi i nom de l’entorn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A6716B" w:rsidRPr="00314E59" w:rsidRDefault="00A6716B" w:rsidP="00314E59">
            <w:pPr>
              <w:cnfStyle w:val="000000000000"/>
              <w:rPr>
                <w:szCs w:val="22"/>
              </w:rPr>
            </w:pPr>
            <w:r w:rsidRPr="00314E59">
              <w:rPr>
                <w:szCs w:val="22"/>
              </w:rPr>
              <w:t>proves_selenium</w:t>
            </w:r>
          </w:p>
        </w:tc>
      </w:tr>
      <w:tr w:rsidR="00A6716B" w:rsidRPr="009C190A" w:rsidTr="00A6716B">
        <w:trPr>
          <w:cnfStyle w:val="000000100000"/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A6716B" w:rsidRPr="00A6716B" w:rsidRDefault="00A6716B" w:rsidP="00314E59">
            <w:pPr>
              <w:rPr>
                <w:b w:val="0"/>
                <w:szCs w:val="22"/>
                <w:lang w:val="es-ES"/>
              </w:rPr>
            </w:pPr>
            <w:r w:rsidRPr="00A6716B">
              <w:rPr>
                <w:b w:val="0"/>
                <w:szCs w:val="22"/>
              </w:rPr>
              <w:t>Usuari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A6716B" w:rsidRPr="00314E59" w:rsidRDefault="00A6716B" w:rsidP="00314E59">
            <w:pPr>
              <w:cnfStyle w:val="000000100000"/>
              <w:rPr>
                <w:szCs w:val="22"/>
              </w:rPr>
            </w:pPr>
            <w:r w:rsidRPr="00314E59">
              <w:rPr>
                <w:szCs w:val="22"/>
              </w:rPr>
              <w:t>admin</w:t>
            </w:r>
          </w:p>
        </w:tc>
      </w:tr>
      <w:tr w:rsidR="00A6716B" w:rsidRPr="009C190A" w:rsidTr="00A6716B">
        <w:trPr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</w:tcBorders>
            <w:vAlign w:val="center"/>
          </w:tcPr>
          <w:p w:rsidR="00A6716B" w:rsidRPr="00A6716B" w:rsidRDefault="00A6716B" w:rsidP="00314E59">
            <w:pPr>
              <w:rPr>
                <w:b w:val="0"/>
                <w:szCs w:val="22"/>
                <w:lang w:val="es-ES"/>
              </w:rPr>
            </w:pPr>
            <w:r w:rsidRPr="00A6716B">
              <w:rPr>
                <w:b w:val="0"/>
                <w:szCs w:val="22"/>
              </w:rPr>
              <w:t>Permisos entorn usuari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A6716B" w:rsidRPr="00314E59" w:rsidRDefault="00A6716B" w:rsidP="00314E59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ORGANIZATION/READ/WRITE/DESIGN</w:t>
            </w:r>
          </w:p>
        </w:tc>
      </w:tr>
      <w:tr w:rsidR="00A6716B" w:rsidRPr="009C190A" w:rsidTr="00A6716B">
        <w:trPr>
          <w:cnfStyle w:val="000000100000"/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A6716B" w:rsidRPr="00A6716B" w:rsidRDefault="00A6716B" w:rsidP="00314E59">
            <w:pPr>
              <w:rPr>
                <w:b w:val="0"/>
                <w:szCs w:val="22"/>
                <w:lang w:val="es-ES"/>
              </w:rPr>
            </w:pPr>
            <w:r w:rsidRPr="00A6716B">
              <w:rPr>
                <w:b w:val="0"/>
                <w:szCs w:val="22"/>
                <w:lang w:val="es-ES"/>
              </w:rPr>
              <w:t>Rol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A6716B" w:rsidRPr="00314E59" w:rsidRDefault="00A6716B" w:rsidP="00314E59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HEL_USER</w:t>
            </w:r>
          </w:p>
        </w:tc>
      </w:tr>
      <w:tr w:rsidR="00A6716B" w:rsidRPr="009C190A" w:rsidTr="00A6716B">
        <w:trPr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</w:tcBorders>
            <w:vAlign w:val="center"/>
          </w:tcPr>
          <w:p w:rsidR="00A6716B" w:rsidRPr="00A6716B" w:rsidRDefault="00A6716B" w:rsidP="00314E59">
            <w:pPr>
              <w:rPr>
                <w:b w:val="0"/>
                <w:szCs w:val="22"/>
                <w:lang w:val="es-ES"/>
              </w:rPr>
            </w:pPr>
            <w:r w:rsidRPr="00A6716B">
              <w:rPr>
                <w:b w:val="0"/>
                <w:szCs w:val="22"/>
              </w:rPr>
              <w:t>Permisos entorn rol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A6716B" w:rsidRPr="00314E59" w:rsidRDefault="00A6716B" w:rsidP="00AC6F0E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READ/ ORGANIZATION/DESIGN</w:t>
            </w:r>
          </w:p>
        </w:tc>
      </w:tr>
      <w:tr w:rsidR="00A6716B" w:rsidRPr="009C190A" w:rsidTr="00A6716B">
        <w:trPr>
          <w:cnfStyle w:val="000000100000"/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A6716B" w:rsidRPr="00A6716B" w:rsidRDefault="00A6716B" w:rsidP="00D132CC">
            <w:pPr>
              <w:rPr>
                <w:b w:val="0"/>
                <w:szCs w:val="22"/>
                <w:lang w:val="es-ES"/>
              </w:rPr>
            </w:pPr>
            <w:r w:rsidRPr="00A6716B">
              <w:rPr>
                <w:b w:val="0"/>
                <w:szCs w:val="22"/>
                <w:lang w:val="es-ES"/>
              </w:rPr>
              <w:t>Nou títol de l’entorn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A6716B" w:rsidRPr="00314E59" w:rsidRDefault="00A6716B" w:rsidP="00314E59">
            <w:pPr>
              <w:cnfStyle w:val="000000100000"/>
              <w:rPr>
                <w:szCs w:val="22"/>
              </w:rPr>
            </w:pPr>
            <w:r w:rsidRPr="008D64F6">
              <w:rPr>
                <w:szCs w:val="22"/>
              </w:rPr>
              <w:t>Entorn de proves Selenium</w:t>
            </w:r>
          </w:p>
        </w:tc>
      </w:tr>
    </w:tbl>
    <w:p w:rsidR="00314E59" w:rsidRDefault="00314E59" w:rsidP="00415B6E">
      <w:pPr>
        <w:jc w:val="both"/>
      </w:pPr>
    </w:p>
    <w:p w:rsidR="004A6505" w:rsidRDefault="004A6505" w:rsidP="00415B6E">
      <w:pPr>
        <w:jc w:val="both"/>
      </w:pPr>
    </w:p>
    <w:p w:rsidR="00904465" w:rsidRDefault="00904465" w:rsidP="00415B6E">
      <w:pPr>
        <w:jc w:val="both"/>
      </w:pPr>
    </w:p>
    <w:tbl>
      <w:tblPr>
        <w:tblStyle w:val="Listaclara-nfasis12"/>
        <w:tblW w:w="4949" w:type="pct"/>
        <w:tblLook w:val="04A0"/>
      </w:tblPr>
      <w:tblGrid>
        <w:gridCol w:w="3970"/>
        <w:gridCol w:w="248"/>
        <w:gridCol w:w="5532"/>
      </w:tblGrid>
      <w:tr w:rsidR="00A6716B" w:rsidRPr="00522433" w:rsidTr="00A6716B">
        <w:trPr>
          <w:cnfStyle w:val="100000000000"/>
          <w:trHeight w:val="397"/>
        </w:trPr>
        <w:tc>
          <w:tcPr>
            <w:cnfStyle w:val="001000000000"/>
            <w:tcW w:w="2163" w:type="pct"/>
            <w:gridSpan w:val="2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  <w:hideMark/>
          </w:tcPr>
          <w:p w:rsidR="00A6716B" w:rsidRPr="00522433" w:rsidRDefault="00A6716B" w:rsidP="004B5429">
            <w:pPr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JOC DE PROVES JP2</w:t>
            </w:r>
          </w:p>
        </w:tc>
        <w:tc>
          <w:tcPr>
            <w:tcW w:w="2837" w:type="pct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</w:tcPr>
          <w:p w:rsidR="00A6716B" w:rsidRPr="00522433" w:rsidRDefault="00A6716B" w:rsidP="004B5429">
            <w:pPr>
              <w:cnfStyle w:val="100000000000"/>
              <w:rPr>
                <w:sz w:val="24"/>
                <w:szCs w:val="22"/>
              </w:rPr>
            </w:pPr>
          </w:p>
        </w:tc>
      </w:tr>
      <w:tr w:rsidR="00A6716B" w:rsidRPr="00A6716B" w:rsidTr="00A6716B">
        <w:trPr>
          <w:cnfStyle w:val="000000100000"/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shd w:val="clear" w:color="auto" w:fill="B8CCE4" w:themeFill="accent1" w:themeFillTint="66"/>
            <w:vAlign w:val="center"/>
            <w:hideMark/>
          </w:tcPr>
          <w:p w:rsidR="00A6716B" w:rsidRPr="00A6716B" w:rsidRDefault="00A6716B" w:rsidP="001B22E1">
            <w:pPr>
              <w:rPr>
                <w:szCs w:val="22"/>
              </w:rPr>
            </w:pPr>
            <w:r w:rsidRPr="00A6716B">
              <w:rPr>
                <w:szCs w:val="22"/>
              </w:rPr>
              <w:t>VARIABLE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  <w:shd w:val="clear" w:color="auto" w:fill="B8CCE4" w:themeFill="accent1" w:themeFillTint="66"/>
            <w:vAlign w:val="center"/>
          </w:tcPr>
          <w:p w:rsidR="00A6716B" w:rsidRPr="00A6716B" w:rsidRDefault="00A6716B" w:rsidP="001B22E1">
            <w:pPr>
              <w:cnfStyle w:val="000000100000"/>
              <w:rPr>
                <w:b/>
                <w:szCs w:val="22"/>
              </w:rPr>
            </w:pPr>
            <w:r w:rsidRPr="00A6716B">
              <w:rPr>
                <w:b/>
                <w:szCs w:val="22"/>
              </w:rPr>
              <w:t>VALOR</w:t>
            </w:r>
          </w:p>
        </w:tc>
      </w:tr>
      <w:tr w:rsidR="00A6716B" w:rsidRPr="00187A91" w:rsidTr="00A6716B">
        <w:trPr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</w:tcBorders>
            <w:vAlign w:val="center"/>
          </w:tcPr>
          <w:p w:rsidR="00A6716B" w:rsidRPr="00A6716B" w:rsidRDefault="00A6716B" w:rsidP="001B22E1">
            <w:pPr>
              <w:rPr>
                <w:b w:val="0"/>
                <w:szCs w:val="22"/>
              </w:rPr>
            </w:pPr>
            <w:r w:rsidRPr="00A6716B">
              <w:rPr>
                <w:b w:val="0"/>
                <w:szCs w:val="22"/>
              </w:rPr>
              <w:t>Codi de l’entorn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A6716B" w:rsidRPr="00187A91" w:rsidRDefault="00A6716B" w:rsidP="001B22E1">
            <w:pPr>
              <w:cnfStyle w:val="000000000000"/>
              <w:rPr>
                <w:szCs w:val="22"/>
              </w:rPr>
            </w:pPr>
            <w:r w:rsidRPr="00187A91">
              <w:rPr>
                <w:szCs w:val="22"/>
              </w:rPr>
              <w:t>proves_selenium</w:t>
            </w:r>
          </w:p>
        </w:tc>
      </w:tr>
      <w:tr w:rsidR="00A6716B" w:rsidRPr="00187A91" w:rsidTr="00A6716B">
        <w:trPr>
          <w:cnfStyle w:val="000000100000"/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A6716B" w:rsidRPr="00A6716B" w:rsidRDefault="00A6716B" w:rsidP="001B22E1">
            <w:pPr>
              <w:rPr>
                <w:b w:val="0"/>
                <w:szCs w:val="22"/>
              </w:rPr>
            </w:pPr>
            <w:r w:rsidRPr="00A6716B">
              <w:rPr>
                <w:b w:val="0"/>
                <w:szCs w:val="22"/>
              </w:rPr>
              <w:t>Usuari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A6716B" w:rsidRPr="00187A91" w:rsidRDefault="00A6716B" w:rsidP="001B22E1">
            <w:pPr>
              <w:cnfStyle w:val="000000100000"/>
              <w:rPr>
                <w:szCs w:val="22"/>
              </w:rPr>
            </w:pPr>
            <w:r w:rsidRPr="00187A91">
              <w:rPr>
                <w:szCs w:val="22"/>
              </w:rPr>
              <w:t>admin</w:t>
            </w:r>
          </w:p>
        </w:tc>
      </w:tr>
      <w:tr w:rsidR="00A6716B" w:rsidRPr="00187A91" w:rsidTr="00A6716B">
        <w:trPr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</w:tcBorders>
            <w:vAlign w:val="center"/>
          </w:tcPr>
          <w:p w:rsidR="00A6716B" w:rsidRPr="00A6716B" w:rsidRDefault="00A6716B" w:rsidP="004D3978">
            <w:pPr>
              <w:rPr>
                <w:b w:val="0"/>
                <w:szCs w:val="22"/>
              </w:rPr>
            </w:pPr>
            <w:r w:rsidRPr="00A6716B">
              <w:rPr>
                <w:b w:val="0"/>
                <w:szCs w:val="22"/>
              </w:rPr>
              <w:t>Fitxer amb la definició de procés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</w:tcPr>
          <w:p w:rsidR="00A6716B" w:rsidRPr="004419E4" w:rsidRDefault="00A6716B" w:rsidP="004D3978">
            <w:pPr>
              <w:cnfStyle w:val="000000000000"/>
              <w:rPr>
                <w:szCs w:val="22"/>
              </w:rPr>
            </w:pPr>
            <w:r w:rsidRPr="004419E4">
              <w:rPr>
                <w:szCs w:val="22"/>
              </w:rPr>
              <w:t>expese.par</w:t>
            </w:r>
          </w:p>
        </w:tc>
      </w:tr>
      <w:tr w:rsidR="00A6716B" w:rsidRPr="00187A91" w:rsidTr="00A6716B">
        <w:trPr>
          <w:cnfStyle w:val="000000100000"/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</w:tcBorders>
            <w:vAlign w:val="center"/>
          </w:tcPr>
          <w:p w:rsidR="00A6716B" w:rsidRPr="00A6716B" w:rsidRDefault="00A6716B" w:rsidP="00187A91">
            <w:pPr>
              <w:rPr>
                <w:b w:val="0"/>
                <w:szCs w:val="22"/>
              </w:rPr>
            </w:pPr>
            <w:r w:rsidRPr="00A6716B">
              <w:rPr>
                <w:b w:val="0"/>
                <w:szCs w:val="22"/>
              </w:rPr>
              <w:t>Nom de la definició de procés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A6716B" w:rsidRPr="00187A91" w:rsidRDefault="00A6716B" w:rsidP="001B22E1">
            <w:pPr>
              <w:cnfStyle w:val="000000100000"/>
              <w:rPr>
                <w:szCs w:val="22"/>
              </w:rPr>
            </w:pPr>
            <w:r w:rsidRPr="00187A91">
              <w:rPr>
                <w:szCs w:val="22"/>
              </w:rPr>
              <w:t>expexe</w:t>
            </w:r>
          </w:p>
        </w:tc>
      </w:tr>
      <w:tr w:rsidR="00A6716B" w:rsidRPr="00187A91" w:rsidTr="00A6716B">
        <w:trPr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A6716B" w:rsidRPr="00A6716B" w:rsidRDefault="00A6716B" w:rsidP="001B22E1">
            <w:pPr>
              <w:rPr>
                <w:b w:val="0"/>
                <w:szCs w:val="22"/>
              </w:rPr>
            </w:pPr>
            <w:r w:rsidRPr="00A6716B">
              <w:rPr>
                <w:b w:val="0"/>
                <w:szCs w:val="22"/>
              </w:rPr>
              <w:t>Codi variable string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</w:tcPr>
          <w:p w:rsidR="00A6716B" w:rsidRPr="00187A91" w:rsidRDefault="00A6716B" w:rsidP="001B22E1">
            <w:pPr>
              <w:autoSpaceDE w:val="0"/>
              <w:autoSpaceDN w:val="0"/>
              <w:adjustRightInd w:val="0"/>
              <w:cnfStyle w:val="000000000000"/>
              <w:rPr>
                <w:szCs w:val="22"/>
              </w:rPr>
            </w:pPr>
            <w:r w:rsidRPr="00187A91">
              <w:rPr>
                <w:szCs w:val="22"/>
              </w:rPr>
              <w:t>var_str01</w:t>
            </w:r>
          </w:p>
        </w:tc>
      </w:tr>
      <w:tr w:rsidR="00A6716B" w:rsidRPr="00187A91" w:rsidTr="00A6716B">
        <w:trPr>
          <w:cnfStyle w:val="000000100000"/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</w:tcBorders>
            <w:vAlign w:val="center"/>
          </w:tcPr>
          <w:p w:rsidR="00A6716B" w:rsidRPr="00A6716B" w:rsidRDefault="00A6716B" w:rsidP="001B22E1">
            <w:pPr>
              <w:rPr>
                <w:b w:val="0"/>
                <w:szCs w:val="22"/>
              </w:rPr>
            </w:pPr>
            <w:r w:rsidRPr="00A6716B">
              <w:rPr>
                <w:b w:val="0"/>
                <w:szCs w:val="22"/>
              </w:rPr>
              <w:t>Nom variable string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</w:tcPr>
          <w:p w:rsidR="00A6716B" w:rsidRPr="00187A91" w:rsidRDefault="00A6716B" w:rsidP="001B22E1">
            <w:pPr>
              <w:autoSpaceDE w:val="0"/>
              <w:autoSpaceDN w:val="0"/>
              <w:adjustRightInd w:val="0"/>
              <w:cnfStyle w:val="000000100000"/>
              <w:rPr>
                <w:szCs w:val="22"/>
              </w:rPr>
            </w:pPr>
            <w:r w:rsidRPr="00187A91">
              <w:rPr>
                <w:szCs w:val="22"/>
              </w:rPr>
              <w:t>Nom variable string 1</w:t>
            </w:r>
          </w:p>
        </w:tc>
      </w:tr>
      <w:tr w:rsidR="00A6716B" w:rsidRPr="00187A91" w:rsidTr="00A6716B">
        <w:trPr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A6716B" w:rsidRPr="00A6716B" w:rsidRDefault="00A6716B" w:rsidP="00AF3815">
            <w:pPr>
              <w:rPr>
                <w:b w:val="0"/>
                <w:szCs w:val="22"/>
              </w:rPr>
            </w:pPr>
            <w:r w:rsidRPr="00A6716B">
              <w:rPr>
                <w:b w:val="0"/>
                <w:szCs w:val="22"/>
              </w:rPr>
              <w:lastRenderedPageBreak/>
              <w:t>Codi variable date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</w:tcPr>
          <w:p w:rsidR="00A6716B" w:rsidRPr="00187A91" w:rsidRDefault="00A6716B" w:rsidP="00AF3815">
            <w:pPr>
              <w:autoSpaceDE w:val="0"/>
              <w:autoSpaceDN w:val="0"/>
              <w:adjustRightInd w:val="0"/>
              <w:cnfStyle w:val="000000000000"/>
              <w:rPr>
                <w:szCs w:val="22"/>
              </w:rPr>
            </w:pPr>
            <w:r w:rsidRPr="00187A91">
              <w:rPr>
                <w:szCs w:val="22"/>
              </w:rPr>
              <w:t>var_</w:t>
            </w:r>
            <w:r>
              <w:rPr>
                <w:szCs w:val="22"/>
              </w:rPr>
              <w:t>dat</w:t>
            </w:r>
            <w:r w:rsidRPr="00187A91">
              <w:rPr>
                <w:szCs w:val="22"/>
              </w:rPr>
              <w:t>01</w:t>
            </w:r>
          </w:p>
        </w:tc>
      </w:tr>
      <w:tr w:rsidR="00A6716B" w:rsidRPr="00187A91" w:rsidTr="00A6716B">
        <w:trPr>
          <w:cnfStyle w:val="000000100000"/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</w:tcBorders>
            <w:vAlign w:val="center"/>
          </w:tcPr>
          <w:p w:rsidR="00A6716B" w:rsidRPr="00A6716B" w:rsidRDefault="00A6716B" w:rsidP="00AF3815">
            <w:pPr>
              <w:rPr>
                <w:b w:val="0"/>
                <w:szCs w:val="22"/>
              </w:rPr>
            </w:pPr>
            <w:r w:rsidRPr="00A6716B">
              <w:rPr>
                <w:b w:val="0"/>
                <w:szCs w:val="22"/>
              </w:rPr>
              <w:t>Nom variable date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</w:tcPr>
          <w:p w:rsidR="00A6716B" w:rsidRPr="00187A91" w:rsidRDefault="00A6716B" w:rsidP="00AF3815">
            <w:pPr>
              <w:autoSpaceDE w:val="0"/>
              <w:autoSpaceDN w:val="0"/>
              <w:adjustRightInd w:val="0"/>
              <w:cnfStyle w:val="000000100000"/>
              <w:rPr>
                <w:szCs w:val="22"/>
              </w:rPr>
            </w:pPr>
            <w:r w:rsidRPr="00187A91">
              <w:rPr>
                <w:szCs w:val="22"/>
              </w:rPr>
              <w:t xml:space="preserve">Nom variable </w:t>
            </w:r>
            <w:r>
              <w:rPr>
                <w:szCs w:val="22"/>
              </w:rPr>
              <w:t>date</w:t>
            </w:r>
            <w:r w:rsidRPr="00187A91">
              <w:rPr>
                <w:szCs w:val="22"/>
              </w:rPr>
              <w:t xml:space="preserve"> 1</w:t>
            </w:r>
          </w:p>
        </w:tc>
      </w:tr>
      <w:tr w:rsidR="00A6716B" w:rsidRPr="00187A91" w:rsidTr="00A6716B">
        <w:trPr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A6716B" w:rsidRPr="00A6716B" w:rsidRDefault="00A6716B" w:rsidP="00AF3815">
            <w:pPr>
              <w:rPr>
                <w:b w:val="0"/>
                <w:szCs w:val="22"/>
              </w:rPr>
            </w:pPr>
            <w:r w:rsidRPr="00A6716B">
              <w:rPr>
                <w:b w:val="0"/>
                <w:szCs w:val="22"/>
              </w:rPr>
              <w:t>Codi variable selecció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</w:tcPr>
          <w:p w:rsidR="00A6716B" w:rsidRPr="00187A91" w:rsidRDefault="00A6716B" w:rsidP="00A204F2">
            <w:pPr>
              <w:autoSpaceDE w:val="0"/>
              <w:autoSpaceDN w:val="0"/>
              <w:adjustRightInd w:val="0"/>
              <w:cnfStyle w:val="000000000000"/>
              <w:rPr>
                <w:szCs w:val="22"/>
              </w:rPr>
            </w:pPr>
            <w:r>
              <w:rPr>
                <w:szCs w:val="22"/>
              </w:rPr>
              <w:t>var_enum</w:t>
            </w:r>
            <w:r w:rsidRPr="00187A91">
              <w:rPr>
                <w:szCs w:val="22"/>
              </w:rPr>
              <w:t>01</w:t>
            </w:r>
          </w:p>
        </w:tc>
      </w:tr>
      <w:tr w:rsidR="00A6716B" w:rsidRPr="00187A91" w:rsidTr="00A6716B">
        <w:trPr>
          <w:cnfStyle w:val="000000100000"/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</w:tcBorders>
            <w:vAlign w:val="center"/>
          </w:tcPr>
          <w:p w:rsidR="00A6716B" w:rsidRPr="00A6716B" w:rsidRDefault="00A6716B" w:rsidP="00A204F2">
            <w:pPr>
              <w:rPr>
                <w:b w:val="0"/>
                <w:szCs w:val="22"/>
              </w:rPr>
            </w:pPr>
            <w:r w:rsidRPr="00A6716B">
              <w:rPr>
                <w:b w:val="0"/>
                <w:szCs w:val="22"/>
              </w:rPr>
              <w:t>Nom variable selecció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</w:tcPr>
          <w:p w:rsidR="00A6716B" w:rsidRPr="00187A91" w:rsidRDefault="00A6716B" w:rsidP="00AF3815">
            <w:pPr>
              <w:autoSpaceDE w:val="0"/>
              <w:autoSpaceDN w:val="0"/>
              <w:adjustRightInd w:val="0"/>
              <w:cnfStyle w:val="000000100000"/>
              <w:rPr>
                <w:szCs w:val="22"/>
              </w:rPr>
            </w:pPr>
            <w:r w:rsidRPr="00187A91">
              <w:rPr>
                <w:szCs w:val="22"/>
              </w:rPr>
              <w:t xml:space="preserve">Nom variable </w:t>
            </w:r>
            <w:r>
              <w:rPr>
                <w:szCs w:val="22"/>
              </w:rPr>
              <w:t xml:space="preserve">selecció </w:t>
            </w:r>
            <w:r w:rsidRPr="00187A91">
              <w:rPr>
                <w:szCs w:val="22"/>
              </w:rPr>
              <w:t>1</w:t>
            </w:r>
          </w:p>
        </w:tc>
      </w:tr>
      <w:tr w:rsidR="00A6716B" w:rsidRPr="00187A91" w:rsidTr="00A6716B">
        <w:trPr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A6716B" w:rsidRPr="00A6716B" w:rsidRDefault="00A6716B" w:rsidP="001B22E1">
            <w:pPr>
              <w:rPr>
                <w:b w:val="0"/>
                <w:szCs w:val="22"/>
              </w:rPr>
            </w:pPr>
            <w:r w:rsidRPr="00A6716B">
              <w:rPr>
                <w:b w:val="0"/>
                <w:szCs w:val="22"/>
              </w:rPr>
              <w:t>Codi agrupació de variables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</w:tcPr>
          <w:p w:rsidR="00A6716B" w:rsidRPr="00187A91" w:rsidRDefault="00A6716B" w:rsidP="001B22E1">
            <w:pPr>
              <w:autoSpaceDE w:val="0"/>
              <w:autoSpaceDN w:val="0"/>
              <w:adjustRightInd w:val="0"/>
              <w:cnfStyle w:val="000000000000"/>
              <w:rPr>
                <w:szCs w:val="22"/>
              </w:rPr>
            </w:pPr>
            <w:r w:rsidRPr="00187A91">
              <w:rPr>
                <w:szCs w:val="22"/>
              </w:rPr>
              <w:t>agrvar_01</w:t>
            </w:r>
          </w:p>
        </w:tc>
      </w:tr>
      <w:tr w:rsidR="00A6716B" w:rsidRPr="00187A91" w:rsidTr="00A6716B">
        <w:trPr>
          <w:cnfStyle w:val="000000100000"/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A6716B" w:rsidRPr="00A6716B" w:rsidRDefault="00A6716B" w:rsidP="001B22E1">
            <w:pPr>
              <w:rPr>
                <w:b w:val="0"/>
                <w:szCs w:val="22"/>
              </w:rPr>
            </w:pPr>
            <w:r w:rsidRPr="00A6716B">
              <w:rPr>
                <w:b w:val="0"/>
                <w:szCs w:val="22"/>
              </w:rPr>
              <w:t>Codi document no plantilla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</w:tcPr>
          <w:p w:rsidR="00A6716B" w:rsidRPr="00187A91" w:rsidRDefault="00A6716B" w:rsidP="001B22E1">
            <w:pPr>
              <w:cnfStyle w:val="000000100000"/>
              <w:rPr>
                <w:szCs w:val="22"/>
              </w:rPr>
            </w:pPr>
            <w:r w:rsidRPr="00187A91">
              <w:rPr>
                <w:szCs w:val="22"/>
              </w:rPr>
              <w:t>doc_01</w:t>
            </w:r>
          </w:p>
        </w:tc>
      </w:tr>
      <w:tr w:rsidR="00A6716B" w:rsidRPr="00187A91" w:rsidTr="00A6716B">
        <w:trPr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A6716B" w:rsidRPr="00A6716B" w:rsidRDefault="00A6716B" w:rsidP="001B22E1">
            <w:pPr>
              <w:rPr>
                <w:b w:val="0"/>
                <w:szCs w:val="22"/>
              </w:rPr>
            </w:pPr>
            <w:r w:rsidRPr="00A6716B">
              <w:rPr>
                <w:b w:val="0"/>
                <w:szCs w:val="22"/>
              </w:rPr>
              <w:t>Nom document no plantilla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</w:tcPr>
          <w:p w:rsidR="00A6716B" w:rsidRPr="00187A91" w:rsidRDefault="00A6716B" w:rsidP="001B22E1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Nom document 1</w:t>
            </w:r>
          </w:p>
        </w:tc>
      </w:tr>
      <w:tr w:rsidR="00A6716B" w:rsidRPr="00187A91" w:rsidTr="00A6716B">
        <w:trPr>
          <w:cnfStyle w:val="000000100000"/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A6716B" w:rsidRPr="00A6716B" w:rsidRDefault="00A6716B" w:rsidP="0040264A">
            <w:pPr>
              <w:rPr>
                <w:b w:val="0"/>
                <w:szCs w:val="22"/>
              </w:rPr>
            </w:pPr>
            <w:r w:rsidRPr="00A6716B">
              <w:rPr>
                <w:b w:val="0"/>
                <w:szCs w:val="22"/>
              </w:rPr>
              <w:t>Codi document plantilla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</w:tcPr>
          <w:p w:rsidR="00A6716B" w:rsidRPr="00187A91" w:rsidRDefault="00A6716B" w:rsidP="00E56BF7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doc_02</w:t>
            </w:r>
          </w:p>
        </w:tc>
      </w:tr>
      <w:tr w:rsidR="00A6716B" w:rsidRPr="00187A91" w:rsidTr="00A6716B">
        <w:trPr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A6716B" w:rsidRPr="00A6716B" w:rsidRDefault="00A6716B" w:rsidP="0040264A">
            <w:pPr>
              <w:rPr>
                <w:b w:val="0"/>
                <w:szCs w:val="22"/>
              </w:rPr>
            </w:pPr>
            <w:r w:rsidRPr="00A6716B">
              <w:rPr>
                <w:b w:val="0"/>
                <w:szCs w:val="22"/>
              </w:rPr>
              <w:t>Nom document plantilla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</w:tcPr>
          <w:p w:rsidR="00A6716B" w:rsidRPr="00187A91" w:rsidRDefault="00A6716B" w:rsidP="00E56BF7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Nom document 2</w:t>
            </w:r>
          </w:p>
        </w:tc>
      </w:tr>
      <w:tr w:rsidR="00A6716B" w:rsidRPr="00187A91" w:rsidTr="00A6716B">
        <w:trPr>
          <w:cnfStyle w:val="000000100000"/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A6716B" w:rsidRPr="00A6716B" w:rsidRDefault="00A6716B" w:rsidP="0040264A">
            <w:pPr>
              <w:rPr>
                <w:b w:val="0"/>
                <w:szCs w:val="22"/>
              </w:rPr>
            </w:pPr>
            <w:r w:rsidRPr="00A6716B">
              <w:rPr>
                <w:b w:val="0"/>
                <w:szCs w:val="22"/>
              </w:rPr>
              <w:t>Fitxer amb el document plantilla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</w:tcPr>
          <w:p w:rsidR="00A6716B" w:rsidRDefault="00A6716B" w:rsidP="00E56BF7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plantilla.odt</w:t>
            </w:r>
          </w:p>
        </w:tc>
      </w:tr>
      <w:tr w:rsidR="00A6716B" w:rsidRPr="00187A91" w:rsidTr="00A6716B">
        <w:trPr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A6716B" w:rsidRPr="00A6716B" w:rsidRDefault="00A6716B" w:rsidP="001B22E1">
            <w:pPr>
              <w:rPr>
                <w:b w:val="0"/>
                <w:szCs w:val="22"/>
              </w:rPr>
            </w:pPr>
            <w:r w:rsidRPr="00A6716B">
              <w:rPr>
                <w:b w:val="0"/>
                <w:szCs w:val="22"/>
              </w:rPr>
              <w:t>Codi termini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</w:tcPr>
          <w:p w:rsidR="00A6716B" w:rsidRPr="00187A91" w:rsidRDefault="00A6716B" w:rsidP="001B22E1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ter_01</w:t>
            </w:r>
          </w:p>
        </w:tc>
      </w:tr>
      <w:tr w:rsidR="00A6716B" w:rsidRPr="00187A91" w:rsidTr="00A6716B">
        <w:trPr>
          <w:cnfStyle w:val="000000100000"/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A6716B" w:rsidRPr="00A6716B" w:rsidRDefault="00A6716B" w:rsidP="001B22E1">
            <w:pPr>
              <w:rPr>
                <w:b w:val="0"/>
                <w:szCs w:val="22"/>
              </w:rPr>
            </w:pPr>
            <w:r w:rsidRPr="00A6716B">
              <w:rPr>
                <w:b w:val="0"/>
                <w:szCs w:val="22"/>
              </w:rPr>
              <w:t>Nom termini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</w:tcPr>
          <w:p w:rsidR="00A6716B" w:rsidRPr="00187A91" w:rsidRDefault="00A6716B" w:rsidP="001B22E1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Nom termini 1</w:t>
            </w:r>
          </w:p>
        </w:tc>
      </w:tr>
      <w:tr w:rsidR="00A6716B" w:rsidRPr="00187A91" w:rsidTr="00A6716B">
        <w:trPr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A6716B" w:rsidRPr="00A6716B" w:rsidRDefault="00A6716B" w:rsidP="001B22E1">
            <w:pPr>
              <w:rPr>
                <w:b w:val="0"/>
                <w:szCs w:val="22"/>
              </w:rPr>
            </w:pPr>
            <w:r w:rsidRPr="00A6716B">
              <w:rPr>
                <w:b w:val="0"/>
                <w:szCs w:val="22"/>
              </w:rPr>
              <w:t>Codi tasca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</w:tcPr>
          <w:p w:rsidR="00A6716B" w:rsidRPr="00187A91" w:rsidRDefault="00A6716B" w:rsidP="001B22E1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tasca1</w:t>
            </w:r>
          </w:p>
        </w:tc>
      </w:tr>
    </w:tbl>
    <w:p w:rsidR="00904465" w:rsidRDefault="00904465" w:rsidP="00415B6E">
      <w:pPr>
        <w:jc w:val="both"/>
      </w:pPr>
    </w:p>
    <w:tbl>
      <w:tblPr>
        <w:tblStyle w:val="Listaclara-nfasis12"/>
        <w:tblW w:w="4949" w:type="pct"/>
        <w:tblLook w:val="04A0"/>
      </w:tblPr>
      <w:tblGrid>
        <w:gridCol w:w="3970"/>
        <w:gridCol w:w="248"/>
        <w:gridCol w:w="5532"/>
      </w:tblGrid>
      <w:tr w:rsidR="00A6716B" w:rsidRPr="00522433" w:rsidTr="004B5429">
        <w:trPr>
          <w:cnfStyle w:val="100000000000"/>
          <w:trHeight w:val="397"/>
        </w:trPr>
        <w:tc>
          <w:tcPr>
            <w:cnfStyle w:val="001000000000"/>
            <w:tcW w:w="2163" w:type="pct"/>
            <w:gridSpan w:val="2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  <w:hideMark/>
          </w:tcPr>
          <w:p w:rsidR="00A6716B" w:rsidRPr="00522433" w:rsidRDefault="00A6716B" w:rsidP="004B5429">
            <w:pPr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JOC DE PROVES JP3</w:t>
            </w:r>
          </w:p>
        </w:tc>
        <w:tc>
          <w:tcPr>
            <w:tcW w:w="2837" w:type="pct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</w:tcPr>
          <w:p w:rsidR="00A6716B" w:rsidRPr="00522433" w:rsidRDefault="00A6716B" w:rsidP="004B5429">
            <w:pPr>
              <w:cnfStyle w:val="100000000000"/>
              <w:rPr>
                <w:sz w:val="24"/>
                <w:szCs w:val="22"/>
              </w:rPr>
            </w:pPr>
          </w:p>
        </w:tc>
      </w:tr>
      <w:tr w:rsidR="00A6716B" w:rsidRPr="00A6716B" w:rsidTr="004B5429">
        <w:trPr>
          <w:cnfStyle w:val="000000100000"/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shd w:val="clear" w:color="auto" w:fill="B8CCE4" w:themeFill="accent1" w:themeFillTint="66"/>
            <w:vAlign w:val="center"/>
            <w:hideMark/>
          </w:tcPr>
          <w:p w:rsidR="00A6716B" w:rsidRPr="00A6716B" w:rsidRDefault="00A6716B" w:rsidP="004B5429">
            <w:pPr>
              <w:rPr>
                <w:szCs w:val="22"/>
              </w:rPr>
            </w:pPr>
            <w:r w:rsidRPr="00A6716B">
              <w:rPr>
                <w:szCs w:val="22"/>
              </w:rPr>
              <w:t>VARIABLE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  <w:shd w:val="clear" w:color="auto" w:fill="B8CCE4" w:themeFill="accent1" w:themeFillTint="66"/>
            <w:vAlign w:val="center"/>
          </w:tcPr>
          <w:p w:rsidR="00A6716B" w:rsidRPr="00A6716B" w:rsidRDefault="00A6716B" w:rsidP="004B5429">
            <w:pPr>
              <w:cnfStyle w:val="000000100000"/>
              <w:rPr>
                <w:b/>
                <w:szCs w:val="22"/>
              </w:rPr>
            </w:pPr>
            <w:r w:rsidRPr="00A6716B">
              <w:rPr>
                <w:b/>
                <w:szCs w:val="22"/>
              </w:rPr>
              <w:t>VALOR</w:t>
            </w:r>
          </w:p>
        </w:tc>
      </w:tr>
      <w:tr w:rsidR="00A6716B" w:rsidRPr="00187A91" w:rsidTr="004B5429">
        <w:trPr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</w:tcBorders>
            <w:vAlign w:val="center"/>
          </w:tcPr>
          <w:p w:rsidR="00A6716B" w:rsidRPr="00A6716B" w:rsidRDefault="00A6716B" w:rsidP="00A6716B">
            <w:pPr>
              <w:rPr>
                <w:b w:val="0"/>
                <w:szCs w:val="22"/>
              </w:rPr>
            </w:pPr>
            <w:r w:rsidRPr="00A6716B">
              <w:rPr>
                <w:b w:val="0"/>
                <w:szCs w:val="22"/>
              </w:rPr>
              <w:t>Nom de l’entorn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A6716B" w:rsidRPr="004419E4" w:rsidRDefault="00A6716B" w:rsidP="00A6716B">
            <w:pPr>
              <w:cnfStyle w:val="000000000000"/>
              <w:rPr>
                <w:szCs w:val="22"/>
              </w:rPr>
            </w:pPr>
            <w:r w:rsidRPr="004419E4">
              <w:rPr>
                <w:szCs w:val="22"/>
              </w:rPr>
              <w:t>proves_selenium</w:t>
            </w:r>
          </w:p>
        </w:tc>
      </w:tr>
      <w:tr w:rsidR="00A6716B" w:rsidRPr="00187A91" w:rsidTr="004B5429">
        <w:trPr>
          <w:cnfStyle w:val="000000100000"/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A6716B" w:rsidRPr="00A6716B" w:rsidRDefault="00A6716B" w:rsidP="00A6716B">
            <w:pPr>
              <w:rPr>
                <w:b w:val="0"/>
                <w:szCs w:val="22"/>
              </w:rPr>
            </w:pPr>
            <w:r w:rsidRPr="00A6716B">
              <w:rPr>
                <w:b w:val="0"/>
                <w:szCs w:val="22"/>
              </w:rPr>
              <w:t>Usuari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A6716B" w:rsidRPr="004419E4" w:rsidRDefault="00A6716B" w:rsidP="00A6716B">
            <w:pPr>
              <w:cnfStyle w:val="000000100000"/>
              <w:rPr>
                <w:szCs w:val="22"/>
              </w:rPr>
            </w:pPr>
            <w:r w:rsidRPr="004419E4">
              <w:rPr>
                <w:szCs w:val="22"/>
              </w:rPr>
              <w:t>admin</w:t>
            </w:r>
          </w:p>
        </w:tc>
      </w:tr>
      <w:tr w:rsidR="0037560F" w:rsidRPr="00187A91" w:rsidTr="004B5429">
        <w:trPr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</w:tcBorders>
            <w:vAlign w:val="center"/>
          </w:tcPr>
          <w:p w:rsidR="0037560F" w:rsidRPr="00A6716B" w:rsidRDefault="0037560F" w:rsidP="00A6716B">
            <w:pPr>
              <w:rPr>
                <w:szCs w:val="22"/>
              </w:rPr>
            </w:pPr>
            <w:r w:rsidRPr="0037560F">
              <w:rPr>
                <w:b w:val="0"/>
                <w:szCs w:val="22"/>
              </w:rPr>
              <w:t>Codi</w:t>
            </w:r>
            <w:r>
              <w:rPr>
                <w:szCs w:val="22"/>
              </w:rPr>
              <w:t xml:space="preserve"> </w:t>
            </w:r>
            <w:r w:rsidRPr="00A6716B">
              <w:rPr>
                <w:b w:val="0"/>
                <w:szCs w:val="22"/>
              </w:rPr>
              <w:t>del tipus d’expedient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</w:tcPr>
          <w:p w:rsidR="0037560F" w:rsidRPr="004419E4" w:rsidRDefault="0037560F" w:rsidP="00A6716B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TipExpSel</w:t>
            </w:r>
          </w:p>
        </w:tc>
      </w:tr>
      <w:tr w:rsidR="00A6716B" w:rsidRPr="00187A91" w:rsidTr="004B5429">
        <w:trPr>
          <w:cnfStyle w:val="000000100000"/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</w:tcBorders>
            <w:vAlign w:val="center"/>
          </w:tcPr>
          <w:p w:rsidR="00A6716B" w:rsidRPr="00A6716B" w:rsidRDefault="00A6716B" w:rsidP="00A6716B">
            <w:pPr>
              <w:rPr>
                <w:b w:val="0"/>
                <w:szCs w:val="22"/>
              </w:rPr>
            </w:pPr>
            <w:r w:rsidRPr="00A6716B">
              <w:rPr>
                <w:b w:val="0"/>
                <w:szCs w:val="22"/>
              </w:rPr>
              <w:t>Nom del tipus d’expedient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</w:tcPr>
          <w:p w:rsidR="00A6716B" w:rsidRPr="004419E4" w:rsidRDefault="00A6716B" w:rsidP="00A6716B">
            <w:pPr>
              <w:cnfStyle w:val="000000100000"/>
              <w:rPr>
                <w:szCs w:val="22"/>
              </w:rPr>
            </w:pPr>
            <w:r w:rsidRPr="004419E4">
              <w:rPr>
                <w:szCs w:val="22"/>
              </w:rPr>
              <w:t>Tipus expedient de Selenium</w:t>
            </w:r>
          </w:p>
        </w:tc>
      </w:tr>
      <w:tr w:rsidR="00A6716B" w:rsidRPr="00187A91" w:rsidTr="004B5429">
        <w:trPr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</w:tcBorders>
            <w:vAlign w:val="center"/>
          </w:tcPr>
          <w:p w:rsidR="00A6716B" w:rsidRPr="00A6716B" w:rsidRDefault="00A6716B" w:rsidP="00A6716B">
            <w:pPr>
              <w:rPr>
                <w:b w:val="0"/>
                <w:szCs w:val="22"/>
              </w:rPr>
            </w:pPr>
            <w:r w:rsidRPr="00A6716B">
              <w:rPr>
                <w:b w:val="0"/>
                <w:szCs w:val="22"/>
              </w:rPr>
              <w:t>Nom de la definició de procés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</w:tcPr>
          <w:p w:rsidR="00A6716B" w:rsidRPr="004419E4" w:rsidRDefault="00A6716B" w:rsidP="00A6716B">
            <w:pPr>
              <w:cnfStyle w:val="000000000000"/>
              <w:rPr>
                <w:szCs w:val="22"/>
              </w:rPr>
            </w:pPr>
            <w:r w:rsidRPr="004419E4">
              <w:rPr>
                <w:szCs w:val="22"/>
              </w:rPr>
              <w:t>expexe</w:t>
            </w:r>
          </w:p>
        </w:tc>
      </w:tr>
      <w:tr w:rsidR="00A6716B" w:rsidRPr="00187A91" w:rsidTr="004B5429">
        <w:trPr>
          <w:cnfStyle w:val="000000100000"/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</w:tcBorders>
            <w:vAlign w:val="center"/>
          </w:tcPr>
          <w:p w:rsidR="00A6716B" w:rsidRPr="00A6716B" w:rsidRDefault="00A6716B" w:rsidP="00A6716B">
            <w:pPr>
              <w:rPr>
                <w:b w:val="0"/>
                <w:szCs w:val="22"/>
              </w:rPr>
            </w:pPr>
            <w:r w:rsidRPr="00A6716B">
              <w:rPr>
                <w:b w:val="0"/>
                <w:szCs w:val="22"/>
              </w:rPr>
              <w:t>Fitxer amb la definició de procés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</w:tcPr>
          <w:p w:rsidR="00A6716B" w:rsidRPr="004419E4" w:rsidRDefault="00A6716B" w:rsidP="00A6716B">
            <w:pPr>
              <w:cnfStyle w:val="000000100000"/>
              <w:rPr>
                <w:szCs w:val="22"/>
              </w:rPr>
            </w:pPr>
            <w:r w:rsidRPr="004419E4">
              <w:rPr>
                <w:szCs w:val="22"/>
              </w:rPr>
              <w:t>expese.par</w:t>
            </w:r>
          </w:p>
        </w:tc>
      </w:tr>
      <w:tr w:rsidR="0037560F" w:rsidRPr="00187A91" w:rsidTr="004B5429">
        <w:trPr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</w:tcBorders>
            <w:vAlign w:val="center"/>
          </w:tcPr>
          <w:p w:rsidR="0037560F" w:rsidRPr="00A6716B" w:rsidRDefault="0037560F" w:rsidP="004B5429">
            <w:pPr>
              <w:rPr>
                <w:b w:val="0"/>
                <w:szCs w:val="22"/>
                <w:lang w:val="es-ES"/>
              </w:rPr>
            </w:pPr>
            <w:r w:rsidRPr="00A6716B">
              <w:rPr>
                <w:b w:val="0"/>
                <w:szCs w:val="22"/>
              </w:rPr>
              <w:t>Usuari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37560F" w:rsidRPr="00314E59" w:rsidRDefault="0037560F" w:rsidP="004B5429">
            <w:pPr>
              <w:cnfStyle w:val="000000000000"/>
              <w:rPr>
                <w:szCs w:val="22"/>
              </w:rPr>
            </w:pPr>
            <w:r w:rsidRPr="00314E59">
              <w:rPr>
                <w:szCs w:val="22"/>
              </w:rPr>
              <w:t>admin</w:t>
            </w:r>
          </w:p>
        </w:tc>
      </w:tr>
      <w:tr w:rsidR="0037560F" w:rsidRPr="00187A91" w:rsidTr="004B5429">
        <w:trPr>
          <w:cnfStyle w:val="000000100000"/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</w:tcBorders>
            <w:vAlign w:val="center"/>
          </w:tcPr>
          <w:p w:rsidR="0037560F" w:rsidRPr="00A6716B" w:rsidRDefault="0037560F" w:rsidP="00813F1C">
            <w:pPr>
              <w:rPr>
                <w:b w:val="0"/>
                <w:szCs w:val="22"/>
                <w:lang w:val="es-ES"/>
              </w:rPr>
            </w:pPr>
            <w:r w:rsidRPr="00A6716B">
              <w:rPr>
                <w:b w:val="0"/>
                <w:szCs w:val="22"/>
              </w:rPr>
              <w:t xml:space="preserve">Permisos </w:t>
            </w:r>
            <w:r w:rsidR="00813F1C">
              <w:rPr>
                <w:b w:val="0"/>
                <w:szCs w:val="22"/>
              </w:rPr>
              <w:t>tipus expedient</w:t>
            </w:r>
            <w:r w:rsidRPr="00A6716B">
              <w:rPr>
                <w:b w:val="0"/>
                <w:szCs w:val="22"/>
              </w:rPr>
              <w:t xml:space="preserve"> usuari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37560F" w:rsidRPr="00314E59" w:rsidRDefault="00813F1C" w:rsidP="00813F1C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Tots els possibles</w:t>
            </w:r>
          </w:p>
        </w:tc>
      </w:tr>
      <w:tr w:rsidR="0037560F" w:rsidRPr="00187A91" w:rsidTr="004B5429">
        <w:trPr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</w:tcBorders>
            <w:vAlign w:val="center"/>
          </w:tcPr>
          <w:p w:rsidR="0037560F" w:rsidRPr="00A6716B" w:rsidRDefault="0037560F" w:rsidP="004B5429">
            <w:pPr>
              <w:rPr>
                <w:b w:val="0"/>
                <w:szCs w:val="22"/>
                <w:lang w:val="es-ES"/>
              </w:rPr>
            </w:pPr>
            <w:r w:rsidRPr="00A6716B">
              <w:rPr>
                <w:b w:val="0"/>
                <w:szCs w:val="22"/>
                <w:lang w:val="es-ES"/>
              </w:rPr>
              <w:t>Rol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37560F" w:rsidRPr="00314E59" w:rsidRDefault="0037560F" w:rsidP="004B5429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HEL_USER</w:t>
            </w:r>
          </w:p>
        </w:tc>
      </w:tr>
      <w:tr w:rsidR="0037560F" w:rsidRPr="00187A91" w:rsidTr="004B5429">
        <w:trPr>
          <w:cnfStyle w:val="000000100000"/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</w:tcBorders>
            <w:vAlign w:val="center"/>
          </w:tcPr>
          <w:p w:rsidR="0037560F" w:rsidRPr="00A6716B" w:rsidRDefault="0037560F" w:rsidP="004B5429">
            <w:pPr>
              <w:rPr>
                <w:b w:val="0"/>
                <w:szCs w:val="22"/>
                <w:lang w:val="es-ES"/>
              </w:rPr>
            </w:pPr>
            <w:r w:rsidRPr="00A6716B">
              <w:rPr>
                <w:b w:val="0"/>
                <w:szCs w:val="22"/>
              </w:rPr>
              <w:t xml:space="preserve">Permisos </w:t>
            </w:r>
            <w:r w:rsidR="00813F1C">
              <w:rPr>
                <w:b w:val="0"/>
                <w:szCs w:val="22"/>
              </w:rPr>
              <w:t>tipus expedient</w:t>
            </w:r>
            <w:r w:rsidR="00813F1C" w:rsidRPr="00A6716B">
              <w:rPr>
                <w:b w:val="0"/>
                <w:szCs w:val="22"/>
              </w:rPr>
              <w:t xml:space="preserve"> </w:t>
            </w:r>
            <w:r w:rsidRPr="00A6716B">
              <w:rPr>
                <w:b w:val="0"/>
                <w:szCs w:val="22"/>
              </w:rPr>
              <w:t>rol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37560F" w:rsidRPr="00314E59" w:rsidRDefault="00813F1C" w:rsidP="00813F1C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CREATE/</w:t>
            </w:r>
            <w:r w:rsidR="0037560F">
              <w:rPr>
                <w:szCs w:val="22"/>
              </w:rPr>
              <w:t>READ/</w:t>
            </w:r>
            <w:r>
              <w:rPr>
                <w:szCs w:val="22"/>
              </w:rPr>
              <w:t>WRITE</w:t>
            </w:r>
          </w:p>
        </w:tc>
      </w:tr>
      <w:tr w:rsidR="0037560F" w:rsidRPr="00187A91" w:rsidTr="004B5429">
        <w:trPr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</w:tcBorders>
            <w:vAlign w:val="center"/>
          </w:tcPr>
          <w:p w:rsidR="0037560F" w:rsidRPr="00A6716B" w:rsidRDefault="00813F1C" w:rsidP="00A6716B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Codi estat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</w:tcPr>
          <w:p w:rsidR="0037560F" w:rsidRPr="004419E4" w:rsidRDefault="00813F1C" w:rsidP="00A6716B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revdoc</w:t>
            </w:r>
          </w:p>
        </w:tc>
      </w:tr>
      <w:tr w:rsidR="0037560F" w:rsidRPr="00187A91" w:rsidTr="004B5429">
        <w:trPr>
          <w:cnfStyle w:val="000000100000"/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</w:tcBorders>
            <w:vAlign w:val="center"/>
          </w:tcPr>
          <w:p w:rsidR="0037560F" w:rsidRPr="00A6716B" w:rsidRDefault="00813F1C" w:rsidP="00A6716B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Nom estat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</w:tcPr>
          <w:p w:rsidR="0037560F" w:rsidRPr="004419E4" w:rsidRDefault="00813F1C" w:rsidP="00A6716B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Revisant documentació</w:t>
            </w:r>
          </w:p>
        </w:tc>
      </w:tr>
      <w:tr w:rsidR="00331CF3" w:rsidRPr="00187A91" w:rsidTr="004B5429">
        <w:trPr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</w:tcBorders>
            <w:vAlign w:val="center"/>
          </w:tcPr>
          <w:p w:rsidR="00331CF3" w:rsidRDefault="00E3259F" w:rsidP="00A6716B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Codi enumeració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</w:tcPr>
          <w:p w:rsidR="00331CF3" w:rsidRDefault="00E3259F" w:rsidP="00A6716B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tipexp</w:t>
            </w:r>
          </w:p>
        </w:tc>
      </w:tr>
      <w:tr w:rsidR="00331CF3" w:rsidRPr="00187A91" w:rsidTr="004B5429">
        <w:trPr>
          <w:cnfStyle w:val="000000100000"/>
          <w:trHeight w:val="283"/>
        </w:trPr>
        <w:tc>
          <w:tcPr>
            <w:cnfStyle w:val="001000000000"/>
            <w:tcW w:w="2036" w:type="pct"/>
            <w:tcBorders>
              <w:left w:val="single" w:sz="4" w:space="0" w:color="548DD4" w:themeColor="text2" w:themeTint="99"/>
            </w:tcBorders>
            <w:vAlign w:val="center"/>
          </w:tcPr>
          <w:p w:rsidR="00331CF3" w:rsidRDefault="00E3259F" w:rsidP="00A6716B">
            <w:pPr>
              <w:rPr>
                <w:b w:val="0"/>
                <w:szCs w:val="22"/>
              </w:rPr>
            </w:pPr>
            <w:r>
              <w:rPr>
                <w:b w:val="0"/>
                <w:szCs w:val="22"/>
              </w:rPr>
              <w:t>Nom enumeració</w:t>
            </w:r>
          </w:p>
        </w:tc>
        <w:tc>
          <w:tcPr>
            <w:tcW w:w="2964" w:type="pct"/>
            <w:gridSpan w:val="2"/>
            <w:tcBorders>
              <w:left w:val="single" w:sz="4" w:space="0" w:color="548DD4" w:themeColor="text2" w:themeTint="99"/>
            </w:tcBorders>
          </w:tcPr>
          <w:p w:rsidR="00331CF3" w:rsidRDefault="00E3259F" w:rsidP="00A6716B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Tipus expedient</w:t>
            </w:r>
          </w:p>
        </w:tc>
      </w:tr>
    </w:tbl>
    <w:p w:rsidR="00A6716B" w:rsidRPr="00A6716B" w:rsidRDefault="00A6716B" w:rsidP="00A6716B">
      <w:pPr>
        <w:pStyle w:val="Llistanumerada2"/>
        <w:numPr>
          <w:ilvl w:val="0"/>
          <w:numId w:val="0"/>
        </w:numPr>
        <w:ind w:left="643" w:hanging="360"/>
      </w:pPr>
    </w:p>
    <w:p w:rsidR="00A6716B" w:rsidRDefault="00A6716B" w:rsidP="00A6716B">
      <w:pPr>
        <w:pStyle w:val="Ttol1"/>
        <w:numPr>
          <w:ilvl w:val="0"/>
          <w:numId w:val="0"/>
        </w:numPr>
        <w:ind w:left="432"/>
      </w:pPr>
    </w:p>
    <w:p w:rsidR="00A6716B" w:rsidRDefault="00A6716B" w:rsidP="00A6716B">
      <w:pPr>
        <w:pStyle w:val="Ttol1"/>
        <w:numPr>
          <w:ilvl w:val="0"/>
          <w:numId w:val="0"/>
        </w:numPr>
        <w:ind w:left="432"/>
      </w:pPr>
    </w:p>
    <w:p w:rsidR="00007890" w:rsidRDefault="00CD2133" w:rsidP="00A6716B">
      <w:pPr>
        <w:pStyle w:val="Ttol1"/>
      </w:pPr>
      <w:r>
        <w:t xml:space="preserve"> </w:t>
      </w:r>
      <w:bookmarkStart w:id="6" w:name="_Toc373160422"/>
      <w:r w:rsidR="00797DC3">
        <w:t>Proves a nivell d’e</w:t>
      </w:r>
      <w:r w:rsidR="00007890">
        <w:t>ntorn</w:t>
      </w:r>
      <w:bookmarkEnd w:id="6"/>
    </w:p>
    <w:p w:rsidR="00115B53" w:rsidRDefault="00115B53" w:rsidP="00115B53">
      <w:pPr>
        <w:pStyle w:val="Llistanumerada2"/>
        <w:numPr>
          <w:ilvl w:val="0"/>
          <w:numId w:val="0"/>
        </w:numPr>
      </w:pPr>
    </w:p>
    <w:p w:rsidR="00115B53" w:rsidRDefault="00115B53" w:rsidP="00466CEE">
      <w:pPr>
        <w:pStyle w:val="Llistanumerada2"/>
        <w:numPr>
          <w:ilvl w:val="0"/>
          <w:numId w:val="20"/>
        </w:numPr>
      </w:pPr>
      <w:r>
        <w:t xml:space="preserve">Pla de proves realitzades a nivell d’entorn. </w:t>
      </w:r>
    </w:p>
    <w:p w:rsidR="00115B53" w:rsidRDefault="00115B53" w:rsidP="00466CEE">
      <w:pPr>
        <w:pStyle w:val="Llistanumerada2"/>
        <w:numPr>
          <w:ilvl w:val="0"/>
          <w:numId w:val="20"/>
        </w:numPr>
      </w:pPr>
      <w:r>
        <w:t>Joc de proves utilitzat: JP1</w:t>
      </w:r>
    </w:p>
    <w:p w:rsidR="00277D5C" w:rsidRDefault="00277D5C" w:rsidP="00466CEE">
      <w:pPr>
        <w:pStyle w:val="Llistanumerada2"/>
        <w:numPr>
          <w:ilvl w:val="0"/>
          <w:numId w:val="20"/>
        </w:numPr>
      </w:pPr>
      <w:r>
        <w:t>Classe Java: EntornTests.java</w:t>
      </w:r>
    </w:p>
    <w:p w:rsidR="00115B53" w:rsidRPr="00115B53" w:rsidRDefault="00115B53" w:rsidP="00115B53">
      <w:pPr>
        <w:pStyle w:val="Llistanumerada2"/>
        <w:numPr>
          <w:ilvl w:val="0"/>
          <w:numId w:val="0"/>
        </w:numPr>
      </w:pPr>
    </w:p>
    <w:p w:rsidR="00B6601F" w:rsidRDefault="00B6601F" w:rsidP="00B6601F">
      <w:pPr>
        <w:pStyle w:val="Llistanumerada2"/>
        <w:numPr>
          <w:ilvl w:val="0"/>
          <w:numId w:val="0"/>
        </w:numPr>
        <w:ind w:left="643" w:hanging="360"/>
      </w:pPr>
    </w:p>
    <w:tbl>
      <w:tblPr>
        <w:tblStyle w:val="Listaclara-nfasis12"/>
        <w:tblW w:w="5000" w:type="pct"/>
        <w:tblLook w:val="04A0"/>
      </w:tblPr>
      <w:tblGrid>
        <w:gridCol w:w="1951"/>
        <w:gridCol w:w="1552"/>
        <w:gridCol w:w="305"/>
        <w:gridCol w:w="2139"/>
        <w:gridCol w:w="3903"/>
      </w:tblGrid>
      <w:tr w:rsidR="00CE3E55" w:rsidRPr="00DD2ED0" w:rsidTr="00A1138D">
        <w:trPr>
          <w:cnfStyle w:val="100000000000"/>
          <w:cantSplit/>
          <w:trHeight w:val="397"/>
          <w:tblHeader/>
        </w:trPr>
        <w:tc>
          <w:tcPr>
            <w:cnfStyle w:val="001000000000"/>
            <w:tcW w:w="990" w:type="pct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4" w:space="0" w:color="548DD4" w:themeColor="text2" w:themeTint="99"/>
            </w:tcBorders>
            <w:vAlign w:val="center"/>
          </w:tcPr>
          <w:p w:rsidR="00CE3E55" w:rsidRPr="00DD2ED0" w:rsidRDefault="00CE3E55" w:rsidP="00CE3E55">
            <w:pPr>
              <w:rPr>
                <w:sz w:val="20"/>
                <w:szCs w:val="22"/>
              </w:rPr>
            </w:pPr>
            <w:r w:rsidRPr="00DD2ED0">
              <w:rPr>
                <w:sz w:val="20"/>
                <w:szCs w:val="22"/>
              </w:rPr>
              <w:t xml:space="preserve">DESCRIPCIÓ </w:t>
            </w:r>
            <w:r>
              <w:rPr>
                <w:sz w:val="20"/>
                <w:szCs w:val="22"/>
              </w:rPr>
              <w:t>P</w:t>
            </w:r>
            <w:r w:rsidRPr="00DD2ED0">
              <w:rPr>
                <w:sz w:val="20"/>
                <w:szCs w:val="22"/>
              </w:rPr>
              <w:t>ROVA</w:t>
            </w:r>
          </w:p>
        </w:tc>
        <w:tc>
          <w:tcPr>
            <w:tcW w:w="788" w:type="pct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  <w:hideMark/>
          </w:tcPr>
          <w:p w:rsidR="00CE3E55" w:rsidRPr="00DD2ED0" w:rsidRDefault="00CE3E55" w:rsidP="00B6601F">
            <w:pPr>
              <w:cnfStyle w:val="100000000000"/>
              <w:rPr>
                <w:sz w:val="20"/>
                <w:szCs w:val="22"/>
              </w:rPr>
            </w:pPr>
            <w:r w:rsidRPr="00DD2ED0">
              <w:rPr>
                <w:sz w:val="20"/>
                <w:szCs w:val="22"/>
              </w:rPr>
              <w:t>NOM PROVA</w:t>
            </w:r>
          </w:p>
        </w:tc>
        <w:tc>
          <w:tcPr>
            <w:tcW w:w="1241" w:type="pct"/>
            <w:gridSpan w:val="2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4" w:space="0" w:color="548DD4" w:themeColor="text2" w:themeTint="99"/>
            </w:tcBorders>
          </w:tcPr>
          <w:p w:rsidR="00CE3E55" w:rsidRPr="00DD2ED0" w:rsidRDefault="00CE3E55" w:rsidP="00B6601F">
            <w:pPr>
              <w:cnfStyle w:val="100000000000"/>
              <w:rPr>
                <w:sz w:val="20"/>
                <w:szCs w:val="22"/>
              </w:rPr>
            </w:pPr>
          </w:p>
        </w:tc>
        <w:tc>
          <w:tcPr>
            <w:tcW w:w="1981" w:type="pct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</w:tcPr>
          <w:p w:rsidR="00CE3E55" w:rsidRPr="00DD2ED0" w:rsidRDefault="00CE3E55" w:rsidP="00B6601F">
            <w:pPr>
              <w:cnfStyle w:val="100000000000"/>
              <w:rPr>
                <w:sz w:val="20"/>
                <w:szCs w:val="22"/>
              </w:rPr>
            </w:pPr>
            <w:r w:rsidRPr="00DD2ED0">
              <w:rPr>
                <w:sz w:val="20"/>
                <w:szCs w:val="22"/>
              </w:rPr>
              <w:t>RESULTAT ESPERAT</w:t>
            </w:r>
          </w:p>
        </w:tc>
      </w:tr>
      <w:tr w:rsidR="00CE3E55" w:rsidRPr="00DD2ED0" w:rsidTr="00CE3E55">
        <w:trPr>
          <w:cnfStyle w:val="000000100000"/>
          <w:cantSplit/>
          <w:trHeight w:val="397"/>
        </w:trPr>
        <w:tc>
          <w:tcPr>
            <w:cnfStyle w:val="001000000000"/>
            <w:tcW w:w="990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CE3E55" w:rsidRPr="00DD2ED0" w:rsidRDefault="00CE3E55" w:rsidP="00DE75B7">
            <w:pPr>
              <w:rPr>
                <w:szCs w:val="22"/>
              </w:rPr>
            </w:pPr>
            <w:r w:rsidRPr="00DD2ED0">
              <w:rPr>
                <w:szCs w:val="22"/>
              </w:rPr>
              <w:t>Crear un entorn que no existeix.</w:t>
            </w:r>
          </w:p>
        </w:tc>
        <w:tc>
          <w:tcPr>
            <w:tcW w:w="2028" w:type="pct"/>
            <w:gridSpan w:val="3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CE3E55" w:rsidRPr="00DD2ED0" w:rsidRDefault="00CE3E55" w:rsidP="00947DA2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ENT.1-</w:t>
            </w:r>
            <w:r w:rsidRPr="00DD2ED0">
              <w:rPr>
                <w:szCs w:val="22"/>
              </w:rPr>
              <w:t>Crear entorn</w:t>
            </w:r>
            <w:r>
              <w:rPr>
                <w:szCs w:val="22"/>
              </w:rPr>
              <w:t xml:space="preserve"> actiu</w:t>
            </w:r>
          </w:p>
        </w:tc>
        <w:tc>
          <w:tcPr>
            <w:tcW w:w="1981" w:type="pct"/>
            <w:tcBorders>
              <w:left w:val="single" w:sz="4" w:space="0" w:color="548DD4" w:themeColor="text2" w:themeTint="99"/>
            </w:tcBorders>
            <w:vAlign w:val="center"/>
          </w:tcPr>
          <w:p w:rsidR="00CE3E55" w:rsidRPr="00DD2ED0" w:rsidRDefault="00CE3E55" w:rsidP="00947DA2">
            <w:pPr>
              <w:cnfStyle w:val="000000100000"/>
              <w:rPr>
                <w:szCs w:val="22"/>
              </w:rPr>
            </w:pPr>
            <w:r w:rsidRPr="00DD2ED0">
              <w:rPr>
                <w:szCs w:val="22"/>
              </w:rPr>
              <w:t xml:space="preserve">Creació d’un nou entorn actiu amb el </w:t>
            </w:r>
            <w:r>
              <w:rPr>
                <w:szCs w:val="22"/>
              </w:rPr>
              <w:t>codi i nom</w:t>
            </w:r>
            <w:r w:rsidRPr="00DD2ED0">
              <w:rPr>
                <w:szCs w:val="22"/>
              </w:rPr>
              <w:t xml:space="preserve"> </w:t>
            </w:r>
            <w:r w:rsidRPr="00DD2ED0">
              <w:rPr>
                <w:i/>
                <w:szCs w:val="22"/>
              </w:rPr>
              <w:t>proves_selenium.</w:t>
            </w:r>
          </w:p>
        </w:tc>
      </w:tr>
      <w:tr w:rsidR="00CE3E55" w:rsidRPr="00DD2ED0" w:rsidTr="00CE3E55">
        <w:trPr>
          <w:cantSplit/>
          <w:trHeight w:val="1073"/>
        </w:trPr>
        <w:tc>
          <w:tcPr>
            <w:cnfStyle w:val="001000000000"/>
            <w:tcW w:w="990" w:type="pct"/>
            <w:vMerge w:val="restart"/>
            <w:tcBorders>
              <w:top w:val="single" w:sz="8" w:space="0" w:color="4F81BD" w:themeColor="accent1"/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CE3E55" w:rsidRPr="00DD2ED0" w:rsidRDefault="00CE3E55" w:rsidP="005F2276">
            <w:pPr>
              <w:rPr>
                <w:szCs w:val="22"/>
              </w:rPr>
            </w:pPr>
            <w:r w:rsidRPr="00DD2ED0">
              <w:rPr>
                <w:szCs w:val="22"/>
              </w:rPr>
              <w:lastRenderedPageBreak/>
              <w:t xml:space="preserve">Assignar permisos </w:t>
            </w:r>
            <w:r>
              <w:rPr>
                <w:szCs w:val="22"/>
              </w:rPr>
              <w:t xml:space="preserve">sobre un entorn a un </w:t>
            </w:r>
            <w:r w:rsidRPr="00DD2ED0">
              <w:rPr>
                <w:szCs w:val="22"/>
              </w:rPr>
              <w:t xml:space="preserve">usuari </w:t>
            </w:r>
            <w:r>
              <w:rPr>
                <w:szCs w:val="22"/>
              </w:rPr>
              <w:t>i a un rol</w:t>
            </w:r>
            <w:r w:rsidRPr="00DD2ED0">
              <w:rPr>
                <w:szCs w:val="22"/>
              </w:rPr>
              <w:t>.</w:t>
            </w:r>
          </w:p>
        </w:tc>
        <w:tc>
          <w:tcPr>
            <w:tcW w:w="788" w:type="pct"/>
            <w:vMerge w:val="restart"/>
            <w:tcBorders>
              <w:top w:val="single" w:sz="8" w:space="0" w:color="4F81BD" w:themeColor="accent1"/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CE3E55" w:rsidRPr="00172077" w:rsidRDefault="00CE3E55" w:rsidP="00172077">
            <w:pPr>
              <w:tabs>
                <w:tab w:val="left" w:pos="2305"/>
                <w:tab w:val="left" w:pos="3633"/>
                <w:tab w:val="left" w:pos="4126"/>
              </w:tabs>
              <w:cnfStyle w:val="000000000000"/>
              <w:rPr>
                <w:szCs w:val="22"/>
              </w:rPr>
            </w:pPr>
            <w:r w:rsidRPr="00172077">
              <w:rPr>
                <w:szCs w:val="22"/>
              </w:rPr>
              <w:t>ENT 2-</w:t>
            </w:r>
            <w:r>
              <w:rPr>
                <w:szCs w:val="22"/>
              </w:rPr>
              <w:t>Assignar permisos entorn</w:t>
            </w:r>
          </w:p>
        </w:tc>
        <w:tc>
          <w:tcPr>
            <w:tcW w:w="1241" w:type="pct"/>
            <w:gridSpan w:val="2"/>
            <w:tcBorders>
              <w:top w:val="single" w:sz="8" w:space="0" w:color="4F81BD" w:themeColor="accent1"/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CE3E55" w:rsidRPr="00DD2ED0" w:rsidRDefault="00CE3E55" w:rsidP="00D22AE1">
            <w:pPr>
              <w:cnfStyle w:val="000000000000"/>
              <w:rPr>
                <w:szCs w:val="22"/>
              </w:rPr>
            </w:pPr>
            <w:r w:rsidRPr="00172077">
              <w:rPr>
                <w:szCs w:val="22"/>
              </w:rPr>
              <w:t>ENT 2.1-</w:t>
            </w:r>
            <w:r>
              <w:rPr>
                <w:szCs w:val="22"/>
              </w:rPr>
              <w:t xml:space="preserve">Assignar permisos d’entorn </w:t>
            </w:r>
            <w:r w:rsidRPr="00172077">
              <w:rPr>
                <w:szCs w:val="22"/>
              </w:rPr>
              <w:t>a un usuari</w:t>
            </w:r>
          </w:p>
        </w:tc>
        <w:tc>
          <w:tcPr>
            <w:tcW w:w="1981" w:type="pct"/>
            <w:tcBorders>
              <w:top w:val="single" w:sz="8" w:space="0" w:color="4F81BD" w:themeColor="accent1"/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CE3E55" w:rsidRPr="00DD2ED0" w:rsidRDefault="00CE3E55" w:rsidP="0037371D">
            <w:pPr>
              <w:cnfStyle w:val="000000000000"/>
              <w:rPr>
                <w:szCs w:val="22"/>
              </w:rPr>
            </w:pPr>
            <w:r w:rsidRPr="00DD2ED0">
              <w:rPr>
                <w:szCs w:val="22"/>
              </w:rPr>
              <w:t xml:space="preserve">Dotar a l’usuari </w:t>
            </w:r>
            <w:r w:rsidRPr="00DD2ED0">
              <w:rPr>
                <w:i/>
                <w:szCs w:val="22"/>
              </w:rPr>
              <w:t>admin</w:t>
            </w:r>
            <w:r w:rsidRPr="00DD2ED0">
              <w:rPr>
                <w:szCs w:val="22"/>
              </w:rPr>
              <w:t xml:space="preserve"> dels permisos ORGANIZATION/READ/WRITE/DESIGN sobre l’entorn </w:t>
            </w:r>
            <w:r w:rsidRPr="00DD2ED0">
              <w:rPr>
                <w:i/>
                <w:szCs w:val="22"/>
              </w:rPr>
              <w:t>proves_selenium.</w:t>
            </w:r>
          </w:p>
        </w:tc>
      </w:tr>
      <w:tr w:rsidR="00CE3E55" w:rsidRPr="00DD2ED0" w:rsidTr="00CE3E55">
        <w:trPr>
          <w:cnfStyle w:val="000000100000"/>
          <w:cantSplit/>
          <w:trHeight w:val="1072"/>
        </w:trPr>
        <w:tc>
          <w:tcPr>
            <w:cnfStyle w:val="001000000000"/>
            <w:tcW w:w="990" w:type="pct"/>
            <w:vMerge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CE3E55" w:rsidRPr="00DD2ED0" w:rsidRDefault="00CE3E55" w:rsidP="00DE75B7">
            <w:pPr>
              <w:rPr>
                <w:szCs w:val="22"/>
              </w:rPr>
            </w:pPr>
          </w:p>
        </w:tc>
        <w:tc>
          <w:tcPr>
            <w:tcW w:w="788" w:type="pct"/>
            <w:vMerge/>
            <w:tcBorders>
              <w:left w:val="single" w:sz="4" w:space="0" w:color="548DD4" w:themeColor="text2" w:themeTint="99"/>
              <w:right w:val="single" w:sz="8" w:space="0" w:color="4F81BD" w:themeColor="accent1"/>
            </w:tcBorders>
            <w:vAlign w:val="center"/>
          </w:tcPr>
          <w:p w:rsidR="00CE3E55" w:rsidRDefault="00CE3E55" w:rsidP="00172077">
            <w:pPr>
              <w:tabs>
                <w:tab w:val="left" w:pos="2305"/>
                <w:tab w:val="left" w:pos="3633"/>
                <w:tab w:val="left" w:pos="4126"/>
              </w:tabs>
              <w:cnfStyle w:val="000000100000"/>
              <w:rPr>
                <w:szCs w:val="22"/>
              </w:rPr>
            </w:pPr>
          </w:p>
        </w:tc>
        <w:tc>
          <w:tcPr>
            <w:tcW w:w="1241" w:type="pct"/>
            <w:gridSpan w:val="2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CE3E55" w:rsidRDefault="00CE3E55" w:rsidP="00D22AE1">
            <w:pPr>
              <w:cnfStyle w:val="000000100000"/>
              <w:rPr>
                <w:szCs w:val="22"/>
              </w:rPr>
            </w:pPr>
            <w:r w:rsidRPr="00172077">
              <w:rPr>
                <w:szCs w:val="22"/>
              </w:rPr>
              <w:t>ENT 2.</w:t>
            </w:r>
            <w:r>
              <w:rPr>
                <w:szCs w:val="22"/>
              </w:rPr>
              <w:t>2</w:t>
            </w:r>
            <w:r w:rsidRPr="00172077">
              <w:rPr>
                <w:szCs w:val="22"/>
              </w:rPr>
              <w:t>-</w:t>
            </w:r>
            <w:r>
              <w:rPr>
                <w:szCs w:val="22"/>
              </w:rPr>
              <w:t xml:space="preserve">Assignar permisos d’entorn </w:t>
            </w:r>
            <w:r w:rsidRPr="00172077">
              <w:rPr>
                <w:szCs w:val="22"/>
              </w:rPr>
              <w:t>a un rol</w:t>
            </w:r>
          </w:p>
        </w:tc>
        <w:tc>
          <w:tcPr>
            <w:tcW w:w="1981" w:type="pct"/>
            <w:tcBorders>
              <w:left w:val="single" w:sz="4" w:space="0" w:color="548DD4" w:themeColor="text2" w:themeTint="99"/>
            </w:tcBorders>
            <w:vAlign w:val="center"/>
          </w:tcPr>
          <w:p w:rsidR="00CE3E55" w:rsidRDefault="00CE3E55" w:rsidP="00172077">
            <w:pPr>
              <w:cnfStyle w:val="000000100000"/>
              <w:rPr>
                <w:i/>
                <w:szCs w:val="22"/>
              </w:rPr>
            </w:pPr>
            <w:r>
              <w:rPr>
                <w:szCs w:val="22"/>
              </w:rPr>
              <w:t xml:space="preserve">Dotar al rol </w:t>
            </w:r>
            <w:r w:rsidRPr="00CD33EB">
              <w:rPr>
                <w:i/>
                <w:szCs w:val="22"/>
              </w:rPr>
              <w:t>HEL_USER</w:t>
            </w:r>
            <w:r>
              <w:rPr>
                <w:szCs w:val="22"/>
              </w:rPr>
              <w:t xml:space="preserve"> </w:t>
            </w:r>
            <w:r w:rsidRPr="00DD2ED0">
              <w:rPr>
                <w:szCs w:val="22"/>
              </w:rPr>
              <w:t>del</w:t>
            </w:r>
            <w:r>
              <w:rPr>
                <w:szCs w:val="22"/>
              </w:rPr>
              <w:t xml:space="preserve"> permís READ</w:t>
            </w:r>
            <w:r w:rsidRPr="00DD2ED0">
              <w:rPr>
                <w:szCs w:val="22"/>
              </w:rPr>
              <w:t xml:space="preserve"> sobre l’entorn </w:t>
            </w:r>
            <w:r w:rsidRPr="00DD2ED0">
              <w:rPr>
                <w:i/>
                <w:szCs w:val="22"/>
              </w:rPr>
              <w:t>proves_selenium.</w:t>
            </w:r>
          </w:p>
          <w:p w:rsidR="00CE3E55" w:rsidRPr="00DD2ED0" w:rsidRDefault="00CE3E55" w:rsidP="00172077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 xml:space="preserve">Dotar al rol </w:t>
            </w:r>
            <w:r w:rsidRPr="00CD33EB">
              <w:rPr>
                <w:i/>
                <w:szCs w:val="22"/>
              </w:rPr>
              <w:t>HEL_USER</w:t>
            </w:r>
            <w:r>
              <w:rPr>
                <w:szCs w:val="22"/>
              </w:rPr>
              <w:t xml:space="preserve"> </w:t>
            </w:r>
            <w:r w:rsidRPr="00DD2ED0">
              <w:rPr>
                <w:szCs w:val="22"/>
              </w:rPr>
              <w:t>del</w:t>
            </w:r>
            <w:r>
              <w:rPr>
                <w:szCs w:val="22"/>
              </w:rPr>
              <w:t>s permisos ORGANIZATION/DESIGN</w:t>
            </w:r>
            <w:r w:rsidRPr="00DD2ED0">
              <w:rPr>
                <w:szCs w:val="22"/>
              </w:rPr>
              <w:t xml:space="preserve"> sobre l’entorn </w:t>
            </w:r>
            <w:r w:rsidRPr="00DD2ED0">
              <w:rPr>
                <w:i/>
                <w:szCs w:val="22"/>
              </w:rPr>
              <w:t>proves_selenium.</w:t>
            </w:r>
          </w:p>
        </w:tc>
      </w:tr>
      <w:tr w:rsidR="00CE3E55" w:rsidRPr="00DD2ED0" w:rsidTr="00CE3E55">
        <w:trPr>
          <w:cantSplit/>
          <w:trHeight w:val="397"/>
        </w:trPr>
        <w:tc>
          <w:tcPr>
            <w:cnfStyle w:val="001000000000"/>
            <w:tcW w:w="990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CE3E55" w:rsidRPr="00DD2ED0" w:rsidRDefault="00CE3E55" w:rsidP="00DE75B7">
            <w:pPr>
              <w:rPr>
                <w:szCs w:val="22"/>
              </w:rPr>
            </w:pPr>
            <w:r>
              <w:rPr>
                <w:szCs w:val="22"/>
              </w:rPr>
              <w:t>Seleccionar un entorn de treball.</w:t>
            </w:r>
          </w:p>
        </w:tc>
        <w:tc>
          <w:tcPr>
            <w:tcW w:w="2028" w:type="pct"/>
            <w:gridSpan w:val="3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CE3E55" w:rsidRDefault="00CE3E55" w:rsidP="00BF3D44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ENT.3-</w:t>
            </w:r>
            <w:r w:rsidRPr="00DD2ED0">
              <w:rPr>
                <w:szCs w:val="22"/>
              </w:rPr>
              <w:t>Seleccionar entorn</w:t>
            </w:r>
          </w:p>
        </w:tc>
        <w:tc>
          <w:tcPr>
            <w:tcW w:w="1981" w:type="pct"/>
            <w:tcBorders>
              <w:left w:val="single" w:sz="4" w:space="0" w:color="548DD4" w:themeColor="text2" w:themeTint="99"/>
            </w:tcBorders>
            <w:vAlign w:val="center"/>
          </w:tcPr>
          <w:p w:rsidR="00CE3E55" w:rsidRPr="00DD2ED0" w:rsidRDefault="00CE3E55" w:rsidP="00BF3D44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Seleccionar l’entorn amb el nom</w:t>
            </w:r>
            <w:r w:rsidRPr="00DD2ED0">
              <w:rPr>
                <w:szCs w:val="22"/>
              </w:rPr>
              <w:t xml:space="preserve"> </w:t>
            </w:r>
            <w:r w:rsidRPr="00DD2ED0">
              <w:rPr>
                <w:i/>
                <w:szCs w:val="22"/>
              </w:rPr>
              <w:t>proves_selenium.</w:t>
            </w:r>
          </w:p>
        </w:tc>
      </w:tr>
      <w:tr w:rsidR="00CE3E55" w:rsidRPr="00DD2ED0" w:rsidTr="00CE3E55">
        <w:trPr>
          <w:cnfStyle w:val="000000100000"/>
          <w:cantSplit/>
          <w:trHeight w:val="397"/>
        </w:trPr>
        <w:tc>
          <w:tcPr>
            <w:cnfStyle w:val="001000000000"/>
            <w:tcW w:w="990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CE3E55" w:rsidRPr="00DD2ED0" w:rsidRDefault="00CE3E55" w:rsidP="00DE75B7">
            <w:pPr>
              <w:rPr>
                <w:szCs w:val="22"/>
              </w:rPr>
            </w:pPr>
            <w:r>
              <w:rPr>
                <w:szCs w:val="22"/>
              </w:rPr>
              <w:t>Marcar un entorn com entorn de treball per defecte.</w:t>
            </w:r>
          </w:p>
        </w:tc>
        <w:tc>
          <w:tcPr>
            <w:tcW w:w="2028" w:type="pct"/>
            <w:gridSpan w:val="3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CE3E55" w:rsidRDefault="00CE3E55" w:rsidP="00947DA2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ENT.4-</w:t>
            </w:r>
            <w:r w:rsidRPr="00DD2ED0">
              <w:rPr>
                <w:szCs w:val="22"/>
              </w:rPr>
              <w:t>Marcar entorn per defecte</w:t>
            </w:r>
          </w:p>
        </w:tc>
        <w:tc>
          <w:tcPr>
            <w:tcW w:w="1981" w:type="pct"/>
            <w:tcBorders>
              <w:left w:val="single" w:sz="4" w:space="0" w:color="548DD4" w:themeColor="text2" w:themeTint="99"/>
            </w:tcBorders>
            <w:vAlign w:val="center"/>
          </w:tcPr>
          <w:p w:rsidR="00CE3E55" w:rsidRPr="00DD2ED0" w:rsidRDefault="00CE3E55" w:rsidP="00947DA2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 xml:space="preserve">Marcar l’entorn </w:t>
            </w:r>
            <w:r w:rsidRPr="00DD2ED0">
              <w:rPr>
                <w:szCs w:val="22"/>
              </w:rPr>
              <w:t xml:space="preserve">amb el </w:t>
            </w:r>
            <w:r>
              <w:rPr>
                <w:szCs w:val="22"/>
              </w:rPr>
              <w:t>codi</w:t>
            </w:r>
            <w:r w:rsidRPr="00DD2ED0">
              <w:rPr>
                <w:szCs w:val="22"/>
              </w:rPr>
              <w:t xml:space="preserve"> </w:t>
            </w:r>
            <w:r w:rsidRPr="00DD2ED0">
              <w:rPr>
                <w:i/>
                <w:szCs w:val="22"/>
              </w:rPr>
              <w:t>proves_selenium</w:t>
            </w:r>
            <w:r>
              <w:rPr>
                <w:i/>
                <w:szCs w:val="22"/>
              </w:rPr>
              <w:t xml:space="preserve"> </w:t>
            </w:r>
            <w:r w:rsidRPr="00FD2F58">
              <w:rPr>
                <w:szCs w:val="22"/>
              </w:rPr>
              <w:t>com entorn per defecte</w:t>
            </w:r>
            <w:r w:rsidRPr="00DD2ED0">
              <w:rPr>
                <w:i/>
                <w:szCs w:val="22"/>
              </w:rPr>
              <w:t>.</w:t>
            </w:r>
          </w:p>
        </w:tc>
      </w:tr>
      <w:tr w:rsidR="00CE3E55" w:rsidRPr="00DD2ED0" w:rsidTr="00CE3E55">
        <w:trPr>
          <w:cantSplit/>
          <w:trHeight w:val="540"/>
        </w:trPr>
        <w:tc>
          <w:tcPr>
            <w:cnfStyle w:val="001000000000"/>
            <w:tcW w:w="990" w:type="pct"/>
            <w:vMerge w:val="restar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CE3E55" w:rsidRPr="00DD2ED0" w:rsidRDefault="00CE3E55" w:rsidP="00172077">
            <w:pPr>
              <w:tabs>
                <w:tab w:val="left" w:pos="2305"/>
                <w:tab w:val="left" w:pos="3633"/>
                <w:tab w:val="left" w:pos="4126"/>
              </w:tabs>
              <w:rPr>
                <w:szCs w:val="22"/>
              </w:rPr>
            </w:pPr>
            <w:r w:rsidRPr="00DD2ED0">
              <w:rPr>
                <w:szCs w:val="22"/>
              </w:rPr>
              <w:t>Modificar entorn:</w:t>
            </w:r>
          </w:p>
          <w:p w:rsidR="00CE3E55" w:rsidRPr="00DD2ED0" w:rsidRDefault="00CE3E55" w:rsidP="00DE75B7">
            <w:pPr>
              <w:rPr>
                <w:szCs w:val="22"/>
              </w:rPr>
            </w:pPr>
            <w:r>
              <w:rPr>
                <w:szCs w:val="22"/>
              </w:rPr>
              <w:t>Modificar el títol d’un entorn i marcar-lo com no actiu.</w:t>
            </w:r>
          </w:p>
        </w:tc>
        <w:tc>
          <w:tcPr>
            <w:tcW w:w="943" w:type="pct"/>
            <w:gridSpan w:val="2"/>
            <w:vMerge w:val="restart"/>
            <w:tcBorders>
              <w:left w:val="single" w:sz="4" w:space="0" w:color="548DD4" w:themeColor="text2" w:themeTint="99"/>
            </w:tcBorders>
            <w:vAlign w:val="center"/>
          </w:tcPr>
          <w:p w:rsidR="00CE3E55" w:rsidRPr="001B22A5" w:rsidRDefault="00CE3E55" w:rsidP="00D22AE1">
            <w:pPr>
              <w:tabs>
                <w:tab w:val="left" w:pos="2305"/>
                <w:tab w:val="left" w:pos="3633"/>
                <w:tab w:val="left" w:pos="4126"/>
              </w:tabs>
              <w:cnfStyle w:val="000000000000"/>
              <w:rPr>
                <w:szCs w:val="22"/>
              </w:rPr>
            </w:pPr>
            <w:r>
              <w:rPr>
                <w:szCs w:val="22"/>
              </w:rPr>
              <w:t>ENT.5-</w:t>
            </w:r>
            <w:r w:rsidRPr="001B22A5">
              <w:rPr>
                <w:szCs w:val="22"/>
              </w:rPr>
              <w:t>Modificar entorn</w:t>
            </w:r>
          </w:p>
        </w:tc>
        <w:tc>
          <w:tcPr>
            <w:tcW w:w="1086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CE3E55" w:rsidRDefault="00CE3E55" w:rsidP="00D22AE1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ENT.5.1-</w:t>
            </w:r>
            <w:r w:rsidRPr="001B22A5">
              <w:rPr>
                <w:szCs w:val="22"/>
              </w:rPr>
              <w:t>Modificar el títol d’un entorn</w:t>
            </w:r>
          </w:p>
        </w:tc>
        <w:tc>
          <w:tcPr>
            <w:tcW w:w="1981" w:type="pct"/>
            <w:tcBorders>
              <w:left w:val="single" w:sz="4" w:space="0" w:color="548DD4" w:themeColor="text2" w:themeTint="99"/>
            </w:tcBorders>
            <w:vAlign w:val="center"/>
          </w:tcPr>
          <w:p w:rsidR="00CE3E55" w:rsidRDefault="00CE3E55" w:rsidP="00B6601F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 xml:space="preserve">Canviar el títol de l’entorn </w:t>
            </w:r>
            <w:r w:rsidRPr="00DD2ED0">
              <w:rPr>
                <w:i/>
                <w:szCs w:val="22"/>
              </w:rPr>
              <w:t>proves_selenium</w:t>
            </w:r>
            <w:r>
              <w:rPr>
                <w:i/>
                <w:szCs w:val="22"/>
              </w:rPr>
              <w:t xml:space="preserve"> </w:t>
            </w:r>
            <w:r>
              <w:rPr>
                <w:szCs w:val="22"/>
              </w:rPr>
              <w:t xml:space="preserve">per </w:t>
            </w:r>
          </w:p>
          <w:p w:rsidR="00CE3E55" w:rsidRPr="00DD2ED0" w:rsidRDefault="00CE3E55" w:rsidP="001B22A5">
            <w:pPr>
              <w:cnfStyle w:val="000000000000"/>
              <w:rPr>
                <w:szCs w:val="22"/>
              </w:rPr>
            </w:pPr>
            <w:r w:rsidRPr="00120DCA">
              <w:rPr>
                <w:i/>
                <w:szCs w:val="22"/>
              </w:rPr>
              <w:t>Entorn de proves Selenium</w:t>
            </w:r>
            <w:r>
              <w:rPr>
                <w:szCs w:val="22"/>
              </w:rPr>
              <w:t>.</w:t>
            </w:r>
          </w:p>
        </w:tc>
      </w:tr>
      <w:tr w:rsidR="00CE3E55" w:rsidRPr="00DD2ED0" w:rsidTr="00CE3E55">
        <w:trPr>
          <w:cnfStyle w:val="000000100000"/>
          <w:cantSplit/>
          <w:trHeight w:val="540"/>
        </w:trPr>
        <w:tc>
          <w:tcPr>
            <w:cnfStyle w:val="001000000000"/>
            <w:tcW w:w="990" w:type="pct"/>
            <w:vMerge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CE3E55" w:rsidRPr="00DD2ED0" w:rsidRDefault="00CE3E55" w:rsidP="00172077">
            <w:pPr>
              <w:tabs>
                <w:tab w:val="left" w:pos="2305"/>
                <w:tab w:val="left" w:pos="3633"/>
                <w:tab w:val="left" w:pos="4126"/>
              </w:tabs>
              <w:rPr>
                <w:szCs w:val="22"/>
              </w:rPr>
            </w:pPr>
          </w:p>
        </w:tc>
        <w:tc>
          <w:tcPr>
            <w:tcW w:w="943" w:type="pct"/>
            <w:gridSpan w:val="2"/>
            <w:vMerge/>
            <w:tcBorders>
              <w:left w:val="single" w:sz="4" w:space="0" w:color="548DD4" w:themeColor="text2" w:themeTint="99"/>
            </w:tcBorders>
            <w:vAlign w:val="center"/>
          </w:tcPr>
          <w:p w:rsidR="00CE3E55" w:rsidRDefault="00CE3E55" w:rsidP="001B22A5">
            <w:pPr>
              <w:tabs>
                <w:tab w:val="left" w:pos="2305"/>
                <w:tab w:val="left" w:pos="3633"/>
                <w:tab w:val="left" w:pos="4126"/>
              </w:tabs>
              <w:cnfStyle w:val="000000100000"/>
              <w:rPr>
                <w:szCs w:val="22"/>
              </w:rPr>
            </w:pPr>
          </w:p>
        </w:tc>
        <w:tc>
          <w:tcPr>
            <w:tcW w:w="1086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CE3E55" w:rsidRDefault="00CE3E55" w:rsidP="00D22AE1">
            <w:pPr>
              <w:tabs>
                <w:tab w:val="left" w:pos="2305"/>
                <w:tab w:val="left" w:pos="3633"/>
                <w:tab w:val="left" w:pos="4126"/>
              </w:tabs>
              <w:cnfStyle w:val="000000100000"/>
              <w:rPr>
                <w:szCs w:val="22"/>
              </w:rPr>
            </w:pPr>
            <w:r>
              <w:rPr>
                <w:szCs w:val="22"/>
              </w:rPr>
              <w:t>ENT.5.2-Marcar</w:t>
            </w:r>
            <w:r w:rsidRPr="001B22A5">
              <w:rPr>
                <w:szCs w:val="22"/>
              </w:rPr>
              <w:t xml:space="preserve"> un entorn</w:t>
            </w:r>
            <w:r>
              <w:rPr>
                <w:szCs w:val="22"/>
              </w:rPr>
              <w:t xml:space="preserve"> com no actiu</w:t>
            </w:r>
          </w:p>
        </w:tc>
        <w:tc>
          <w:tcPr>
            <w:tcW w:w="1981" w:type="pct"/>
            <w:tcBorders>
              <w:left w:val="single" w:sz="4" w:space="0" w:color="548DD4" w:themeColor="text2" w:themeTint="99"/>
            </w:tcBorders>
            <w:vAlign w:val="center"/>
          </w:tcPr>
          <w:p w:rsidR="00CE3E55" w:rsidRDefault="00CE3E55" w:rsidP="00B6601F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 xml:space="preserve">Marcar l’entorn </w:t>
            </w:r>
            <w:r w:rsidRPr="00DD2ED0">
              <w:rPr>
                <w:i/>
                <w:szCs w:val="22"/>
              </w:rPr>
              <w:t>proves_selenium</w:t>
            </w:r>
            <w:r>
              <w:rPr>
                <w:szCs w:val="22"/>
              </w:rPr>
              <w:t xml:space="preserve"> com no actiu.</w:t>
            </w:r>
          </w:p>
        </w:tc>
      </w:tr>
      <w:tr w:rsidR="00CE3E55" w:rsidRPr="00DD2ED0" w:rsidTr="00CE3E55">
        <w:trPr>
          <w:cantSplit/>
          <w:trHeight w:val="540"/>
        </w:trPr>
        <w:tc>
          <w:tcPr>
            <w:cnfStyle w:val="001000000000"/>
            <w:tcW w:w="990" w:type="pct"/>
            <w:vMerge w:val="restar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CE3E55" w:rsidRPr="00DD2ED0" w:rsidRDefault="00CE3E55" w:rsidP="00DE75B7">
            <w:pPr>
              <w:rPr>
                <w:szCs w:val="22"/>
              </w:rPr>
            </w:pPr>
            <w:r>
              <w:rPr>
                <w:szCs w:val="22"/>
              </w:rPr>
              <w:t>Eliminar els permisos d’un usuari i un rol sobre un entorn.</w:t>
            </w:r>
          </w:p>
        </w:tc>
        <w:tc>
          <w:tcPr>
            <w:tcW w:w="943" w:type="pct"/>
            <w:gridSpan w:val="2"/>
            <w:vMerge w:val="restart"/>
            <w:tcBorders>
              <w:left w:val="single" w:sz="4" w:space="0" w:color="548DD4" w:themeColor="text2" w:themeTint="99"/>
            </w:tcBorders>
            <w:vAlign w:val="center"/>
          </w:tcPr>
          <w:p w:rsidR="00CE3E55" w:rsidRPr="000C373C" w:rsidRDefault="00CE3E55" w:rsidP="000C373C">
            <w:pPr>
              <w:tabs>
                <w:tab w:val="left" w:pos="2305"/>
                <w:tab w:val="left" w:pos="3633"/>
                <w:tab w:val="left" w:pos="4126"/>
              </w:tabs>
              <w:cnfStyle w:val="000000000000"/>
              <w:rPr>
                <w:szCs w:val="22"/>
              </w:rPr>
            </w:pPr>
            <w:r>
              <w:rPr>
                <w:szCs w:val="22"/>
              </w:rPr>
              <w:t>ENT.6-</w:t>
            </w:r>
            <w:r w:rsidRPr="00DD2ED0">
              <w:rPr>
                <w:szCs w:val="22"/>
              </w:rPr>
              <w:t>Eliminar permiso</w:t>
            </w:r>
            <w:r>
              <w:rPr>
                <w:szCs w:val="22"/>
              </w:rPr>
              <w:t>s</w:t>
            </w:r>
            <w:r w:rsidR="0063757C">
              <w:rPr>
                <w:szCs w:val="22"/>
              </w:rPr>
              <w:t xml:space="preserve"> entorn</w:t>
            </w:r>
          </w:p>
        </w:tc>
        <w:tc>
          <w:tcPr>
            <w:tcW w:w="1086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CE3E55" w:rsidRPr="000C373C" w:rsidRDefault="00CE3E55" w:rsidP="00D22AE1">
            <w:pPr>
              <w:tabs>
                <w:tab w:val="left" w:pos="2305"/>
                <w:tab w:val="left" w:pos="3633"/>
                <w:tab w:val="left" w:pos="4126"/>
              </w:tabs>
              <w:cnfStyle w:val="000000000000"/>
              <w:rPr>
                <w:szCs w:val="22"/>
              </w:rPr>
            </w:pPr>
            <w:r>
              <w:rPr>
                <w:szCs w:val="22"/>
              </w:rPr>
              <w:t>ENT.6.1-</w:t>
            </w:r>
            <w:r w:rsidRPr="00DD2ED0">
              <w:rPr>
                <w:szCs w:val="22"/>
              </w:rPr>
              <w:t>Eliminar permiso</w:t>
            </w:r>
            <w:r>
              <w:rPr>
                <w:szCs w:val="22"/>
              </w:rPr>
              <w:t xml:space="preserve">s </w:t>
            </w:r>
            <w:r w:rsidR="001554D2">
              <w:rPr>
                <w:szCs w:val="22"/>
              </w:rPr>
              <w:t xml:space="preserve">d’entorn d’un </w:t>
            </w:r>
            <w:r w:rsidRPr="00DD2ED0">
              <w:rPr>
                <w:szCs w:val="22"/>
              </w:rPr>
              <w:t>usuari</w:t>
            </w:r>
          </w:p>
        </w:tc>
        <w:tc>
          <w:tcPr>
            <w:tcW w:w="1981" w:type="pct"/>
            <w:tcBorders>
              <w:left w:val="single" w:sz="4" w:space="0" w:color="548DD4" w:themeColor="text2" w:themeTint="99"/>
            </w:tcBorders>
            <w:vAlign w:val="center"/>
          </w:tcPr>
          <w:p w:rsidR="00CE3E55" w:rsidRPr="00DD2ED0" w:rsidRDefault="00CE3E55" w:rsidP="000C373C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 xml:space="preserve">Eliminar tots els permisos de l’usuari </w:t>
            </w:r>
            <w:r w:rsidRPr="00120DCA">
              <w:rPr>
                <w:i/>
                <w:szCs w:val="22"/>
              </w:rPr>
              <w:t>admin</w:t>
            </w:r>
            <w:r>
              <w:rPr>
                <w:szCs w:val="22"/>
              </w:rPr>
              <w:t xml:space="preserve"> sobre l’entorn </w:t>
            </w:r>
            <w:r w:rsidRPr="00DD2ED0">
              <w:rPr>
                <w:i/>
                <w:szCs w:val="22"/>
              </w:rPr>
              <w:t>proves_selenium</w:t>
            </w:r>
            <w:r>
              <w:rPr>
                <w:szCs w:val="22"/>
              </w:rPr>
              <w:t>.</w:t>
            </w:r>
          </w:p>
        </w:tc>
      </w:tr>
      <w:tr w:rsidR="00CE3E55" w:rsidRPr="00DD2ED0" w:rsidTr="00CE3E55">
        <w:trPr>
          <w:cnfStyle w:val="000000100000"/>
          <w:cantSplit/>
          <w:trHeight w:val="540"/>
        </w:trPr>
        <w:tc>
          <w:tcPr>
            <w:cnfStyle w:val="001000000000"/>
            <w:tcW w:w="990" w:type="pct"/>
            <w:vMerge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CE3E55" w:rsidRDefault="00CE3E55" w:rsidP="00DE75B7">
            <w:pPr>
              <w:rPr>
                <w:szCs w:val="22"/>
              </w:rPr>
            </w:pPr>
          </w:p>
        </w:tc>
        <w:tc>
          <w:tcPr>
            <w:tcW w:w="943" w:type="pct"/>
            <w:gridSpan w:val="2"/>
            <w:vMerge/>
            <w:tcBorders>
              <w:left w:val="single" w:sz="4" w:space="0" w:color="548DD4" w:themeColor="text2" w:themeTint="99"/>
            </w:tcBorders>
            <w:vAlign w:val="center"/>
          </w:tcPr>
          <w:p w:rsidR="00CE3E55" w:rsidRDefault="00CE3E55" w:rsidP="000C373C">
            <w:pPr>
              <w:tabs>
                <w:tab w:val="left" w:pos="2305"/>
                <w:tab w:val="left" w:pos="3633"/>
                <w:tab w:val="left" w:pos="4126"/>
              </w:tabs>
              <w:cnfStyle w:val="000000100000"/>
              <w:rPr>
                <w:szCs w:val="22"/>
              </w:rPr>
            </w:pPr>
          </w:p>
        </w:tc>
        <w:tc>
          <w:tcPr>
            <w:tcW w:w="1086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CE3E55" w:rsidRDefault="00CE3E55" w:rsidP="00D22AE1">
            <w:pPr>
              <w:tabs>
                <w:tab w:val="left" w:pos="2305"/>
                <w:tab w:val="left" w:pos="3633"/>
                <w:tab w:val="left" w:pos="4126"/>
              </w:tabs>
              <w:cnfStyle w:val="000000100000"/>
              <w:rPr>
                <w:szCs w:val="22"/>
              </w:rPr>
            </w:pPr>
            <w:r>
              <w:rPr>
                <w:szCs w:val="22"/>
              </w:rPr>
              <w:t>ENT.6.2-</w:t>
            </w:r>
            <w:r w:rsidRPr="00DD2ED0">
              <w:rPr>
                <w:szCs w:val="22"/>
              </w:rPr>
              <w:t>Eliminar permiso</w:t>
            </w:r>
            <w:r>
              <w:rPr>
                <w:szCs w:val="22"/>
              </w:rPr>
              <w:t>s</w:t>
            </w:r>
            <w:r w:rsidRPr="000C373C">
              <w:rPr>
                <w:szCs w:val="22"/>
              </w:rPr>
              <w:t xml:space="preserve"> </w:t>
            </w:r>
            <w:r w:rsidR="001554D2">
              <w:rPr>
                <w:szCs w:val="22"/>
              </w:rPr>
              <w:t xml:space="preserve">d’entorn d’un </w:t>
            </w:r>
            <w:r w:rsidRPr="000C373C">
              <w:rPr>
                <w:szCs w:val="22"/>
              </w:rPr>
              <w:t>rol</w:t>
            </w:r>
          </w:p>
        </w:tc>
        <w:tc>
          <w:tcPr>
            <w:tcW w:w="1981" w:type="pct"/>
            <w:tcBorders>
              <w:left w:val="single" w:sz="4" w:space="0" w:color="548DD4" w:themeColor="text2" w:themeTint="99"/>
            </w:tcBorders>
            <w:vAlign w:val="center"/>
          </w:tcPr>
          <w:p w:rsidR="00CE3E55" w:rsidRDefault="00CE3E55" w:rsidP="000C373C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 xml:space="preserve">Eliminar tots els permisos del rol </w:t>
            </w:r>
            <w:r w:rsidRPr="00120DCA">
              <w:rPr>
                <w:i/>
                <w:szCs w:val="22"/>
              </w:rPr>
              <w:t>HEL_USER</w:t>
            </w:r>
            <w:r>
              <w:rPr>
                <w:szCs w:val="22"/>
              </w:rPr>
              <w:t xml:space="preserve"> sobre l’entorn </w:t>
            </w:r>
            <w:r w:rsidRPr="00DD2ED0">
              <w:rPr>
                <w:i/>
                <w:szCs w:val="22"/>
              </w:rPr>
              <w:t>proves_selenium</w:t>
            </w:r>
            <w:r>
              <w:rPr>
                <w:szCs w:val="22"/>
              </w:rPr>
              <w:t>.</w:t>
            </w:r>
          </w:p>
        </w:tc>
      </w:tr>
      <w:tr w:rsidR="00CE3E55" w:rsidRPr="00DD2ED0" w:rsidTr="00CE3E55">
        <w:trPr>
          <w:cantSplit/>
          <w:trHeight w:val="397"/>
        </w:trPr>
        <w:tc>
          <w:tcPr>
            <w:cnfStyle w:val="001000000000"/>
            <w:tcW w:w="990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CE3E55" w:rsidRPr="00DD2ED0" w:rsidRDefault="00CE3E55" w:rsidP="00DE75B7">
            <w:pPr>
              <w:rPr>
                <w:szCs w:val="22"/>
              </w:rPr>
            </w:pPr>
            <w:r>
              <w:rPr>
                <w:szCs w:val="22"/>
              </w:rPr>
              <w:t>Eliminar un entorn.</w:t>
            </w:r>
          </w:p>
        </w:tc>
        <w:tc>
          <w:tcPr>
            <w:tcW w:w="2028" w:type="pct"/>
            <w:gridSpan w:val="3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CE3E55" w:rsidRDefault="00CE3E55" w:rsidP="00947DA2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ENT.7-</w:t>
            </w:r>
            <w:r w:rsidRPr="00DD2ED0">
              <w:rPr>
                <w:szCs w:val="22"/>
              </w:rPr>
              <w:t>Eliminar entorn</w:t>
            </w:r>
          </w:p>
        </w:tc>
        <w:tc>
          <w:tcPr>
            <w:tcW w:w="1981" w:type="pct"/>
            <w:tcBorders>
              <w:left w:val="single" w:sz="4" w:space="0" w:color="548DD4" w:themeColor="text2" w:themeTint="99"/>
            </w:tcBorders>
            <w:vAlign w:val="center"/>
          </w:tcPr>
          <w:p w:rsidR="00CE3E55" w:rsidRPr="00DD2ED0" w:rsidRDefault="00CE3E55" w:rsidP="00947DA2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 xml:space="preserve">Eliminar l’entorn </w:t>
            </w:r>
            <w:r w:rsidRPr="00DD2ED0">
              <w:rPr>
                <w:szCs w:val="22"/>
              </w:rPr>
              <w:t xml:space="preserve">amb el </w:t>
            </w:r>
            <w:r>
              <w:rPr>
                <w:szCs w:val="22"/>
              </w:rPr>
              <w:t>codi</w:t>
            </w:r>
            <w:r w:rsidRPr="00DD2ED0">
              <w:rPr>
                <w:szCs w:val="22"/>
              </w:rPr>
              <w:t xml:space="preserve"> </w:t>
            </w:r>
            <w:r w:rsidRPr="00DD2ED0">
              <w:rPr>
                <w:i/>
                <w:szCs w:val="22"/>
              </w:rPr>
              <w:t>proves_selenium.</w:t>
            </w:r>
          </w:p>
        </w:tc>
      </w:tr>
    </w:tbl>
    <w:p w:rsidR="00314E59" w:rsidRDefault="00314E59" w:rsidP="00B6601F">
      <w:pPr>
        <w:pStyle w:val="Llistanumerada2"/>
        <w:numPr>
          <w:ilvl w:val="0"/>
          <w:numId w:val="0"/>
        </w:numPr>
        <w:ind w:left="643" w:hanging="360"/>
      </w:pPr>
    </w:p>
    <w:p w:rsidR="00CD2133" w:rsidRDefault="00CD2133" w:rsidP="00B6601F">
      <w:pPr>
        <w:pStyle w:val="Llistanumerada2"/>
        <w:numPr>
          <w:ilvl w:val="0"/>
          <w:numId w:val="0"/>
        </w:numPr>
        <w:ind w:left="643" w:hanging="360"/>
      </w:pPr>
    </w:p>
    <w:p w:rsidR="00B6601F" w:rsidRPr="00314E59" w:rsidRDefault="00314E59" w:rsidP="00314E59">
      <w:pPr>
        <w:pStyle w:val="Ttol2"/>
      </w:pPr>
      <w:bookmarkStart w:id="7" w:name="_Toc373160423"/>
      <w:r>
        <w:t>ENT.1</w:t>
      </w:r>
      <w:r w:rsidR="004C1382">
        <w:t xml:space="preserve"> </w:t>
      </w:r>
      <w:r w:rsidRPr="00314E59">
        <w:t>Crear entorn actiu</w:t>
      </w:r>
      <w:bookmarkEnd w:id="7"/>
    </w:p>
    <w:p w:rsidR="00BF3D44" w:rsidRDefault="00BF3D44" w:rsidP="00466CEE">
      <w:pPr>
        <w:pStyle w:val="Llistanumerada2"/>
        <w:numPr>
          <w:ilvl w:val="0"/>
          <w:numId w:val="4"/>
        </w:numPr>
      </w:pPr>
      <w:r>
        <w:t>Entorns existents:</w:t>
      </w:r>
    </w:p>
    <w:p w:rsidR="00BF3D44" w:rsidRDefault="00BF3D44" w:rsidP="00BF3D44">
      <w:pPr>
        <w:pStyle w:val="Llistanumerada2"/>
        <w:numPr>
          <w:ilvl w:val="0"/>
          <w:numId w:val="0"/>
        </w:numPr>
        <w:ind w:left="643" w:hanging="360"/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16471" cy="3960000"/>
            <wp:effectExtent l="19050" t="19050" r="12679" b="21450"/>
            <wp:docPr id="26" name="Imatge 3" descr="C:\Documents and Settings\paulac\workspace\helium-2.6\helium-selenium\screenshots\CR\entorns\crear\entornsExistents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ocuments and Settings\paulac\workspace\helium-2.6\helium-selenium\screenshots\CR\entorns\crear\entornsExistents_01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1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D44" w:rsidRDefault="00BF3D44" w:rsidP="00BF3D44">
      <w:pPr>
        <w:pStyle w:val="Llistanumerada2"/>
        <w:numPr>
          <w:ilvl w:val="0"/>
          <w:numId w:val="0"/>
        </w:numPr>
        <w:ind w:left="643" w:hanging="360"/>
      </w:pPr>
    </w:p>
    <w:p w:rsidR="00314E59" w:rsidRDefault="00314E59" w:rsidP="00466CEE">
      <w:pPr>
        <w:pStyle w:val="Llistanumerada2"/>
        <w:numPr>
          <w:ilvl w:val="0"/>
          <w:numId w:val="4"/>
        </w:numPr>
      </w:pPr>
      <w:r>
        <w:t>Alta de l’entorn</w:t>
      </w:r>
      <w:r w:rsidR="00BF3D44">
        <w:t xml:space="preserve"> com actiu</w:t>
      </w:r>
      <w:r w:rsidR="0021789A">
        <w:t>:</w:t>
      </w:r>
    </w:p>
    <w:p w:rsidR="007D5BA4" w:rsidRDefault="007D5BA4" w:rsidP="00B6601F">
      <w:pPr>
        <w:pStyle w:val="Llistanumerada2"/>
        <w:numPr>
          <w:ilvl w:val="0"/>
          <w:numId w:val="0"/>
        </w:numPr>
        <w:ind w:left="643" w:hanging="360"/>
      </w:pPr>
    </w:p>
    <w:p w:rsidR="00314E59" w:rsidRPr="00B6601F" w:rsidRDefault="00314E59" w:rsidP="00DD6B0C">
      <w:pPr>
        <w:pStyle w:val="Llistanumerada2"/>
        <w:numPr>
          <w:ilvl w:val="0"/>
          <w:numId w:val="0"/>
        </w:numPr>
        <w:ind w:left="643" w:hanging="360"/>
        <w:jc w:val="center"/>
      </w:pPr>
      <w:r>
        <w:rPr>
          <w:noProof/>
          <w:lang w:val="es-ES"/>
        </w:rPr>
        <w:drawing>
          <wp:inline distT="0" distB="0" distL="0" distR="0">
            <wp:extent cx="4622328" cy="3960000"/>
            <wp:effectExtent l="19050" t="19050" r="25872" b="21450"/>
            <wp:docPr id="13" name="Imatge 13" descr="C:\Documents and Settings\paulac\workspace\helium-2.6\helium-selenium\screenshots\CR\inicialitzar\entornCrear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ocuments and Settings\paulac\workspace\helium-2.6\helium-selenium\screenshots\CR\inicialitzar\entornCrear_01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328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32FD" w:rsidRPr="00F032FD" w:rsidRDefault="00F032FD" w:rsidP="00F032FD"/>
    <w:p w:rsidR="004E716D" w:rsidRDefault="004E716D" w:rsidP="00007890">
      <w:pPr>
        <w:pStyle w:val="Llistanumerada2"/>
        <w:numPr>
          <w:ilvl w:val="0"/>
          <w:numId w:val="0"/>
        </w:numPr>
        <w:ind w:left="643" w:hanging="360"/>
      </w:pPr>
    </w:p>
    <w:p w:rsidR="00314E59" w:rsidRDefault="00314E59" w:rsidP="00466CEE">
      <w:pPr>
        <w:pStyle w:val="Llistanumerada2"/>
        <w:numPr>
          <w:ilvl w:val="0"/>
          <w:numId w:val="4"/>
        </w:numPr>
      </w:pPr>
      <w:r>
        <w:lastRenderedPageBreak/>
        <w:t>Resultat</w:t>
      </w:r>
      <w:r w:rsidR="00DD6B0C">
        <w:t xml:space="preserve"> alta de l’entorn</w:t>
      </w:r>
      <w:r w:rsidR="00127755">
        <w:t>:</w:t>
      </w:r>
    </w:p>
    <w:p w:rsidR="00314E59" w:rsidRDefault="00314E59" w:rsidP="00007890">
      <w:pPr>
        <w:pStyle w:val="Llistanumerada2"/>
        <w:numPr>
          <w:ilvl w:val="0"/>
          <w:numId w:val="0"/>
        </w:numPr>
        <w:ind w:left="643" w:hanging="360"/>
      </w:pPr>
    </w:p>
    <w:p w:rsidR="00B6601F" w:rsidRDefault="00BF3D44" w:rsidP="00DD6B0C">
      <w:pPr>
        <w:pStyle w:val="Llistanumerada2"/>
        <w:numPr>
          <w:ilvl w:val="0"/>
          <w:numId w:val="0"/>
        </w:numPr>
        <w:ind w:left="643" w:hanging="360"/>
        <w:jc w:val="center"/>
      </w:pPr>
      <w:r>
        <w:rPr>
          <w:noProof/>
          <w:lang w:val="es-ES"/>
        </w:rPr>
        <w:drawing>
          <wp:inline distT="0" distB="0" distL="0" distR="0">
            <wp:extent cx="4616472" cy="3960000"/>
            <wp:effectExtent l="19050" t="19050" r="12678" b="21450"/>
            <wp:docPr id="51" name="Imatge 4" descr="C:\Documents and Settings\paulac\workspace\helium-2.6\helium-selenium\screenshots\CR\entorns\crear\entornCrearActiu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ocuments and Settings\paulac\workspace\helium-2.6\helium-selenium\screenshots\CR\entorns\crear\entornCrearActiu_02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2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01F" w:rsidRDefault="00B6601F" w:rsidP="00007890">
      <w:pPr>
        <w:pStyle w:val="Llistanumerada2"/>
        <w:numPr>
          <w:ilvl w:val="0"/>
          <w:numId w:val="0"/>
        </w:numPr>
        <w:ind w:left="643" w:hanging="360"/>
      </w:pPr>
    </w:p>
    <w:p w:rsidR="00A77402" w:rsidRDefault="004C1382" w:rsidP="00127755">
      <w:pPr>
        <w:pStyle w:val="Ttol2"/>
      </w:pPr>
      <w:bookmarkStart w:id="8" w:name="_Toc373160424"/>
      <w:r>
        <w:t xml:space="preserve">ENT.2 </w:t>
      </w:r>
      <w:r w:rsidR="00A77402">
        <w:t>Assignar permisos entorn</w:t>
      </w:r>
      <w:bookmarkEnd w:id="8"/>
    </w:p>
    <w:p w:rsidR="00C422B9" w:rsidRDefault="00C422B9" w:rsidP="00C422B9">
      <w:pPr>
        <w:pStyle w:val="Ttol3"/>
      </w:pPr>
      <w:bookmarkStart w:id="9" w:name="_Toc373160425"/>
      <w:r>
        <w:t>ENT.2.1 Assignar permisos d’entorn a un usuari</w:t>
      </w:r>
      <w:bookmarkEnd w:id="9"/>
    </w:p>
    <w:p w:rsidR="002F358F" w:rsidRDefault="002F358F" w:rsidP="00466CEE">
      <w:pPr>
        <w:pStyle w:val="Llistanumerada2"/>
        <w:numPr>
          <w:ilvl w:val="0"/>
          <w:numId w:val="5"/>
        </w:numPr>
      </w:pPr>
      <w:r>
        <w:t xml:space="preserve">Llista d’entorns </w:t>
      </w:r>
      <w:r w:rsidR="00E2687C">
        <w:t>existents</w:t>
      </w:r>
      <w:r>
        <w:t>:</w:t>
      </w:r>
    </w:p>
    <w:p w:rsidR="002F358F" w:rsidRDefault="008F1569" w:rsidP="002F358F">
      <w:pPr>
        <w:pStyle w:val="Llistanumerada2"/>
        <w:numPr>
          <w:ilvl w:val="0"/>
          <w:numId w:val="0"/>
        </w:numPr>
        <w:ind w:left="720"/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16471" cy="3960000"/>
            <wp:effectExtent l="19050" t="19050" r="12679" b="21450"/>
            <wp:docPr id="92" name="Imatge 12" descr="C:\Documents and Settings\paulac\workspace\helium-2.6\helium-selenium\screenshots\CR\entorns\permisos\crear\usuari\entornsExistents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Documents and Settings\paulac\workspace\helium-2.6\helium-selenium\screenshots\CR\entorns\permisos\crear\usuari\entornsExistents_01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1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58F" w:rsidRDefault="002F358F" w:rsidP="002F358F">
      <w:pPr>
        <w:pStyle w:val="Llistanumerada2"/>
        <w:numPr>
          <w:ilvl w:val="0"/>
          <w:numId w:val="0"/>
        </w:numPr>
        <w:ind w:left="720"/>
      </w:pPr>
    </w:p>
    <w:p w:rsidR="00C422B9" w:rsidRDefault="00C422B9" w:rsidP="00466CEE">
      <w:pPr>
        <w:pStyle w:val="Llistanumerada2"/>
        <w:numPr>
          <w:ilvl w:val="0"/>
          <w:numId w:val="5"/>
        </w:numPr>
      </w:pPr>
      <w:r>
        <w:t>Alta dels permisos sobre l’entorn:</w:t>
      </w:r>
      <w:r w:rsidR="007C1FAE">
        <w:t xml:space="preserve"> </w:t>
      </w:r>
      <w:r>
        <w:t>introduir la informació sobre els permisos a assignar a l’usuari.</w:t>
      </w:r>
    </w:p>
    <w:p w:rsidR="00C422B9" w:rsidRDefault="00C422B9" w:rsidP="00C422B9">
      <w:pPr>
        <w:pStyle w:val="Llistanumerada2"/>
        <w:numPr>
          <w:ilvl w:val="0"/>
          <w:numId w:val="0"/>
        </w:numPr>
        <w:ind w:left="643" w:hanging="360"/>
      </w:pPr>
    </w:p>
    <w:p w:rsidR="00C422B9" w:rsidRDefault="00C422B9" w:rsidP="00C422B9">
      <w:pPr>
        <w:pStyle w:val="Llistanumerada2"/>
        <w:numPr>
          <w:ilvl w:val="0"/>
          <w:numId w:val="0"/>
        </w:numPr>
        <w:ind w:left="643" w:hanging="360"/>
        <w:jc w:val="center"/>
      </w:pPr>
      <w:r>
        <w:rPr>
          <w:noProof/>
          <w:lang w:val="es-ES"/>
        </w:rPr>
        <w:drawing>
          <wp:inline distT="0" distB="0" distL="0" distR="0">
            <wp:extent cx="4622328" cy="3960000"/>
            <wp:effectExtent l="19050" t="19050" r="25872" b="21450"/>
            <wp:docPr id="89" name="Imatge 16" descr="C:\Documents and Settings\paulac\workspace\helium-2.6\helium-selenium\screenshots\CR\inicialitzar\entornPermisos_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Documents and Settings\paulac\workspace\helium-2.6\helium-selenium\screenshots\CR\inicialitzar\entornPermisos_04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328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22B9" w:rsidRDefault="00C422B9" w:rsidP="00C422B9">
      <w:pPr>
        <w:pStyle w:val="Llistanumerada2"/>
        <w:numPr>
          <w:ilvl w:val="0"/>
          <w:numId w:val="0"/>
        </w:numPr>
        <w:ind w:left="643" w:hanging="360"/>
      </w:pPr>
    </w:p>
    <w:p w:rsidR="00C422B9" w:rsidRDefault="00C422B9" w:rsidP="00C422B9">
      <w:pPr>
        <w:pStyle w:val="Llistanumerada2"/>
        <w:numPr>
          <w:ilvl w:val="0"/>
          <w:numId w:val="0"/>
        </w:numPr>
        <w:ind w:left="643" w:hanging="360"/>
      </w:pPr>
    </w:p>
    <w:p w:rsidR="00C422B9" w:rsidRDefault="00C422B9" w:rsidP="00466CEE">
      <w:pPr>
        <w:pStyle w:val="Llistanumerada2"/>
        <w:numPr>
          <w:ilvl w:val="0"/>
          <w:numId w:val="5"/>
        </w:numPr>
      </w:pPr>
      <w:r>
        <w:lastRenderedPageBreak/>
        <w:t>Resultat de l’alta de permisos a usuari sobre l’entorn:</w:t>
      </w:r>
    </w:p>
    <w:p w:rsidR="00C422B9" w:rsidRDefault="00C422B9" w:rsidP="00C422B9">
      <w:pPr>
        <w:pStyle w:val="Llistanumerada2"/>
        <w:numPr>
          <w:ilvl w:val="0"/>
          <w:numId w:val="0"/>
        </w:numPr>
        <w:ind w:left="643" w:hanging="360"/>
        <w:jc w:val="center"/>
      </w:pPr>
      <w:r>
        <w:rPr>
          <w:noProof/>
          <w:lang w:val="es-ES"/>
        </w:rPr>
        <w:drawing>
          <wp:inline distT="0" distB="0" distL="0" distR="0">
            <wp:extent cx="4622328" cy="3960000"/>
            <wp:effectExtent l="19050" t="19050" r="25872" b="21450"/>
            <wp:docPr id="90" name="Imatge 17" descr="C:\Documents and Settings\paulac\workspace\helium-2.6\helium-selenium\screenshots\CR\inicialitzar\entornPermisos_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Documents and Settings\paulac\workspace\helium-2.6\helium-selenium\screenshots\CR\inicialitzar\entornPermisos_05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328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22B9" w:rsidRDefault="00C422B9" w:rsidP="00C422B9">
      <w:pPr>
        <w:pStyle w:val="Llistanumerada2"/>
        <w:numPr>
          <w:ilvl w:val="0"/>
          <w:numId w:val="0"/>
        </w:numPr>
        <w:ind w:left="643" w:hanging="360"/>
      </w:pPr>
    </w:p>
    <w:p w:rsidR="00C422B9" w:rsidRDefault="00C422B9" w:rsidP="00C422B9">
      <w:pPr>
        <w:pStyle w:val="Ttol3"/>
      </w:pPr>
      <w:bookmarkStart w:id="10" w:name="_Toc373160426"/>
      <w:r>
        <w:t>ENT.2.2 Assignar permisos d’entorn a un rol</w:t>
      </w:r>
      <w:bookmarkEnd w:id="10"/>
    </w:p>
    <w:p w:rsidR="007C1FAE" w:rsidRDefault="007C1FAE" w:rsidP="00466CEE">
      <w:pPr>
        <w:pStyle w:val="Llistanumerada2"/>
        <w:numPr>
          <w:ilvl w:val="0"/>
          <w:numId w:val="30"/>
        </w:numPr>
      </w:pPr>
      <w:r>
        <w:t xml:space="preserve">Llista d’entorns </w:t>
      </w:r>
      <w:r w:rsidR="00E2687C">
        <w:t>existents</w:t>
      </w:r>
      <w:r>
        <w:t>:</w:t>
      </w:r>
    </w:p>
    <w:p w:rsidR="007C1FAE" w:rsidRDefault="007C1FAE" w:rsidP="007C1FAE">
      <w:pPr>
        <w:pStyle w:val="Llistanumerada2"/>
        <w:numPr>
          <w:ilvl w:val="0"/>
          <w:numId w:val="0"/>
        </w:numPr>
        <w:ind w:left="720"/>
        <w:jc w:val="center"/>
      </w:pPr>
      <w:r>
        <w:rPr>
          <w:noProof/>
          <w:lang w:val="es-ES"/>
        </w:rPr>
        <w:drawing>
          <wp:inline distT="0" distB="0" distL="0" distR="0">
            <wp:extent cx="4616471" cy="3960000"/>
            <wp:effectExtent l="19050" t="19050" r="12679" b="21450"/>
            <wp:docPr id="93" name="Imatge 12" descr="C:\Documents and Settings\paulac\workspace\helium-2.6\helium-selenium\screenshots\CR\entorns\permisos\crear\usuari\entornsExistents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Documents and Settings\paulac\workspace\helium-2.6\helium-selenium\screenshots\CR\entorns\permisos\crear\usuari\entornsExistents_01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1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1FAE" w:rsidRDefault="007C1FAE" w:rsidP="007C1FAE">
      <w:pPr>
        <w:pStyle w:val="Llistanumerada2"/>
        <w:numPr>
          <w:ilvl w:val="0"/>
          <w:numId w:val="0"/>
        </w:numPr>
        <w:ind w:left="720"/>
      </w:pPr>
    </w:p>
    <w:p w:rsidR="007C1FAE" w:rsidRDefault="007C1FAE" w:rsidP="00466CEE">
      <w:pPr>
        <w:pStyle w:val="Llistanumerada2"/>
        <w:numPr>
          <w:ilvl w:val="0"/>
          <w:numId w:val="30"/>
        </w:numPr>
      </w:pPr>
      <w:r>
        <w:lastRenderedPageBreak/>
        <w:t>Alta dels permisos sobre l’entorn: introduir la informació sobre els permisos a assignar al rol.</w:t>
      </w:r>
    </w:p>
    <w:p w:rsidR="007C1FAE" w:rsidRDefault="007C1FAE" w:rsidP="007C1FAE">
      <w:pPr>
        <w:pStyle w:val="Llistanumerada2"/>
        <w:numPr>
          <w:ilvl w:val="0"/>
          <w:numId w:val="0"/>
        </w:numPr>
        <w:ind w:left="643" w:hanging="360"/>
      </w:pPr>
    </w:p>
    <w:p w:rsidR="007C1FAE" w:rsidRDefault="004110EE" w:rsidP="004110EE">
      <w:pPr>
        <w:pStyle w:val="Llistanumerada2"/>
        <w:numPr>
          <w:ilvl w:val="0"/>
          <w:numId w:val="0"/>
        </w:numPr>
        <w:ind w:left="643" w:hanging="360"/>
        <w:jc w:val="center"/>
      </w:pPr>
      <w:r>
        <w:rPr>
          <w:noProof/>
          <w:lang w:val="es-ES"/>
        </w:rPr>
        <w:drawing>
          <wp:inline distT="0" distB="0" distL="0" distR="0">
            <wp:extent cx="4616471" cy="3960000"/>
            <wp:effectExtent l="19050" t="19050" r="12679" b="21450"/>
            <wp:docPr id="95" name="Imatge 14" descr="C:\Documents and Settings\paulac\workspace\helium-2.6\helium-selenium\screenshots\CR\entorns\permisos\crear\rol\permisos_afegir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Documents and Settings\paulac\workspace\helium-2.6\helium-selenium\screenshots\CR\entorns\permisos\crear\rol\permisos_afegir_03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1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1FAE" w:rsidRDefault="007C1FAE" w:rsidP="007C1FAE">
      <w:pPr>
        <w:pStyle w:val="Llistanumerada2"/>
        <w:numPr>
          <w:ilvl w:val="0"/>
          <w:numId w:val="0"/>
        </w:numPr>
        <w:ind w:left="643" w:hanging="360"/>
      </w:pPr>
    </w:p>
    <w:p w:rsidR="00C422B9" w:rsidRDefault="00C422B9" w:rsidP="00C422B9">
      <w:pPr>
        <w:pStyle w:val="Llistanumerada2"/>
        <w:numPr>
          <w:ilvl w:val="0"/>
          <w:numId w:val="0"/>
        </w:numPr>
        <w:ind w:left="643" w:hanging="360"/>
      </w:pPr>
    </w:p>
    <w:p w:rsidR="004110EE" w:rsidRDefault="004110EE" w:rsidP="00466CEE">
      <w:pPr>
        <w:pStyle w:val="Llistanumerada2"/>
        <w:numPr>
          <w:ilvl w:val="0"/>
          <w:numId w:val="30"/>
        </w:numPr>
      </w:pPr>
      <w:r>
        <w:t xml:space="preserve">Resultat de l’alta </w:t>
      </w:r>
      <w:r w:rsidR="00A15071">
        <w:t>del permís READ i assignació de nous permisos</w:t>
      </w:r>
      <w:r>
        <w:t>:</w:t>
      </w:r>
    </w:p>
    <w:p w:rsidR="004110EE" w:rsidRDefault="004110EE" w:rsidP="004110EE">
      <w:pPr>
        <w:pStyle w:val="Llistanumerada2"/>
        <w:numPr>
          <w:ilvl w:val="0"/>
          <w:numId w:val="0"/>
        </w:numPr>
        <w:ind w:left="643" w:hanging="360"/>
      </w:pPr>
    </w:p>
    <w:p w:rsidR="004110EE" w:rsidRDefault="004110EE" w:rsidP="004110EE">
      <w:pPr>
        <w:pStyle w:val="Llistanumerada2"/>
        <w:numPr>
          <w:ilvl w:val="0"/>
          <w:numId w:val="0"/>
        </w:numPr>
        <w:ind w:left="643" w:hanging="360"/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13650" cy="3960000"/>
            <wp:effectExtent l="19050" t="19050" r="15500" b="21450"/>
            <wp:docPr id="96" name="Imatge 15" descr="C:\Documents and Settings\paulac\workspace\helium-2.6\helium-selenium\screenshots\CR\entorns\permisos\crear\rol\permisos_afegir_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Documents and Settings\paulac\workspace\helium-2.6\helium-selenium\screenshots\CR\entorns\permisos\crear\rol\permisos_afegir_04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402" w:rsidRDefault="00A77402" w:rsidP="00A77402"/>
    <w:p w:rsidR="00C422B9" w:rsidRDefault="00A15071" w:rsidP="00466CEE">
      <w:pPr>
        <w:pStyle w:val="Pargrafdellista"/>
        <w:numPr>
          <w:ilvl w:val="0"/>
          <w:numId w:val="30"/>
        </w:numPr>
      </w:pPr>
      <w:r>
        <w:t>Resultat d’a</w:t>
      </w:r>
      <w:r w:rsidR="00B6107F">
        <w:t>fegir els permisos ORGANIZATION i DESIGN:</w:t>
      </w:r>
    </w:p>
    <w:p w:rsidR="00B6107F" w:rsidRDefault="00B6107F" w:rsidP="00B6107F"/>
    <w:p w:rsidR="00B6107F" w:rsidRDefault="00B6107F" w:rsidP="00B6107F">
      <w:pPr>
        <w:jc w:val="center"/>
      </w:pPr>
      <w:r>
        <w:rPr>
          <w:noProof/>
          <w:lang w:val="es-ES"/>
        </w:rPr>
        <w:drawing>
          <wp:inline distT="0" distB="0" distL="0" distR="0">
            <wp:extent cx="4613650" cy="3960000"/>
            <wp:effectExtent l="19050" t="19050" r="15500" b="21450"/>
            <wp:docPr id="98" name="Imatge 17" descr="C:\Documents and Settings\paulac\workspace\helium-2.6\helium-selenium\screenshots\CR\entorns\permisos\crear\rol\permisos_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Documents and Settings\paulac\workspace\helium-2.6\helium-selenium\screenshots\CR\entorns\permisos\crear\rol\permisos_04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22B9" w:rsidRPr="00A77402" w:rsidRDefault="00C422B9" w:rsidP="00A77402"/>
    <w:p w:rsidR="00D730DC" w:rsidRDefault="00A77402" w:rsidP="00127755">
      <w:pPr>
        <w:pStyle w:val="Ttol2"/>
      </w:pPr>
      <w:bookmarkStart w:id="11" w:name="_Toc373160427"/>
      <w:r>
        <w:lastRenderedPageBreak/>
        <w:t>ENT.3</w:t>
      </w:r>
      <w:r w:rsidR="00D730DC">
        <w:t xml:space="preserve"> Seleccionar entorn</w:t>
      </w:r>
      <w:bookmarkEnd w:id="11"/>
    </w:p>
    <w:p w:rsidR="00D730DC" w:rsidRDefault="00D730DC" w:rsidP="00466CEE">
      <w:pPr>
        <w:pStyle w:val="Pargrafdellista"/>
        <w:numPr>
          <w:ilvl w:val="0"/>
          <w:numId w:val="28"/>
        </w:numPr>
      </w:pPr>
      <w:r>
        <w:t>Llista d’entorns</w:t>
      </w:r>
      <w:r w:rsidR="00E2687C">
        <w:t xml:space="preserve"> existents</w:t>
      </w:r>
      <w:r>
        <w:t>:</w:t>
      </w:r>
    </w:p>
    <w:p w:rsidR="00D730DC" w:rsidRDefault="00D730DC" w:rsidP="00D730DC"/>
    <w:p w:rsidR="00D730DC" w:rsidRDefault="00BF3D44" w:rsidP="00D730DC">
      <w:pPr>
        <w:jc w:val="center"/>
      </w:pPr>
      <w:r>
        <w:rPr>
          <w:noProof/>
          <w:lang w:val="es-ES"/>
        </w:rPr>
        <w:drawing>
          <wp:inline distT="0" distB="0" distL="0" distR="0">
            <wp:extent cx="4616471" cy="3960000"/>
            <wp:effectExtent l="19050" t="19050" r="12679" b="21450"/>
            <wp:docPr id="70" name="Imatge 5" descr="C:\Documents and Settings\paulac\workspace\helium-2.6\helium-selenium\screenshots\CR\entorns\seleccionar\form\entor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ocuments and Settings\paulac\workspace\helium-2.6\helium-selenium\screenshots\CR\entorns\seleccionar\form\entorns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1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0DC" w:rsidRDefault="00D730DC" w:rsidP="00D730DC"/>
    <w:p w:rsidR="00D730DC" w:rsidRDefault="00D730DC" w:rsidP="00466CEE">
      <w:pPr>
        <w:pStyle w:val="Pargrafdellista"/>
        <w:numPr>
          <w:ilvl w:val="0"/>
          <w:numId w:val="28"/>
        </w:numPr>
      </w:pPr>
      <w:r>
        <w:t>Resultat de seleccionar l’entorn proves_selenium:</w:t>
      </w:r>
    </w:p>
    <w:p w:rsidR="00D730DC" w:rsidRDefault="00D730DC" w:rsidP="00D730DC"/>
    <w:p w:rsidR="00BF3D44" w:rsidRDefault="00965EDA" w:rsidP="00965EDA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13650" cy="3960000"/>
            <wp:effectExtent l="19050" t="19050" r="15500" b="21450"/>
            <wp:docPr id="72" name="Imatge 7" descr="C:\Documents and Settings\paulac\workspace\helium-2.6\helium-selenium\screenshots\CR\entorns\seleccionar\form\entornActu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ocuments and Settings\paulac\workspace\helium-2.6\helium-selenium\screenshots\CR\entorns\seleccionar\form\entornActual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D44" w:rsidRDefault="00BF3D44" w:rsidP="00D730DC"/>
    <w:p w:rsidR="00BF3D44" w:rsidRPr="00BF3D44" w:rsidRDefault="00BF3D44" w:rsidP="00BF3D44">
      <w:pPr>
        <w:tabs>
          <w:tab w:val="left" w:pos="2305"/>
          <w:tab w:val="left" w:pos="3633"/>
          <w:tab w:val="left" w:pos="4126"/>
        </w:tabs>
        <w:ind w:left="360"/>
        <w:jc w:val="center"/>
        <w:rPr>
          <w:szCs w:val="22"/>
          <w:lang w:val="es-ES"/>
        </w:rPr>
      </w:pPr>
    </w:p>
    <w:p w:rsidR="00BF3D44" w:rsidRPr="00BF3D44" w:rsidRDefault="00BF3D44" w:rsidP="00BF3D44">
      <w:pPr>
        <w:tabs>
          <w:tab w:val="left" w:pos="2305"/>
          <w:tab w:val="left" w:pos="3633"/>
          <w:tab w:val="left" w:pos="4126"/>
        </w:tabs>
        <w:ind w:left="360"/>
        <w:jc w:val="center"/>
        <w:rPr>
          <w:szCs w:val="22"/>
          <w:lang w:val="es-ES"/>
        </w:rPr>
      </w:pPr>
    </w:p>
    <w:p w:rsidR="00BF3D44" w:rsidRDefault="00965EDA" w:rsidP="00965EDA">
      <w:pPr>
        <w:pStyle w:val="Ttol2"/>
        <w:rPr>
          <w:lang w:val="es-ES"/>
        </w:rPr>
      </w:pPr>
      <w:bookmarkStart w:id="12" w:name="_Toc373160428"/>
      <w:r>
        <w:rPr>
          <w:lang w:val="es-ES"/>
        </w:rPr>
        <w:t>ENT.</w:t>
      </w:r>
      <w:r w:rsidR="00A77402">
        <w:rPr>
          <w:lang w:val="es-ES"/>
        </w:rPr>
        <w:t>4</w:t>
      </w:r>
      <w:r>
        <w:rPr>
          <w:lang w:val="es-ES"/>
        </w:rPr>
        <w:t xml:space="preserve"> </w:t>
      </w:r>
      <w:r w:rsidR="00BF3D44" w:rsidRPr="00965EDA">
        <w:rPr>
          <w:lang w:val="es-ES"/>
        </w:rPr>
        <w:t>Marcar entorn per defecte</w:t>
      </w:r>
      <w:bookmarkEnd w:id="12"/>
    </w:p>
    <w:p w:rsidR="00965EDA" w:rsidRDefault="00965EDA" w:rsidP="00965EDA">
      <w:pPr>
        <w:rPr>
          <w:lang w:val="es-ES"/>
        </w:rPr>
      </w:pPr>
    </w:p>
    <w:p w:rsidR="00965EDA" w:rsidRPr="00965EDA" w:rsidRDefault="00965EDA" w:rsidP="00466CEE">
      <w:pPr>
        <w:pStyle w:val="Pargrafdellista"/>
        <w:numPr>
          <w:ilvl w:val="0"/>
          <w:numId w:val="29"/>
        </w:numPr>
        <w:rPr>
          <w:lang w:val="es-ES"/>
        </w:rPr>
      </w:pPr>
      <w:r>
        <w:rPr>
          <w:lang w:val="es-ES"/>
        </w:rPr>
        <w:t xml:space="preserve">Entorns </w:t>
      </w:r>
      <w:r w:rsidR="00E2687C">
        <w:t>existents</w:t>
      </w:r>
      <w:r>
        <w:rPr>
          <w:lang w:val="es-ES"/>
        </w:rPr>
        <w:t>:</w:t>
      </w:r>
    </w:p>
    <w:p w:rsidR="00965EDA" w:rsidRDefault="00965EDA" w:rsidP="00965EDA">
      <w:pPr>
        <w:tabs>
          <w:tab w:val="left" w:pos="2305"/>
          <w:tab w:val="left" w:pos="3633"/>
          <w:tab w:val="left" w:pos="4126"/>
        </w:tabs>
        <w:jc w:val="center"/>
        <w:rPr>
          <w:szCs w:val="22"/>
          <w:lang w:val="es-ES"/>
        </w:rPr>
      </w:pPr>
      <w:r>
        <w:rPr>
          <w:noProof/>
          <w:szCs w:val="22"/>
          <w:lang w:val="es-ES"/>
        </w:rPr>
        <w:lastRenderedPageBreak/>
        <w:drawing>
          <wp:inline distT="0" distB="0" distL="0" distR="0">
            <wp:extent cx="4613650" cy="3960000"/>
            <wp:effectExtent l="19050" t="19050" r="15500" b="21450"/>
            <wp:docPr id="75" name="Imatge 10" descr="C:\Documents and Settings\paulac\workspace\helium-2.6\helium-selenium\screenshots\CR\entorns\default\entornDefecte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ocuments and Settings\paulac\workspace\helium-2.6\helium-selenium\screenshots\CR\entorns\default\entornDefecte_01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EDA" w:rsidRDefault="00965EDA" w:rsidP="00965EDA">
      <w:pPr>
        <w:tabs>
          <w:tab w:val="left" w:pos="2305"/>
          <w:tab w:val="left" w:pos="3633"/>
          <w:tab w:val="left" w:pos="4126"/>
        </w:tabs>
        <w:jc w:val="center"/>
        <w:rPr>
          <w:noProof/>
          <w:szCs w:val="22"/>
          <w:lang w:val="es-ES"/>
        </w:rPr>
      </w:pPr>
    </w:p>
    <w:p w:rsidR="00965EDA" w:rsidRPr="00965EDA" w:rsidRDefault="00965EDA" w:rsidP="00466CEE">
      <w:pPr>
        <w:pStyle w:val="Pargrafdellista"/>
        <w:numPr>
          <w:ilvl w:val="0"/>
          <w:numId w:val="29"/>
        </w:numPr>
        <w:tabs>
          <w:tab w:val="left" w:pos="2305"/>
          <w:tab w:val="left" w:pos="3633"/>
          <w:tab w:val="left" w:pos="4126"/>
        </w:tabs>
        <w:jc w:val="both"/>
        <w:rPr>
          <w:noProof/>
          <w:szCs w:val="22"/>
          <w:lang w:val="es-ES"/>
        </w:rPr>
      </w:pPr>
      <w:r>
        <w:rPr>
          <w:noProof/>
          <w:szCs w:val="22"/>
          <w:lang w:val="es-ES"/>
        </w:rPr>
        <w:t>Sel</w:t>
      </w:r>
      <w:r w:rsidR="00E915D2">
        <w:rPr>
          <w:noProof/>
          <w:szCs w:val="22"/>
          <w:lang w:val="es-ES"/>
        </w:rPr>
        <w:t>e</w:t>
      </w:r>
      <w:r>
        <w:rPr>
          <w:noProof/>
          <w:szCs w:val="22"/>
          <w:lang w:val="es-ES"/>
        </w:rPr>
        <w:t>ccionar nou entorn per defecte:</w:t>
      </w:r>
    </w:p>
    <w:p w:rsidR="00965EDA" w:rsidRDefault="00965EDA" w:rsidP="00965EDA">
      <w:pPr>
        <w:tabs>
          <w:tab w:val="left" w:pos="2305"/>
          <w:tab w:val="left" w:pos="3633"/>
          <w:tab w:val="left" w:pos="4126"/>
        </w:tabs>
        <w:jc w:val="center"/>
        <w:rPr>
          <w:noProof/>
          <w:szCs w:val="22"/>
          <w:lang w:val="es-ES"/>
        </w:rPr>
      </w:pPr>
    </w:p>
    <w:p w:rsidR="00965EDA" w:rsidRDefault="00965EDA" w:rsidP="00965EDA">
      <w:pPr>
        <w:tabs>
          <w:tab w:val="left" w:pos="2305"/>
          <w:tab w:val="left" w:pos="3633"/>
          <w:tab w:val="left" w:pos="4126"/>
        </w:tabs>
        <w:jc w:val="center"/>
        <w:rPr>
          <w:szCs w:val="22"/>
          <w:lang w:val="es-ES"/>
        </w:rPr>
      </w:pPr>
      <w:r>
        <w:rPr>
          <w:noProof/>
          <w:szCs w:val="22"/>
          <w:lang w:val="es-ES"/>
        </w:rPr>
        <w:drawing>
          <wp:inline distT="0" distB="0" distL="0" distR="0">
            <wp:extent cx="4613650" cy="3960000"/>
            <wp:effectExtent l="19050" t="19050" r="15500" b="21450"/>
            <wp:docPr id="88" name="Imatge 11" descr="C:\Documents and Settings\paulac\workspace\helium-2.6\helium-selenium\screenshots\CR\entorns\default\entornDefecte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ocuments and Settings\paulac\workspace\helium-2.6\helium-selenium\screenshots\CR\entorns\default\entornDefecte_02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EDA" w:rsidRDefault="00965EDA" w:rsidP="00965EDA">
      <w:pPr>
        <w:tabs>
          <w:tab w:val="left" w:pos="2305"/>
          <w:tab w:val="left" w:pos="3633"/>
          <w:tab w:val="left" w:pos="4126"/>
        </w:tabs>
        <w:jc w:val="center"/>
        <w:rPr>
          <w:szCs w:val="22"/>
          <w:lang w:val="es-ES"/>
        </w:rPr>
      </w:pPr>
    </w:p>
    <w:p w:rsidR="00965EDA" w:rsidRDefault="00986824" w:rsidP="00466CEE">
      <w:pPr>
        <w:pStyle w:val="Pargrafdellista"/>
        <w:numPr>
          <w:ilvl w:val="0"/>
          <w:numId w:val="29"/>
        </w:numPr>
        <w:tabs>
          <w:tab w:val="left" w:pos="2305"/>
          <w:tab w:val="left" w:pos="3633"/>
          <w:tab w:val="left" w:pos="4126"/>
        </w:tabs>
        <w:rPr>
          <w:szCs w:val="22"/>
          <w:lang w:val="es-ES"/>
        </w:rPr>
      </w:pPr>
      <w:r>
        <w:rPr>
          <w:szCs w:val="22"/>
          <w:lang w:val="es-ES"/>
        </w:rPr>
        <w:t>Accés a l’entorn per defecte en iniciar el gestor d’expedients:</w:t>
      </w:r>
    </w:p>
    <w:p w:rsidR="00986824" w:rsidRDefault="00986824" w:rsidP="00986824">
      <w:pPr>
        <w:tabs>
          <w:tab w:val="left" w:pos="2305"/>
          <w:tab w:val="left" w:pos="3633"/>
          <w:tab w:val="left" w:pos="4126"/>
        </w:tabs>
        <w:rPr>
          <w:szCs w:val="22"/>
          <w:lang w:val="es-ES"/>
        </w:rPr>
      </w:pPr>
    </w:p>
    <w:p w:rsidR="00986824" w:rsidRPr="00986824" w:rsidRDefault="004D1184" w:rsidP="004D1184">
      <w:pPr>
        <w:tabs>
          <w:tab w:val="left" w:pos="2305"/>
          <w:tab w:val="left" w:pos="3633"/>
          <w:tab w:val="left" w:pos="4126"/>
        </w:tabs>
        <w:jc w:val="center"/>
        <w:rPr>
          <w:szCs w:val="22"/>
          <w:lang w:val="es-ES"/>
        </w:rPr>
      </w:pPr>
      <w:r>
        <w:rPr>
          <w:noProof/>
          <w:szCs w:val="22"/>
          <w:lang w:val="es-ES"/>
        </w:rPr>
        <w:drawing>
          <wp:inline distT="0" distB="0" distL="0" distR="0">
            <wp:extent cx="4617537" cy="3960000"/>
            <wp:effectExtent l="19050" t="19050" r="11613" b="21450"/>
            <wp:docPr id="100" name="Imatge 19" descr="C:\Documents and Settings\paulac\workspace\helium-2.6\helium-selenium\screenshots\CR\entorns\default\entornActu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Documents and Settings\paulac\workspace\helium-2.6\helium-selenium\screenshots\CR\entorns\default\entornActual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537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EDA" w:rsidRPr="00965EDA" w:rsidRDefault="00965EDA" w:rsidP="00965EDA">
      <w:pPr>
        <w:tabs>
          <w:tab w:val="left" w:pos="2305"/>
          <w:tab w:val="left" w:pos="3633"/>
          <w:tab w:val="left" w:pos="4126"/>
        </w:tabs>
        <w:rPr>
          <w:szCs w:val="22"/>
          <w:lang w:val="es-ES"/>
        </w:rPr>
      </w:pPr>
    </w:p>
    <w:p w:rsidR="00BF3D44" w:rsidRPr="00714410" w:rsidRDefault="004D1184" w:rsidP="004D1184">
      <w:pPr>
        <w:pStyle w:val="Ttol2"/>
        <w:jc w:val="both"/>
      </w:pPr>
      <w:bookmarkStart w:id="13" w:name="_Toc373160429"/>
      <w:r w:rsidRPr="00714410">
        <w:t>ENT</w:t>
      </w:r>
      <w:r w:rsidR="00A77402" w:rsidRPr="00714410">
        <w:t>.5 Modificar entorn</w:t>
      </w:r>
      <w:bookmarkEnd w:id="13"/>
    </w:p>
    <w:p w:rsidR="00BF3D44" w:rsidRPr="00714410" w:rsidRDefault="0031145E" w:rsidP="0031145E">
      <w:pPr>
        <w:pStyle w:val="Ttol3"/>
      </w:pPr>
      <w:bookmarkStart w:id="14" w:name="_Toc373160430"/>
      <w:r w:rsidRPr="00714410">
        <w:t>ENT 5.1. Modificar el títol d’un entorn</w:t>
      </w:r>
      <w:bookmarkEnd w:id="14"/>
    </w:p>
    <w:p w:rsidR="0031145E" w:rsidRPr="00714410" w:rsidRDefault="0031145E" w:rsidP="0031145E">
      <w:pPr>
        <w:tabs>
          <w:tab w:val="left" w:pos="2305"/>
          <w:tab w:val="left" w:pos="3633"/>
          <w:tab w:val="left" w:pos="4126"/>
        </w:tabs>
        <w:rPr>
          <w:szCs w:val="22"/>
        </w:rPr>
      </w:pPr>
    </w:p>
    <w:p w:rsidR="00714410" w:rsidRPr="00714410" w:rsidRDefault="00714410" w:rsidP="00466CEE">
      <w:pPr>
        <w:pStyle w:val="Pargrafdellista"/>
        <w:numPr>
          <w:ilvl w:val="0"/>
          <w:numId w:val="34"/>
        </w:numPr>
      </w:pPr>
      <w:r w:rsidRPr="00714410">
        <w:t xml:space="preserve">Entorns </w:t>
      </w:r>
      <w:r>
        <w:t>existents</w:t>
      </w:r>
      <w:r w:rsidRPr="00714410">
        <w:t>:</w:t>
      </w:r>
    </w:p>
    <w:p w:rsidR="0031145E" w:rsidRPr="00714410" w:rsidRDefault="00714410" w:rsidP="00714410">
      <w:pPr>
        <w:tabs>
          <w:tab w:val="left" w:pos="2305"/>
          <w:tab w:val="left" w:pos="3633"/>
          <w:tab w:val="left" w:pos="4126"/>
        </w:tabs>
        <w:jc w:val="center"/>
        <w:rPr>
          <w:szCs w:val="22"/>
        </w:rPr>
      </w:pPr>
      <w:r>
        <w:rPr>
          <w:noProof/>
          <w:szCs w:val="22"/>
          <w:lang w:val="es-ES"/>
        </w:rPr>
        <w:lastRenderedPageBreak/>
        <w:drawing>
          <wp:inline distT="0" distB="0" distL="0" distR="0">
            <wp:extent cx="4616471" cy="3960000"/>
            <wp:effectExtent l="19050" t="19050" r="12679" b="21450"/>
            <wp:docPr id="122" name="Imatge 33" descr="C:\Documents and Settings\paulac\workspace\helium-2.6\helium-selenium\screenshots\CR\entorns\titol\1entornsExistents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Documents and Settings\paulac\workspace\helium-2.6\helium-selenium\screenshots\CR\entorns\titol\1entornsExistents_01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1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410" w:rsidRPr="00714410" w:rsidRDefault="00714410" w:rsidP="0031145E">
      <w:pPr>
        <w:tabs>
          <w:tab w:val="left" w:pos="2305"/>
          <w:tab w:val="left" w:pos="3633"/>
          <w:tab w:val="left" w:pos="4126"/>
        </w:tabs>
        <w:rPr>
          <w:szCs w:val="22"/>
        </w:rPr>
      </w:pPr>
    </w:p>
    <w:p w:rsidR="00714410" w:rsidRPr="00714410" w:rsidRDefault="00714410" w:rsidP="00466CEE">
      <w:pPr>
        <w:pStyle w:val="Pargrafdellista"/>
        <w:numPr>
          <w:ilvl w:val="0"/>
          <w:numId w:val="34"/>
        </w:numPr>
        <w:tabs>
          <w:tab w:val="left" w:pos="2305"/>
          <w:tab w:val="left" w:pos="3633"/>
          <w:tab w:val="left" w:pos="4126"/>
        </w:tabs>
        <w:rPr>
          <w:szCs w:val="22"/>
        </w:rPr>
      </w:pPr>
      <w:r w:rsidRPr="00714410">
        <w:rPr>
          <w:szCs w:val="22"/>
        </w:rPr>
        <w:t>Modificar el títol de l’entorn:</w:t>
      </w:r>
    </w:p>
    <w:p w:rsidR="00714410" w:rsidRPr="00714410" w:rsidRDefault="00714410" w:rsidP="00714410">
      <w:pPr>
        <w:pStyle w:val="Pargrafdellista"/>
        <w:tabs>
          <w:tab w:val="left" w:pos="2305"/>
          <w:tab w:val="left" w:pos="3633"/>
          <w:tab w:val="left" w:pos="4126"/>
        </w:tabs>
        <w:jc w:val="center"/>
        <w:rPr>
          <w:szCs w:val="22"/>
        </w:rPr>
      </w:pPr>
      <w:r>
        <w:rPr>
          <w:noProof/>
          <w:szCs w:val="22"/>
          <w:lang w:val="es-ES"/>
        </w:rPr>
        <w:lastRenderedPageBreak/>
        <w:drawing>
          <wp:inline distT="0" distB="0" distL="0" distR="0">
            <wp:extent cx="4616471" cy="3960000"/>
            <wp:effectExtent l="19050" t="19050" r="12679" b="21450"/>
            <wp:docPr id="123" name="Imatge 34" descr="C:\Documents and Settings\paulac\workspace\helium-2.6\helium-selenium\screenshots\CR\entorns\titol\2canviTit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Documents and Settings\paulac\workspace\helium-2.6\helium-selenium\screenshots\CR\entorns\titol\2canviTitol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1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Cs w:val="22"/>
          <w:lang w:val="es-ES"/>
        </w:rPr>
        <w:drawing>
          <wp:inline distT="0" distB="0" distL="0" distR="0">
            <wp:extent cx="4616471" cy="3960000"/>
            <wp:effectExtent l="19050" t="19050" r="12679" b="21450"/>
            <wp:docPr id="124" name="Imatge 35" descr="C:\Documents and Settings\paulac\workspace\helium-2.6\helium-selenium\screenshots\CR\entorns\titol\3canviTit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Documents and Settings\paulac\workspace\helium-2.6\helium-selenium\screenshots\CR\entorns\titol\3canviTitol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1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410" w:rsidRPr="00714410" w:rsidRDefault="00714410" w:rsidP="00714410">
      <w:pPr>
        <w:pStyle w:val="Pargrafdellista"/>
        <w:rPr>
          <w:szCs w:val="22"/>
        </w:rPr>
      </w:pPr>
    </w:p>
    <w:p w:rsidR="00714410" w:rsidRPr="00714410" w:rsidRDefault="00714410" w:rsidP="00466CEE">
      <w:pPr>
        <w:pStyle w:val="Pargrafdellista"/>
        <w:numPr>
          <w:ilvl w:val="0"/>
          <w:numId w:val="34"/>
        </w:numPr>
        <w:tabs>
          <w:tab w:val="left" w:pos="2305"/>
          <w:tab w:val="left" w:pos="3633"/>
          <w:tab w:val="left" w:pos="4126"/>
        </w:tabs>
        <w:rPr>
          <w:szCs w:val="22"/>
        </w:rPr>
      </w:pPr>
      <w:r w:rsidRPr="00714410">
        <w:rPr>
          <w:szCs w:val="22"/>
        </w:rPr>
        <w:t>Resultat de modificar el títol de l’entorn:</w:t>
      </w:r>
    </w:p>
    <w:p w:rsidR="00714410" w:rsidRPr="00714410" w:rsidRDefault="00714410" w:rsidP="00714410">
      <w:pPr>
        <w:tabs>
          <w:tab w:val="left" w:pos="2305"/>
          <w:tab w:val="left" w:pos="3633"/>
          <w:tab w:val="left" w:pos="4126"/>
        </w:tabs>
        <w:rPr>
          <w:szCs w:val="22"/>
        </w:rPr>
      </w:pPr>
    </w:p>
    <w:p w:rsidR="00714410" w:rsidRPr="00714410" w:rsidRDefault="00714410" w:rsidP="00714410">
      <w:pPr>
        <w:tabs>
          <w:tab w:val="left" w:pos="2305"/>
          <w:tab w:val="left" w:pos="3633"/>
          <w:tab w:val="left" w:pos="4126"/>
        </w:tabs>
        <w:jc w:val="center"/>
        <w:rPr>
          <w:szCs w:val="22"/>
        </w:rPr>
      </w:pPr>
      <w:r>
        <w:rPr>
          <w:noProof/>
          <w:szCs w:val="22"/>
          <w:lang w:val="es-ES"/>
        </w:rPr>
        <w:lastRenderedPageBreak/>
        <w:drawing>
          <wp:inline distT="0" distB="0" distL="0" distR="0">
            <wp:extent cx="4613650" cy="3960000"/>
            <wp:effectExtent l="19050" t="19050" r="15500" b="21450"/>
            <wp:docPr id="125" name="Imatge 36" descr="C:\Documents and Settings\paulac\workspace\helium-2.6\helium-selenium\screenshots\CR\entorns\actiu\4entornsExistents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Documents and Settings\paulac\workspace\helium-2.6\helium-selenium\screenshots\CR\entorns\actiu\4entornsExistents_02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45E" w:rsidRPr="00714410" w:rsidRDefault="0031145E" w:rsidP="0031145E">
      <w:pPr>
        <w:tabs>
          <w:tab w:val="left" w:pos="2305"/>
          <w:tab w:val="left" w:pos="3633"/>
          <w:tab w:val="left" w:pos="4126"/>
        </w:tabs>
        <w:rPr>
          <w:szCs w:val="22"/>
        </w:rPr>
      </w:pPr>
    </w:p>
    <w:p w:rsidR="00BF3D44" w:rsidRPr="00714410" w:rsidRDefault="000F11CC" w:rsidP="000F11CC">
      <w:pPr>
        <w:pStyle w:val="Ttol3"/>
      </w:pPr>
      <w:bookmarkStart w:id="15" w:name="_Toc373160431"/>
      <w:r w:rsidRPr="00714410">
        <w:t>ENT 5.2 Marcar un entorn com no actiu</w:t>
      </w:r>
      <w:bookmarkEnd w:id="15"/>
    </w:p>
    <w:p w:rsidR="000F11CC" w:rsidRPr="00714410" w:rsidRDefault="000F11CC" w:rsidP="000F11CC"/>
    <w:p w:rsidR="000F11CC" w:rsidRPr="00714410" w:rsidRDefault="000F11CC" w:rsidP="00466CEE">
      <w:pPr>
        <w:pStyle w:val="Pargrafdellista"/>
        <w:numPr>
          <w:ilvl w:val="0"/>
          <w:numId w:val="34"/>
        </w:numPr>
      </w:pPr>
      <w:r w:rsidRPr="00714410">
        <w:t xml:space="preserve">Entorns </w:t>
      </w:r>
      <w:r w:rsidR="00E2687C">
        <w:t>existents</w:t>
      </w:r>
      <w:r w:rsidRPr="00714410">
        <w:t>:</w:t>
      </w:r>
    </w:p>
    <w:p w:rsidR="000F11CC" w:rsidRPr="00714410" w:rsidRDefault="000F11CC" w:rsidP="000F11CC"/>
    <w:p w:rsidR="000F11CC" w:rsidRDefault="000F11CC" w:rsidP="000F11CC">
      <w:pPr>
        <w:jc w:val="center"/>
        <w:rPr>
          <w:lang w:val="es-ES"/>
        </w:rPr>
      </w:pPr>
      <w:r w:rsidRPr="000F11CC">
        <w:rPr>
          <w:noProof/>
          <w:lang w:val="es-ES"/>
        </w:rPr>
        <w:drawing>
          <wp:inline distT="0" distB="0" distL="0" distR="0">
            <wp:extent cx="4616471" cy="3960000"/>
            <wp:effectExtent l="19050" t="19050" r="12679" b="21450"/>
            <wp:docPr id="120" name="Imatge 31" descr="C:\Documents and Settings\paulac\workspace\helium-2.6\helium-selenium\screenshots\CR\entorns\actiu\entornsExistents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Documents and Settings\paulac\workspace\helium-2.6\helium-selenium\screenshots\CR\entorns\actiu\entornsExistents_01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1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1CC" w:rsidRDefault="000F11CC" w:rsidP="000F11CC">
      <w:pPr>
        <w:rPr>
          <w:lang w:val="es-ES"/>
        </w:rPr>
      </w:pPr>
    </w:p>
    <w:p w:rsidR="000F11CC" w:rsidRPr="000F11CC" w:rsidRDefault="000F11CC" w:rsidP="00466CEE">
      <w:pPr>
        <w:pStyle w:val="Pargrafdellista"/>
        <w:numPr>
          <w:ilvl w:val="0"/>
          <w:numId w:val="34"/>
        </w:numPr>
      </w:pPr>
      <w:r w:rsidRPr="000F11CC">
        <w:t>Desmarcar el camp actiu de l’entorn:</w:t>
      </w:r>
    </w:p>
    <w:p w:rsidR="000F11CC" w:rsidRPr="000F11CC" w:rsidRDefault="000F11CC" w:rsidP="000F11CC"/>
    <w:p w:rsidR="000F11CC" w:rsidRPr="000F11CC" w:rsidRDefault="000F11CC" w:rsidP="000F11CC">
      <w:pPr>
        <w:jc w:val="center"/>
      </w:pPr>
      <w:r w:rsidRPr="000F11CC">
        <w:rPr>
          <w:noProof/>
          <w:lang w:val="es-ES"/>
        </w:rPr>
        <w:drawing>
          <wp:inline distT="0" distB="0" distL="0" distR="0">
            <wp:extent cx="4613650" cy="3960000"/>
            <wp:effectExtent l="19050" t="19050" r="15500" b="21450"/>
            <wp:docPr id="121" name="Imatge 30" descr="C:\Documents and Settings\paulac\workspace\helium-2.6\helium-selenium\screenshots\CR\entorns\actiu\entornCanv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Documents and Settings\paulac\workspace\helium-2.6\helium-selenium\screenshots\CR\entorns\actiu\entornCanvi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1CC" w:rsidRPr="000F11CC" w:rsidRDefault="000F11CC" w:rsidP="000F11CC"/>
    <w:p w:rsidR="000F11CC" w:rsidRPr="000F11CC" w:rsidRDefault="000F11CC" w:rsidP="00466CEE">
      <w:pPr>
        <w:pStyle w:val="Pargrafdellista"/>
        <w:numPr>
          <w:ilvl w:val="0"/>
          <w:numId w:val="34"/>
        </w:numPr>
      </w:pPr>
      <w:r w:rsidRPr="000F11CC">
        <w:t>Resultat de la modificació:</w:t>
      </w:r>
    </w:p>
    <w:p w:rsidR="000F11CC" w:rsidRDefault="000F11CC" w:rsidP="000F11CC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4613650" cy="3960000"/>
            <wp:effectExtent l="19050" t="19050" r="15500" b="21450"/>
            <wp:docPr id="119" name="Imatge 32" descr="C:\Documents and Settings\paulac\workspace\helium-2.6\helium-selenium\screenshots\CR\entorns\actiu\entornsExistents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Documents and Settings\paulac\workspace\helium-2.6\helium-selenium\screenshots\CR\entorns\actiu\entornsExistents_02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1CC" w:rsidRPr="000F11CC" w:rsidRDefault="000F11CC" w:rsidP="000F11CC">
      <w:pPr>
        <w:rPr>
          <w:lang w:val="es-ES"/>
        </w:rPr>
      </w:pPr>
    </w:p>
    <w:p w:rsidR="00BF3D44" w:rsidRPr="00495984" w:rsidRDefault="00A77402" w:rsidP="00A77402">
      <w:pPr>
        <w:pStyle w:val="Ttol2"/>
        <w:rPr>
          <w:lang w:val="es-ES"/>
        </w:rPr>
      </w:pPr>
      <w:bookmarkStart w:id="16" w:name="_Toc373160432"/>
      <w:r>
        <w:rPr>
          <w:lang w:val="es-ES"/>
        </w:rPr>
        <w:t xml:space="preserve">ENT.6 </w:t>
      </w:r>
      <w:r w:rsidR="00BF3D44" w:rsidRPr="00495984">
        <w:rPr>
          <w:lang w:val="es-ES"/>
        </w:rPr>
        <w:t>Eliminar</w:t>
      </w:r>
      <w:r>
        <w:rPr>
          <w:lang w:val="es-ES"/>
        </w:rPr>
        <w:t xml:space="preserve"> permisos</w:t>
      </w:r>
      <w:r w:rsidR="00C422B9">
        <w:rPr>
          <w:lang w:val="es-ES"/>
        </w:rPr>
        <w:t xml:space="preserve"> entorn</w:t>
      </w:r>
      <w:bookmarkEnd w:id="16"/>
    </w:p>
    <w:p w:rsidR="00BF3D44" w:rsidRDefault="0031145E" w:rsidP="0031145E">
      <w:pPr>
        <w:pStyle w:val="Ttol3"/>
        <w:rPr>
          <w:lang w:val="es-ES"/>
        </w:rPr>
      </w:pPr>
      <w:bookmarkStart w:id="17" w:name="_Toc373160433"/>
      <w:r>
        <w:rPr>
          <w:lang w:val="es-ES"/>
        </w:rPr>
        <w:t xml:space="preserve">ENT 6.1 Eliminar permisos </w:t>
      </w:r>
      <w:r w:rsidR="001554D2">
        <w:rPr>
          <w:lang w:val="es-ES"/>
        </w:rPr>
        <w:t xml:space="preserve">d’entorn d’un </w:t>
      </w:r>
      <w:r>
        <w:rPr>
          <w:lang w:val="es-ES"/>
        </w:rPr>
        <w:t>usuari</w:t>
      </w:r>
      <w:bookmarkEnd w:id="17"/>
    </w:p>
    <w:p w:rsidR="0031145E" w:rsidRPr="00E2687C" w:rsidRDefault="0031145E" w:rsidP="00466CEE">
      <w:pPr>
        <w:pStyle w:val="Pargrafdellista"/>
        <w:numPr>
          <w:ilvl w:val="0"/>
          <w:numId w:val="32"/>
        </w:numPr>
        <w:tabs>
          <w:tab w:val="left" w:pos="2305"/>
          <w:tab w:val="left" w:pos="3633"/>
          <w:tab w:val="left" w:pos="4126"/>
        </w:tabs>
        <w:rPr>
          <w:szCs w:val="22"/>
          <w:lang w:val="es-ES"/>
        </w:rPr>
      </w:pPr>
      <w:r w:rsidRPr="00E2687C">
        <w:rPr>
          <w:lang w:val="es-ES"/>
        </w:rPr>
        <w:t xml:space="preserve">Entorns </w:t>
      </w:r>
      <w:r w:rsidR="00E2687C">
        <w:t>existents</w:t>
      </w:r>
      <w:r w:rsidRPr="00E2687C">
        <w:rPr>
          <w:lang w:val="es-ES"/>
        </w:rPr>
        <w:t>:</w:t>
      </w:r>
    </w:p>
    <w:p w:rsidR="0031145E" w:rsidRDefault="0031145E" w:rsidP="0031145E">
      <w:pPr>
        <w:tabs>
          <w:tab w:val="left" w:pos="2305"/>
          <w:tab w:val="left" w:pos="3633"/>
          <w:tab w:val="left" w:pos="4126"/>
        </w:tabs>
        <w:jc w:val="center"/>
        <w:rPr>
          <w:szCs w:val="22"/>
          <w:lang w:val="es-ES"/>
        </w:rPr>
      </w:pPr>
      <w:r>
        <w:rPr>
          <w:noProof/>
          <w:szCs w:val="22"/>
          <w:lang w:val="es-ES"/>
        </w:rPr>
        <w:drawing>
          <wp:inline distT="0" distB="0" distL="0" distR="0">
            <wp:extent cx="4613650" cy="3960000"/>
            <wp:effectExtent l="19050" t="19050" r="15500" b="21450"/>
            <wp:docPr id="109" name="Imatge 25" descr="C:\Documents and Settings\paulac\workspace\helium-2.6\helium-selenium\screenshots\CR\entorns\permisos\borrar\usuari\entornsExistents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Documents and Settings\paulac\workspace\helium-2.6\helium-selenium\screenshots\CR\entorns\permisos\borrar\usuari\entornsExistents_01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45E" w:rsidRDefault="0031145E" w:rsidP="0031145E">
      <w:pPr>
        <w:tabs>
          <w:tab w:val="left" w:pos="2305"/>
          <w:tab w:val="left" w:pos="3633"/>
          <w:tab w:val="left" w:pos="4126"/>
        </w:tabs>
        <w:jc w:val="center"/>
        <w:rPr>
          <w:szCs w:val="22"/>
          <w:lang w:val="es-ES"/>
        </w:rPr>
      </w:pPr>
    </w:p>
    <w:p w:rsidR="0031145E" w:rsidRPr="0031145E" w:rsidRDefault="0031145E" w:rsidP="00466CEE">
      <w:pPr>
        <w:pStyle w:val="Pargrafdellista"/>
        <w:numPr>
          <w:ilvl w:val="0"/>
          <w:numId w:val="32"/>
        </w:numPr>
        <w:tabs>
          <w:tab w:val="left" w:pos="2305"/>
          <w:tab w:val="left" w:pos="3633"/>
          <w:tab w:val="left" w:pos="4126"/>
        </w:tabs>
        <w:jc w:val="both"/>
        <w:rPr>
          <w:szCs w:val="22"/>
          <w:lang w:val="es-ES"/>
        </w:rPr>
      </w:pPr>
      <w:r>
        <w:rPr>
          <w:szCs w:val="22"/>
          <w:lang w:val="es-ES"/>
        </w:rPr>
        <w:t>Accés als permisos de l’entorn:</w:t>
      </w:r>
    </w:p>
    <w:p w:rsidR="0031145E" w:rsidRDefault="0031145E" w:rsidP="0031145E">
      <w:pPr>
        <w:tabs>
          <w:tab w:val="left" w:pos="2305"/>
          <w:tab w:val="left" w:pos="3633"/>
          <w:tab w:val="left" w:pos="4126"/>
        </w:tabs>
        <w:jc w:val="center"/>
        <w:rPr>
          <w:szCs w:val="22"/>
          <w:lang w:val="es-ES"/>
        </w:rPr>
      </w:pPr>
    </w:p>
    <w:p w:rsidR="0031145E" w:rsidRDefault="0031145E" w:rsidP="0031145E">
      <w:pPr>
        <w:tabs>
          <w:tab w:val="left" w:pos="2305"/>
          <w:tab w:val="left" w:pos="3633"/>
          <w:tab w:val="left" w:pos="4126"/>
        </w:tabs>
        <w:jc w:val="center"/>
        <w:rPr>
          <w:szCs w:val="22"/>
          <w:lang w:val="es-ES"/>
        </w:rPr>
      </w:pPr>
    </w:p>
    <w:p w:rsidR="0031145E" w:rsidRDefault="0031145E" w:rsidP="0031145E">
      <w:pPr>
        <w:tabs>
          <w:tab w:val="left" w:pos="2305"/>
          <w:tab w:val="left" w:pos="3633"/>
          <w:tab w:val="left" w:pos="4126"/>
        </w:tabs>
        <w:jc w:val="center"/>
        <w:rPr>
          <w:szCs w:val="22"/>
          <w:lang w:val="es-ES"/>
        </w:rPr>
      </w:pPr>
      <w:r>
        <w:rPr>
          <w:noProof/>
          <w:szCs w:val="22"/>
          <w:lang w:val="es-ES"/>
        </w:rPr>
        <w:lastRenderedPageBreak/>
        <w:drawing>
          <wp:inline distT="0" distB="0" distL="0" distR="0">
            <wp:extent cx="4616471" cy="3960000"/>
            <wp:effectExtent l="19050" t="19050" r="12679" b="21450"/>
            <wp:docPr id="110" name="Imatge 26" descr="C:\Documents and Settings\paulac\workspace\helium-2.6\helium-selenium\screenshots\CR\entorns\permisos\borrar\usuari\permisos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Documents and Settings\paulac\workspace\helium-2.6\helium-selenium\screenshots\CR\entorns\permisos\borrar\usuari\permisos_01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1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87C" w:rsidRDefault="00E2687C" w:rsidP="0031145E">
      <w:pPr>
        <w:tabs>
          <w:tab w:val="left" w:pos="2305"/>
          <w:tab w:val="left" w:pos="3633"/>
          <w:tab w:val="left" w:pos="4126"/>
        </w:tabs>
        <w:jc w:val="center"/>
        <w:rPr>
          <w:szCs w:val="22"/>
          <w:lang w:val="es-ES"/>
        </w:rPr>
      </w:pPr>
    </w:p>
    <w:p w:rsidR="0031145E" w:rsidRPr="0031145E" w:rsidRDefault="0031145E" w:rsidP="00466CEE">
      <w:pPr>
        <w:pStyle w:val="Pargrafdellista"/>
        <w:numPr>
          <w:ilvl w:val="0"/>
          <w:numId w:val="32"/>
        </w:numPr>
        <w:tabs>
          <w:tab w:val="left" w:pos="2305"/>
          <w:tab w:val="left" w:pos="3633"/>
          <w:tab w:val="left" w:pos="4126"/>
        </w:tabs>
        <w:jc w:val="both"/>
        <w:rPr>
          <w:szCs w:val="22"/>
          <w:lang w:val="es-ES"/>
        </w:rPr>
      </w:pPr>
      <w:r>
        <w:rPr>
          <w:szCs w:val="22"/>
          <w:lang w:val="es-ES"/>
        </w:rPr>
        <w:t>Resultat d’esborrar els permisos de l’usuari:</w:t>
      </w:r>
    </w:p>
    <w:p w:rsidR="0031145E" w:rsidRDefault="0031145E" w:rsidP="0031145E">
      <w:pPr>
        <w:tabs>
          <w:tab w:val="left" w:pos="2305"/>
          <w:tab w:val="left" w:pos="3633"/>
          <w:tab w:val="left" w:pos="4126"/>
        </w:tabs>
        <w:jc w:val="center"/>
        <w:rPr>
          <w:szCs w:val="22"/>
          <w:lang w:val="es-ES"/>
        </w:rPr>
      </w:pPr>
      <w:r>
        <w:rPr>
          <w:noProof/>
          <w:szCs w:val="22"/>
          <w:lang w:val="es-ES"/>
        </w:rPr>
        <w:drawing>
          <wp:inline distT="0" distB="0" distL="0" distR="0">
            <wp:extent cx="4613650" cy="3960000"/>
            <wp:effectExtent l="19050" t="19050" r="15500" b="21450"/>
            <wp:docPr id="111" name="Imatge 27" descr="C:\Documents and Settings\paulac\workspace\helium-2.6\helium-selenium\screenshots\CR\entorns\permisos\borrar\usuari\permisos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Documents and Settings\paulac\workspace\helium-2.6\helium-selenium\screenshots\CR\entorns\permisos\borrar\usuari\permisos_02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45E" w:rsidRDefault="0031145E" w:rsidP="0031145E">
      <w:pPr>
        <w:tabs>
          <w:tab w:val="left" w:pos="2305"/>
          <w:tab w:val="left" w:pos="3633"/>
          <w:tab w:val="left" w:pos="4126"/>
        </w:tabs>
        <w:rPr>
          <w:szCs w:val="22"/>
          <w:lang w:val="es-ES"/>
        </w:rPr>
      </w:pPr>
    </w:p>
    <w:p w:rsidR="0031145E" w:rsidRPr="0031145E" w:rsidRDefault="0031145E" w:rsidP="0031145E">
      <w:pPr>
        <w:tabs>
          <w:tab w:val="left" w:pos="2305"/>
          <w:tab w:val="left" w:pos="3633"/>
          <w:tab w:val="left" w:pos="4126"/>
        </w:tabs>
        <w:rPr>
          <w:szCs w:val="22"/>
          <w:lang w:val="es-ES"/>
        </w:rPr>
      </w:pPr>
    </w:p>
    <w:p w:rsidR="00BF3D44" w:rsidRDefault="0031145E" w:rsidP="0031145E">
      <w:pPr>
        <w:pStyle w:val="Ttol3"/>
        <w:rPr>
          <w:lang w:val="es-ES"/>
        </w:rPr>
      </w:pPr>
      <w:bookmarkStart w:id="18" w:name="_Toc373160434"/>
      <w:r>
        <w:rPr>
          <w:lang w:val="es-ES"/>
        </w:rPr>
        <w:t xml:space="preserve">ENT 6.2 Eliminar permisos </w:t>
      </w:r>
      <w:r w:rsidR="001554D2">
        <w:rPr>
          <w:lang w:val="es-ES"/>
        </w:rPr>
        <w:t xml:space="preserve">d’entorn d’un </w:t>
      </w:r>
      <w:r w:rsidR="00BF3D44" w:rsidRPr="0031145E">
        <w:rPr>
          <w:lang w:val="es-ES"/>
        </w:rPr>
        <w:t>rol</w:t>
      </w:r>
      <w:bookmarkEnd w:id="18"/>
      <w:r w:rsidR="00BF3D44" w:rsidRPr="0031145E">
        <w:rPr>
          <w:lang w:val="es-ES"/>
        </w:rPr>
        <w:tab/>
      </w:r>
    </w:p>
    <w:p w:rsidR="0031145E" w:rsidRDefault="0031145E" w:rsidP="0031145E">
      <w:pPr>
        <w:rPr>
          <w:lang w:val="es-ES"/>
        </w:rPr>
      </w:pPr>
    </w:p>
    <w:p w:rsidR="0031145E" w:rsidRPr="00965EDA" w:rsidRDefault="0031145E" w:rsidP="00466CEE">
      <w:pPr>
        <w:pStyle w:val="Pargrafdellista"/>
        <w:numPr>
          <w:ilvl w:val="0"/>
          <w:numId w:val="33"/>
        </w:numPr>
        <w:rPr>
          <w:lang w:val="es-ES"/>
        </w:rPr>
      </w:pPr>
      <w:r>
        <w:rPr>
          <w:lang w:val="es-ES"/>
        </w:rPr>
        <w:t xml:space="preserve">Entorns </w:t>
      </w:r>
      <w:r w:rsidR="00E2687C">
        <w:t>existents</w:t>
      </w:r>
      <w:r>
        <w:rPr>
          <w:lang w:val="es-ES"/>
        </w:rPr>
        <w:t>:</w:t>
      </w:r>
    </w:p>
    <w:p w:rsidR="0031145E" w:rsidRDefault="0031145E" w:rsidP="0031145E">
      <w:pPr>
        <w:tabs>
          <w:tab w:val="left" w:pos="2305"/>
          <w:tab w:val="left" w:pos="3633"/>
          <w:tab w:val="left" w:pos="4126"/>
        </w:tabs>
        <w:jc w:val="center"/>
        <w:rPr>
          <w:szCs w:val="22"/>
          <w:lang w:val="es-ES"/>
        </w:rPr>
      </w:pPr>
    </w:p>
    <w:p w:rsidR="0031145E" w:rsidRDefault="0031145E" w:rsidP="0031145E">
      <w:pPr>
        <w:tabs>
          <w:tab w:val="left" w:pos="2305"/>
          <w:tab w:val="left" w:pos="3633"/>
          <w:tab w:val="left" w:pos="4126"/>
        </w:tabs>
        <w:jc w:val="center"/>
        <w:rPr>
          <w:szCs w:val="22"/>
          <w:lang w:val="es-ES"/>
        </w:rPr>
      </w:pPr>
      <w:r>
        <w:rPr>
          <w:noProof/>
          <w:szCs w:val="22"/>
          <w:lang w:val="es-ES"/>
        </w:rPr>
        <w:drawing>
          <wp:inline distT="0" distB="0" distL="0" distR="0">
            <wp:extent cx="4613650" cy="3960000"/>
            <wp:effectExtent l="19050" t="19050" r="15500" b="21450"/>
            <wp:docPr id="112" name="Imatge 25" descr="C:\Documents and Settings\paulac\workspace\helium-2.6\helium-selenium\screenshots\CR\entorns\permisos\borrar\usuari\entornsExistents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Documents and Settings\paulac\workspace\helium-2.6\helium-selenium\screenshots\CR\entorns\permisos\borrar\usuari\entornsExistents_01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45E" w:rsidRDefault="0031145E" w:rsidP="0031145E">
      <w:pPr>
        <w:tabs>
          <w:tab w:val="left" w:pos="2305"/>
          <w:tab w:val="left" w:pos="3633"/>
          <w:tab w:val="left" w:pos="4126"/>
        </w:tabs>
        <w:jc w:val="center"/>
        <w:rPr>
          <w:szCs w:val="22"/>
          <w:lang w:val="es-ES"/>
        </w:rPr>
      </w:pPr>
    </w:p>
    <w:p w:rsidR="0031145E" w:rsidRPr="0031145E" w:rsidRDefault="0031145E" w:rsidP="00466CEE">
      <w:pPr>
        <w:pStyle w:val="Pargrafdellista"/>
        <w:numPr>
          <w:ilvl w:val="0"/>
          <w:numId w:val="33"/>
        </w:numPr>
        <w:tabs>
          <w:tab w:val="left" w:pos="2305"/>
          <w:tab w:val="left" w:pos="3633"/>
          <w:tab w:val="left" w:pos="4126"/>
        </w:tabs>
        <w:jc w:val="both"/>
        <w:rPr>
          <w:szCs w:val="22"/>
          <w:lang w:val="es-ES"/>
        </w:rPr>
      </w:pPr>
      <w:r>
        <w:rPr>
          <w:szCs w:val="22"/>
          <w:lang w:val="es-ES"/>
        </w:rPr>
        <w:t>Accés als permisos de l’entorn:</w:t>
      </w:r>
    </w:p>
    <w:p w:rsidR="0031145E" w:rsidRDefault="0031145E" w:rsidP="0031145E">
      <w:pPr>
        <w:tabs>
          <w:tab w:val="left" w:pos="2305"/>
          <w:tab w:val="left" w:pos="3633"/>
          <w:tab w:val="left" w:pos="4126"/>
        </w:tabs>
        <w:jc w:val="center"/>
        <w:rPr>
          <w:szCs w:val="22"/>
          <w:lang w:val="es-ES"/>
        </w:rPr>
      </w:pPr>
    </w:p>
    <w:p w:rsidR="0031145E" w:rsidRDefault="0031145E" w:rsidP="0031145E">
      <w:pPr>
        <w:tabs>
          <w:tab w:val="left" w:pos="2305"/>
          <w:tab w:val="left" w:pos="3633"/>
          <w:tab w:val="left" w:pos="4126"/>
        </w:tabs>
        <w:jc w:val="center"/>
        <w:rPr>
          <w:szCs w:val="22"/>
          <w:lang w:val="es-ES"/>
        </w:rPr>
      </w:pPr>
      <w:r>
        <w:rPr>
          <w:noProof/>
          <w:szCs w:val="22"/>
          <w:lang w:val="es-ES"/>
        </w:rPr>
        <w:lastRenderedPageBreak/>
        <w:drawing>
          <wp:inline distT="0" distB="0" distL="0" distR="0">
            <wp:extent cx="4613650" cy="3960000"/>
            <wp:effectExtent l="19050" t="19050" r="15500" b="21450"/>
            <wp:docPr id="115" name="Imatge 28" descr="C:\Documents and Settings\paulac\workspace\helium-2.6\helium-selenium\screenshots\CR\entorns\permisos\borrar\rol\permisos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Documents and Settings\paulac\workspace\helium-2.6\helium-selenium\screenshots\CR\entorns\permisos\borrar\rol\permisos_01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45E" w:rsidRDefault="0031145E" w:rsidP="0031145E">
      <w:pPr>
        <w:tabs>
          <w:tab w:val="left" w:pos="2305"/>
          <w:tab w:val="left" w:pos="3633"/>
          <w:tab w:val="left" w:pos="4126"/>
        </w:tabs>
        <w:jc w:val="center"/>
        <w:rPr>
          <w:szCs w:val="22"/>
          <w:lang w:val="es-ES"/>
        </w:rPr>
      </w:pPr>
    </w:p>
    <w:p w:rsidR="0031145E" w:rsidRDefault="0031145E" w:rsidP="0031145E">
      <w:pPr>
        <w:tabs>
          <w:tab w:val="left" w:pos="2305"/>
          <w:tab w:val="left" w:pos="3633"/>
          <w:tab w:val="left" w:pos="4126"/>
        </w:tabs>
        <w:jc w:val="center"/>
        <w:rPr>
          <w:szCs w:val="22"/>
          <w:lang w:val="es-ES"/>
        </w:rPr>
      </w:pPr>
    </w:p>
    <w:p w:rsidR="0031145E" w:rsidRPr="0031145E" w:rsidRDefault="0031145E" w:rsidP="00466CEE">
      <w:pPr>
        <w:pStyle w:val="Pargrafdellista"/>
        <w:numPr>
          <w:ilvl w:val="0"/>
          <w:numId w:val="33"/>
        </w:numPr>
        <w:tabs>
          <w:tab w:val="left" w:pos="2305"/>
          <w:tab w:val="left" w:pos="3633"/>
          <w:tab w:val="left" w:pos="4126"/>
        </w:tabs>
        <w:jc w:val="both"/>
        <w:rPr>
          <w:szCs w:val="22"/>
          <w:lang w:val="es-ES"/>
        </w:rPr>
      </w:pPr>
      <w:r>
        <w:rPr>
          <w:szCs w:val="22"/>
          <w:lang w:val="es-ES"/>
        </w:rPr>
        <w:t>Resultat d’esborrar els permisos del rol:</w:t>
      </w:r>
    </w:p>
    <w:p w:rsidR="0031145E" w:rsidRDefault="0031145E" w:rsidP="0031145E">
      <w:pPr>
        <w:tabs>
          <w:tab w:val="left" w:pos="2305"/>
          <w:tab w:val="left" w:pos="3633"/>
          <w:tab w:val="left" w:pos="4126"/>
        </w:tabs>
        <w:jc w:val="center"/>
        <w:rPr>
          <w:szCs w:val="22"/>
          <w:lang w:val="es-ES"/>
        </w:rPr>
      </w:pPr>
    </w:p>
    <w:p w:rsidR="0031145E" w:rsidRPr="0031145E" w:rsidRDefault="0031145E" w:rsidP="0031145E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4616471" cy="3960000"/>
            <wp:effectExtent l="19050" t="19050" r="12679" b="21450"/>
            <wp:docPr id="116" name="Imatge 29" descr="C:\Documents and Settings\paulac\workspace\helium-2.6\helium-selenium\screenshots\CR\entorns\permisos\borrar\rol\permisos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Documents and Settings\paulac\workspace\helium-2.6\helium-selenium\screenshots\CR\entorns\permisos\borrar\rol\permisos_02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1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D44" w:rsidRDefault="00A77402" w:rsidP="00A77402">
      <w:pPr>
        <w:pStyle w:val="Ttol2"/>
      </w:pPr>
      <w:bookmarkStart w:id="19" w:name="_Toc373160435"/>
      <w:r>
        <w:rPr>
          <w:lang w:val="es-ES"/>
        </w:rPr>
        <w:lastRenderedPageBreak/>
        <w:t xml:space="preserve">ENT.7 </w:t>
      </w:r>
      <w:r w:rsidR="00BF3D44" w:rsidRPr="00495984">
        <w:rPr>
          <w:lang w:val="es-ES"/>
        </w:rPr>
        <w:t>Eliminar entorn</w:t>
      </w:r>
      <w:bookmarkEnd w:id="19"/>
    </w:p>
    <w:p w:rsidR="00BF3D44" w:rsidRDefault="004D1184" w:rsidP="00466CEE">
      <w:pPr>
        <w:pStyle w:val="Pargrafdellista"/>
        <w:numPr>
          <w:ilvl w:val="0"/>
          <w:numId w:val="31"/>
        </w:numPr>
      </w:pPr>
      <w:r>
        <w:t xml:space="preserve">Entorns </w:t>
      </w:r>
      <w:r w:rsidR="00E2687C">
        <w:t>existents</w:t>
      </w:r>
      <w:r>
        <w:t>:</w:t>
      </w:r>
    </w:p>
    <w:p w:rsidR="004D1184" w:rsidRDefault="004D1184" w:rsidP="004D1184">
      <w:pPr>
        <w:jc w:val="center"/>
      </w:pPr>
      <w:r w:rsidRPr="004D1184">
        <w:rPr>
          <w:noProof/>
          <w:lang w:val="es-ES"/>
        </w:rPr>
        <w:drawing>
          <wp:inline distT="0" distB="0" distL="0" distR="0">
            <wp:extent cx="4616472" cy="3960000"/>
            <wp:effectExtent l="19050" t="19050" r="12678" b="21450"/>
            <wp:docPr id="105" name="Imatge 20" descr="C:\Documents and Settings\paulac\workspace\helium-2.6\helium-selenium\screenshots\CR\entorns\borrar\entornsExistents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Documents and Settings\paulac\workspace\helium-2.6\helium-selenium\screenshots\CR\entorns\borrar\entornsExistents_01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2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184" w:rsidRDefault="004D1184" w:rsidP="004D1184">
      <w:pPr>
        <w:jc w:val="center"/>
      </w:pPr>
    </w:p>
    <w:p w:rsidR="004D1184" w:rsidRDefault="004D1184" w:rsidP="00466CEE">
      <w:pPr>
        <w:pStyle w:val="Pargrafdellista"/>
        <w:numPr>
          <w:ilvl w:val="0"/>
          <w:numId w:val="31"/>
        </w:numPr>
        <w:jc w:val="both"/>
      </w:pPr>
      <w:r>
        <w:t>Resultat d’esborrar l’entorn</w:t>
      </w:r>
      <w:r w:rsidR="00AD3B38">
        <w:t xml:space="preserve"> proves_selenium</w:t>
      </w:r>
      <w:r>
        <w:t>:</w:t>
      </w:r>
    </w:p>
    <w:p w:rsidR="00BF3D44" w:rsidRDefault="004D1184" w:rsidP="004D1184">
      <w:pPr>
        <w:jc w:val="center"/>
      </w:pPr>
      <w:r w:rsidRPr="004D1184">
        <w:rPr>
          <w:noProof/>
          <w:lang w:val="es-ES"/>
        </w:rPr>
        <w:drawing>
          <wp:inline distT="0" distB="0" distL="0" distR="0">
            <wp:extent cx="4613650" cy="3960000"/>
            <wp:effectExtent l="19050" t="19050" r="15500" b="21450"/>
            <wp:docPr id="104" name="Imatge 21" descr="C:\Documents and Settings\paulac\workspace\helium-2.6\helium-selenium\screenshots\CR\entorns\borrar\entornsExistents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Documents and Settings\paulac\workspace\helium-2.6\helium-selenium\screenshots\CR\entorns\borrar\entornsExistents_02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184" w:rsidRPr="00D730DC" w:rsidRDefault="004D1184" w:rsidP="00D730DC"/>
    <w:p w:rsidR="00127755" w:rsidRDefault="00127755" w:rsidP="00007890">
      <w:pPr>
        <w:pStyle w:val="Llistanumerada2"/>
        <w:numPr>
          <w:ilvl w:val="0"/>
          <w:numId w:val="0"/>
        </w:numPr>
        <w:ind w:left="643" w:hanging="360"/>
      </w:pPr>
    </w:p>
    <w:p w:rsidR="00D132CC" w:rsidRDefault="00D132CC" w:rsidP="00D132CC">
      <w:pPr>
        <w:pStyle w:val="Ttol1"/>
      </w:pPr>
      <w:bookmarkStart w:id="20" w:name="_Toc373160436"/>
      <w:r>
        <w:t>Proves a nivell de definició de procés</w:t>
      </w:r>
      <w:bookmarkEnd w:id="20"/>
    </w:p>
    <w:p w:rsidR="00D132CC" w:rsidRDefault="00D132CC" w:rsidP="00D132CC">
      <w:pPr>
        <w:jc w:val="both"/>
      </w:pPr>
    </w:p>
    <w:p w:rsidR="00D132CC" w:rsidRDefault="00D132CC" w:rsidP="00466CEE">
      <w:pPr>
        <w:pStyle w:val="Llistanumerada2"/>
        <w:numPr>
          <w:ilvl w:val="0"/>
          <w:numId w:val="21"/>
        </w:numPr>
      </w:pPr>
      <w:r>
        <w:t xml:space="preserve">Pla de proves realitzades a nivell de definició de procés. </w:t>
      </w:r>
    </w:p>
    <w:p w:rsidR="00D132CC" w:rsidRDefault="00D132CC" w:rsidP="00466CEE">
      <w:pPr>
        <w:pStyle w:val="Llistanumerada2"/>
        <w:numPr>
          <w:ilvl w:val="0"/>
          <w:numId w:val="21"/>
        </w:numPr>
      </w:pPr>
      <w:r>
        <w:t>Joc de proves utilitzat: JP2</w:t>
      </w:r>
    </w:p>
    <w:p w:rsidR="008E17C6" w:rsidRDefault="008E17C6" w:rsidP="00466CEE">
      <w:pPr>
        <w:pStyle w:val="Llistanumerada2"/>
        <w:numPr>
          <w:ilvl w:val="0"/>
          <w:numId w:val="21"/>
        </w:numPr>
      </w:pPr>
      <w:r>
        <w:t>Estat inicial de les proves:</w:t>
      </w:r>
    </w:p>
    <w:p w:rsidR="008E17C6" w:rsidRDefault="008E17C6" w:rsidP="00466CEE">
      <w:pPr>
        <w:pStyle w:val="Llistanumerada2"/>
        <w:numPr>
          <w:ilvl w:val="1"/>
          <w:numId w:val="21"/>
        </w:numPr>
      </w:pPr>
      <w:r>
        <w:t xml:space="preserve">S’ha creat l’entorn </w:t>
      </w:r>
      <w:r w:rsidR="00475360" w:rsidRPr="00475360">
        <w:rPr>
          <w:i/>
        </w:rPr>
        <w:t>proves_selenium</w:t>
      </w:r>
      <w:r w:rsidR="00475360">
        <w:t>.</w:t>
      </w:r>
    </w:p>
    <w:p w:rsidR="008E17C6" w:rsidRDefault="008E17C6" w:rsidP="00466CEE">
      <w:pPr>
        <w:pStyle w:val="Llistanumerada2"/>
        <w:numPr>
          <w:ilvl w:val="1"/>
          <w:numId w:val="21"/>
        </w:numPr>
      </w:pPr>
      <w:r>
        <w:t xml:space="preserve">S’han assignat permisos </w:t>
      </w:r>
      <w:r w:rsidR="00475360">
        <w:t xml:space="preserve">sobre l’entorn a l’usuari </w:t>
      </w:r>
      <w:r w:rsidR="00475360" w:rsidRPr="00475360">
        <w:rPr>
          <w:i/>
        </w:rPr>
        <w:t>admin</w:t>
      </w:r>
      <w:r w:rsidR="00475360">
        <w:t>.</w:t>
      </w:r>
    </w:p>
    <w:p w:rsidR="00475360" w:rsidRDefault="00475360" w:rsidP="00475360">
      <w:pPr>
        <w:pStyle w:val="Llistanumerada2"/>
        <w:numPr>
          <w:ilvl w:val="0"/>
          <w:numId w:val="0"/>
        </w:numPr>
      </w:pPr>
    </w:p>
    <w:p w:rsidR="00D132CC" w:rsidRPr="003735B5" w:rsidRDefault="00D132CC" w:rsidP="00D132CC">
      <w:pPr>
        <w:jc w:val="both"/>
      </w:pPr>
    </w:p>
    <w:tbl>
      <w:tblPr>
        <w:tblStyle w:val="Listaclara-nfasis12"/>
        <w:tblW w:w="5000" w:type="pct"/>
        <w:tblLook w:val="04A0"/>
      </w:tblPr>
      <w:tblGrid>
        <w:gridCol w:w="2195"/>
        <w:gridCol w:w="1284"/>
        <w:gridCol w:w="193"/>
        <w:gridCol w:w="1964"/>
        <w:gridCol w:w="4214"/>
      </w:tblGrid>
      <w:tr w:rsidR="009B34B7" w:rsidRPr="00D87768" w:rsidTr="00E3369F">
        <w:trPr>
          <w:cnfStyle w:val="100000000000"/>
          <w:cantSplit/>
          <w:trHeight w:val="397"/>
          <w:tblHeader/>
        </w:trPr>
        <w:tc>
          <w:tcPr>
            <w:cnfStyle w:val="001000000000"/>
            <w:tcW w:w="1114" w:type="pct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4" w:space="0" w:color="548DD4" w:themeColor="text2" w:themeTint="99"/>
            </w:tcBorders>
            <w:vAlign w:val="center"/>
          </w:tcPr>
          <w:p w:rsidR="00D87768" w:rsidRPr="00D87768" w:rsidRDefault="00D87768" w:rsidP="00D87768">
            <w:pPr>
              <w:rPr>
                <w:szCs w:val="22"/>
              </w:rPr>
            </w:pPr>
            <w:r w:rsidRPr="00D87768">
              <w:rPr>
                <w:szCs w:val="22"/>
              </w:rPr>
              <w:t>DESCRIPCIÓ PROVA</w:t>
            </w:r>
          </w:p>
        </w:tc>
        <w:tc>
          <w:tcPr>
            <w:tcW w:w="1747" w:type="pct"/>
            <w:gridSpan w:val="3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4" w:space="0" w:color="548DD4" w:themeColor="text2" w:themeTint="99"/>
            </w:tcBorders>
            <w:vAlign w:val="center"/>
            <w:hideMark/>
          </w:tcPr>
          <w:p w:rsidR="00D87768" w:rsidRPr="00D87768" w:rsidRDefault="00D87768" w:rsidP="00945FC0">
            <w:pPr>
              <w:cnfStyle w:val="100000000000"/>
              <w:rPr>
                <w:szCs w:val="22"/>
              </w:rPr>
            </w:pPr>
            <w:r w:rsidRPr="00D87768">
              <w:rPr>
                <w:szCs w:val="22"/>
              </w:rPr>
              <w:t>NOM PROVA</w:t>
            </w:r>
          </w:p>
        </w:tc>
        <w:tc>
          <w:tcPr>
            <w:tcW w:w="2139" w:type="pct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</w:tcPr>
          <w:p w:rsidR="00D87768" w:rsidRPr="00D87768" w:rsidRDefault="00D87768" w:rsidP="00945FC0">
            <w:pPr>
              <w:cnfStyle w:val="100000000000"/>
              <w:rPr>
                <w:szCs w:val="22"/>
              </w:rPr>
            </w:pPr>
            <w:r w:rsidRPr="00D87768">
              <w:rPr>
                <w:szCs w:val="22"/>
              </w:rPr>
              <w:t>RESULTAT ESPERAT</w:t>
            </w:r>
          </w:p>
        </w:tc>
      </w:tr>
      <w:tr w:rsidR="009B34B7" w:rsidRPr="003A6982" w:rsidTr="00E3369F">
        <w:trPr>
          <w:cnfStyle w:val="000000100000"/>
          <w:cantSplit/>
          <w:trHeight w:val="39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Pr="003A6982" w:rsidRDefault="00D87768" w:rsidP="00945FC0">
            <w:pPr>
              <w:rPr>
                <w:szCs w:val="22"/>
              </w:rPr>
            </w:pPr>
            <w:r>
              <w:rPr>
                <w:szCs w:val="22"/>
              </w:rPr>
              <w:t>Realitzar un desplegament JBPM d’una definició de procés.</w:t>
            </w:r>
          </w:p>
        </w:tc>
        <w:tc>
          <w:tcPr>
            <w:tcW w:w="1747" w:type="pct"/>
            <w:gridSpan w:val="3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D87768" w:rsidP="00945FC0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DPR.1-Desplegar arxiu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87768" w:rsidRPr="003A6982" w:rsidRDefault="00D87768" w:rsidP="00945FC0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 xml:space="preserve">Desplegar el fitxer </w:t>
            </w:r>
            <w:r w:rsidRPr="0026348B">
              <w:rPr>
                <w:i/>
                <w:szCs w:val="22"/>
              </w:rPr>
              <w:t>expexe.par</w:t>
            </w:r>
            <w:r>
              <w:rPr>
                <w:szCs w:val="22"/>
              </w:rPr>
              <w:t xml:space="preserve"> en l’entorn </w:t>
            </w:r>
            <w:r w:rsidRPr="0026348B">
              <w:rPr>
                <w:i/>
                <w:szCs w:val="22"/>
              </w:rPr>
              <w:t>proves_selenium</w:t>
            </w:r>
            <w:r>
              <w:rPr>
                <w:szCs w:val="22"/>
              </w:rPr>
              <w:t>.</w:t>
            </w:r>
          </w:p>
        </w:tc>
      </w:tr>
      <w:tr w:rsidR="00DC237A" w:rsidRPr="003A6982" w:rsidTr="009B34B7">
        <w:trPr>
          <w:cantSplit/>
          <w:trHeight w:val="397"/>
        </w:trPr>
        <w:tc>
          <w:tcPr>
            <w:cnfStyle w:val="001000000000"/>
            <w:tcW w:w="5000" w:type="pct"/>
            <w:gridSpan w:val="5"/>
            <w:tcBorders>
              <w:left w:val="single" w:sz="4" w:space="0" w:color="548DD4" w:themeColor="text2" w:themeTint="99"/>
            </w:tcBorders>
            <w:shd w:val="clear" w:color="auto" w:fill="DBE5F1" w:themeFill="accent1" w:themeFillTint="33"/>
            <w:vAlign w:val="center"/>
          </w:tcPr>
          <w:p w:rsidR="00DC237A" w:rsidRDefault="00DC237A" w:rsidP="00DC237A">
            <w:pPr>
              <w:jc w:val="center"/>
              <w:rPr>
                <w:szCs w:val="22"/>
              </w:rPr>
            </w:pPr>
            <w:r>
              <w:rPr>
                <w:szCs w:val="22"/>
              </w:rPr>
              <w:t>VARIABLES</w:t>
            </w:r>
          </w:p>
        </w:tc>
      </w:tr>
      <w:tr w:rsidR="009B34B7" w:rsidRPr="003A6982" w:rsidTr="00E3369F">
        <w:trPr>
          <w:cnfStyle w:val="000000100000"/>
          <w:cantSplit/>
          <w:trHeight w:val="938"/>
        </w:trPr>
        <w:tc>
          <w:tcPr>
            <w:cnfStyle w:val="001000000000"/>
            <w:tcW w:w="1114" w:type="pct"/>
            <w:vMerge w:val="restar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Pr="00945FC0" w:rsidRDefault="00D87768" w:rsidP="00945FC0">
            <w:pPr>
              <w:rPr>
                <w:szCs w:val="22"/>
              </w:rPr>
            </w:pPr>
            <w:r>
              <w:rPr>
                <w:szCs w:val="22"/>
              </w:rPr>
              <w:t>Crear una enumeració per poder definir una variable de tipus selecció.</w:t>
            </w:r>
          </w:p>
        </w:tc>
        <w:tc>
          <w:tcPr>
            <w:tcW w:w="652" w:type="pct"/>
            <w:vMerge w:val="restart"/>
            <w:tcBorders>
              <w:left w:val="single" w:sz="4" w:space="0" w:color="548DD4" w:themeColor="text2" w:themeTint="99"/>
            </w:tcBorders>
            <w:vAlign w:val="center"/>
          </w:tcPr>
          <w:p w:rsidR="00D87768" w:rsidRPr="003A6982" w:rsidRDefault="00D87768" w:rsidP="00945FC0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DPR.2-Crear enumeració</w:t>
            </w:r>
          </w:p>
        </w:tc>
        <w:tc>
          <w:tcPr>
            <w:tcW w:w="1095" w:type="pct"/>
            <w:gridSpan w:val="2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D87768" w:rsidP="00945FC0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 xml:space="preserve">DPR2.1-Crear enumeració que </w:t>
            </w:r>
            <w:r w:rsidRPr="00945FC0">
              <w:rPr>
                <w:szCs w:val="22"/>
              </w:rPr>
              <w:t>no existeix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87768" w:rsidRDefault="00D87768" w:rsidP="001826DD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 xml:space="preserve">DPR2.1-Creació de l’enumeració </w:t>
            </w:r>
            <w:r w:rsidRPr="00912A08">
              <w:rPr>
                <w:i/>
                <w:szCs w:val="22"/>
              </w:rPr>
              <w:t>sino</w:t>
            </w:r>
            <w:r>
              <w:rPr>
                <w:szCs w:val="22"/>
              </w:rPr>
              <w:t xml:space="preserve"> amb els valors </w:t>
            </w:r>
            <w:r w:rsidRPr="00912A08">
              <w:rPr>
                <w:i/>
                <w:szCs w:val="22"/>
              </w:rPr>
              <w:t>Sí</w:t>
            </w:r>
            <w:r>
              <w:rPr>
                <w:szCs w:val="22"/>
              </w:rPr>
              <w:t xml:space="preserve"> i </w:t>
            </w:r>
            <w:r w:rsidRPr="00912A08">
              <w:rPr>
                <w:i/>
                <w:szCs w:val="22"/>
              </w:rPr>
              <w:t>No</w:t>
            </w:r>
            <w:r>
              <w:rPr>
                <w:szCs w:val="22"/>
              </w:rPr>
              <w:t>.</w:t>
            </w:r>
          </w:p>
        </w:tc>
      </w:tr>
      <w:tr w:rsidR="009B34B7" w:rsidRPr="003A6982" w:rsidTr="00E3369F">
        <w:trPr>
          <w:cantSplit/>
          <w:trHeight w:val="937"/>
        </w:trPr>
        <w:tc>
          <w:tcPr>
            <w:cnfStyle w:val="001000000000"/>
            <w:tcW w:w="1114" w:type="pct"/>
            <w:vMerge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D87768" w:rsidP="00945FC0">
            <w:pPr>
              <w:rPr>
                <w:szCs w:val="22"/>
              </w:rPr>
            </w:pPr>
          </w:p>
        </w:tc>
        <w:tc>
          <w:tcPr>
            <w:tcW w:w="652" w:type="pct"/>
            <w:vMerge/>
            <w:tcBorders>
              <w:left w:val="single" w:sz="4" w:space="0" w:color="548DD4" w:themeColor="text2" w:themeTint="99"/>
            </w:tcBorders>
            <w:vAlign w:val="center"/>
          </w:tcPr>
          <w:p w:rsidR="00D87768" w:rsidRDefault="00D87768" w:rsidP="00945FC0">
            <w:pPr>
              <w:cnfStyle w:val="000000000000"/>
              <w:rPr>
                <w:szCs w:val="22"/>
              </w:rPr>
            </w:pPr>
          </w:p>
        </w:tc>
        <w:tc>
          <w:tcPr>
            <w:tcW w:w="1095" w:type="pct"/>
            <w:gridSpan w:val="2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D87768" w:rsidP="00945FC0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DPR2.2-Crear enumeració que ja existeix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87768" w:rsidRDefault="00D87768" w:rsidP="00945FC0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DPR2.2-</w:t>
            </w:r>
            <w:r w:rsidRPr="00AD44E1">
              <w:rPr>
                <w:szCs w:val="22"/>
              </w:rPr>
              <w:t>Missatge informatiu</w:t>
            </w:r>
            <w:r>
              <w:rPr>
                <w:szCs w:val="22"/>
              </w:rPr>
              <w:t xml:space="preserve"> de que l’enumeració </w:t>
            </w:r>
            <w:r w:rsidRPr="002A08F2">
              <w:rPr>
                <w:i/>
                <w:szCs w:val="22"/>
              </w:rPr>
              <w:t>sino</w:t>
            </w:r>
            <w:r>
              <w:rPr>
                <w:szCs w:val="22"/>
              </w:rPr>
              <w:t xml:space="preserve"> ja existeix.</w:t>
            </w:r>
          </w:p>
          <w:p w:rsidR="00D87768" w:rsidRDefault="00D87768" w:rsidP="00945FC0">
            <w:pPr>
              <w:cnfStyle w:val="000000000000"/>
              <w:rPr>
                <w:szCs w:val="22"/>
              </w:rPr>
            </w:pPr>
            <w:r w:rsidRPr="00AD44E1">
              <w:rPr>
                <w:szCs w:val="22"/>
                <w:highlight w:val="red"/>
              </w:rPr>
              <w:t>ERROR</w:t>
            </w:r>
          </w:p>
        </w:tc>
      </w:tr>
      <w:tr w:rsidR="009B34B7" w:rsidRPr="003A6982" w:rsidTr="00E3369F">
        <w:trPr>
          <w:cnfStyle w:val="000000100000"/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9B34B7" w:rsidRDefault="009B34B7" w:rsidP="00945FC0">
            <w:pPr>
              <w:rPr>
                <w:szCs w:val="22"/>
              </w:rPr>
            </w:pPr>
            <w:r>
              <w:rPr>
                <w:szCs w:val="22"/>
              </w:rPr>
              <w:t>Seleccionar una definició de procés.</w:t>
            </w:r>
          </w:p>
        </w:tc>
        <w:tc>
          <w:tcPr>
            <w:tcW w:w="1747" w:type="pct"/>
            <w:gridSpan w:val="3"/>
            <w:tcBorders>
              <w:left w:val="single" w:sz="4" w:space="0" w:color="548DD4" w:themeColor="text2" w:themeTint="99"/>
            </w:tcBorders>
            <w:vAlign w:val="center"/>
          </w:tcPr>
          <w:p w:rsidR="009B34B7" w:rsidRDefault="009B34B7" w:rsidP="00945FC0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DPR.3-Seleccionar definició de procés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9B34B7" w:rsidRDefault="009B34B7" w:rsidP="00945FC0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 xml:space="preserve">Seleccionar la definició de procés </w:t>
            </w:r>
            <w:r w:rsidRPr="00FD476F">
              <w:rPr>
                <w:i/>
                <w:szCs w:val="22"/>
              </w:rPr>
              <w:t>expexe</w:t>
            </w:r>
            <w:r>
              <w:rPr>
                <w:i/>
                <w:szCs w:val="22"/>
              </w:rPr>
              <w:t>.</w:t>
            </w:r>
          </w:p>
        </w:tc>
      </w:tr>
      <w:tr w:rsidR="009B34B7" w:rsidRPr="003A6982" w:rsidTr="00E3369F">
        <w:trPr>
          <w:cantSplit/>
          <w:trHeight w:val="1077"/>
        </w:trPr>
        <w:tc>
          <w:tcPr>
            <w:cnfStyle w:val="001000000000"/>
            <w:tcW w:w="1114" w:type="pct"/>
            <w:vMerge w:val="restar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Pr="00945FC0" w:rsidRDefault="00D87768" w:rsidP="00945FC0">
            <w:pPr>
              <w:rPr>
                <w:szCs w:val="22"/>
              </w:rPr>
            </w:pPr>
            <w:r>
              <w:rPr>
                <w:szCs w:val="22"/>
              </w:rPr>
              <w:t>Crear variables en una definició de procés.</w:t>
            </w:r>
          </w:p>
        </w:tc>
        <w:tc>
          <w:tcPr>
            <w:tcW w:w="750" w:type="pct"/>
            <w:gridSpan w:val="2"/>
            <w:vMerge w:val="restart"/>
            <w:tcBorders>
              <w:left w:val="single" w:sz="4" w:space="0" w:color="548DD4" w:themeColor="text2" w:themeTint="99"/>
            </w:tcBorders>
            <w:vAlign w:val="center"/>
          </w:tcPr>
          <w:p w:rsidR="00D87768" w:rsidRPr="003A6982" w:rsidRDefault="00D87768" w:rsidP="00A0408E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DPR.</w:t>
            </w:r>
            <w:r w:rsidR="00A0408E">
              <w:rPr>
                <w:szCs w:val="22"/>
              </w:rPr>
              <w:t>4</w:t>
            </w:r>
            <w:r>
              <w:rPr>
                <w:szCs w:val="22"/>
              </w:rPr>
              <w:t>-</w:t>
            </w:r>
            <w:r w:rsidRPr="003A6982">
              <w:rPr>
                <w:szCs w:val="22"/>
              </w:rPr>
              <w:t>Crear variable</w:t>
            </w:r>
          </w:p>
        </w:tc>
        <w:tc>
          <w:tcPr>
            <w:tcW w:w="997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A0408E" w:rsidP="00403A45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DPR.4</w:t>
            </w:r>
            <w:r w:rsidR="00D87768" w:rsidRPr="00945FC0">
              <w:rPr>
                <w:szCs w:val="22"/>
              </w:rPr>
              <w:t>.1-</w:t>
            </w:r>
            <w:r w:rsidR="00D87768" w:rsidRPr="003A6982">
              <w:rPr>
                <w:szCs w:val="22"/>
              </w:rPr>
              <w:t xml:space="preserve"> Crear variable</w:t>
            </w:r>
            <w:r w:rsidR="00D87768" w:rsidRPr="00945FC0">
              <w:rPr>
                <w:szCs w:val="22"/>
              </w:rPr>
              <w:t xml:space="preserve"> </w:t>
            </w:r>
            <w:r w:rsidR="00D87768">
              <w:rPr>
                <w:szCs w:val="22"/>
              </w:rPr>
              <w:t>t</w:t>
            </w:r>
            <w:r w:rsidR="00D87768" w:rsidRPr="00945FC0">
              <w:rPr>
                <w:szCs w:val="22"/>
              </w:rPr>
              <w:t>ipus STRING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87768" w:rsidRPr="003A6982" w:rsidRDefault="00D87768" w:rsidP="00945FC0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 xml:space="preserve">DPR.3.1-Crear la variable </w:t>
            </w:r>
            <w:r w:rsidRPr="00FD476F">
              <w:rPr>
                <w:i/>
                <w:szCs w:val="22"/>
              </w:rPr>
              <w:t>var_str01</w:t>
            </w:r>
            <w:r>
              <w:rPr>
                <w:szCs w:val="22"/>
              </w:rPr>
              <w:t xml:space="preserve"> de tipus STRING en la definició de procés </w:t>
            </w:r>
            <w:r w:rsidRPr="00FD476F">
              <w:rPr>
                <w:i/>
                <w:szCs w:val="22"/>
              </w:rPr>
              <w:t>expexe</w:t>
            </w:r>
            <w:r>
              <w:rPr>
                <w:szCs w:val="22"/>
              </w:rPr>
              <w:t>.</w:t>
            </w:r>
          </w:p>
        </w:tc>
      </w:tr>
      <w:tr w:rsidR="009B34B7" w:rsidRPr="003A6982" w:rsidTr="00E3369F">
        <w:trPr>
          <w:cnfStyle w:val="000000100000"/>
          <w:cantSplit/>
          <w:trHeight w:val="1073"/>
        </w:trPr>
        <w:tc>
          <w:tcPr>
            <w:cnfStyle w:val="001000000000"/>
            <w:tcW w:w="1114" w:type="pct"/>
            <w:vMerge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D87768" w:rsidP="00945FC0">
            <w:pPr>
              <w:rPr>
                <w:szCs w:val="22"/>
              </w:rPr>
            </w:pPr>
          </w:p>
        </w:tc>
        <w:tc>
          <w:tcPr>
            <w:tcW w:w="750" w:type="pct"/>
            <w:gridSpan w:val="2"/>
            <w:vMerge/>
            <w:tcBorders>
              <w:left w:val="single" w:sz="4" w:space="0" w:color="548DD4" w:themeColor="text2" w:themeTint="99"/>
            </w:tcBorders>
            <w:vAlign w:val="center"/>
          </w:tcPr>
          <w:p w:rsidR="00D87768" w:rsidRDefault="00D87768" w:rsidP="00945FC0">
            <w:pPr>
              <w:cnfStyle w:val="000000100000"/>
              <w:rPr>
                <w:szCs w:val="22"/>
              </w:rPr>
            </w:pPr>
          </w:p>
        </w:tc>
        <w:tc>
          <w:tcPr>
            <w:tcW w:w="997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Pr="00945FC0" w:rsidRDefault="00A0408E" w:rsidP="00945FC0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DPR.4</w:t>
            </w:r>
            <w:r w:rsidR="00D87768" w:rsidRPr="00945FC0">
              <w:rPr>
                <w:szCs w:val="22"/>
              </w:rPr>
              <w:t>.2-</w:t>
            </w:r>
            <w:r w:rsidR="00D87768" w:rsidRPr="003A6982">
              <w:rPr>
                <w:szCs w:val="22"/>
              </w:rPr>
              <w:t xml:space="preserve"> Crear variable</w:t>
            </w:r>
            <w:r w:rsidR="00D87768" w:rsidRPr="00945FC0">
              <w:rPr>
                <w:szCs w:val="22"/>
              </w:rPr>
              <w:t xml:space="preserve"> </w:t>
            </w:r>
            <w:r w:rsidR="00D87768">
              <w:rPr>
                <w:szCs w:val="22"/>
              </w:rPr>
              <w:t>t</w:t>
            </w:r>
            <w:r w:rsidR="00D87768" w:rsidRPr="00945FC0">
              <w:rPr>
                <w:szCs w:val="22"/>
              </w:rPr>
              <w:t>ipus DATE</w:t>
            </w:r>
          </w:p>
          <w:p w:rsidR="00D87768" w:rsidRDefault="00D87768" w:rsidP="00945FC0">
            <w:pPr>
              <w:cnfStyle w:val="000000100000"/>
              <w:rPr>
                <w:szCs w:val="22"/>
              </w:rPr>
            </w:pP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87768" w:rsidRDefault="00D87768" w:rsidP="00945FC0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 xml:space="preserve">DPR.3.2-Crear la variable </w:t>
            </w:r>
            <w:r w:rsidRPr="00FD476F">
              <w:rPr>
                <w:i/>
                <w:szCs w:val="22"/>
              </w:rPr>
              <w:t>var_</w:t>
            </w:r>
            <w:r>
              <w:rPr>
                <w:i/>
                <w:szCs w:val="22"/>
              </w:rPr>
              <w:t>dat</w:t>
            </w:r>
            <w:r w:rsidRPr="00FD476F">
              <w:rPr>
                <w:i/>
                <w:szCs w:val="22"/>
              </w:rPr>
              <w:t>01</w:t>
            </w:r>
            <w:r>
              <w:rPr>
                <w:szCs w:val="22"/>
              </w:rPr>
              <w:t xml:space="preserve"> de tipus DATE en la definició de procés </w:t>
            </w:r>
            <w:r w:rsidRPr="00FD476F">
              <w:rPr>
                <w:i/>
                <w:szCs w:val="22"/>
              </w:rPr>
              <w:t>expexe</w:t>
            </w:r>
            <w:r>
              <w:rPr>
                <w:szCs w:val="22"/>
              </w:rPr>
              <w:t>.</w:t>
            </w:r>
          </w:p>
        </w:tc>
      </w:tr>
      <w:tr w:rsidR="009B34B7" w:rsidRPr="003A6982" w:rsidTr="00E3369F">
        <w:trPr>
          <w:cantSplit/>
          <w:trHeight w:val="1073"/>
        </w:trPr>
        <w:tc>
          <w:tcPr>
            <w:cnfStyle w:val="001000000000"/>
            <w:tcW w:w="1114" w:type="pct"/>
            <w:vMerge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D87768" w:rsidP="00945FC0">
            <w:pPr>
              <w:rPr>
                <w:szCs w:val="22"/>
              </w:rPr>
            </w:pPr>
          </w:p>
        </w:tc>
        <w:tc>
          <w:tcPr>
            <w:tcW w:w="750" w:type="pct"/>
            <w:gridSpan w:val="2"/>
            <w:vMerge/>
            <w:tcBorders>
              <w:left w:val="single" w:sz="4" w:space="0" w:color="548DD4" w:themeColor="text2" w:themeTint="99"/>
            </w:tcBorders>
            <w:vAlign w:val="center"/>
          </w:tcPr>
          <w:p w:rsidR="00D87768" w:rsidRDefault="00D87768" w:rsidP="00945FC0">
            <w:pPr>
              <w:cnfStyle w:val="000000000000"/>
              <w:rPr>
                <w:szCs w:val="22"/>
              </w:rPr>
            </w:pPr>
          </w:p>
        </w:tc>
        <w:tc>
          <w:tcPr>
            <w:tcW w:w="997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Pr="00945FC0" w:rsidRDefault="00A0408E" w:rsidP="00945FC0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DPR.4</w:t>
            </w:r>
            <w:r w:rsidR="00D87768" w:rsidRPr="00945FC0">
              <w:rPr>
                <w:szCs w:val="22"/>
              </w:rPr>
              <w:t>.3-</w:t>
            </w:r>
            <w:r w:rsidR="00D87768" w:rsidRPr="003A6982">
              <w:rPr>
                <w:szCs w:val="22"/>
              </w:rPr>
              <w:t xml:space="preserve"> Crear variable</w:t>
            </w:r>
            <w:r w:rsidR="00D87768" w:rsidRPr="00945FC0">
              <w:rPr>
                <w:szCs w:val="22"/>
              </w:rPr>
              <w:t xml:space="preserve"> </w:t>
            </w:r>
            <w:r w:rsidR="00D87768">
              <w:rPr>
                <w:szCs w:val="22"/>
              </w:rPr>
              <w:t>t</w:t>
            </w:r>
            <w:r w:rsidR="00D87768" w:rsidRPr="00945FC0">
              <w:rPr>
                <w:szCs w:val="22"/>
              </w:rPr>
              <w:t>ipus SELECCIO</w:t>
            </w:r>
          </w:p>
          <w:p w:rsidR="00D87768" w:rsidRDefault="00D87768" w:rsidP="00945FC0">
            <w:pPr>
              <w:cnfStyle w:val="000000000000"/>
              <w:rPr>
                <w:szCs w:val="22"/>
              </w:rPr>
            </w:pP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87768" w:rsidRDefault="00D87768" w:rsidP="00945FC0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 xml:space="preserve">DPR.3.3-Crear la variable </w:t>
            </w:r>
            <w:r>
              <w:rPr>
                <w:i/>
                <w:szCs w:val="22"/>
              </w:rPr>
              <w:t>var_enum</w:t>
            </w:r>
            <w:r w:rsidRPr="00FD476F">
              <w:rPr>
                <w:i/>
                <w:szCs w:val="22"/>
              </w:rPr>
              <w:t>01</w:t>
            </w:r>
            <w:r>
              <w:rPr>
                <w:szCs w:val="22"/>
              </w:rPr>
              <w:t xml:space="preserve"> de tipus SELECCIO, enumeració </w:t>
            </w:r>
            <w:r w:rsidRPr="00BB148A">
              <w:rPr>
                <w:i/>
                <w:szCs w:val="22"/>
              </w:rPr>
              <w:t>Sí/No</w:t>
            </w:r>
            <w:r>
              <w:rPr>
                <w:szCs w:val="22"/>
              </w:rPr>
              <w:t xml:space="preserve">, en la definició de procés </w:t>
            </w:r>
            <w:r w:rsidRPr="00FD476F">
              <w:rPr>
                <w:i/>
                <w:szCs w:val="22"/>
              </w:rPr>
              <w:t>expexe</w:t>
            </w:r>
            <w:r>
              <w:rPr>
                <w:szCs w:val="22"/>
              </w:rPr>
              <w:t>.</w:t>
            </w:r>
          </w:p>
        </w:tc>
      </w:tr>
      <w:tr w:rsidR="009B34B7" w:rsidRPr="003A6982" w:rsidTr="00E3369F">
        <w:trPr>
          <w:cnfStyle w:val="000000100000"/>
          <w:cantSplit/>
          <w:trHeight w:val="1073"/>
        </w:trPr>
        <w:tc>
          <w:tcPr>
            <w:cnfStyle w:val="001000000000"/>
            <w:tcW w:w="1114" w:type="pct"/>
            <w:vMerge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D87768" w:rsidP="00945FC0">
            <w:pPr>
              <w:rPr>
                <w:szCs w:val="22"/>
              </w:rPr>
            </w:pPr>
          </w:p>
        </w:tc>
        <w:tc>
          <w:tcPr>
            <w:tcW w:w="750" w:type="pct"/>
            <w:gridSpan w:val="2"/>
            <w:vMerge/>
            <w:tcBorders>
              <w:left w:val="single" w:sz="4" w:space="0" w:color="548DD4" w:themeColor="text2" w:themeTint="99"/>
            </w:tcBorders>
            <w:vAlign w:val="center"/>
          </w:tcPr>
          <w:p w:rsidR="00D87768" w:rsidRDefault="00D87768" w:rsidP="00945FC0">
            <w:pPr>
              <w:cnfStyle w:val="000000100000"/>
              <w:rPr>
                <w:szCs w:val="22"/>
              </w:rPr>
            </w:pPr>
          </w:p>
        </w:tc>
        <w:tc>
          <w:tcPr>
            <w:tcW w:w="997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Pr="00945FC0" w:rsidRDefault="00A0408E" w:rsidP="00945FC0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DPR.4</w:t>
            </w:r>
            <w:r w:rsidR="00D87768" w:rsidRPr="00945FC0">
              <w:rPr>
                <w:szCs w:val="22"/>
              </w:rPr>
              <w:t>.4-</w:t>
            </w:r>
            <w:r w:rsidR="00D87768" w:rsidRPr="003A6982">
              <w:rPr>
                <w:szCs w:val="22"/>
              </w:rPr>
              <w:t xml:space="preserve"> Crear variable</w:t>
            </w:r>
            <w:r w:rsidR="00D87768" w:rsidRPr="00945FC0">
              <w:rPr>
                <w:szCs w:val="22"/>
              </w:rPr>
              <w:t xml:space="preserve"> </w:t>
            </w:r>
            <w:r w:rsidR="00D87768">
              <w:rPr>
                <w:szCs w:val="22"/>
              </w:rPr>
              <w:t>t</w:t>
            </w:r>
            <w:r w:rsidR="00D87768" w:rsidRPr="00945FC0">
              <w:rPr>
                <w:szCs w:val="22"/>
              </w:rPr>
              <w:t>ipus REGISTRE</w:t>
            </w:r>
          </w:p>
          <w:p w:rsidR="00D87768" w:rsidRDefault="00D87768" w:rsidP="00945FC0">
            <w:pPr>
              <w:cnfStyle w:val="000000100000"/>
              <w:rPr>
                <w:szCs w:val="22"/>
              </w:rPr>
            </w:pP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87768" w:rsidRDefault="00D87768" w:rsidP="00945FC0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 xml:space="preserve">DPR.3.4-Crear la variable </w:t>
            </w:r>
            <w:r w:rsidRPr="00FD476F">
              <w:rPr>
                <w:i/>
                <w:szCs w:val="22"/>
              </w:rPr>
              <w:t>var_</w:t>
            </w:r>
            <w:r>
              <w:rPr>
                <w:i/>
                <w:szCs w:val="22"/>
              </w:rPr>
              <w:t>reg</w:t>
            </w:r>
            <w:r w:rsidRPr="00FD476F">
              <w:rPr>
                <w:i/>
                <w:szCs w:val="22"/>
              </w:rPr>
              <w:t>01</w:t>
            </w:r>
            <w:r>
              <w:rPr>
                <w:szCs w:val="22"/>
              </w:rPr>
              <w:t xml:space="preserve"> de tipus REGISTRE en la definició de procés </w:t>
            </w:r>
            <w:r w:rsidRPr="00FD476F">
              <w:rPr>
                <w:i/>
                <w:szCs w:val="22"/>
              </w:rPr>
              <w:t>expexe</w:t>
            </w:r>
            <w:r>
              <w:rPr>
                <w:szCs w:val="22"/>
              </w:rPr>
              <w:t>.</w:t>
            </w:r>
          </w:p>
          <w:p w:rsidR="00D87768" w:rsidRDefault="00D87768" w:rsidP="00945FC0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 xml:space="preserve"> </w:t>
            </w:r>
            <w:r w:rsidRPr="004C353F">
              <w:rPr>
                <w:szCs w:val="22"/>
                <w:highlight w:val="red"/>
              </w:rPr>
              <w:t>REVISAR MISSATGE INFORMATIU</w:t>
            </w:r>
          </w:p>
        </w:tc>
      </w:tr>
      <w:tr w:rsidR="009B34B7" w:rsidRPr="003A6982" w:rsidTr="00E3369F">
        <w:trPr>
          <w:cantSplit/>
          <w:trHeight w:val="1073"/>
        </w:trPr>
        <w:tc>
          <w:tcPr>
            <w:cnfStyle w:val="001000000000"/>
            <w:tcW w:w="1114" w:type="pct"/>
            <w:vMerge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D87768" w:rsidP="00945FC0">
            <w:pPr>
              <w:rPr>
                <w:szCs w:val="22"/>
              </w:rPr>
            </w:pPr>
          </w:p>
        </w:tc>
        <w:tc>
          <w:tcPr>
            <w:tcW w:w="750" w:type="pct"/>
            <w:gridSpan w:val="2"/>
            <w:vMerge/>
            <w:tcBorders>
              <w:left w:val="single" w:sz="4" w:space="0" w:color="548DD4" w:themeColor="text2" w:themeTint="99"/>
            </w:tcBorders>
            <w:vAlign w:val="center"/>
          </w:tcPr>
          <w:p w:rsidR="00D87768" w:rsidRDefault="00D87768" w:rsidP="00945FC0">
            <w:pPr>
              <w:cnfStyle w:val="000000000000"/>
              <w:rPr>
                <w:szCs w:val="22"/>
              </w:rPr>
            </w:pPr>
          </w:p>
        </w:tc>
        <w:tc>
          <w:tcPr>
            <w:tcW w:w="997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Pr="00945FC0" w:rsidRDefault="00A0408E" w:rsidP="00945FC0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DPR.4</w:t>
            </w:r>
            <w:r w:rsidR="00D87768" w:rsidRPr="00945FC0">
              <w:rPr>
                <w:szCs w:val="22"/>
              </w:rPr>
              <w:t>.5-</w:t>
            </w:r>
            <w:r w:rsidR="00D87768" w:rsidRPr="003A6982">
              <w:rPr>
                <w:szCs w:val="22"/>
              </w:rPr>
              <w:t xml:space="preserve"> Crear variable</w:t>
            </w:r>
            <w:r w:rsidR="00D87768" w:rsidRPr="00945FC0">
              <w:rPr>
                <w:szCs w:val="22"/>
              </w:rPr>
              <w:t xml:space="preserve"> </w:t>
            </w:r>
            <w:r w:rsidR="00D87768">
              <w:rPr>
                <w:szCs w:val="22"/>
              </w:rPr>
              <w:t>m</w:t>
            </w:r>
            <w:r w:rsidR="00D87768" w:rsidRPr="00945FC0">
              <w:rPr>
                <w:szCs w:val="22"/>
              </w:rPr>
              <w:t>últiple</w:t>
            </w:r>
          </w:p>
          <w:p w:rsidR="00D87768" w:rsidRDefault="00D87768" w:rsidP="00945FC0">
            <w:pPr>
              <w:cnfStyle w:val="000000000000"/>
              <w:rPr>
                <w:szCs w:val="22"/>
              </w:rPr>
            </w:pP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87768" w:rsidRDefault="00D87768" w:rsidP="00DD5C90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 xml:space="preserve">DPR.3.5-Crear la variable </w:t>
            </w:r>
            <w:r w:rsidRPr="00FD476F">
              <w:rPr>
                <w:i/>
                <w:szCs w:val="22"/>
              </w:rPr>
              <w:t>var_</w:t>
            </w:r>
            <w:r>
              <w:rPr>
                <w:i/>
                <w:szCs w:val="22"/>
              </w:rPr>
              <w:t>mul</w:t>
            </w:r>
            <w:r w:rsidRPr="00FD476F">
              <w:rPr>
                <w:i/>
                <w:szCs w:val="22"/>
              </w:rPr>
              <w:t>01</w:t>
            </w:r>
            <w:r>
              <w:rPr>
                <w:szCs w:val="22"/>
              </w:rPr>
              <w:t xml:space="preserve"> de tipus STRING i múltiple en la definició de procés </w:t>
            </w:r>
            <w:r w:rsidRPr="00FD476F">
              <w:rPr>
                <w:i/>
                <w:szCs w:val="22"/>
              </w:rPr>
              <w:t>expexe</w:t>
            </w:r>
            <w:r>
              <w:rPr>
                <w:szCs w:val="22"/>
              </w:rPr>
              <w:t>.</w:t>
            </w:r>
          </w:p>
        </w:tc>
      </w:tr>
      <w:tr w:rsidR="009B34B7" w:rsidRPr="003A6982" w:rsidTr="00E3369F">
        <w:trPr>
          <w:cnfStyle w:val="000000100000"/>
          <w:cantSplit/>
          <w:trHeight w:val="1073"/>
        </w:trPr>
        <w:tc>
          <w:tcPr>
            <w:cnfStyle w:val="001000000000"/>
            <w:tcW w:w="1114" w:type="pct"/>
            <w:vMerge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D87768" w:rsidP="00945FC0">
            <w:pPr>
              <w:rPr>
                <w:szCs w:val="22"/>
              </w:rPr>
            </w:pPr>
          </w:p>
        </w:tc>
        <w:tc>
          <w:tcPr>
            <w:tcW w:w="750" w:type="pct"/>
            <w:gridSpan w:val="2"/>
            <w:vMerge/>
            <w:tcBorders>
              <w:left w:val="single" w:sz="4" w:space="0" w:color="548DD4" w:themeColor="text2" w:themeTint="99"/>
            </w:tcBorders>
            <w:vAlign w:val="center"/>
          </w:tcPr>
          <w:p w:rsidR="00D87768" w:rsidRDefault="00D87768" w:rsidP="00945FC0">
            <w:pPr>
              <w:cnfStyle w:val="000000100000"/>
              <w:rPr>
                <w:szCs w:val="22"/>
              </w:rPr>
            </w:pPr>
          </w:p>
        </w:tc>
        <w:tc>
          <w:tcPr>
            <w:tcW w:w="997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Pr="00945FC0" w:rsidRDefault="00A0408E" w:rsidP="00945FC0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DPR.4</w:t>
            </w:r>
            <w:r w:rsidR="00D87768" w:rsidRPr="00945FC0">
              <w:rPr>
                <w:szCs w:val="22"/>
              </w:rPr>
              <w:t>.6-</w:t>
            </w:r>
            <w:r w:rsidR="00D87768" w:rsidRPr="003A6982">
              <w:rPr>
                <w:szCs w:val="22"/>
              </w:rPr>
              <w:t xml:space="preserve"> Crear variable</w:t>
            </w:r>
            <w:r w:rsidR="00D87768" w:rsidRPr="00945FC0">
              <w:rPr>
                <w:szCs w:val="22"/>
              </w:rPr>
              <w:t xml:space="preserve"> </w:t>
            </w:r>
            <w:r w:rsidR="00D87768">
              <w:rPr>
                <w:szCs w:val="22"/>
              </w:rPr>
              <w:t>o</w:t>
            </w:r>
            <w:r w:rsidR="00D87768" w:rsidRPr="00945FC0">
              <w:rPr>
                <w:szCs w:val="22"/>
              </w:rPr>
              <w:t>culta</w:t>
            </w:r>
          </w:p>
          <w:p w:rsidR="00D87768" w:rsidRDefault="00D87768" w:rsidP="00945FC0">
            <w:pPr>
              <w:cnfStyle w:val="000000100000"/>
              <w:rPr>
                <w:szCs w:val="22"/>
              </w:rPr>
            </w:pP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87768" w:rsidRDefault="00D87768" w:rsidP="00DD5C90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 xml:space="preserve">DPR.3.6-Crear la variable </w:t>
            </w:r>
            <w:r>
              <w:rPr>
                <w:i/>
                <w:szCs w:val="22"/>
              </w:rPr>
              <w:t>var_ocl</w:t>
            </w:r>
            <w:r w:rsidRPr="00FD476F">
              <w:rPr>
                <w:i/>
                <w:szCs w:val="22"/>
              </w:rPr>
              <w:t>01</w:t>
            </w:r>
            <w:r>
              <w:rPr>
                <w:szCs w:val="22"/>
              </w:rPr>
              <w:t xml:space="preserve"> de tipus STRING i oculta en la definició de procés </w:t>
            </w:r>
            <w:r w:rsidRPr="00FD476F">
              <w:rPr>
                <w:i/>
                <w:szCs w:val="22"/>
              </w:rPr>
              <w:t>expexe</w:t>
            </w:r>
            <w:r>
              <w:rPr>
                <w:szCs w:val="22"/>
              </w:rPr>
              <w:t>.</w:t>
            </w:r>
          </w:p>
        </w:tc>
      </w:tr>
      <w:tr w:rsidR="009B34B7" w:rsidRPr="003A6982" w:rsidTr="00E3369F">
        <w:trPr>
          <w:cantSplit/>
          <w:trHeight w:val="1073"/>
        </w:trPr>
        <w:tc>
          <w:tcPr>
            <w:cnfStyle w:val="001000000000"/>
            <w:tcW w:w="1114" w:type="pct"/>
            <w:vMerge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D87768" w:rsidP="00945FC0">
            <w:pPr>
              <w:rPr>
                <w:szCs w:val="22"/>
              </w:rPr>
            </w:pPr>
          </w:p>
        </w:tc>
        <w:tc>
          <w:tcPr>
            <w:tcW w:w="750" w:type="pct"/>
            <w:gridSpan w:val="2"/>
            <w:vMerge/>
            <w:tcBorders>
              <w:left w:val="single" w:sz="4" w:space="0" w:color="548DD4" w:themeColor="text2" w:themeTint="99"/>
            </w:tcBorders>
            <w:vAlign w:val="center"/>
          </w:tcPr>
          <w:p w:rsidR="00D87768" w:rsidRDefault="00D87768" w:rsidP="00945FC0">
            <w:pPr>
              <w:cnfStyle w:val="000000000000"/>
              <w:rPr>
                <w:szCs w:val="22"/>
              </w:rPr>
            </w:pPr>
          </w:p>
        </w:tc>
        <w:tc>
          <w:tcPr>
            <w:tcW w:w="997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A0408E" w:rsidP="00945FC0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DPR.4</w:t>
            </w:r>
            <w:r w:rsidR="00D87768">
              <w:rPr>
                <w:szCs w:val="22"/>
              </w:rPr>
              <w:t>.7-Crear variable que ja existeix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87768" w:rsidRDefault="00D87768" w:rsidP="00945FC0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DPR3.7-</w:t>
            </w:r>
            <w:r w:rsidRPr="00AD44E1">
              <w:rPr>
                <w:szCs w:val="22"/>
              </w:rPr>
              <w:t>Missatge informatiu</w:t>
            </w:r>
            <w:r>
              <w:rPr>
                <w:szCs w:val="22"/>
              </w:rPr>
              <w:t xml:space="preserve"> de que la variable </w:t>
            </w:r>
            <w:r w:rsidRPr="002A08F2">
              <w:rPr>
                <w:i/>
                <w:szCs w:val="22"/>
              </w:rPr>
              <w:t>var_str01</w:t>
            </w:r>
            <w:r>
              <w:rPr>
                <w:szCs w:val="22"/>
              </w:rPr>
              <w:t xml:space="preserve"> ja existeix.</w:t>
            </w:r>
          </w:p>
          <w:p w:rsidR="00D87768" w:rsidRDefault="00D87768" w:rsidP="00945FC0">
            <w:pPr>
              <w:cnfStyle w:val="000000000000"/>
              <w:rPr>
                <w:szCs w:val="22"/>
              </w:rPr>
            </w:pPr>
            <w:r w:rsidRPr="00AD44E1">
              <w:rPr>
                <w:szCs w:val="22"/>
                <w:highlight w:val="red"/>
              </w:rPr>
              <w:t>ERROR</w:t>
            </w:r>
          </w:p>
        </w:tc>
      </w:tr>
      <w:tr w:rsidR="00E3369F" w:rsidRPr="003A6982" w:rsidTr="00E3369F">
        <w:trPr>
          <w:cnfStyle w:val="000000100000"/>
          <w:cantSplit/>
          <w:trHeight w:val="39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D87768" w:rsidP="00945FC0">
            <w:pPr>
              <w:rPr>
                <w:szCs w:val="22"/>
              </w:rPr>
            </w:pPr>
            <w:r>
              <w:rPr>
                <w:szCs w:val="22"/>
              </w:rPr>
              <w:t>Modificar el tipus d’una variable.</w:t>
            </w:r>
          </w:p>
        </w:tc>
        <w:tc>
          <w:tcPr>
            <w:tcW w:w="1747" w:type="pct"/>
            <w:gridSpan w:val="3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D87768" w:rsidP="00A0408E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DPR.</w:t>
            </w:r>
            <w:r w:rsidR="00A0408E">
              <w:rPr>
                <w:szCs w:val="22"/>
              </w:rPr>
              <w:t>5</w:t>
            </w:r>
            <w:r>
              <w:rPr>
                <w:szCs w:val="22"/>
              </w:rPr>
              <w:t>-Modificar variable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87768" w:rsidRDefault="00D87768" w:rsidP="00945FC0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 xml:space="preserve">Canviar el tipus STRING de la variable </w:t>
            </w:r>
            <w:r w:rsidRPr="00F510C6">
              <w:rPr>
                <w:i/>
                <w:szCs w:val="22"/>
              </w:rPr>
              <w:t>var_ocl01</w:t>
            </w:r>
            <w:r>
              <w:rPr>
                <w:szCs w:val="22"/>
              </w:rPr>
              <w:t xml:space="preserve"> pel tipus INTEGER.</w:t>
            </w:r>
          </w:p>
        </w:tc>
      </w:tr>
      <w:tr w:rsidR="00E3369F" w:rsidRPr="003A6982" w:rsidTr="00E3369F">
        <w:trPr>
          <w:cantSplit/>
          <w:trHeight w:val="39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D87768" w:rsidP="00945FC0">
            <w:pPr>
              <w:rPr>
                <w:szCs w:val="22"/>
              </w:rPr>
            </w:pPr>
            <w:r>
              <w:rPr>
                <w:szCs w:val="22"/>
              </w:rPr>
              <w:t>Afegir una validació a una variable.</w:t>
            </w:r>
          </w:p>
        </w:tc>
        <w:tc>
          <w:tcPr>
            <w:tcW w:w="1747" w:type="pct"/>
            <w:gridSpan w:val="3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A0408E" w:rsidP="00945FC0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DPR.6</w:t>
            </w:r>
            <w:r w:rsidR="00D87768">
              <w:rPr>
                <w:szCs w:val="22"/>
              </w:rPr>
              <w:t>-Definir validació variable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87768" w:rsidRDefault="00D87768" w:rsidP="00945FC0">
            <w:pPr>
              <w:cnfStyle w:val="000000000000"/>
              <w:rPr>
                <w:i/>
                <w:szCs w:val="22"/>
              </w:rPr>
            </w:pPr>
            <w:r>
              <w:rPr>
                <w:szCs w:val="22"/>
              </w:rPr>
              <w:t xml:space="preserve">Definir la següent validació en la variable </w:t>
            </w:r>
            <w:r w:rsidRPr="00F510C6">
              <w:rPr>
                <w:i/>
                <w:szCs w:val="22"/>
              </w:rPr>
              <w:t>var_ocl01</w:t>
            </w:r>
            <w:r>
              <w:rPr>
                <w:i/>
                <w:szCs w:val="22"/>
              </w:rPr>
              <w:t>.</w:t>
            </w:r>
          </w:p>
          <w:p w:rsidR="00D87768" w:rsidRDefault="00D87768" w:rsidP="00945FC0">
            <w:pPr>
              <w:cnfStyle w:val="000000000000"/>
              <w:rPr>
                <w:i/>
                <w:szCs w:val="22"/>
              </w:rPr>
            </w:pPr>
            <w:r w:rsidRPr="00F510C6">
              <w:rPr>
                <w:szCs w:val="22"/>
              </w:rPr>
              <w:t>Expressió</w:t>
            </w:r>
            <w:r>
              <w:rPr>
                <w:i/>
                <w:szCs w:val="22"/>
              </w:rPr>
              <w:t>:</w:t>
            </w:r>
          </w:p>
          <w:p w:rsidR="00D87768" w:rsidRPr="00F510C6" w:rsidRDefault="00D87768" w:rsidP="00945FC0">
            <w:pPr>
              <w:cnfStyle w:val="000000000000"/>
              <w:rPr>
                <w:i/>
                <w:sz w:val="20"/>
                <w:szCs w:val="22"/>
              </w:rPr>
            </w:pPr>
            <w:r w:rsidRPr="00F510C6">
              <w:rPr>
                <w:i/>
                <w:sz w:val="20"/>
                <w:szCs w:val="22"/>
              </w:rPr>
              <w:t>"NOT(var_enum01='S' and var_dat01 is blank"</w:t>
            </w:r>
          </w:p>
          <w:p w:rsidR="00D87768" w:rsidRDefault="00D87768" w:rsidP="00945FC0">
            <w:pPr>
              <w:cnfStyle w:val="000000000000"/>
              <w:rPr>
                <w:i/>
                <w:szCs w:val="22"/>
              </w:rPr>
            </w:pPr>
            <w:r w:rsidRPr="00F510C6">
              <w:rPr>
                <w:szCs w:val="22"/>
              </w:rPr>
              <w:t>Missatge</w:t>
            </w:r>
            <w:r>
              <w:rPr>
                <w:i/>
                <w:szCs w:val="22"/>
              </w:rPr>
              <w:t>:</w:t>
            </w:r>
          </w:p>
          <w:p w:rsidR="00D87768" w:rsidRDefault="00D87768" w:rsidP="00945FC0">
            <w:pPr>
              <w:cnfStyle w:val="000000000000"/>
              <w:rPr>
                <w:szCs w:val="22"/>
              </w:rPr>
            </w:pPr>
            <w:r w:rsidRPr="00F510C6">
              <w:rPr>
                <w:i/>
                <w:sz w:val="20"/>
                <w:szCs w:val="22"/>
              </w:rPr>
              <w:t>S'ha d'especificar una data</w:t>
            </w:r>
          </w:p>
        </w:tc>
      </w:tr>
      <w:tr w:rsidR="00E3369F" w:rsidRPr="003A6982" w:rsidTr="00E3369F">
        <w:trPr>
          <w:cnfStyle w:val="000000100000"/>
          <w:cantSplit/>
          <w:trHeight w:val="39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D87768" w:rsidP="00945FC0">
            <w:pPr>
              <w:rPr>
                <w:szCs w:val="22"/>
              </w:rPr>
            </w:pPr>
            <w:r>
              <w:rPr>
                <w:szCs w:val="22"/>
              </w:rPr>
              <w:t>Eliminar una variable d’una definició de procés.</w:t>
            </w:r>
          </w:p>
        </w:tc>
        <w:tc>
          <w:tcPr>
            <w:tcW w:w="1747" w:type="pct"/>
            <w:gridSpan w:val="3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A0408E" w:rsidP="00F510C6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DPR.7</w:t>
            </w:r>
            <w:r w:rsidR="00D87768">
              <w:rPr>
                <w:szCs w:val="22"/>
              </w:rPr>
              <w:t>-Eliminar variable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87768" w:rsidRDefault="00D87768" w:rsidP="00F510C6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 xml:space="preserve">Eliminar la variable </w:t>
            </w:r>
            <w:r w:rsidRPr="00FD476F">
              <w:rPr>
                <w:i/>
                <w:szCs w:val="22"/>
              </w:rPr>
              <w:t>var_</w:t>
            </w:r>
            <w:r>
              <w:rPr>
                <w:i/>
                <w:szCs w:val="22"/>
              </w:rPr>
              <w:t>ocl</w:t>
            </w:r>
            <w:r w:rsidRPr="00FD476F">
              <w:rPr>
                <w:i/>
                <w:szCs w:val="22"/>
              </w:rPr>
              <w:t>01</w:t>
            </w:r>
            <w:r>
              <w:rPr>
                <w:szCs w:val="22"/>
              </w:rPr>
              <w:t xml:space="preserve"> en la definició de procés </w:t>
            </w:r>
            <w:r w:rsidRPr="00FD476F">
              <w:rPr>
                <w:i/>
                <w:szCs w:val="22"/>
              </w:rPr>
              <w:t>expexe</w:t>
            </w:r>
            <w:r>
              <w:rPr>
                <w:szCs w:val="22"/>
              </w:rPr>
              <w:t>.</w:t>
            </w:r>
          </w:p>
        </w:tc>
      </w:tr>
      <w:tr w:rsidR="00DC237A" w:rsidRPr="003A6982" w:rsidTr="009B34B7">
        <w:trPr>
          <w:cantSplit/>
          <w:trHeight w:val="397"/>
        </w:trPr>
        <w:tc>
          <w:tcPr>
            <w:cnfStyle w:val="001000000000"/>
            <w:tcW w:w="5000" w:type="pct"/>
            <w:gridSpan w:val="5"/>
            <w:tcBorders>
              <w:left w:val="single" w:sz="4" w:space="0" w:color="548DD4" w:themeColor="text2" w:themeTint="99"/>
            </w:tcBorders>
            <w:shd w:val="clear" w:color="auto" w:fill="DBE5F1" w:themeFill="accent1" w:themeFillTint="33"/>
            <w:vAlign w:val="center"/>
          </w:tcPr>
          <w:p w:rsidR="00DC237A" w:rsidRDefault="00DC237A" w:rsidP="00DC237A">
            <w:pPr>
              <w:jc w:val="center"/>
              <w:rPr>
                <w:szCs w:val="22"/>
              </w:rPr>
            </w:pPr>
            <w:r>
              <w:rPr>
                <w:szCs w:val="22"/>
              </w:rPr>
              <w:t>AGRUPACIONS</w:t>
            </w:r>
          </w:p>
        </w:tc>
      </w:tr>
      <w:tr w:rsidR="00E3369F" w:rsidRPr="003A6982" w:rsidTr="00E3369F">
        <w:trPr>
          <w:cnfStyle w:val="000000100000"/>
          <w:cantSplit/>
          <w:trHeight w:val="39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Pr="003A6982" w:rsidRDefault="00D87768" w:rsidP="00D76BD3">
            <w:pPr>
              <w:rPr>
                <w:szCs w:val="22"/>
              </w:rPr>
            </w:pPr>
            <w:r>
              <w:rPr>
                <w:szCs w:val="22"/>
              </w:rPr>
              <w:t>Crear una agrupació en una definició de procés.</w:t>
            </w:r>
          </w:p>
        </w:tc>
        <w:tc>
          <w:tcPr>
            <w:tcW w:w="1747" w:type="pct"/>
            <w:gridSpan w:val="3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A0408E" w:rsidP="00945FC0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DPR.8</w:t>
            </w:r>
            <w:r w:rsidR="00D87768">
              <w:rPr>
                <w:szCs w:val="22"/>
              </w:rPr>
              <w:t>-</w:t>
            </w:r>
            <w:r w:rsidR="00D87768" w:rsidRPr="003A6982">
              <w:rPr>
                <w:szCs w:val="22"/>
              </w:rPr>
              <w:t>Crear agrupació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87768" w:rsidRPr="003A6982" w:rsidRDefault="00D87768" w:rsidP="00D76BD3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 xml:space="preserve">Crear l’agrupació </w:t>
            </w:r>
            <w:r w:rsidRPr="00FD476F">
              <w:rPr>
                <w:i/>
                <w:szCs w:val="22"/>
              </w:rPr>
              <w:t>agrvar_01</w:t>
            </w:r>
            <w:r>
              <w:rPr>
                <w:szCs w:val="22"/>
              </w:rPr>
              <w:t xml:space="preserve"> en la definició de procés </w:t>
            </w:r>
            <w:r w:rsidRPr="00FD476F">
              <w:rPr>
                <w:i/>
                <w:szCs w:val="22"/>
              </w:rPr>
              <w:t>expexe</w:t>
            </w:r>
            <w:r>
              <w:rPr>
                <w:szCs w:val="22"/>
              </w:rPr>
              <w:t>.</w:t>
            </w:r>
          </w:p>
        </w:tc>
      </w:tr>
      <w:tr w:rsidR="00E3369F" w:rsidRPr="003A6982" w:rsidTr="00E3369F">
        <w:trPr>
          <w:cantSplit/>
          <w:trHeight w:val="39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D87768" w:rsidP="00945FC0">
            <w:pPr>
              <w:rPr>
                <w:szCs w:val="22"/>
              </w:rPr>
            </w:pPr>
            <w:r>
              <w:rPr>
                <w:szCs w:val="22"/>
              </w:rPr>
              <w:t>Afegir una variable a una agrupació de variables.</w:t>
            </w:r>
          </w:p>
        </w:tc>
        <w:tc>
          <w:tcPr>
            <w:tcW w:w="1747" w:type="pct"/>
            <w:gridSpan w:val="3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A0408E" w:rsidP="00945FC0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DPR.9</w:t>
            </w:r>
            <w:r w:rsidR="00D87768">
              <w:rPr>
                <w:szCs w:val="22"/>
              </w:rPr>
              <w:t>-Assignar variable agrupació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87768" w:rsidRDefault="00D87768" w:rsidP="0057147C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A</w:t>
            </w:r>
            <w:r w:rsidRPr="00FD476F">
              <w:rPr>
                <w:szCs w:val="22"/>
              </w:rPr>
              <w:t>ssignar</w:t>
            </w:r>
            <w:r>
              <w:rPr>
                <w:i/>
                <w:szCs w:val="22"/>
              </w:rPr>
              <w:t xml:space="preserve"> </w:t>
            </w:r>
            <w:r>
              <w:rPr>
                <w:szCs w:val="22"/>
              </w:rPr>
              <w:t xml:space="preserve">la variable </w:t>
            </w:r>
            <w:r w:rsidRPr="00FD476F">
              <w:rPr>
                <w:i/>
                <w:szCs w:val="22"/>
              </w:rPr>
              <w:t>var_str01</w:t>
            </w:r>
            <w:r>
              <w:rPr>
                <w:i/>
                <w:szCs w:val="22"/>
              </w:rPr>
              <w:t xml:space="preserve"> </w:t>
            </w:r>
            <w:r>
              <w:rPr>
                <w:szCs w:val="22"/>
              </w:rPr>
              <w:t xml:space="preserve">a l’agrupació </w:t>
            </w:r>
            <w:r w:rsidRPr="00FD476F">
              <w:rPr>
                <w:i/>
                <w:szCs w:val="22"/>
              </w:rPr>
              <w:t>agrvar_01</w:t>
            </w:r>
            <w:r>
              <w:rPr>
                <w:szCs w:val="22"/>
              </w:rPr>
              <w:t xml:space="preserve"> en la definició de procés </w:t>
            </w:r>
            <w:r w:rsidRPr="00FD476F">
              <w:rPr>
                <w:i/>
                <w:szCs w:val="22"/>
              </w:rPr>
              <w:t>expexe</w:t>
            </w:r>
            <w:r>
              <w:rPr>
                <w:szCs w:val="22"/>
              </w:rPr>
              <w:t>.</w:t>
            </w:r>
          </w:p>
        </w:tc>
      </w:tr>
      <w:tr w:rsidR="00E3369F" w:rsidRPr="003A6982" w:rsidTr="00E3369F">
        <w:trPr>
          <w:cnfStyle w:val="000000100000"/>
          <w:cantSplit/>
          <w:trHeight w:val="39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Pr="003A6982" w:rsidRDefault="00D87768" w:rsidP="000E302E">
            <w:pPr>
              <w:rPr>
                <w:szCs w:val="22"/>
              </w:rPr>
            </w:pPr>
            <w:r>
              <w:rPr>
                <w:szCs w:val="22"/>
              </w:rPr>
              <w:t>Eliminar una variable d’una agrupació en una definició de procés.</w:t>
            </w:r>
          </w:p>
        </w:tc>
        <w:tc>
          <w:tcPr>
            <w:tcW w:w="1747" w:type="pct"/>
            <w:gridSpan w:val="3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A0408E" w:rsidP="000E302E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DPR.10</w:t>
            </w:r>
            <w:r w:rsidR="00D87768">
              <w:rPr>
                <w:szCs w:val="22"/>
              </w:rPr>
              <w:t xml:space="preserve">-Eliminar </w:t>
            </w:r>
            <w:r w:rsidR="00D87768" w:rsidRPr="003A6982">
              <w:rPr>
                <w:szCs w:val="22"/>
              </w:rPr>
              <w:t>variable agrupació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87768" w:rsidRPr="003A6982" w:rsidRDefault="00D87768" w:rsidP="000E302E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 xml:space="preserve">Eliminar la variable </w:t>
            </w:r>
            <w:r w:rsidRPr="00FD476F">
              <w:rPr>
                <w:i/>
                <w:szCs w:val="22"/>
              </w:rPr>
              <w:t>var_str01</w:t>
            </w:r>
            <w:r>
              <w:rPr>
                <w:szCs w:val="22"/>
              </w:rPr>
              <w:t xml:space="preserve"> de l’agrupació </w:t>
            </w:r>
            <w:r w:rsidRPr="00FD476F">
              <w:rPr>
                <w:i/>
                <w:szCs w:val="22"/>
              </w:rPr>
              <w:t>agrvar_01</w:t>
            </w:r>
            <w:r>
              <w:rPr>
                <w:szCs w:val="22"/>
              </w:rPr>
              <w:t xml:space="preserve"> en la definició de procés </w:t>
            </w:r>
            <w:r w:rsidRPr="00FD476F">
              <w:rPr>
                <w:i/>
                <w:szCs w:val="22"/>
              </w:rPr>
              <w:t>expexe</w:t>
            </w:r>
            <w:r>
              <w:rPr>
                <w:szCs w:val="22"/>
              </w:rPr>
              <w:t>.</w:t>
            </w:r>
          </w:p>
        </w:tc>
      </w:tr>
      <w:tr w:rsidR="00E3369F" w:rsidRPr="003A6982" w:rsidTr="00E3369F">
        <w:trPr>
          <w:cantSplit/>
          <w:trHeight w:val="39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Pr="003A6982" w:rsidRDefault="00D87768" w:rsidP="000E302E">
            <w:pPr>
              <w:rPr>
                <w:szCs w:val="22"/>
              </w:rPr>
            </w:pPr>
            <w:r>
              <w:rPr>
                <w:szCs w:val="22"/>
              </w:rPr>
              <w:t>Eliminar una agrupació d’una definició de procés.</w:t>
            </w:r>
          </w:p>
        </w:tc>
        <w:tc>
          <w:tcPr>
            <w:tcW w:w="1747" w:type="pct"/>
            <w:gridSpan w:val="3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A0408E" w:rsidP="000E302E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DPR.11</w:t>
            </w:r>
            <w:r w:rsidR="00D87768">
              <w:rPr>
                <w:szCs w:val="22"/>
              </w:rPr>
              <w:t xml:space="preserve">-Eliminar </w:t>
            </w:r>
            <w:r w:rsidR="00D87768" w:rsidRPr="003A6982">
              <w:rPr>
                <w:szCs w:val="22"/>
              </w:rPr>
              <w:t>agrupació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87768" w:rsidRPr="003A6982" w:rsidRDefault="00D87768" w:rsidP="000E302E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 xml:space="preserve">Eliminar l’agrupació </w:t>
            </w:r>
            <w:r w:rsidRPr="00FD476F">
              <w:rPr>
                <w:i/>
                <w:szCs w:val="22"/>
              </w:rPr>
              <w:t>agrvar_01</w:t>
            </w:r>
            <w:r>
              <w:rPr>
                <w:szCs w:val="22"/>
              </w:rPr>
              <w:t xml:space="preserve">  en la definició de procés </w:t>
            </w:r>
            <w:r w:rsidRPr="00FD476F">
              <w:rPr>
                <w:i/>
                <w:szCs w:val="22"/>
              </w:rPr>
              <w:t>expexe</w:t>
            </w:r>
            <w:r>
              <w:rPr>
                <w:szCs w:val="22"/>
              </w:rPr>
              <w:t>.</w:t>
            </w:r>
          </w:p>
        </w:tc>
      </w:tr>
      <w:tr w:rsidR="00DC60BC" w:rsidRPr="003A6982" w:rsidTr="009B34B7">
        <w:trPr>
          <w:cnfStyle w:val="000000100000"/>
          <w:cantSplit/>
          <w:trHeight w:val="397"/>
        </w:trPr>
        <w:tc>
          <w:tcPr>
            <w:cnfStyle w:val="001000000000"/>
            <w:tcW w:w="5000" w:type="pct"/>
            <w:gridSpan w:val="5"/>
            <w:tcBorders>
              <w:left w:val="single" w:sz="4" w:space="0" w:color="548DD4" w:themeColor="text2" w:themeTint="99"/>
            </w:tcBorders>
            <w:shd w:val="clear" w:color="auto" w:fill="DBE5F1" w:themeFill="accent1" w:themeFillTint="33"/>
            <w:vAlign w:val="center"/>
          </w:tcPr>
          <w:p w:rsidR="00DC60BC" w:rsidRDefault="00DC60BC" w:rsidP="00DC60BC">
            <w:pPr>
              <w:jc w:val="center"/>
              <w:rPr>
                <w:szCs w:val="22"/>
              </w:rPr>
            </w:pPr>
            <w:r>
              <w:rPr>
                <w:szCs w:val="22"/>
              </w:rPr>
              <w:t>DOCUMENTS</w:t>
            </w:r>
          </w:p>
        </w:tc>
      </w:tr>
      <w:tr w:rsidR="00E3369F" w:rsidRPr="003A6982" w:rsidTr="00E3369F">
        <w:trPr>
          <w:cantSplit/>
          <w:trHeight w:val="39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Pr="003A6982" w:rsidRDefault="00D87768" w:rsidP="000E302E">
            <w:pPr>
              <w:rPr>
                <w:szCs w:val="22"/>
              </w:rPr>
            </w:pPr>
            <w:r>
              <w:rPr>
                <w:szCs w:val="22"/>
              </w:rPr>
              <w:t>Adjuntar un document no plantilla en una definició de procés.</w:t>
            </w:r>
          </w:p>
        </w:tc>
        <w:tc>
          <w:tcPr>
            <w:tcW w:w="1747" w:type="pct"/>
            <w:gridSpan w:val="3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D87768" w:rsidP="008B1C8C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DPR.</w:t>
            </w:r>
            <w:r w:rsidR="00A0408E">
              <w:rPr>
                <w:szCs w:val="22"/>
              </w:rPr>
              <w:t>12</w:t>
            </w:r>
            <w:r>
              <w:rPr>
                <w:szCs w:val="22"/>
              </w:rPr>
              <w:t>-Adjuntar</w:t>
            </w:r>
            <w:r w:rsidRPr="003A6982">
              <w:rPr>
                <w:szCs w:val="22"/>
              </w:rPr>
              <w:t xml:space="preserve"> document</w:t>
            </w:r>
            <w:r w:rsidR="00A0408E">
              <w:rPr>
                <w:szCs w:val="22"/>
              </w:rPr>
              <w:t xml:space="preserve"> no plantill</w:t>
            </w:r>
            <w:r>
              <w:rPr>
                <w:szCs w:val="22"/>
              </w:rPr>
              <w:t>a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87768" w:rsidRPr="003A6982" w:rsidRDefault="00D87768" w:rsidP="000E302E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 xml:space="preserve">Adjuntar el document no plantilla </w:t>
            </w:r>
            <w:r w:rsidRPr="00FD476F">
              <w:rPr>
                <w:i/>
                <w:szCs w:val="22"/>
              </w:rPr>
              <w:t>doc_01</w:t>
            </w:r>
            <w:r>
              <w:rPr>
                <w:szCs w:val="22"/>
              </w:rPr>
              <w:t xml:space="preserve"> en la definició de procés </w:t>
            </w:r>
            <w:r w:rsidRPr="00FD476F">
              <w:rPr>
                <w:i/>
                <w:szCs w:val="22"/>
              </w:rPr>
              <w:t>expexe</w:t>
            </w:r>
            <w:r>
              <w:rPr>
                <w:szCs w:val="22"/>
              </w:rPr>
              <w:t>.</w:t>
            </w:r>
          </w:p>
        </w:tc>
      </w:tr>
      <w:tr w:rsidR="00E3369F" w:rsidRPr="003A6982" w:rsidTr="00E3369F">
        <w:trPr>
          <w:cnfStyle w:val="000000100000"/>
          <w:cantSplit/>
          <w:trHeight w:val="39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D87768" w:rsidP="008B1C8C">
            <w:pPr>
              <w:rPr>
                <w:szCs w:val="22"/>
              </w:rPr>
            </w:pPr>
            <w:r>
              <w:rPr>
                <w:szCs w:val="22"/>
              </w:rPr>
              <w:t>Adjuntar un document tipus plantilla en una definició de procés.</w:t>
            </w:r>
          </w:p>
        </w:tc>
        <w:tc>
          <w:tcPr>
            <w:tcW w:w="1747" w:type="pct"/>
            <w:gridSpan w:val="3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A0408E" w:rsidP="00945FC0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DPR.13</w:t>
            </w:r>
            <w:r w:rsidR="00D87768">
              <w:rPr>
                <w:szCs w:val="22"/>
              </w:rPr>
              <w:t>-Adjuntar document plantilla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87768" w:rsidRDefault="00D87768" w:rsidP="008B1C8C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 xml:space="preserve">Adjuntar el document de tipus plantilla </w:t>
            </w:r>
            <w:r w:rsidRPr="00FD476F">
              <w:rPr>
                <w:i/>
                <w:szCs w:val="22"/>
              </w:rPr>
              <w:t>doc_0</w:t>
            </w:r>
            <w:r>
              <w:rPr>
                <w:i/>
                <w:szCs w:val="22"/>
              </w:rPr>
              <w:t>2</w:t>
            </w:r>
            <w:r>
              <w:rPr>
                <w:szCs w:val="22"/>
              </w:rPr>
              <w:t xml:space="preserve"> en la definició de procés </w:t>
            </w:r>
            <w:r w:rsidRPr="00FD476F">
              <w:rPr>
                <w:i/>
                <w:szCs w:val="22"/>
              </w:rPr>
              <w:t>expexe</w:t>
            </w:r>
            <w:r>
              <w:rPr>
                <w:szCs w:val="22"/>
              </w:rPr>
              <w:t>.</w:t>
            </w:r>
          </w:p>
        </w:tc>
      </w:tr>
      <w:tr w:rsidR="00E3369F" w:rsidRPr="003A6982" w:rsidTr="00E3369F">
        <w:trPr>
          <w:cantSplit/>
          <w:trHeight w:val="39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D87768" w:rsidP="008B1C8C">
            <w:pPr>
              <w:rPr>
                <w:szCs w:val="22"/>
              </w:rPr>
            </w:pPr>
            <w:r>
              <w:rPr>
                <w:szCs w:val="22"/>
              </w:rPr>
              <w:t>Modificar els atributs d’un document d’una definició de procés.</w:t>
            </w:r>
          </w:p>
        </w:tc>
        <w:tc>
          <w:tcPr>
            <w:tcW w:w="1747" w:type="pct"/>
            <w:gridSpan w:val="3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A0408E" w:rsidP="00945FC0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DPR.14</w:t>
            </w:r>
            <w:r w:rsidR="00D87768">
              <w:rPr>
                <w:szCs w:val="22"/>
              </w:rPr>
              <w:t>-Modificar document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87768" w:rsidRDefault="00D87768" w:rsidP="003E6F99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 xml:space="preserve">Modificar el document </w:t>
            </w:r>
            <w:r w:rsidRPr="00FD476F">
              <w:rPr>
                <w:i/>
                <w:szCs w:val="22"/>
              </w:rPr>
              <w:t>doc_01</w:t>
            </w:r>
            <w:r>
              <w:rPr>
                <w:szCs w:val="22"/>
              </w:rPr>
              <w:t xml:space="preserve"> de la definició de procés </w:t>
            </w:r>
            <w:r w:rsidRPr="00FD476F">
              <w:rPr>
                <w:i/>
                <w:szCs w:val="22"/>
              </w:rPr>
              <w:t>expexe</w:t>
            </w:r>
            <w:r>
              <w:rPr>
                <w:i/>
                <w:szCs w:val="22"/>
              </w:rPr>
              <w:t xml:space="preserve">, </w:t>
            </w:r>
            <w:r>
              <w:rPr>
                <w:szCs w:val="22"/>
              </w:rPr>
              <w:t xml:space="preserve">assignant la variable </w:t>
            </w:r>
            <w:r w:rsidRPr="003E6F99">
              <w:rPr>
                <w:i/>
                <w:szCs w:val="22"/>
              </w:rPr>
              <w:t>var_dat01</w:t>
            </w:r>
            <w:r>
              <w:rPr>
                <w:szCs w:val="22"/>
              </w:rPr>
              <w:t xml:space="preserve"> en la propietat ‘Camp amb la data’.</w:t>
            </w:r>
          </w:p>
        </w:tc>
      </w:tr>
      <w:tr w:rsidR="00E3369F" w:rsidRPr="003A6982" w:rsidTr="00E3369F">
        <w:trPr>
          <w:cnfStyle w:val="000000100000"/>
          <w:cantSplit/>
          <w:trHeight w:val="39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Pr="003A6982" w:rsidRDefault="00D87768" w:rsidP="00403A45">
            <w:pPr>
              <w:rPr>
                <w:szCs w:val="22"/>
              </w:rPr>
            </w:pPr>
            <w:r>
              <w:rPr>
                <w:szCs w:val="22"/>
              </w:rPr>
              <w:t>Esborrar un document d’una definició de procés.</w:t>
            </w:r>
          </w:p>
        </w:tc>
        <w:tc>
          <w:tcPr>
            <w:tcW w:w="1747" w:type="pct"/>
            <w:gridSpan w:val="3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A0408E" w:rsidP="00403A45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DPR.15</w:t>
            </w:r>
            <w:r w:rsidR="00D87768">
              <w:rPr>
                <w:szCs w:val="22"/>
              </w:rPr>
              <w:t xml:space="preserve">-Eliminar </w:t>
            </w:r>
            <w:r w:rsidR="00D87768" w:rsidRPr="003A6982">
              <w:rPr>
                <w:szCs w:val="22"/>
              </w:rPr>
              <w:t>document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87768" w:rsidRPr="003A6982" w:rsidRDefault="00D87768" w:rsidP="00403A45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 xml:space="preserve">Eliminar el document </w:t>
            </w:r>
            <w:r w:rsidRPr="00FD476F">
              <w:rPr>
                <w:i/>
                <w:szCs w:val="22"/>
              </w:rPr>
              <w:t>doc_01</w:t>
            </w:r>
            <w:r>
              <w:rPr>
                <w:szCs w:val="22"/>
              </w:rPr>
              <w:t xml:space="preserve"> en la definició de procés </w:t>
            </w:r>
            <w:r w:rsidRPr="00FD476F">
              <w:rPr>
                <w:i/>
                <w:szCs w:val="22"/>
              </w:rPr>
              <w:t>expexe</w:t>
            </w:r>
            <w:r>
              <w:rPr>
                <w:szCs w:val="22"/>
              </w:rPr>
              <w:t>.</w:t>
            </w:r>
          </w:p>
        </w:tc>
      </w:tr>
      <w:tr w:rsidR="00C976C9" w:rsidRPr="003A6982" w:rsidTr="009B34B7">
        <w:trPr>
          <w:cantSplit/>
          <w:trHeight w:val="397"/>
        </w:trPr>
        <w:tc>
          <w:tcPr>
            <w:cnfStyle w:val="001000000000"/>
            <w:tcW w:w="5000" w:type="pct"/>
            <w:gridSpan w:val="5"/>
            <w:tcBorders>
              <w:left w:val="single" w:sz="4" w:space="0" w:color="548DD4" w:themeColor="text2" w:themeTint="99"/>
            </w:tcBorders>
            <w:shd w:val="clear" w:color="auto" w:fill="DBE5F1" w:themeFill="accent1" w:themeFillTint="33"/>
            <w:vAlign w:val="center"/>
          </w:tcPr>
          <w:p w:rsidR="00C976C9" w:rsidRDefault="00C976C9" w:rsidP="00C976C9">
            <w:pPr>
              <w:jc w:val="center"/>
              <w:rPr>
                <w:szCs w:val="22"/>
              </w:rPr>
            </w:pPr>
            <w:r>
              <w:rPr>
                <w:szCs w:val="22"/>
              </w:rPr>
              <w:lastRenderedPageBreak/>
              <w:t>TERMINIS</w:t>
            </w:r>
          </w:p>
        </w:tc>
      </w:tr>
      <w:tr w:rsidR="00E3369F" w:rsidRPr="003A6982" w:rsidTr="00E3369F">
        <w:trPr>
          <w:cnfStyle w:val="000000100000"/>
          <w:cantSplit/>
          <w:trHeight w:val="39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D87768" w:rsidP="00403A45">
            <w:pPr>
              <w:rPr>
                <w:szCs w:val="22"/>
              </w:rPr>
            </w:pPr>
            <w:r>
              <w:rPr>
                <w:szCs w:val="22"/>
              </w:rPr>
              <w:t>Crear un termini en una definició de procés.</w:t>
            </w:r>
          </w:p>
        </w:tc>
        <w:tc>
          <w:tcPr>
            <w:tcW w:w="1747" w:type="pct"/>
            <w:gridSpan w:val="3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A0408E" w:rsidP="00403A45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DPR.16</w:t>
            </w:r>
            <w:r w:rsidR="00D87768">
              <w:rPr>
                <w:szCs w:val="22"/>
              </w:rPr>
              <w:t>-Crear termini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87768" w:rsidRDefault="00D87768" w:rsidP="00403A45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 xml:space="preserve">Crear el termini </w:t>
            </w:r>
            <w:r w:rsidRPr="004823DA">
              <w:rPr>
                <w:i/>
                <w:szCs w:val="22"/>
              </w:rPr>
              <w:t>ter_01</w:t>
            </w:r>
            <w:r>
              <w:rPr>
                <w:szCs w:val="22"/>
              </w:rPr>
              <w:t xml:space="preserve"> en la definició de procés </w:t>
            </w:r>
            <w:r w:rsidRPr="00FD476F">
              <w:rPr>
                <w:i/>
                <w:szCs w:val="22"/>
              </w:rPr>
              <w:t>expexe</w:t>
            </w:r>
            <w:r>
              <w:rPr>
                <w:i/>
                <w:szCs w:val="22"/>
              </w:rPr>
              <w:t xml:space="preserve">, </w:t>
            </w:r>
            <w:r w:rsidRPr="004823DA">
              <w:rPr>
                <w:szCs w:val="22"/>
              </w:rPr>
              <w:t>amb una durada de 15 dies</w:t>
            </w:r>
            <w:r>
              <w:rPr>
                <w:szCs w:val="22"/>
              </w:rPr>
              <w:t xml:space="preserve"> laborals.</w:t>
            </w:r>
          </w:p>
        </w:tc>
      </w:tr>
      <w:tr w:rsidR="00E3369F" w:rsidRPr="003A6982" w:rsidTr="00E3369F">
        <w:trPr>
          <w:cantSplit/>
          <w:trHeight w:val="39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Pr="003A6982" w:rsidRDefault="00D87768" w:rsidP="00403A45">
            <w:pPr>
              <w:rPr>
                <w:szCs w:val="22"/>
              </w:rPr>
            </w:pPr>
            <w:r>
              <w:rPr>
                <w:szCs w:val="22"/>
              </w:rPr>
              <w:t>Esborrar un termini d’una definició de procés.</w:t>
            </w:r>
          </w:p>
        </w:tc>
        <w:tc>
          <w:tcPr>
            <w:tcW w:w="1747" w:type="pct"/>
            <w:gridSpan w:val="3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A0408E" w:rsidP="00403A45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DPR.17</w:t>
            </w:r>
            <w:r w:rsidR="00D87768">
              <w:rPr>
                <w:szCs w:val="22"/>
              </w:rPr>
              <w:t>-Eliminar termini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87768" w:rsidRPr="003A6982" w:rsidRDefault="00D87768" w:rsidP="00403A45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 xml:space="preserve">Eliminar el termini </w:t>
            </w:r>
            <w:r w:rsidRPr="004823DA">
              <w:rPr>
                <w:i/>
                <w:szCs w:val="22"/>
              </w:rPr>
              <w:t>ter</w:t>
            </w:r>
            <w:r w:rsidRPr="00FD476F">
              <w:rPr>
                <w:i/>
                <w:szCs w:val="22"/>
              </w:rPr>
              <w:t>_01</w:t>
            </w:r>
            <w:r>
              <w:rPr>
                <w:szCs w:val="22"/>
              </w:rPr>
              <w:t xml:space="preserve"> en la definició de procés </w:t>
            </w:r>
            <w:r w:rsidRPr="00FD476F">
              <w:rPr>
                <w:i/>
                <w:szCs w:val="22"/>
              </w:rPr>
              <w:t>expexe</w:t>
            </w:r>
            <w:r>
              <w:rPr>
                <w:szCs w:val="22"/>
              </w:rPr>
              <w:t>.</w:t>
            </w:r>
          </w:p>
        </w:tc>
      </w:tr>
      <w:tr w:rsidR="00C976C9" w:rsidRPr="003A6982" w:rsidTr="009B34B7">
        <w:trPr>
          <w:cnfStyle w:val="000000100000"/>
          <w:cantSplit/>
          <w:trHeight w:val="397"/>
        </w:trPr>
        <w:tc>
          <w:tcPr>
            <w:cnfStyle w:val="001000000000"/>
            <w:tcW w:w="5000" w:type="pct"/>
            <w:gridSpan w:val="5"/>
            <w:tcBorders>
              <w:left w:val="single" w:sz="4" w:space="0" w:color="548DD4" w:themeColor="text2" w:themeTint="99"/>
            </w:tcBorders>
            <w:shd w:val="clear" w:color="auto" w:fill="DBE5F1" w:themeFill="accent1" w:themeFillTint="33"/>
            <w:vAlign w:val="center"/>
          </w:tcPr>
          <w:p w:rsidR="00C976C9" w:rsidRDefault="00C976C9" w:rsidP="00C976C9">
            <w:pPr>
              <w:jc w:val="center"/>
              <w:rPr>
                <w:szCs w:val="22"/>
              </w:rPr>
            </w:pPr>
            <w:r>
              <w:rPr>
                <w:szCs w:val="22"/>
              </w:rPr>
              <w:t>TASQUES</w:t>
            </w:r>
          </w:p>
        </w:tc>
      </w:tr>
      <w:tr w:rsidR="00E3369F" w:rsidRPr="003A6982" w:rsidTr="00E3369F">
        <w:trPr>
          <w:cantSplit/>
          <w:trHeight w:val="39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D87768" w:rsidP="00403A45">
            <w:pPr>
              <w:rPr>
                <w:szCs w:val="22"/>
              </w:rPr>
            </w:pPr>
            <w:r>
              <w:rPr>
                <w:szCs w:val="22"/>
              </w:rPr>
              <w:t>Afegir una variable a una tasca.</w:t>
            </w:r>
          </w:p>
        </w:tc>
        <w:tc>
          <w:tcPr>
            <w:tcW w:w="1747" w:type="pct"/>
            <w:gridSpan w:val="3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Pr="00005958" w:rsidRDefault="00D87768" w:rsidP="00E56BF7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DPR.1</w:t>
            </w:r>
            <w:r w:rsidR="00A0408E">
              <w:rPr>
                <w:szCs w:val="22"/>
              </w:rPr>
              <w:t>8</w:t>
            </w:r>
            <w:r>
              <w:rPr>
                <w:szCs w:val="22"/>
              </w:rPr>
              <w:t>-Assignar variable tasca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87768" w:rsidRDefault="00D87768" w:rsidP="00403A45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 xml:space="preserve">Afegir la variable </w:t>
            </w:r>
            <w:r w:rsidRPr="00FD476F">
              <w:rPr>
                <w:i/>
                <w:szCs w:val="22"/>
              </w:rPr>
              <w:t>var_str01</w:t>
            </w:r>
            <w:r>
              <w:rPr>
                <w:i/>
                <w:szCs w:val="22"/>
              </w:rPr>
              <w:t xml:space="preserve"> </w:t>
            </w:r>
            <w:r>
              <w:rPr>
                <w:szCs w:val="22"/>
              </w:rPr>
              <w:t xml:space="preserve">en la tasca </w:t>
            </w:r>
            <w:r w:rsidRPr="00EB5649">
              <w:rPr>
                <w:i/>
                <w:szCs w:val="22"/>
              </w:rPr>
              <w:t>tasca1</w:t>
            </w:r>
            <w:r>
              <w:rPr>
                <w:szCs w:val="22"/>
              </w:rPr>
              <w:t xml:space="preserve"> de la definició de procés </w:t>
            </w:r>
            <w:r w:rsidRPr="00FD476F">
              <w:rPr>
                <w:i/>
                <w:szCs w:val="22"/>
              </w:rPr>
              <w:t>expexe</w:t>
            </w:r>
            <w:r>
              <w:rPr>
                <w:i/>
                <w:szCs w:val="22"/>
              </w:rPr>
              <w:t>.</w:t>
            </w:r>
          </w:p>
        </w:tc>
      </w:tr>
      <w:tr w:rsidR="00E3369F" w:rsidRPr="003A6982" w:rsidTr="00E3369F">
        <w:trPr>
          <w:cnfStyle w:val="000000100000"/>
          <w:cantSplit/>
          <w:trHeight w:val="39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D87768" w:rsidP="00945FC0">
            <w:pPr>
              <w:rPr>
                <w:szCs w:val="22"/>
              </w:rPr>
            </w:pPr>
            <w:r>
              <w:rPr>
                <w:szCs w:val="22"/>
              </w:rPr>
              <w:t>Modificar els atributs d’una variable d’una tasca.</w:t>
            </w:r>
          </w:p>
        </w:tc>
        <w:tc>
          <w:tcPr>
            <w:tcW w:w="1747" w:type="pct"/>
            <w:gridSpan w:val="3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Pr="00005958" w:rsidRDefault="00D87768" w:rsidP="00E56BF7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DPR.1</w:t>
            </w:r>
            <w:r w:rsidR="00A0408E">
              <w:rPr>
                <w:szCs w:val="22"/>
              </w:rPr>
              <w:t>9</w:t>
            </w:r>
            <w:r>
              <w:rPr>
                <w:szCs w:val="22"/>
              </w:rPr>
              <w:t>-Modificar variable tasca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87768" w:rsidRDefault="00D87768" w:rsidP="00945FC0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 xml:space="preserve">Marcar com obligatòria la variable </w:t>
            </w:r>
            <w:r w:rsidRPr="00FD476F">
              <w:rPr>
                <w:i/>
                <w:szCs w:val="22"/>
              </w:rPr>
              <w:t>var_str01</w:t>
            </w:r>
            <w:r>
              <w:rPr>
                <w:i/>
                <w:szCs w:val="22"/>
              </w:rPr>
              <w:t xml:space="preserve"> </w:t>
            </w:r>
            <w:r>
              <w:rPr>
                <w:szCs w:val="22"/>
              </w:rPr>
              <w:t xml:space="preserve">en la tasca </w:t>
            </w:r>
            <w:r w:rsidRPr="00EB5649">
              <w:rPr>
                <w:i/>
                <w:szCs w:val="22"/>
              </w:rPr>
              <w:t>tasca1</w:t>
            </w:r>
            <w:r>
              <w:rPr>
                <w:szCs w:val="22"/>
              </w:rPr>
              <w:t xml:space="preserve"> de la definició de procés </w:t>
            </w:r>
            <w:r w:rsidRPr="00FD476F">
              <w:rPr>
                <w:i/>
                <w:szCs w:val="22"/>
              </w:rPr>
              <w:t>expexe</w:t>
            </w:r>
            <w:r>
              <w:rPr>
                <w:i/>
                <w:szCs w:val="22"/>
              </w:rPr>
              <w:t>.</w:t>
            </w:r>
          </w:p>
        </w:tc>
      </w:tr>
      <w:tr w:rsidR="00E3369F" w:rsidRPr="003A6982" w:rsidTr="00E3369F">
        <w:trPr>
          <w:cantSplit/>
          <w:trHeight w:val="39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D87768" w:rsidP="00403A45">
            <w:pPr>
              <w:rPr>
                <w:szCs w:val="22"/>
              </w:rPr>
            </w:pPr>
            <w:r>
              <w:rPr>
                <w:szCs w:val="22"/>
              </w:rPr>
              <w:t>Esborrar una variable d’una tasca.</w:t>
            </w:r>
          </w:p>
        </w:tc>
        <w:tc>
          <w:tcPr>
            <w:tcW w:w="1747" w:type="pct"/>
            <w:gridSpan w:val="3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Pr="00005958" w:rsidRDefault="00A0408E" w:rsidP="00E56BF7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DPR.20</w:t>
            </w:r>
            <w:r w:rsidR="00D87768">
              <w:rPr>
                <w:szCs w:val="22"/>
              </w:rPr>
              <w:t>-Eliminar variable tasca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87768" w:rsidRDefault="00D87768" w:rsidP="00403A45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 xml:space="preserve">Eliminar la variable </w:t>
            </w:r>
            <w:r w:rsidRPr="00FD476F">
              <w:rPr>
                <w:i/>
                <w:szCs w:val="22"/>
              </w:rPr>
              <w:t>var_str01</w:t>
            </w:r>
            <w:r>
              <w:rPr>
                <w:i/>
                <w:szCs w:val="22"/>
              </w:rPr>
              <w:t xml:space="preserve"> </w:t>
            </w:r>
            <w:r>
              <w:rPr>
                <w:szCs w:val="22"/>
              </w:rPr>
              <w:t xml:space="preserve">de la tasca </w:t>
            </w:r>
            <w:r w:rsidRPr="00EB5649">
              <w:rPr>
                <w:i/>
                <w:szCs w:val="22"/>
              </w:rPr>
              <w:t>tasca1</w:t>
            </w:r>
            <w:r>
              <w:rPr>
                <w:szCs w:val="22"/>
              </w:rPr>
              <w:t xml:space="preserve"> de la definició de procés </w:t>
            </w:r>
            <w:r w:rsidRPr="00FD476F">
              <w:rPr>
                <w:i/>
                <w:szCs w:val="22"/>
              </w:rPr>
              <w:t>expexe</w:t>
            </w:r>
            <w:r>
              <w:rPr>
                <w:i/>
                <w:szCs w:val="22"/>
              </w:rPr>
              <w:t>.</w:t>
            </w:r>
          </w:p>
        </w:tc>
      </w:tr>
      <w:tr w:rsidR="00E3369F" w:rsidRPr="003A6982" w:rsidTr="00E3369F">
        <w:trPr>
          <w:cnfStyle w:val="000000100000"/>
          <w:cantSplit/>
          <w:trHeight w:val="39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D87768" w:rsidP="00403A45">
            <w:pPr>
              <w:rPr>
                <w:szCs w:val="22"/>
              </w:rPr>
            </w:pPr>
            <w:r>
              <w:rPr>
                <w:szCs w:val="22"/>
              </w:rPr>
              <w:t>Afegir un document a una tasca.</w:t>
            </w:r>
          </w:p>
        </w:tc>
        <w:tc>
          <w:tcPr>
            <w:tcW w:w="1747" w:type="pct"/>
            <w:gridSpan w:val="3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Pr="00005958" w:rsidRDefault="00D87768" w:rsidP="00E56BF7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DPR.</w:t>
            </w:r>
            <w:r w:rsidR="00A0408E">
              <w:rPr>
                <w:szCs w:val="22"/>
              </w:rPr>
              <w:t>21</w:t>
            </w:r>
            <w:r>
              <w:rPr>
                <w:szCs w:val="22"/>
              </w:rPr>
              <w:t>-Assignar document tasca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87768" w:rsidRDefault="00D87768" w:rsidP="00243434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 xml:space="preserve">Afegir el document </w:t>
            </w:r>
            <w:r w:rsidRPr="00172BAE">
              <w:rPr>
                <w:i/>
                <w:szCs w:val="22"/>
              </w:rPr>
              <w:t>doc_0</w:t>
            </w:r>
            <w:r w:rsidR="00243434">
              <w:rPr>
                <w:i/>
                <w:szCs w:val="22"/>
              </w:rPr>
              <w:t>2</w:t>
            </w:r>
            <w:r>
              <w:rPr>
                <w:szCs w:val="22"/>
              </w:rPr>
              <w:t xml:space="preserve"> en la tasca </w:t>
            </w:r>
            <w:r w:rsidRPr="00EB5649">
              <w:rPr>
                <w:i/>
                <w:szCs w:val="22"/>
              </w:rPr>
              <w:t>tasca1</w:t>
            </w:r>
            <w:r>
              <w:rPr>
                <w:szCs w:val="22"/>
              </w:rPr>
              <w:t xml:space="preserve"> de la definició de procés </w:t>
            </w:r>
            <w:r w:rsidRPr="00FD476F">
              <w:rPr>
                <w:i/>
                <w:szCs w:val="22"/>
              </w:rPr>
              <w:t>expexe</w:t>
            </w:r>
            <w:r>
              <w:rPr>
                <w:i/>
                <w:szCs w:val="22"/>
              </w:rPr>
              <w:t>.</w:t>
            </w:r>
          </w:p>
        </w:tc>
      </w:tr>
      <w:tr w:rsidR="00E3369F" w:rsidRPr="003A6982" w:rsidTr="00E3369F">
        <w:trPr>
          <w:cantSplit/>
          <w:trHeight w:val="39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D87768" w:rsidP="0016531F">
            <w:pPr>
              <w:rPr>
                <w:szCs w:val="22"/>
              </w:rPr>
            </w:pPr>
            <w:r>
              <w:rPr>
                <w:szCs w:val="22"/>
              </w:rPr>
              <w:t>Modificar els atributs d’un document d’una tasca.</w:t>
            </w:r>
          </w:p>
        </w:tc>
        <w:tc>
          <w:tcPr>
            <w:tcW w:w="1747" w:type="pct"/>
            <w:gridSpan w:val="3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Pr="00005958" w:rsidRDefault="00D87768" w:rsidP="00E56BF7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DPR.</w:t>
            </w:r>
            <w:r w:rsidR="00A0408E">
              <w:rPr>
                <w:szCs w:val="22"/>
              </w:rPr>
              <w:t>22</w:t>
            </w:r>
            <w:r>
              <w:rPr>
                <w:szCs w:val="22"/>
              </w:rPr>
              <w:t>-Modificar document tasca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87768" w:rsidRDefault="00D87768" w:rsidP="00C4483B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 xml:space="preserve">Marcar com obligatori el document </w:t>
            </w:r>
            <w:r w:rsidRPr="00172BAE">
              <w:rPr>
                <w:i/>
                <w:szCs w:val="22"/>
              </w:rPr>
              <w:t>doc_0</w:t>
            </w:r>
            <w:r w:rsidR="00243434">
              <w:rPr>
                <w:i/>
                <w:szCs w:val="22"/>
              </w:rPr>
              <w:t xml:space="preserve">2 </w:t>
            </w:r>
            <w:r>
              <w:rPr>
                <w:szCs w:val="22"/>
              </w:rPr>
              <w:t xml:space="preserve">de la tasca </w:t>
            </w:r>
            <w:r w:rsidRPr="00EB5649">
              <w:rPr>
                <w:i/>
                <w:szCs w:val="22"/>
              </w:rPr>
              <w:t>tasca1</w:t>
            </w:r>
            <w:r>
              <w:rPr>
                <w:szCs w:val="22"/>
              </w:rPr>
              <w:t xml:space="preserve"> de la definició de procés </w:t>
            </w:r>
            <w:r w:rsidRPr="00FD476F">
              <w:rPr>
                <w:i/>
                <w:szCs w:val="22"/>
              </w:rPr>
              <w:t>expexe</w:t>
            </w:r>
            <w:r>
              <w:rPr>
                <w:i/>
                <w:szCs w:val="22"/>
              </w:rPr>
              <w:t>.</w:t>
            </w:r>
          </w:p>
        </w:tc>
      </w:tr>
      <w:tr w:rsidR="00E3369F" w:rsidRPr="003A6982" w:rsidTr="00E3369F">
        <w:trPr>
          <w:cnfStyle w:val="000000100000"/>
          <w:cantSplit/>
          <w:trHeight w:val="39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D87768" w:rsidP="00403A45">
            <w:pPr>
              <w:rPr>
                <w:szCs w:val="22"/>
              </w:rPr>
            </w:pPr>
            <w:r>
              <w:rPr>
                <w:szCs w:val="22"/>
              </w:rPr>
              <w:t>Esborrar un document d’una tasca.</w:t>
            </w:r>
          </w:p>
        </w:tc>
        <w:tc>
          <w:tcPr>
            <w:tcW w:w="1747" w:type="pct"/>
            <w:gridSpan w:val="3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Pr="00005958" w:rsidRDefault="00D87768" w:rsidP="00E56BF7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DPR.2</w:t>
            </w:r>
            <w:r w:rsidR="00A0408E">
              <w:rPr>
                <w:szCs w:val="22"/>
              </w:rPr>
              <w:t>3</w:t>
            </w:r>
            <w:r>
              <w:rPr>
                <w:szCs w:val="22"/>
              </w:rPr>
              <w:t>-Eliminar document tasca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87768" w:rsidRDefault="00D87768" w:rsidP="00243434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 xml:space="preserve">Eliminar el document </w:t>
            </w:r>
            <w:r w:rsidRPr="00172BAE">
              <w:rPr>
                <w:i/>
                <w:szCs w:val="22"/>
              </w:rPr>
              <w:t>doc_0</w:t>
            </w:r>
            <w:r w:rsidR="00243434">
              <w:rPr>
                <w:i/>
                <w:szCs w:val="22"/>
              </w:rPr>
              <w:t>2</w:t>
            </w:r>
            <w:r>
              <w:rPr>
                <w:szCs w:val="22"/>
              </w:rPr>
              <w:t xml:space="preserve"> en la tasca </w:t>
            </w:r>
            <w:r w:rsidRPr="00EB5649">
              <w:rPr>
                <w:i/>
                <w:szCs w:val="22"/>
              </w:rPr>
              <w:t>tasca1</w:t>
            </w:r>
            <w:r>
              <w:rPr>
                <w:szCs w:val="22"/>
              </w:rPr>
              <w:t xml:space="preserve"> de la definició de procés </w:t>
            </w:r>
            <w:r w:rsidRPr="00FD476F">
              <w:rPr>
                <w:i/>
                <w:szCs w:val="22"/>
              </w:rPr>
              <w:t>expexe</w:t>
            </w:r>
            <w:r>
              <w:rPr>
                <w:i/>
                <w:szCs w:val="22"/>
              </w:rPr>
              <w:t>.</w:t>
            </w:r>
          </w:p>
        </w:tc>
      </w:tr>
      <w:tr w:rsidR="0057147C" w:rsidRPr="003A6982" w:rsidTr="009B34B7">
        <w:trPr>
          <w:cantSplit/>
          <w:trHeight w:val="397"/>
        </w:trPr>
        <w:tc>
          <w:tcPr>
            <w:cnfStyle w:val="001000000000"/>
            <w:tcW w:w="5000" w:type="pct"/>
            <w:gridSpan w:val="5"/>
            <w:tcBorders>
              <w:left w:val="single" w:sz="4" w:space="0" w:color="548DD4" w:themeColor="text2" w:themeTint="99"/>
            </w:tcBorders>
            <w:shd w:val="clear" w:color="auto" w:fill="DBE5F1" w:themeFill="accent1" w:themeFillTint="33"/>
            <w:vAlign w:val="center"/>
          </w:tcPr>
          <w:p w:rsidR="0057147C" w:rsidRDefault="0057147C" w:rsidP="0030129B">
            <w:pPr>
              <w:jc w:val="center"/>
              <w:rPr>
                <w:szCs w:val="22"/>
              </w:rPr>
            </w:pPr>
            <w:r>
              <w:rPr>
                <w:szCs w:val="22"/>
              </w:rPr>
              <w:t>GENERAL</w:t>
            </w:r>
          </w:p>
        </w:tc>
      </w:tr>
      <w:tr w:rsidR="00E3369F" w:rsidRPr="003A6982" w:rsidTr="00E3369F">
        <w:trPr>
          <w:cnfStyle w:val="000000100000"/>
          <w:cantSplit/>
          <w:trHeight w:val="39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Pr="003A6982" w:rsidRDefault="00D87768" w:rsidP="00CC0FD0">
            <w:pPr>
              <w:rPr>
                <w:szCs w:val="22"/>
              </w:rPr>
            </w:pPr>
            <w:r>
              <w:rPr>
                <w:szCs w:val="22"/>
              </w:rPr>
              <w:t>Eliminar una definició de procés.</w:t>
            </w:r>
          </w:p>
        </w:tc>
        <w:tc>
          <w:tcPr>
            <w:tcW w:w="1747" w:type="pct"/>
            <w:gridSpan w:val="3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87768" w:rsidRDefault="00173D91" w:rsidP="00945FC0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DPR.24-</w:t>
            </w:r>
            <w:r w:rsidR="00D87768">
              <w:rPr>
                <w:szCs w:val="22"/>
              </w:rPr>
              <w:t>Eliminar definició de procés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87768" w:rsidRPr="003A6982" w:rsidRDefault="00D87768" w:rsidP="00CC0FD0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 xml:space="preserve">Eliminar la definició de procés </w:t>
            </w:r>
            <w:r w:rsidRPr="00FD476F">
              <w:rPr>
                <w:i/>
                <w:szCs w:val="22"/>
              </w:rPr>
              <w:t>expexe</w:t>
            </w:r>
            <w:r>
              <w:rPr>
                <w:szCs w:val="22"/>
              </w:rPr>
              <w:t>.</w:t>
            </w:r>
          </w:p>
        </w:tc>
      </w:tr>
    </w:tbl>
    <w:p w:rsidR="00D132CC" w:rsidRPr="009C190A" w:rsidRDefault="00D132CC" w:rsidP="00D132CC">
      <w:pPr>
        <w:rPr>
          <w:szCs w:val="22"/>
        </w:rPr>
      </w:pPr>
    </w:p>
    <w:p w:rsidR="00D132CC" w:rsidRPr="009C190A" w:rsidRDefault="00D132CC" w:rsidP="00D132CC">
      <w:pPr>
        <w:rPr>
          <w:szCs w:val="22"/>
        </w:rPr>
      </w:pPr>
    </w:p>
    <w:p w:rsidR="00D132CC" w:rsidRPr="002B6AE7" w:rsidRDefault="00A643DC" w:rsidP="00D132CC">
      <w:pPr>
        <w:pStyle w:val="Ttol2"/>
      </w:pPr>
      <w:bookmarkStart w:id="21" w:name="_Toc373160437"/>
      <w:r w:rsidRPr="002B6AE7">
        <w:t>DPR.1</w:t>
      </w:r>
      <w:r w:rsidR="00D132CC" w:rsidRPr="002B6AE7">
        <w:t xml:space="preserve"> Desplegar arxiu</w:t>
      </w:r>
      <w:bookmarkEnd w:id="21"/>
    </w:p>
    <w:p w:rsidR="00D132CC" w:rsidRDefault="00D132CC" w:rsidP="00D132CC"/>
    <w:p w:rsidR="002B6AE7" w:rsidRDefault="002B6AE7" w:rsidP="00466CEE">
      <w:pPr>
        <w:pStyle w:val="Pargrafdellista"/>
        <w:numPr>
          <w:ilvl w:val="0"/>
          <w:numId w:val="11"/>
        </w:numPr>
      </w:pPr>
      <w:r>
        <w:t>Seleccionar entorn i introduir dades per a la importació:</w:t>
      </w:r>
    </w:p>
    <w:p w:rsidR="002B6AE7" w:rsidRDefault="007712D7" w:rsidP="007712D7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17013" cy="3960000"/>
            <wp:effectExtent l="19050" t="19050" r="12137" b="21450"/>
            <wp:docPr id="152" name="Imatge 2" descr="C:\Documents and Settings\paulac\workspace\helium-2.6\helium-selenium\screenshots\CR\defproces\importPar\importPar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paulac\workspace\helium-2.6\helium-selenium\screenshots\CR\defproces\importPar\importPar01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013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AE7" w:rsidRDefault="002B6AE7" w:rsidP="007712D7">
      <w:pPr>
        <w:jc w:val="center"/>
      </w:pPr>
    </w:p>
    <w:p w:rsidR="002B6AE7" w:rsidRDefault="002B6AE7" w:rsidP="00466CEE">
      <w:pPr>
        <w:pStyle w:val="Pargrafdellista"/>
        <w:numPr>
          <w:ilvl w:val="0"/>
          <w:numId w:val="11"/>
        </w:numPr>
        <w:jc w:val="both"/>
      </w:pPr>
      <w:r>
        <w:t>Resultat del desplegament de l’arxiu:</w:t>
      </w:r>
    </w:p>
    <w:p w:rsidR="007712D7" w:rsidRDefault="007712D7" w:rsidP="007712D7">
      <w:pPr>
        <w:jc w:val="center"/>
      </w:pPr>
      <w:r>
        <w:rPr>
          <w:noProof/>
          <w:lang w:val="es-ES"/>
        </w:rPr>
        <w:drawing>
          <wp:inline distT="0" distB="0" distL="0" distR="0">
            <wp:extent cx="4617013" cy="3960000"/>
            <wp:effectExtent l="19050" t="19050" r="12137" b="21450"/>
            <wp:docPr id="151" name="Imatge 1" descr="C:\Documents and Settings\paulac\workspace\helium-2.6\helium-selenium\screenshots\CR\defproces\importPar\importPar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paulac\workspace\helium-2.6\helium-selenium\screenshots\CR\defproces\importPar\importPar02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013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2CC" w:rsidRDefault="00D132CC" w:rsidP="00D132CC"/>
    <w:p w:rsidR="00D132CC" w:rsidRDefault="002B6AE7" w:rsidP="00466CEE">
      <w:pPr>
        <w:pStyle w:val="Pargrafdellista"/>
        <w:numPr>
          <w:ilvl w:val="0"/>
          <w:numId w:val="11"/>
        </w:numPr>
      </w:pPr>
      <w:r>
        <w:t>Repetició del desplegament del mateix arxiu:</w:t>
      </w:r>
    </w:p>
    <w:p w:rsidR="002B6AE7" w:rsidRDefault="002B6AE7" w:rsidP="002B6AE7"/>
    <w:p w:rsidR="002B6AE7" w:rsidRDefault="002B6AE7" w:rsidP="002B6AE7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16471" cy="3960000"/>
            <wp:effectExtent l="19050" t="19050" r="12679" b="21450"/>
            <wp:docPr id="153" name="Imatge 3" descr="C:\Documents and Settings\paulac\workspace\helium-2.6\helium-selenium\screenshots\CR\defproces\importPar\importPar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ocuments and Settings\paulac\workspace\helium-2.6\helium-selenium\screenshots\CR\defproces\importPar\importPar02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1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AE7" w:rsidRDefault="002B6AE7" w:rsidP="002B6AE7"/>
    <w:p w:rsidR="002B6AE7" w:rsidRDefault="002B6AE7" w:rsidP="002B6AE7"/>
    <w:p w:rsidR="002B6AE7" w:rsidRDefault="002B6AE7" w:rsidP="002B6AE7">
      <w:pPr>
        <w:jc w:val="center"/>
      </w:pPr>
      <w:r>
        <w:rPr>
          <w:noProof/>
          <w:lang w:val="es-ES"/>
        </w:rPr>
        <w:drawing>
          <wp:inline distT="0" distB="0" distL="0" distR="0">
            <wp:extent cx="4616471" cy="3960000"/>
            <wp:effectExtent l="19050" t="19050" r="12679" b="21450"/>
            <wp:docPr id="154" name="Imatge 4" descr="C:\Documents and Settings\paulac\workspace\helium-2.6\helium-selenium\screenshots\CR\defproces\importPar\importPar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ocuments and Settings\paulac\workspace\helium-2.6\helium-selenium\screenshots\CR\defproces\importPar\importPar02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1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2CC" w:rsidRDefault="00D132CC" w:rsidP="00D132CC"/>
    <w:p w:rsidR="00D132CC" w:rsidRPr="009C190A" w:rsidRDefault="00D132CC" w:rsidP="00D132CC">
      <w:pPr>
        <w:rPr>
          <w:szCs w:val="22"/>
        </w:rPr>
      </w:pPr>
    </w:p>
    <w:p w:rsidR="00D132CC" w:rsidRPr="009C190A" w:rsidRDefault="00D132CC" w:rsidP="00D132CC">
      <w:pPr>
        <w:rPr>
          <w:szCs w:val="22"/>
        </w:rPr>
      </w:pPr>
    </w:p>
    <w:p w:rsidR="008326C7" w:rsidRDefault="008326C7" w:rsidP="00D132CC">
      <w:pPr>
        <w:pStyle w:val="Ttol2"/>
      </w:pPr>
      <w:bookmarkStart w:id="22" w:name="_Toc373160438"/>
      <w:r>
        <w:lastRenderedPageBreak/>
        <w:t>DPR.2 Crear enumeració</w:t>
      </w:r>
      <w:bookmarkEnd w:id="22"/>
    </w:p>
    <w:p w:rsidR="008326C7" w:rsidRDefault="008326C7" w:rsidP="008326C7"/>
    <w:p w:rsidR="008326C7" w:rsidRDefault="008326C7" w:rsidP="008326C7">
      <w:pPr>
        <w:pStyle w:val="Ttol3"/>
      </w:pPr>
      <w:bookmarkStart w:id="23" w:name="_Toc373160439"/>
      <w:r>
        <w:t>DPR.2.1 Crear enumeració que no existeix</w:t>
      </w:r>
      <w:bookmarkEnd w:id="23"/>
    </w:p>
    <w:p w:rsidR="008326C7" w:rsidRDefault="008326C7" w:rsidP="00EC44FC">
      <w:pPr>
        <w:pStyle w:val="Pargrafdellista"/>
        <w:numPr>
          <w:ilvl w:val="0"/>
          <w:numId w:val="35"/>
        </w:numPr>
      </w:pPr>
      <w:r>
        <w:t>Seleccionar opció  de menú enumeracions:</w:t>
      </w:r>
    </w:p>
    <w:p w:rsidR="008326C7" w:rsidRDefault="008326C7" w:rsidP="008326C7"/>
    <w:p w:rsidR="008326C7" w:rsidRDefault="008326C7" w:rsidP="008326C7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163" name="Imatge 13" descr="C:\Documents and Settings\paulac\workspace\helium-2.6\helium-selenium\screenshots\CR\defproces\variable\enumeracio\crea_enu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ocuments and Settings\paulac\workspace\helium-2.6\helium-selenium\screenshots\CR\defproces\variable\enumeracio\crea_enum1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26C7" w:rsidRPr="008326C7" w:rsidRDefault="008326C7" w:rsidP="008326C7"/>
    <w:p w:rsidR="008326C7" w:rsidRDefault="008326C7" w:rsidP="008326C7">
      <w:pPr>
        <w:jc w:val="center"/>
      </w:pPr>
    </w:p>
    <w:p w:rsidR="008326C7" w:rsidRDefault="008326C7" w:rsidP="008326C7">
      <w:pPr>
        <w:jc w:val="center"/>
      </w:pPr>
    </w:p>
    <w:p w:rsidR="008326C7" w:rsidRDefault="008326C7" w:rsidP="00EC44FC">
      <w:pPr>
        <w:pStyle w:val="Pargrafdellista"/>
        <w:numPr>
          <w:ilvl w:val="0"/>
          <w:numId w:val="35"/>
        </w:numPr>
        <w:jc w:val="both"/>
      </w:pPr>
      <w:r>
        <w:t>Crear enumeració:</w:t>
      </w:r>
    </w:p>
    <w:p w:rsidR="008326C7" w:rsidRDefault="008326C7" w:rsidP="008326C7">
      <w:pPr>
        <w:pStyle w:val="Pargrafdellista"/>
        <w:jc w:val="both"/>
      </w:pPr>
    </w:p>
    <w:p w:rsidR="008326C7" w:rsidRDefault="008326C7" w:rsidP="000E302E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22400" cy="3960000"/>
            <wp:effectExtent l="19050" t="19050" r="25800" b="21450"/>
            <wp:docPr id="164" name="Imatge 14" descr="C:\Documents and Settings\paulac\workspace\helium-2.6\helium-selenium\screenshots\CR\defproces\variable\enumeracio\crea_enu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Documents and Settings\paulac\workspace\helium-2.6\helium-selenium\screenshots\CR\defproces\variable\enumeracio\crea_enum2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26C7" w:rsidRDefault="008326C7" w:rsidP="00EC44FC">
      <w:pPr>
        <w:pStyle w:val="Pargrafdellista"/>
        <w:numPr>
          <w:ilvl w:val="0"/>
          <w:numId w:val="35"/>
        </w:numPr>
        <w:jc w:val="both"/>
      </w:pPr>
      <w:r>
        <w:t>Resultat de la creació de l’enumeració:</w:t>
      </w:r>
    </w:p>
    <w:p w:rsidR="008326C7" w:rsidRDefault="008326C7" w:rsidP="008326C7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165" name="Imatge 15" descr="C:\Documents and Settings\paulac\workspace\helium-2.6\helium-selenium\screenshots\CR\defproces\variable\enumeracio\crea_enum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Documents and Settings\paulac\workspace\helium-2.6\helium-selenium\screenshots\CR\defproces\variable\enumeracio\crea_enum3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26C7" w:rsidRDefault="008326C7" w:rsidP="008326C7">
      <w:pPr>
        <w:jc w:val="center"/>
      </w:pPr>
    </w:p>
    <w:p w:rsidR="008326C7" w:rsidRDefault="008326C7" w:rsidP="00EC44FC">
      <w:pPr>
        <w:pStyle w:val="Pargrafdellista"/>
        <w:numPr>
          <w:ilvl w:val="0"/>
          <w:numId w:val="35"/>
        </w:numPr>
        <w:jc w:val="both"/>
      </w:pPr>
      <w:r>
        <w:t>Creació de valors de l’enumeració:</w:t>
      </w:r>
    </w:p>
    <w:p w:rsidR="008326C7" w:rsidRDefault="008326C7" w:rsidP="008326C7">
      <w:pPr>
        <w:jc w:val="both"/>
      </w:pPr>
    </w:p>
    <w:p w:rsidR="008326C7" w:rsidRDefault="008326C7" w:rsidP="008326C7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22400" cy="3960000"/>
            <wp:effectExtent l="19050" t="19050" r="25800" b="21450"/>
            <wp:docPr id="166" name="Imatge 16" descr="C:\Documents and Settings\paulac\workspace\helium-2.6\helium-selenium\screenshots\CR\defproces\variable\enumeracio\crea_enum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Documents and Settings\paulac\workspace\helium-2.6\helium-selenium\screenshots\CR\defproces\variable\enumeracio\crea_enum4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26C7" w:rsidRDefault="008326C7" w:rsidP="008326C7">
      <w:pPr>
        <w:jc w:val="center"/>
      </w:pPr>
    </w:p>
    <w:p w:rsidR="008326C7" w:rsidRDefault="008326C7" w:rsidP="008326C7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22400" cy="3960000"/>
            <wp:effectExtent l="19050" t="19050" r="25800" b="21450"/>
            <wp:docPr id="167" name="Imatge 17" descr="C:\Documents and Settings\paulac\workspace\helium-2.6\helium-selenium\screenshots\CR\defproces\variable\enumeracio\crea_enum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Documents and Settings\paulac\workspace\helium-2.6\helium-selenium\screenshots\CR\defproces\variable\enumeracio\crea_enum5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168" name="Imatge 18" descr="C:\Documents and Settings\paulac\workspace\helium-2.6\helium-selenium\screenshots\CR\defproces\variable\enumeracio\crea_enum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Documents and Settings\paulac\workspace\helium-2.6\helium-selenium\screenshots\CR\defproces\variable\enumeracio\crea_enum6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26C7" w:rsidRDefault="008326C7" w:rsidP="008326C7">
      <w:pPr>
        <w:jc w:val="both"/>
      </w:pPr>
    </w:p>
    <w:p w:rsidR="008326C7" w:rsidRDefault="008326C7" w:rsidP="00EC44FC">
      <w:pPr>
        <w:pStyle w:val="Pargrafdellista"/>
        <w:numPr>
          <w:ilvl w:val="0"/>
          <w:numId w:val="35"/>
        </w:numPr>
        <w:jc w:val="both"/>
      </w:pPr>
      <w:r>
        <w:t>Resultat de la creació dels valors de l’enumeració:</w:t>
      </w:r>
    </w:p>
    <w:p w:rsidR="008326C7" w:rsidRDefault="008326C7" w:rsidP="008326C7">
      <w:pPr>
        <w:jc w:val="both"/>
      </w:pPr>
    </w:p>
    <w:p w:rsidR="008326C7" w:rsidRDefault="008326C7" w:rsidP="008326C7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22400" cy="3960000"/>
            <wp:effectExtent l="19050" t="19050" r="25800" b="21450"/>
            <wp:docPr id="169" name="Imatge 19" descr="C:\Documents and Settings\paulac\workspace\helium-2.6\helium-selenium\screenshots\CR\defproces\variable\enumeracio\crea_enum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Documents and Settings\paulac\workspace\helium-2.6\helium-selenium\screenshots\CR\defproces\variable\enumeracio\crea_enum7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26C7" w:rsidRDefault="008326C7" w:rsidP="008326C7">
      <w:pPr>
        <w:jc w:val="both"/>
      </w:pPr>
    </w:p>
    <w:p w:rsidR="00636DB1" w:rsidRDefault="00636DB1" w:rsidP="00636DB1">
      <w:pPr>
        <w:pStyle w:val="Ttol3"/>
      </w:pPr>
      <w:bookmarkStart w:id="24" w:name="_Toc373160440"/>
      <w:r>
        <w:t>DPR.2.</w:t>
      </w:r>
      <w:r w:rsidR="00722E19">
        <w:t>2</w:t>
      </w:r>
      <w:r>
        <w:t xml:space="preserve"> Crear enumeració que ja existeix</w:t>
      </w:r>
      <w:bookmarkEnd w:id="24"/>
    </w:p>
    <w:p w:rsidR="00636DB1" w:rsidRDefault="00636DB1" w:rsidP="00EC44FC">
      <w:pPr>
        <w:pStyle w:val="Pargrafdellista"/>
        <w:numPr>
          <w:ilvl w:val="0"/>
          <w:numId w:val="36"/>
        </w:numPr>
      </w:pPr>
      <w:r>
        <w:t>Seleccionar opció  de menú enumeracions:</w:t>
      </w:r>
    </w:p>
    <w:p w:rsidR="008326C7" w:rsidRDefault="00636DB1" w:rsidP="00636DB1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171" name="Imatge 20" descr="C:\Documents and Settings\paulac\workspace\helium-2.6\helium-selenium\screenshots\CR\defproces\variable\enumeracio\error_exis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Documents and Settings\paulac\workspace\helium-2.6\helium-selenium\screenshots\CR\defproces\variable\enumeracio\error_exist1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DB1" w:rsidRDefault="00636DB1" w:rsidP="008326C7">
      <w:pPr>
        <w:jc w:val="both"/>
      </w:pPr>
    </w:p>
    <w:p w:rsidR="00636DB1" w:rsidRDefault="00636DB1" w:rsidP="00EC44FC">
      <w:pPr>
        <w:pStyle w:val="Pargrafdellista"/>
        <w:numPr>
          <w:ilvl w:val="0"/>
          <w:numId w:val="36"/>
        </w:numPr>
        <w:jc w:val="both"/>
      </w:pPr>
      <w:r>
        <w:t>Creació d’una enumeració que ja existeix:</w:t>
      </w:r>
    </w:p>
    <w:p w:rsidR="00636DB1" w:rsidRDefault="00636DB1" w:rsidP="00636DB1">
      <w:pPr>
        <w:ind w:left="360"/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22400" cy="3960000"/>
            <wp:effectExtent l="19050" t="19050" r="25800" b="21450"/>
            <wp:docPr id="172" name="Imatge 21" descr="C:\Documents and Settings\paulac\workspace\helium-2.6\helium-selenium\screenshots\CR\defproces\variable\enumeracio\error_exis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Documents and Settings\paulac\workspace\helium-2.6\helium-selenium\screenshots\CR\defproces\variable\enumeracio\error_exist2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DB1" w:rsidRDefault="00636DB1" w:rsidP="00636DB1">
      <w:pPr>
        <w:jc w:val="both"/>
      </w:pPr>
    </w:p>
    <w:p w:rsidR="00636DB1" w:rsidRDefault="00636DB1" w:rsidP="00EC44FC">
      <w:pPr>
        <w:pStyle w:val="Pargrafdellista"/>
        <w:numPr>
          <w:ilvl w:val="0"/>
          <w:numId w:val="36"/>
        </w:numPr>
        <w:jc w:val="both"/>
      </w:pPr>
      <w:r>
        <w:t>Resultat de la creació d’una enumeració que ja existeix:</w:t>
      </w:r>
    </w:p>
    <w:p w:rsidR="00636DB1" w:rsidRDefault="00636DB1" w:rsidP="00636DB1">
      <w:pPr>
        <w:jc w:val="both"/>
      </w:pPr>
    </w:p>
    <w:p w:rsidR="00636DB1" w:rsidRDefault="00636DB1" w:rsidP="00636DB1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173" name="Imatge 22" descr="C:\Documents and Settings\paulac\workspace\helium-2.6\helium-selenium\screenshots\CR\defproces\variable\enumeracio\error_exist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Documents and Settings\paulac\workspace\helium-2.6\helium-selenium\screenshots\CR\defproces\variable\enumeracio\error_exist3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DB1" w:rsidRDefault="00636DB1" w:rsidP="00636DB1">
      <w:pPr>
        <w:jc w:val="both"/>
      </w:pPr>
    </w:p>
    <w:p w:rsidR="000E302E" w:rsidRDefault="000E302E" w:rsidP="00EC44FC">
      <w:pPr>
        <w:pStyle w:val="Pargrafdellista"/>
        <w:numPr>
          <w:ilvl w:val="0"/>
          <w:numId w:val="36"/>
        </w:numPr>
      </w:pPr>
      <w:r>
        <w:t>Seleccionar entorn i definició de procés per a la realització de les proves següents:</w:t>
      </w:r>
    </w:p>
    <w:p w:rsidR="000E302E" w:rsidRDefault="000E302E" w:rsidP="000E302E">
      <w:pPr>
        <w:pStyle w:val="Pargrafdellista"/>
      </w:pPr>
    </w:p>
    <w:p w:rsidR="000E302E" w:rsidRDefault="000E302E" w:rsidP="000E302E">
      <w:pPr>
        <w:pStyle w:val="Pargrafdellista"/>
      </w:pPr>
    </w:p>
    <w:p w:rsidR="000E302E" w:rsidRDefault="000E302E" w:rsidP="000E302E">
      <w:pPr>
        <w:pStyle w:val="Pargrafdellista"/>
        <w:jc w:val="center"/>
      </w:pPr>
      <w:r>
        <w:rPr>
          <w:noProof/>
          <w:lang w:val="es-ES"/>
        </w:rPr>
        <w:drawing>
          <wp:inline distT="0" distB="0" distL="0" distR="0">
            <wp:extent cx="4622328" cy="3960000"/>
            <wp:effectExtent l="19050" t="19050" r="25872" b="21450"/>
            <wp:docPr id="20" name="Imatge 2" descr="C:\Documents and Settings\paulac\workspace\helium-2.6\helium-selenium\screenshots\CR\defproces\selecDefPr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paulac\workspace\helium-2.6\helium-selenium\screenshots\CR\defproces\selecDefProc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328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DB1" w:rsidRPr="008326C7" w:rsidRDefault="00636DB1" w:rsidP="00636DB1">
      <w:pPr>
        <w:jc w:val="both"/>
      </w:pPr>
    </w:p>
    <w:p w:rsidR="001F622E" w:rsidRDefault="00722E19" w:rsidP="00D132CC">
      <w:pPr>
        <w:pStyle w:val="Ttol2"/>
      </w:pPr>
      <w:bookmarkStart w:id="25" w:name="_Toc373160441"/>
      <w:r>
        <w:t>DPR.3</w:t>
      </w:r>
      <w:r w:rsidR="001F622E">
        <w:t xml:space="preserve"> Seleccionar definició de procés</w:t>
      </w:r>
      <w:bookmarkEnd w:id="25"/>
    </w:p>
    <w:p w:rsidR="001F622E" w:rsidRDefault="001F622E" w:rsidP="001F622E"/>
    <w:p w:rsidR="001F622E" w:rsidRDefault="001F622E" w:rsidP="00EC44FC">
      <w:pPr>
        <w:pStyle w:val="Pargrafdellista"/>
        <w:numPr>
          <w:ilvl w:val="0"/>
          <w:numId w:val="49"/>
        </w:numPr>
      </w:pPr>
      <w:r>
        <w:t xml:space="preserve">Seleccionar opció </w:t>
      </w:r>
      <w:r w:rsidR="00722E19">
        <w:t xml:space="preserve">Definicions de procés </w:t>
      </w:r>
      <w:r>
        <w:t>de l’entorn:</w:t>
      </w:r>
    </w:p>
    <w:p w:rsidR="001F622E" w:rsidRDefault="001F622E" w:rsidP="00722E19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22400" cy="3960000"/>
            <wp:effectExtent l="19050" t="19050" r="25800" b="21450"/>
            <wp:docPr id="66" name="Imatge 7" descr="C:\Documents and Settings\paulac\workspace\helium-2.6\helium-selenium\screenshots\CR\defproces\selecDefPro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ocuments and Settings\paulac\workspace\helium-2.6\helium-selenium\screenshots\CR\defproces\selecDefProc1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622E" w:rsidRDefault="001F622E" w:rsidP="00EC44FC">
      <w:pPr>
        <w:pStyle w:val="Pargrafdellista"/>
        <w:numPr>
          <w:ilvl w:val="0"/>
          <w:numId w:val="49"/>
        </w:numPr>
      </w:pPr>
      <w:r>
        <w:t>Resultat de la selecció de la definició de procés:</w:t>
      </w:r>
    </w:p>
    <w:p w:rsidR="001F622E" w:rsidRDefault="001F622E" w:rsidP="001F622E">
      <w:pPr>
        <w:pStyle w:val="Pargrafdellista"/>
      </w:pPr>
    </w:p>
    <w:p w:rsidR="001F622E" w:rsidRPr="001F622E" w:rsidRDefault="001F622E" w:rsidP="00722E19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67" name="Imatge 8" descr="C:\Documents and Settings\paulac\workspace\helium-2.6\helium-selenium\screenshots\CR\defproces\selecDefPro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ocuments and Settings\paulac\workspace\helium-2.6\helium-selenium\screenshots\CR\defproces\selecDefProc2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2CC" w:rsidRDefault="00A643DC" w:rsidP="00D132CC">
      <w:pPr>
        <w:pStyle w:val="Ttol2"/>
      </w:pPr>
      <w:bookmarkStart w:id="26" w:name="_Toc373160442"/>
      <w:r>
        <w:t>DPR.</w:t>
      </w:r>
      <w:r w:rsidR="00722E19">
        <w:t>4</w:t>
      </w:r>
      <w:r w:rsidR="00D132CC">
        <w:t xml:space="preserve"> </w:t>
      </w:r>
      <w:r w:rsidR="00D132CC" w:rsidRPr="003A6982">
        <w:t>Crear variable</w:t>
      </w:r>
      <w:r w:rsidR="00A44406">
        <w:t>s</w:t>
      </w:r>
      <w:bookmarkEnd w:id="26"/>
    </w:p>
    <w:p w:rsidR="005A7A0B" w:rsidRPr="005A7A0B" w:rsidRDefault="005A7A0B" w:rsidP="005A7A0B">
      <w:pPr>
        <w:pStyle w:val="Ttol3"/>
      </w:pPr>
      <w:bookmarkStart w:id="27" w:name="_Toc373160443"/>
      <w:r w:rsidRPr="005A7A0B">
        <w:t>DPR.</w:t>
      </w:r>
      <w:r w:rsidR="00722E19">
        <w:t>4</w:t>
      </w:r>
      <w:r w:rsidRPr="005A7A0B">
        <w:t xml:space="preserve">.1 </w:t>
      </w:r>
      <w:r w:rsidRPr="003A6982">
        <w:t>Crear variable</w:t>
      </w:r>
      <w:r>
        <w:t xml:space="preserve"> t</w:t>
      </w:r>
      <w:r w:rsidRPr="005A7A0B">
        <w:t>ipus STRING</w:t>
      </w:r>
      <w:bookmarkEnd w:id="27"/>
    </w:p>
    <w:p w:rsidR="005A7A0B" w:rsidRDefault="005A7A0B" w:rsidP="005A7A0B">
      <w:pPr>
        <w:rPr>
          <w:szCs w:val="22"/>
        </w:rPr>
      </w:pPr>
    </w:p>
    <w:p w:rsidR="00D132CC" w:rsidRDefault="00D132CC" w:rsidP="00EC44FC">
      <w:pPr>
        <w:pStyle w:val="Pargrafdellista"/>
        <w:numPr>
          <w:ilvl w:val="0"/>
          <w:numId w:val="50"/>
        </w:numPr>
        <w:jc w:val="both"/>
      </w:pPr>
      <w:r>
        <w:t>Seleccionar opció Variables de la definició de procés:</w:t>
      </w:r>
    </w:p>
    <w:p w:rsidR="00D132CC" w:rsidRDefault="00D132CC" w:rsidP="00D132CC">
      <w:pPr>
        <w:pStyle w:val="Pargrafdellista"/>
        <w:jc w:val="both"/>
      </w:pPr>
    </w:p>
    <w:p w:rsidR="00D132CC" w:rsidRDefault="00D132CC" w:rsidP="00D132CC">
      <w:pPr>
        <w:ind w:left="360"/>
        <w:jc w:val="center"/>
      </w:pPr>
      <w:r>
        <w:rPr>
          <w:noProof/>
          <w:lang w:val="es-ES"/>
        </w:rPr>
        <w:drawing>
          <wp:inline distT="0" distB="0" distL="0" distR="0">
            <wp:extent cx="4622328" cy="3960000"/>
            <wp:effectExtent l="19050" t="19050" r="25872" b="21450"/>
            <wp:docPr id="10" name="Imatge 3" descr="C:\Documents and Settings\paulac\workspace\helium-2.6\helium-selenium\screenshots\CR\defproces\variable\crea_va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ocuments and Settings\paulac\workspace\helium-2.6\helium-selenium\screenshots\CR\defproces\variable\crea_var1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328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2CC" w:rsidRDefault="00D132CC" w:rsidP="00D132CC">
      <w:pPr>
        <w:ind w:left="360"/>
        <w:jc w:val="center"/>
      </w:pPr>
    </w:p>
    <w:p w:rsidR="00D132CC" w:rsidRDefault="00D132CC" w:rsidP="00EC44FC">
      <w:pPr>
        <w:pStyle w:val="Pargrafdellista"/>
        <w:numPr>
          <w:ilvl w:val="0"/>
          <w:numId w:val="50"/>
        </w:numPr>
        <w:jc w:val="both"/>
      </w:pPr>
      <w:r>
        <w:t>Introduir informació de la variable:</w:t>
      </w:r>
    </w:p>
    <w:p w:rsidR="00D132CC" w:rsidRDefault="00D132CC" w:rsidP="00D132CC">
      <w:pPr>
        <w:ind w:left="360"/>
        <w:jc w:val="center"/>
      </w:pPr>
    </w:p>
    <w:p w:rsidR="00D132CC" w:rsidRDefault="00D132CC" w:rsidP="00D132CC">
      <w:pPr>
        <w:ind w:left="360"/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22328" cy="3960000"/>
            <wp:effectExtent l="19050" t="19050" r="25872" b="21450"/>
            <wp:docPr id="14" name="Imatge 5" descr="C:\Documents and Settings\paulac\workspace\helium-2.6\helium-selenium\screenshots\CR\defproces\variable\crea_var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ocuments and Settings\paulac\workspace\helium-2.6\helium-selenium\screenshots\CR\defproces\variable\crea_var3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328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2CC" w:rsidRDefault="00D132CC" w:rsidP="00D132CC">
      <w:pPr>
        <w:ind w:left="360"/>
        <w:jc w:val="center"/>
      </w:pPr>
    </w:p>
    <w:p w:rsidR="00D132CC" w:rsidRDefault="00D132CC" w:rsidP="00EC44FC">
      <w:pPr>
        <w:pStyle w:val="Pargrafdellista"/>
        <w:numPr>
          <w:ilvl w:val="0"/>
          <w:numId w:val="50"/>
        </w:numPr>
        <w:jc w:val="both"/>
      </w:pPr>
      <w:r>
        <w:t>Resultat de la creació de la variable de la definició de procés:</w:t>
      </w:r>
    </w:p>
    <w:p w:rsidR="00D132CC" w:rsidRDefault="00D132CC" w:rsidP="00D132CC">
      <w:pPr>
        <w:ind w:left="360"/>
        <w:jc w:val="center"/>
      </w:pPr>
    </w:p>
    <w:p w:rsidR="00D132CC" w:rsidRDefault="00D132CC" w:rsidP="00D132CC">
      <w:pPr>
        <w:ind w:left="360"/>
        <w:jc w:val="center"/>
      </w:pPr>
      <w:r>
        <w:rPr>
          <w:noProof/>
          <w:lang w:val="es-ES"/>
        </w:rPr>
        <w:drawing>
          <wp:inline distT="0" distB="0" distL="0" distR="0">
            <wp:extent cx="4622328" cy="3960000"/>
            <wp:effectExtent l="19050" t="19050" r="25872" b="21450"/>
            <wp:docPr id="15" name="Imatge 6" descr="C:\Documents and Settings\paulac\workspace\helium-2.6\helium-selenium\screenshots\CR\defproces\variable\crea_var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ocuments and Settings\paulac\workspace\helium-2.6\helium-selenium\screenshots\CR\defproces\variable\crea_var4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328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2CC" w:rsidRDefault="00D132CC" w:rsidP="00D132CC">
      <w:pPr>
        <w:jc w:val="center"/>
      </w:pPr>
    </w:p>
    <w:p w:rsidR="005A7A0B" w:rsidRDefault="005A7A0B" w:rsidP="00D132CC">
      <w:pPr>
        <w:jc w:val="center"/>
      </w:pPr>
    </w:p>
    <w:p w:rsidR="005A7A0B" w:rsidRDefault="00722E19" w:rsidP="005A7A0B">
      <w:pPr>
        <w:pStyle w:val="Ttol3"/>
        <w:rPr>
          <w:szCs w:val="22"/>
        </w:rPr>
      </w:pPr>
      <w:bookmarkStart w:id="28" w:name="_Toc373160444"/>
      <w:r>
        <w:rPr>
          <w:szCs w:val="22"/>
        </w:rPr>
        <w:lastRenderedPageBreak/>
        <w:t>DPR.4</w:t>
      </w:r>
      <w:r w:rsidR="005A7A0B" w:rsidRPr="005A7A0B">
        <w:rPr>
          <w:szCs w:val="22"/>
        </w:rPr>
        <w:t>.2</w:t>
      </w:r>
      <w:r w:rsidR="005A7A0B">
        <w:rPr>
          <w:szCs w:val="22"/>
        </w:rPr>
        <w:t xml:space="preserve"> </w:t>
      </w:r>
      <w:r w:rsidR="005A7A0B" w:rsidRPr="003A6982">
        <w:t>Crear variable</w:t>
      </w:r>
      <w:r w:rsidR="005A7A0B">
        <w:t xml:space="preserve"> t</w:t>
      </w:r>
      <w:r w:rsidR="005A7A0B" w:rsidRPr="005A7A0B">
        <w:t xml:space="preserve">ipus </w:t>
      </w:r>
      <w:r w:rsidR="005A7A0B" w:rsidRPr="005A7A0B">
        <w:rPr>
          <w:szCs w:val="22"/>
        </w:rPr>
        <w:t>DATE</w:t>
      </w:r>
      <w:bookmarkEnd w:id="28"/>
    </w:p>
    <w:p w:rsidR="005A7A0B" w:rsidRDefault="005A7A0B" w:rsidP="005A7A0B"/>
    <w:p w:rsidR="005A7A0B" w:rsidRDefault="005A7A0B" w:rsidP="00EC44FC">
      <w:pPr>
        <w:pStyle w:val="Pargrafdellista"/>
        <w:numPr>
          <w:ilvl w:val="0"/>
          <w:numId w:val="37"/>
        </w:numPr>
        <w:jc w:val="both"/>
      </w:pPr>
      <w:r>
        <w:t>Introduir informació de la variable:</w:t>
      </w:r>
    </w:p>
    <w:p w:rsidR="005A7A0B" w:rsidRDefault="005A7A0B" w:rsidP="005A7A0B">
      <w:pPr>
        <w:jc w:val="both"/>
      </w:pPr>
    </w:p>
    <w:p w:rsidR="005A7A0B" w:rsidRDefault="005A7A0B" w:rsidP="005A7A0B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175" name="Imatge 24" descr="C:\Documents and Settings\paulac\workspace\helium-2.6\helium-selenium\screenshots\CR\defproces\variable\crea_var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Documents and Settings\paulac\workspace\helium-2.6\helium-selenium\screenshots\CR\defproces\variable\crea_var4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7A0B" w:rsidRDefault="005A7A0B" w:rsidP="005A7A0B">
      <w:pPr>
        <w:jc w:val="both"/>
      </w:pPr>
    </w:p>
    <w:p w:rsidR="005A7A0B" w:rsidRDefault="005A7A0B" w:rsidP="00EC44FC">
      <w:pPr>
        <w:pStyle w:val="Pargrafdellista"/>
        <w:numPr>
          <w:ilvl w:val="0"/>
          <w:numId w:val="37"/>
        </w:numPr>
        <w:jc w:val="both"/>
      </w:pPr>
      <w:r>
        <w:t>Resultat de la creació de la variable de la definició de procés:</w:t>
      </w:r>
    </w:p>
    <w:p w:rsidR="005A7A0B" w:rsidRDefault="005A7A0B" w:rsidP="005A7A0B">
      <w:pPr>
        <w:jc w:val="both"/>
      </w:pPr>
    </w:p>
    <w:p w:rsidR="005A7A0B" w:rsidRDefault="005A7A0B" w:rsidP="005A7A0B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22400" cy="3960000"/>
            <wp:effectExtent l="19050" t="19050" r="25800" b="21450"/>
            <wp:docPr id="176" name="Imatge 25" descr="C:\Documents and Settings\paulac\workspace\helium-2.6\helium-selenium\screenshots\CR\defproces\variable\crea_var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Documents and Settings\paulac\workspace\helium-2.6\helium-selenium\screenshots\CR\defproces\variable\crea_var5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7A0B" w:rsidRPr="005A7A0B" w:rsidRDefault="005A7A0B" w:rsidP="005A7A0B"/>
    <w:p w:rsidR="005A7A0B" w:rsidRDefault="005A7A0B" w:rsidP="005A7A0B">
      <w:pPr>
        <w:pStyle w:val="Ttol3"/>
        <w:rPr>
          <w:szCs w:val="22"/>
        </w:rPr>
      </w:pPr>
      <w:bookmarkStart w:id="29" w:name="_Toc373160445"/>
      <w:r w:rsidRPr="005A7A0B">
        <w:rPr>
          <w:szCs w:val="22"/>
        </w:rPr>
        <w:t>DPR.</w:t>
      </w:r>
      <w:r w:rsidR="00722E19">
        <w:rPr>
          <w:szCs w:val="22"/>
        </w:rPr>
        <w:t>4</w:t>
      </w:r>
      <w:r w:rsidRPr="005A7A0B">
        <w:rPr>
          <w:szCs w:val="22"/>
        </w:rPr>
        <w:t>.3</w:t>
      </w:r>
      <w:r>
        <w:rPr>
          <w:szCs w:val="22"/>
        </w:rPr>
        <w:t xml:space="preserve"> </w:t>
      </w:r>
      <w:r w:rsidRPr="003A6982">
        <w:t>Crear variable</w:t>
      </w:r>
      <w:r>
        <w:t xml:space="preserve"> t</w:t>
      </w:r>
      <w:r w:rsidRPr="005A7A0B">
        <w:t xml:space="preserve">ipus </w:t>
      </w:r>
      <w:r w:rsidRPr="005A7A0B">
        <w:rPr>
          <w:szCs w:val="22"/>
        </w:rPr>
        <w:t>SELECCIO</w:t>
      </w:r>
      <w:bookmarkEnd w:id="29"/>
    </w:p>
    <w:p w:rsidR="005A7A0B" w:rsidRDefault="005A7A0B" w:rsidP="00EC44FC">
      <w:pPr>
        <w:pStyle w:val="Pargrafdellista"/>
        <w:numPr>
          <w:ilvl w:val="0"/>
          <w:numId w:val="38"/>
        </w:numPr>
        <w:jc w:val="both"/>
      </w:pPr>
      <w:r>
        <w:t>Introduir informació de la variable:</w:t>
      </w:r>
    </w:p>
    <w:p w:rsidR="005A7A0B" w:rsidRDefault="005A7A0B" w:rsidP="005A7A0B">
      <w:pPr>
        <w:jc w:val="both"/>
      </w:pPr>
    </w:p>
    <w:p w:rsidR="005A7A0B" w:rsidRDefault="00AD63AB" w:rsidP="00AD63AB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177" name="Imatge 26" descr="C:\Documents and Settings\paulac\workspace\helium-2.6\helium-selenium\screenshots\CR\defproces\variable\crea_var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Documents and Settings\paulac\workspace\helium-2.6\helium-selenium\screenshots\CR\defproces\variable\crea_var6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7A0B" w:rsidRDefault="005A7A0B" w:rsidP="005A7A0B">
      <w:pPr>
        <w:jc w:val="both"/>
      </w:pPr>
    </w:p>
    <w:p w:rsidR="005A7A0B" w:rsidRDefault="005A7A0B" w:rsidP="00EC44FC">
      <w:pPr>
        <w:pStyle w:val="Pargrafdellista"/>
        <w:numPr>
          <w:ilvl w:val="0"/>
          <w:numId w:val="38"/>
        </w:numPr>
        <w:jc w:val="both"/>
      </w:pPr>
      <w:r>
        <w:lastRenderedPageBreak/>
        <w:t>Resultat de la creació de la variable de la definició de procés:</w:t>
      </w:r>
    </w:p>
    <w:p w:rsidR="005A7A0B" w:rsidRDefault="005A7A0B" w:rsidP="005A7A0B">
      <w:pPr>
        <w:jc w:val="both"/>
      </w:pPr>
    </w:p>
    <w:p w:rsidR="005A7A0B" w:rsidRDefault="00AD63AB" w:rsidP="00AD63AB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178" name="Imatge 27" descr="C:\Documents and Settings\paulac\workspace\helium-2.6\helium-selenium\screenshots\CR\defproces\variable\crea_var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Documents and Settings\paulac\workspace\helium-2.6\helium-selenium\screenshots\CR\defproces\variable\crea_var7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7A0B" w:rsidRPr="005A7A0B" w:rsidRDefault="005A7A0B" w:rsidP="005A7A0B"/>
    <w:p w:rsidR="005A7A0B" w:rsidRDefault="005A7A0B" w:rsidP="005A7A0B">
      <w:pPr>
        <w:pStyle w:val="Ttol3"/>
        <w:rPr>
          <w:szCs w:val="22"/>
        </w:rPr>
      </w:pPr>
      <w:bookmarkStart w:id="30" w:name="_Toc373160446"/>
      <w:r w:rsidRPr="005A7A0B">
        <w:rPr>
          <w:szCs w:val="22"/>
        </w:rPr>
        <w:t>DPR.</w:t>
      </w:r>
      <w:r w:rsidR="00722E19">
        <w:rPr>
          <w:szCs w:val="22"/>
        </w:rPr>
        <w:t>4</w:t>
      </w:r>
      <w:r w:rsidRPr="005A7A0B">
        <w:rPr>
          <w:szCs w:val="22"/>
        </w:rPr>
        <w:t>.4</w:t>
      </w:r>
      <w:r>
        <w:rPr>
          <w:szCs w:val="22"/>
        </w:rPr>
        <w:t xml:space="preserve"> </w:t>
      </w:r>
      <w:r w:rsidRPr="003A6982">
        <w:t>Crear variable</w:t>
      </w:r>
      <w:r>
        <w:t xml:space="preserve"> t</w:t>
      </w:r>
      <w:r w:rsidRPr="005A7A0B">
        <w:t xml:space="preserve">ipus </w:t>
      </w:r>
      <w:r w:rsidRPr="005A7A0B">
        <w:rPr>
          <w:szCs w:val="22"/>
        </w:rPr>
        <w:t>REGISTRE</w:t>
      </w:r>
      <w:bookmarkEnd w:id="30"/>
    </w:p>
    <w:p w:rsidR="005A7A0B" w:rsidRDefault="005A7A0B" w:rsidP="00EC44FC">
      <w:pPr>
        <w:pStyle w:val="Pargrafdellista"/>
        <w:numPr>
          <w:ilvl w:val="0"/>
          <w:numId w:val="41"/>
        </w:numPr>
        <w:jc w:val="both"/>
      </w:pPr>
      <w:r>
        <w:t>Introduir informació de la variable:</w:t>
      </w:r>
    </w:p>
    <w:p w:rsidR="005A7A0B" w:rsidRDefault="00A5333C" w:rsidP="00A5333C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179" name="Imatge 28" descr="C:\Documents and Settings\paulac\workspace\helium-2.6\helium-selenium\screenshots\CR\defproces\variable\crea_var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Documents and Settings\paulac\workspace\helium-2.6\helium-selenium\screenshots\CR\defproces\variable\crea_var8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7A0B" w:rsidRDefault="005A7A0B" w:rsidP="005A7A0B">
      <w:pPr>
        <w:jc w:val="both"/>
      </w:pPr>
    </w:p>
    <w:p w:rsidR="005A7A0B" w:rsidRDefault="005A7A0B" w:rsidP="005A7A0B">
      <w:pPr>
        <w:jc w:val="both"/>
      </w:pPr>
    </w:p>
    <w:p w:rsidR="005A7A0B" w:rsidRDefault="005A7A0B" w:rsidP="00EC44FC">
      <w:pPr>
        <w:pStyle w:val="Pargrafdellista"/>
        <w:numPr>
          <w:ilvl w:val="0"/>
          <w:numId w:val="41"/>
        </w:numPr>
        <w:jc w:val="both"/>
      </w:pPr>
      <w:r>
        <w:t>Resultat de la creació de la variable de la definició de procés:</w:t>
      </w:r>
    </w:p>
    <w:p w:rsidR="005A7A0B" w:rsidRDefault="00A5333C" w:rsidP="00A5333C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180" name="Imatge 29" descr="C:\Documents and Settings\paulac\workspace\helium-2.6\helium-selenium\screenshots\CR\defproces\variable\crea_var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Documents and Settings\paulac\workspace\helium-2.6\helium-selenium\screenshots\CR\defproces\variable\crea_var9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7A0B" w:rsidRDefault="005A7A0B" w:rsidP="005A7A0B"/>
    <w:p w:rsidR="00A5333C" w:rsidRDefault="00A5333C" w:rsidP="00EC44FC">
      <w:pPr>
        <w:pStyle w:val="Pargrafdellista"/>
        <w:numPr>
          <w:ilvl w:val="0"/>
          <w:numId w:val="41"/>
        </w:numPr>
      </w:pPr>
      <w:r>
        <w:t>Afegir variables a la variable tipus registre:</w:t>
      </w:r>
    </w:p>
    <w:p w:rsidR="00A5333C" w:rsidRDefault="00A5333C" w:rsidP="00A5333C"/>
    <w:p w:rsidR="00A5333C" w:rsidRDefault="00A5333C" w:rsidP="00A5333C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22400" cy="3960000"/>
            <wp:effectExtent l="19050" t="19050" r="25800" b="21450"/>
            <wp:docPr id="181" name="Imatge 30" descr="C:\Documents and Settings\paulac\workspace\helium-2.6\helium-selenium\screenshots\CR\defproces\variable\crea_var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Documents and Settings\paulac\workspace\helium-2.6\helium-selenium\screenshots\CR\defproces\variable\crea_var10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33C" w:rsidRDefault="00A5333C" w:rsidP="00A5333C"/>
    <w:p w:rsidR="00A5333C" w:rsidRDefault="00A5333C" w:rsidP="00EC44FC">
      <w:pPr>
        <w:pStyle w:val="Pargrafdellista"/>
        <w:numPr>
          <w:ilvl w:val="0"/>
          <w:numId w:val="41"/>
        </w:numPr>
      </w:pPr>
      <w:r>
        <w:t>Resultat d’afegir variables a la variable tipus registre:</w:t>
      </w:r>
    </w:p>
    <w:p w:rsidR="00A5333C" w:rsidRDefault="00A5333C" w:rsidP="009375D6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182" name="Imatge 31" descr="C:\Documents and Settings\paulac\workspace\helium-2.6\helium-selenium\screenshots\CR\defproces\variable\crea_var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Documents and Settings\paulac\workspace\helium-2.6\helium-selenium\screenshots\CR\defproces\variable\crea_var11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33C" w:rsidRDefault="00A5333C" w:rsidP="00A5333C"/>
    <w:p w:rsidR="00A5333C" w:rsidRPr="005A7A0B" w:rsidRDefault="00A5333C" w:rsidP="005A7A0B"/>
    <w:p w:rsidR="005A7A0B" w:rsidRDefault="005A7A0B" w:rsidP="005A7A0B">
      <w:pPr>
        <w:pStyle w:val="Ttol3"/>
      </w:pPr>
      <w:bookmarkStart w:id="31" w:name="_Toc373160447"/>
      <w:r w:rsidRPr="005A7A0B">
        <w:t>DPR.</w:t>
      </w:r>
      <w:r w:rsidR="00722E19">
        <w:t>4</w:t>
      </w:r>
      <w:r w:rsidRPr="005A7A0B">
        <w:t>.5</w:t>
      </w:r>
      <w:r>
        <w:t xml:space="preserve"> </w:t>
      </w:r>
      <w:r w:rsidRPr="003A6982">
        <w:t>Crear variable</w:t>
      </w:r>
      <w:r>
        <w:t xml:space="preserve"> m</w:t>
      </w:r>
      <w:r w:rsidRPr="005A7A0B">
        <w:t>últiple</w:t>
      </w:r>
      <w:bookmarkEnd w:id="31"/>
    </w:p>
    <w:p w:rsidR="005A7A0B" w:rsidRDefault="005A7A0B" w:rsidP="00EC44FC">
      <w:pPr>
        <w:pStyle w:val="Pargrafdellista"/>
        <w:numPr>
          <w:ilvl w:val="0"/>
          <w:numId w:val="40"/>
        </w:numPr>
        <w:jc w:val="both"/>
      </w:pPr>
      <w:r>
        <w:lastRenderedPageBreak/>
        <w:t>Introduir informació de la variable:</w:t>
      </w:r>
    </w:p>
    <w:p w:rsidR="005A7A0B" w:rsidRDefault="005A7A0B" w:rsidP="005A7A0B">
      <w:pPr>
        <w:jc w:val="both"/>
      </w:pPr>
    </w:p>
    <w:p w:rsidR="005A7A0B" w:rsidRDefault="004F4DAA" w:rsidP="009375D6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186" name="Imatge 34" descr="C:\Documents and Settings\paulac\workspace\helium-2.6\helium-selenium\screenshots\CR\defproces\variable\crea_var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Documents and Settings\paulac\workspace\helium-2.6\helium-selenium\screenshots\CR\defproces\variable\crea_var12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7A0B" w:rsidRDefault="005A7A0B" w:rsidP="005A7A0B">
      <w:pPr>
        <w:jc w:val="both"/>
      </w:pPr>
    </w:p>
    <w:p w:rsidR="005A7A0B" w:rsidRDefault="005A7A0B" w:rsidP="00EC44FC">
      <w:pPr>
        <w:pStyle w:val="Pargrafdellista"/>
        <w:numPr>
          <w:ilvl w:val="0"/>
          <w:numId w:val="40"/>
        </w:numPr>
        <w:jc w:val="both"/>
      </w:pPr>
      <w:r>
        <w:t>Resultat de la creació de la variable de la definició de procés:</w:t>
      </w:r>
    </w:p>
    <w:p w:rsidR="005A7A0B" w:rsidRDefault="004F4DAA" w:rsidP="009375D6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187" name="Imatge 35" descr="C:\Documents and Settings\paulac\workspace\helium-2.6\helium-selenium\screenshots\CR\defproces\variable\crea_var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Documents and Settings\paulac\workspace\helium-2.6\helium-selenium\screenshots\CR\defproces\variable\crea_var13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7A0B" w:rsidRPr="005A7A0B" w:rsidRDefault="005A7A0B" w:rsidP="005A7A0B"/>
    <w:p w:rsidR="005A7A0B" w:rsidRDefault="005A7A0B" w:rsidP="005A7A0B">
      <w:pPr>
        <w:pStyle w:val="Ttol3"/>
        <w:rPr>
          <w:szCs w:val="22"/>
        </w:rPr>
      </w:pPr>
      <w:bookmarkStart w:id="32" w:name="_Toc373160448"/>
      <w:r w:rsidRPr="005A7A0B">
        <w:rPr>
          <w:szCs w:val="22"/>
        </w:rPr>
        <w:lastRenderedPageBreak/>
        <w:t>DPR.</w:t>
      </w:r>
      <w:r w:rsidR="00722E19">
        <w:rPr>
          <w:szCs w:val="22"/>
        </w:rPr>
        <w:t>4</w:t>
      </w:r>
      <w:r w:rsidRPr="005A7A0B">
        <w:rPr>
          <w:szCs w:val="22"/>
        </w:rPr>
        <w:t>.6</w:t>
      </w:r>
      <w:r>
        <w:rPr>
          <w:szCs w:val="22"/>
        </w:rPr>
        <w:t xml:space="preserve"> </w:t>
      </w:r>
      <w:r w:rsidRPr="003A6982">
        <w:t>Crear variable</w:t>
      </w:r>
      <w:r>
        <w:t xml:space="preserve"> o</w:t>
      </w:r>
      <w:r w:rsidRPr="005A7A0B">
        <w:rPr>
          <w:szCs w:val="22"/>
        </w:rPr>
        <w:t>culta</w:t>
      </w:r>
      <w:bookmarkEnd w:id="32"/>
    </w:p>
    <w:p w:rsidR="005A7A0B" w:rsidRDefault="005A7A0B" w:rsidP="00EC44FC">
      <w:pPr>
        <w:pStyle w:val="Pargrafdellista"/>
        <w:numPr>
          <w:ilvl w:val="0"/>
          <w:numId w:val="39"/>
        </w:numPr>
        <w:jc w:val="both"/>
      </w:pPr>
      <w:r>
        <w:t>Introduir informació de la variable:</w:t>
      </w:r>
    </w:p>
    <w:p w:rsidR="005A7A0B" w:rsidRDefault="004F4DAA" w:rsidP="004F4DAA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188" name="Imatge 36" descr="C:\Documents and Settings\paulac\workspace\helium-2.6\helium-selenium\screenshots\CR\defproces\variable\crea_var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Documents and Settings\paulac\workspace\helium-2.6\helium-selenium\screenshots\CR\defproces\variable\crea_var14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7A0B" w:rsidRDefault="005A7A0B" w:rsidP="005A7A0B">
      <w:pPr>
        <w:jc w:val="both"/>
      </w:pPr>
    </w:p>
    <w:p w:rsidR="005A7A0B" w:rsidRDefault="005A7A0B" w:rsidP="005A7A0B">
      <w:pPr>
        <w:jc w:val="both"/>
      </w:pPr>
    </w:p>
    <w:p w:rsidR="005A7A0B" w:rsidRDefault="005A7A0B" w:rsidP="00EC44FC">
      <w:pPr>
        <w:pStyle w:val="Pargrafdellista"/>
        <w:numPr>
          <w:ilvl w:val="0"/>
          <w:numId w:val="39"/>
        </w:numPr>
        <w:jc w:val="both"/>
      </w:pPr>
      <w:r>
        <w:t>Resultat de la creació de la variable de la definició de procés:</w:t>
      </w:r>
    </w:p>
    <w:p w:rsidR="005A7A0B" w:rsidRDefault="004F4DAA" w:rsidP="004F4DAA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189" name="Imatge 37" descr="C:\Documents and Settings\paulac\workspace\helium-2.6\helium-selenium\screenshots\CR\defproces\variable\crea_var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Documents and Settings\paulac\workspace\helium-2.6\helium-selenium\screenshots\CR\defproces\variable\crea_var15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7A0B" w:rsidRPr="005A7A0B" w:rsidRDefault="005A7A0B" w:rsidP="005A7A0B"/>
    <w:p w:rsidR="005A7A0B" w:rsidRDefault="005A7A0B" w:rsidP="005A7A0B">
      <w:pPr>
        <w:pStyle w:val="Ttol3"/>
      </w:pPr>
      <w:bookmarkStart w:id="33" w:name="_Toc373160449"/>
      <w:r>
        <w:t>DPR.</w:t>
      </w:r>
      <w:r w:rsidR="00722E19">
        <w:t>4</w:t>
      </w:r>
      <w:r>
        <w:t>.7 Crear variable que ja existeix</w:t>
      </w:r>
      <w:bookmarkEnd w:id="33"/>
    </w:p>
    <w:p w:rsidR="005A7A0B" w:rsidRPr="005A7A0B" w:rsidRDefault="005A7A0B" w:rsidP="005A7A0B"/>
    <w:p w:rsidR="00A82C3D" w:rsidRDefault="00A82C3D" w:rsidP="00EC44FC">
      <w:pPr>
        <w:pStyle w:val="Pargrafdellista"/>
        <w:numPr>
          <w:ilvl w:val="0"/>
          <w:numId w:val="42"/>
        </w:numPr>
      </w:pPr>
      <w:r>
        <w:t>Variables existents:</w:t>
      </w:r>
    </w:p>
    <w:p w:rsidR="00A82C3D" w:rsidRDefault="00A82C3D" w:rsidP="00A82C3D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190" name="Imatge 38" descr="C:\Documents and Settings\paulac\workspace\helium-2.6\helium-selenium\screenshots\CR\defproces\variable\crea_var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Documents and Settings\paulac\workspace\helium-2.6\helium-selenium\screenshots\CR\defproces\variable\crea_var16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2C3D" w:rsidRDefault="00A82C3D" w:rsidP="00A82C3D"/>
    <w:p w:rsidR="00A82C3D" w:rsidRDefault="00A82C3D" w:rsidP="00EC44FC">
      <w:pPr>
        <w:pStyle w:val="Pargrafdellista"/>
        <w:numPr>
          <w:ilvl w:val="0"/>
          <w:numId w:val="42"/>
        </w:numPr>
      </w:pPr>
      <w:r>
        <w:t>Alta de la variable ja existent var_str01:</w:t>
      </w:r>
    </w:p>
    <w:p w:rsidR="00A82C3D" w:rsidRDefault="00A82C3D" w:rsidP="00A82C3D">
      <w:pPr>
        <w:pStyle w:val="Pargrafdellista"/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22400" cy="3960000"/>
            <wp:effectExtent l="19050" t="19050" r="25800" b="21450"/>
            <wp:docPr id="191" name="Imatge 39" descr="C:\Documents and Settings\paulac\workspace\helium-2.6\helium-selenium\screenshots\CR\defproces\variable\crea_var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Documents and Settings\paulac\workspace\helium-2.6\helium-selenium\screenshots\CR\defproces\variable\crea_var17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2C3D" w:rsidRDefault="00A82C3D" w:rsidP="00A82C3D"/>
    <w:p w:rsidR="005A7A0B" w:rsidRDefault="007628CE" w:rsidP="00EC44FC">
      <w:pPr>
        <w:pStyle w:val="Pargrafdellista"/>
        <w:numPr>
          <w:ilvl w:val="0"/>
          <w:numId w:val="42"/>
        </w:numPr>
      </w:pPr>
      <w:r>
        <w:t>Resultat de crear la variable ja existent var_str01:</w:t>
      </w:r>
    </w:p>
    <w:p w:rsidR="005A7A0B" w:rsidRDefault="005A7A0B" w:rsidP="00D132CC">
      <w:pPr>
        <w:jc w:val="center"/>
      </w:pPr>
    </w:p>
    <w:p w:rsidR="00D132CC" w:rsidRDefault="00D132CC" w:rsidP="00D132CC"/>
    <w:p w:rsidR="00396AAC" w:rsidRDefault="00396AAC" w:rsidP="00D132CC"/>
    <w:p w:rsidR="00396AAC" w:rsidRDefault="00A82C3D" w:rsidP="00396AAC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192" name="Imatge 40" descr="C:\Documents and Settings\paulac\workspace\helium-2.6\helium-selenium\screenshots\CR\defproces\variable\crea_var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Documents and Settings\paulac\workspace\helium-2.6\helium-selenium\screenshots\CR\defproces\variable\crea_var18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6AAC" w:rsidRPr="009C49D3" w:rsidRDefault="00396AAC" w:rsidP="00D132CC"/>
    <w:p w:rsidR="00A44406" w:rsidRDefault="00A44406" w:rsidP="00D132CC">
      <w:pPr>
        <w:pStyle w:val="Ttol2"/>
      </w:pPr>
      <w:bookmarkStart w:id="34" w:name="_Toc373160450"/>
      <w:r>
        <w:t>DPR.</w:t>
      </w:r>
      <w:r w:rsidR="00722E19">
        <w:t>5</w:t>
      </w:r>
      <w:r>
        <w:t xml:space="preserve"> Modificar variable</w:t>
      </w:r>
      <w:bookmarkEnd w:id="34"/>
    </w:p>
    <w:p w:rsidR="00A44406" w:rsidRDefault="00E412D8" w:rsidP="00EC44FC">
      <w:pPr>
        <w:pStyle w:val="Pargrafdellista"/>
        <w:numPr>
          <w:ilvl w:val="0"/>
          <w:numId w:val="43"/>
        </w:numPr>
      </w:pPr>
      <w:r>
        <w:t>Variables existents:</w:t>
      </w:r>
    </w:p>
    <w:p w:rsidR="00E412D8" w:rsidRDefault="00E412D8" w:rsidP="00E412D8">
      <w:pPr>
        <w:jc w:val="center"/>
      </w:pPr>
      <w:r w:rsidRPr="00E412D8"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193" name="Imatge 38" descr="C:\Documents and Settings\paulac\workspace\helium-2.6\helium-selenium\screenshots\CR\defproces\variable\crea_var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Documents and Settings\paulac\workspace\helium-2.6\helium-selenium\screenshots\CR\defproces\variable\crea_var16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12D8" w:rsidRDefault="00E412D8" w:rsidP="00EC44FC">
      <w:pPr>
        <w:pStyle w:val="Pargrafdellista"/>
        <w:numPr>
          <w:ilvl w:val="0"/>
          <w:numId w:val="43"/>
        </w:numPr>
      </w:pPr>
      <w:r>
        <w:t>Modificar camp tipus de la variable var_ocl01:</w:t>
      </w:r>
    </w:p>
    <w:p w:rsidR="00E412D8" w:rsidRDefault="00E412D8" w:rsidP="00E412D8"/>
    <w:p w:rsidR="00280BF7" w:rsidRDefault="00280BF7" w:rsidP="00280BF7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16471" cy="3960000"/>
            <wp:effectExtent l="19050" t="19050" r="12679" b="21450"/>
            <wp:docPr id="195" name="Imatge 42" descr="C:\Documents and Settings\paulac\workspace\helium-2.6\helium-selenium\screenshots\CR\defproces\variable\mod_va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Documents and Settings\paulac\workspace\helium-2.6\helium-selenium\screenshots\CR\defproces\variable\mod_var2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1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BF7" w:rsidRDefault="00280BF7" w:rsidP="00280BF7">
      <w:pPr>
        <w:jc w:val="center"/>
      </w:pPr>
    </w:p>
    <w:p w:rsidR="00280BF7" w:rsidRDefault="00280BF7" w:rsidP="00280BF7">
      <w:pPr>
        <w:jc w:val="center"/>
      </w:pPr>
    </w:p>
    <w:p w:rsidR="00280BF7" w:rsidRDefault="00280BF7" w:rsidP="00280BF7">
      <w:pPr>
        <w:jc w:val="center"/>
      </w:pPr>
      <w:r w:rsidRPr="00280BF7">
        <w:rPr>
          <w:noProof/>
          <w:lang w:val="es-ES"/>
        </w:rPr>
        <w:drawing>
          <wp:inline distT="0" distB="0" distL="0" distR="0">
            <wp:extent cx="4616471" cy="3960000"/>
            <wp:effectExtent l="19050" t="19050" r="12679" b="21450"/>
            <wp:docPr id="197" name="Imatge 43" descr="C:\Documents and Settings\paulac\workspace\helium-2.6\helium-selenium\screenshots\CR\defproces\variable\mod_var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Documents and Settings\paulac\workspace\helium-2.6\helium-selenium\screenshots\CR\defproces\variable\mod_var3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1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BF7" w:rsidRDefault="00280BF7" w:rsidP="00E412D8"/>
    <w:p w:rsidR="00E412D8" w:rsidRDefault="00E412D8" w:rsidP="00EC44FC">
      <w:pPr>
        <w:pStyle w:val="Pargrafdellista"/>
        <w:numPr>
          <w:ilvl w:val="0"/>
          <w:numId w:val="43"/>
        </w:numPr>
      </w:pPr>
      <w:r>
        <w:t>Resultat de la modificació de la variable:</w:t>
      </w:r>
    </w:p>
    <w:p w:rsidR="00E412D8" w:rsidRPr="00A44406" w:rsidRDefault="00280BF7" w:rsidP="00280BF7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16471" cy="3960000"/>
            <wp:effectExtent l="19050" t="19050" r="12679" b="21450"/>
            <wp:docPr id="198" name="Imatge 44" descr="C:\Documents and Settings\paulac\workspace\helium-2.6\helium-selenium\screenshots\CR\defproces\variable\mod_var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Documents and Settings\paulac\workspace\helium-2.6\helium-selenium\screenshots\CR\defproces\variable\mod_var4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1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406" w:rsidRDefault="00A44406" w:rsidP="00D132CC">
      <w:pPr>
        <w:pStyle w:val="Ttol2"/>
      </w:pPr>
      <w:bookmarkStart w:id="35" w:name="_Toc373160451"/>
      <w:r>
        <w:t>DPR.</w:t>
      </w:r>
      <w:r w:rsidR="00722E19">
        <w:t>6</w:t>
      </w:r>
      <w:r>
        <w:t xml:space="preserve"> Definir validació variable</w:t>
      </w:r>
      <w:bookmarkEnd w:id="35"/>
    </w:p>
    <w:p w:rsidR="00196A7E" w:rsidRDefault="00196A7E" w:rsidP="00EC44FC">
      <w:pPr>
        <w:pStyle w:val="Pargrafdellista"/>
        <w:numPr>
          <w:ilvl w:val="0"/>
          <w:numId w:val="44"/>
        </w:numPr>
      </w:pPr>
      <w:r>
        <w:t>Variables existents:</w:t>
      </w:r>
    </w:p>
    <w:p w:rsidR="00B56DC7" w:rsidRDefault="00B56DC7" w:rsidP="00B56DC7"/>
    <w:p w:rsidR="00B56DC7" w:rsidRDefault="00B56DC7" w:rsidP="00B56DC7">
      <w:pPr>
        <w:jc w:val="center"/>
      </w:pPr>
      <w:r>
        <w:rPr>
          <w:noProof/>
          <w:lang w:val="es-ES"/>
        </w:rPr>
        <w:drawing>
          <wp:inline distT="0" distB="0" distL="0" distR="0">
            <wp:extent cx="4616471" cy="3960000"/>
            <wp:effectExtent l="19050" t="19050" r="12679" b="21450"/>
            <wp:docPr id="199" name="Imatge 45" descr="C:\Documents and Settings\paulac\workspace\helium-2.6\helium-selenium\screenshots\CR\defproces\variable\val_va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Documents and Settings\paulac\workspace\helium-2.6\helium-selenium\screenshots\CR\defproces\variable\val_var1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1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DC7" w:rsidRDefault="00B56DC7" w:rsidP="00EC44FC">
      <w:pPr>
        <w:pStyle w:val="Pargrafdellista"/>
        <w:numPr>
          <w:ilvl w:val="0"/>
          <w:numId w:val="44"/>
        </w:numPr>
      </w:pPr>
      <w:r>
        <w:t>Seleccionar variable i crear validació:</w:t>
      </w:r>
    </w:p>
    <w:p w:rsidR="00B56DC7" w:rsidRDefault="00B56DC7" w:rsidP="00B56DC7"/>
    <w:p w:rsidR="00B56DC7" w:rsidRDefault="00B56DC7" w:rsidP="00B56DC7">
      <w:pPr>
        <w:jc w:val="center"/>
      </w:pPr>
      <w:r>
        <w:rPr>
          <w:noProof/>
          <w:lang w:val="es-ES"/>
        </w:rPr>
        <w:drawing>
          <wp:inline distT="0" distB="0" distL="0" distR="0">
            <wp:extent cx="4616471" cy="3960000"/>
            <wp:effectExtent l="19050" t="19050" r="12679" b="21450"/>
            <wp:docPr id="201" name="Imatge 47" descr="C:\Documents and Settings\paulac\workspace\helium-2.6\helium-selenium\screenshots\CR\defproces\variable\val_var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Documents and Settings\paulac\workspace\helium-2.6\helium-selenium\screenshots\CR\defproces\variable\val_var3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1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DC7" w:rsidRDefault="00B56DC7" w:rsidP="00B56DC7"/>
    <w:p w:rsidR="00B56DC7" w:rsidRDefault="00B56DC7" w:rsidP="00B56DC7"/>
    <w:p w:rsidR="00B56DC7" w:rsidRDefault="00B56DC7" w:rsidP="00EC44FC">
      <w:pPr>
        <w:pStyle w:val="Pargrafdellista"/>
        <w:numPr>
          <w:ilvl w:val="0"/>
          <w:numId w:val="44"/>
        </w:numPr>
      </w:pPr>
      <w:r>
        <w:t>Resultat de la creació de la validació de la variable:</w:t>
      </w:r>
    </w:p>
    <w:p w:rsidR="00B56DC7" w:rsidRDefault="00B56DC7" w:rsidP="00C976C9">
      <w:pPr>
        <w:jc w:val="center"/>
      </w:pPr>
      <w:r>
        <w:rPr>
          <w:noProof/>
          <w:lang w:val="es-ES"/>
        </w:rPr>
        <w:drawing>
          <wp:inline distT="0" distB="0" distL="0" distR="0">
            <wp:extent cx="4616471" cy="3960000"/>
            <wp:effectExtent l="19050" t="19050" r="12679" b="21450"/>
            <wp:docPr id="202" name="Imatge 48" descr="C:\Documents and Settings\paulac\workspace\helium-2.6\helium-selenium\screenshots\CR\defproces\variable\val_var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Documents and Settings\paulac\workspace\helium-2.6\helium-selenium\screenshots\CR\defproces\variable\val_var4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1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DC7" w:rsidRDefault="00B56DC7" w:rsidP="00B56DC7"/>
    <w:p w:rsidR="00A44406" w:rsidRPr="00A44406" w:rsidRDefault="00A44406" w:rsidP="00A44406"/>
    <w:p w:rsidR="00AA58DB" w:rsidRDefault="00AA58DB" w:rsidP="00D132CC">
      <w:pPr>
        <w:pStyle w:val="Ttol2"/>
      </w:pPr>
      <w:bookmarkStart w:id="36" w:name="_Toc373160452"/>
      <w:r>
        <w:t>DPR.</w:t>
      </w:r>
      <w:r w:rsidR="00722E19">
        <w:t>7</w:t>
      </w:r>
      <w:r>
        <w:t xml:space="preserve"> Eliminar variable</w:t>
      </w:r>
      <w:bookmarkEnd w:id="36"/>
    </w:p>
    <w:p w:rsidR="00AA58DB" w:rsidRDefault="00AA58DB" w:rsidP="00AA58DB"/>
    <w:p w:rsidR="00AA58DB" w:rsidRDefault="00AA58DB" w:rsidP="00466CEE">
      <w:pPr>
        <w:pStyle w:val="Pargrafdellista"/>
        <w:numPr>
          <w:ilvl w:val="0"/>
          <w:numId w:val="16"/>
        </w:numPr>
      </w:pPr>
      <w:r>
        <w:t xml:space="preserve">Variables </w:t>
      </w:r>
      <w:r w:rsidR="000E302E">
        <w:t>existents</w:t>
      </w:r>
      <w:r>
        <w:t>:</w:t>
      </w:r>
    </w:p>
    <w:p w:rsidR="00AA58DB" w:rsidRDefault="00AA58DB" w:rsidP="00AA58DB">
      <w:pPr>
        <w:pStyle w:val="Pargrafdellista"/>
      </w:pPr>
    </w:p>
    <w:p w:rsidR="00AA58DB" w:rsidRDefault="00AA58DB" w:rsidP="00AA58DB">
      <w:pPr>
        <w:jc w:val="center"/>
      </w:pPr>
    </w:p>
    <w:p w:rsidR="00AA58DB" w:rsidRDefault="00AA58DB" w:rsidP="00AA58DB">
      <w:pPr>
        <w:pStyle w:val="Pargrafdellista"/>
        <w:jc w:val="center"/>
      </w:pPr>
      <w:r>
        <w:rPr>
          <w:noProof/>
          <w:lang w:val="es-ES"/>
        </w:rPr>
        <w:drawing>
          <wp:inline distT="0" distB="0" distL="0" distR="0">
            <wp:extent cx="4616471" cy="3960000"/>
            <wp:effectExtent l="19050" t="19050" r="12679" b="21450"/>
            <wp:docPr id="206" name="Imatge 49" descr="C:\Documents and Settings\paulac\workspace\helium-2.6\helium-selenium\screenshots\CR\defproces\variable\esborra_va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Documents and Settings\paulac\workspace\helium-2.6\helium-selenium\screenshots\CR\defproces\variable\esborra_var1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1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8DB" w:rsidRDefault="00AA58DB" w:rsidP="00AA58DB">
      <w:pPr>
        <w:jc w:val="center"/>
      </w:pPr>
    </w:p>
    <w:p w:rsidR="00AA58DB" w:rsidRDefault="00AA58DB" w:rsidP="00AA58DB">
      <w:pPr>
        <w:jc w:val="center"/>
      </w:pPr>
    </w:p>
    <w:p w:rsidR="00AA58DB" w:rsidRDefault="00AA58DB" w:rsidP="00466CEE">
      <w:pPr>
        <w:pStyle w:val="Pargrafdellista"/>
        <w:numPr>
          <w:ilvl w:val="0"/>
          <w:numId w:val="16"/>
        </w:numPr>
        <w:jc w:val="both"/>
      </w:pPr>
      <w:r>
        <w:t>Resultat d’esborrar una variable d’una definició de procés:</w:t>
      </w:r>
    </w:p>
    <w:p w:rsidR="00AA58DB" w:rsidRDefault="00AA58DB" w:rsidP="00AA58DB">
      <w:pPr>
        <w:ind w:left="360"/>
        <w:jc w:val="both"/>
      </w:pPr>
    </w:p>
    <w:p w:rsidR="00AA58DB" w:rsidRDefault="00AA58DB" w:rsidP="00AA58DB">
      <w:pPr>
        <w:ind w:left="360"/>
        <w:jc w:val="center"/>
      </w:pPr>
    </w:p>
    <w:p w:rsidR="00AA58DB" w:rsidRPr="00AA58DB" w:rsidRDefault="00AA58DB" w:rsidP="00AA58DB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16471" cy="3960000"/>
            <wp:effectExtent l="19050" t="19050" r="12679" b="21450"/>
            <wp:docPr id="207" name="Imatge 50" descr="C:\Documents and Settings\paulac\workspace\helium-2.6\helium-selenium\screenshots\CR\defproces\variable\esborra_va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Documents and Settings\paulac\workspace\helium-2.6\helium-selenium\screenshots\CR\defproces\variable\esborra_var2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1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2CC" w:rsidRDefault="00E412D8" w:rsidP="00D132CC">
      <w:pPr>
        <w:pStyle w:val="Ttol2"/>
      </w:pPr>
      <w:bookmarkStart w:id="37" w:name="_Toc373160453"/>
      <w:r>
        <w:t>DPR</w:t>
      </w:r>
      <w:r w:rsidR="00D132CC">
        <w:t>.</w:t>
      </w:r>
      <w:r w:rsidR="00722E19">
        <w:t>8</w:t>
      </w:r>
      <w:r w:rsidR="00D132CC">
        <w:t xml:space="preserve"> </w:t>
      </w:r>
      <w:r w:rsidR="00D132CC" w:rsidRPr="003A6982">
        <w:t>Crear agrupació</w:t>
      </w:r>
      <w:bookmarkEnd w:id="37"/>
    </w:p>
    <w:p w:rsidR="00280BF7" w:rsidRDefault="00280BF7" w:rsidP="00D132CC">
      <w:pPr>
        <w:jc w:val="center"/>
      </w:pPr>
    </w:p>
    <w:p w:rsidR="00D132CC" w:rsidRDefault="00D132CC" w:rsidP="00466CEE">
      <w:pPr>
        <w:pStyle w:val="Pargrafdellista"/>
        <w:numPr>
          <w:ilvl w:val="0"/>
          <w:numId w:val="12"/>
        </w:numPr>
      </w:pPr>
      <w:r>
        <w:t>Seleccionar opció Agrupacions de la definició de procés:</w:t>
      </w:r>
    </w:p>
    <w:p w:rsidR="00D132CC" w:rsidRDefault="00D132CC" w:rsidP="00D132CC"/>
    <w:p w:rsidR="00D132CC" w:rsidRDefault="00D132CC" w:rsidP="00D132CC">
      <w:pPr>
        <w:jc w:val="center"/>
      </w:pPr>
      <w:r>
        <w:rPr>
          <w:noProof/>
          <w:lang w:val="es-ES"/>
        </w:rPr>
        <w:drawing>
          <wp:inline distT="0" distB="0" distL="0" distR="0">
            <wp:extent cx="4616471" cy="3960000"/>
            <wp:effectExtent l="19050" t="19050" r="12679" b="21450"/>
            <wp:docPr id="17" name="Imatge 8" descr="C:\Documents and Settings\paulac\workspace\helium-2.6\helium-selenium\screenshots\CR\defproces\variable\crea_agruva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ocuments and Settings\paulac\workspace\helium-2.6\helium-selenium\screenshots\CR\defproces\variable\crea_agruvar1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1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2CC" w:rsidRDefault="00D132CC" w:rsidP="00D132CC"/>
    <w:p w:rsidR="00D132CC" w:rsidRDefault="00D132CC" w:rsidP="00466CEE">
      <w:pPr>
        <w:pStyle w:val="Pargrafdellista"/>
        <w:numPr>
          <w:ilvl w:val="0"/>
          <w:numId w:val="12"/>
        </w:numPr>
      </w:pPr>
      <w:r>
        <w:t>Introduir informació de l’agrupació:</w:t>
      </w:r>
    </w:p>
    <w:p w:rsidR="00D132CC" w:rsidRDefault="00D132CC" w:rsidP="00D132CC">
      <w:pPr>
        <w:pStyle w:val="Pargrafdellista"/>
      </w:pPr>
    </w:p>
    <w:p w:rsidR="00D132CC" w:rsidRDefault="00D132CC" w:rsidP="00D132CC">
      <w:pPr>
        <w:jc w:val="center"/>
      </w:pPr>
      <w:r>
        <w:rPr>
          <w:noProof/>
          <w:lang w:val="es-ES"/>
        </w:rPr>
        <w:drawing>
          <wp:inline distT="0" distB="0" distL="0" distR="0">
            <wp:extent cx="4616471" cy="3960000"/>
            <wp:effectExtent l="19050" t="19050" r="12679" b="21450"/>
            <wp:docPr id="45" name="Imatge 9" descr="C:\Documents and Settings\paulac\workspace\helium-2.6\helium-selenium\screenshots\CR\defproces\variable\crea_agruvar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ocuments and Settings\paulac\workspace\helium-2.6\helium-selenium\screenshots\CR\defproces\variable\crea_agruvar3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1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2CC" w:rsidRDefault="00D132CC" w:rsidP="00D132CC">
      <w:pPr>
        <w:pStyle w:val="Pargrafdellista"/>
      </w:pPr>
    </w:p>
    <w:p w:rsidR="00D132CC" w:rsidRDefault="00D132CC" w:rsidP="00466CEE">
      <w:pPr>
        <w:pStyle w:val="Pargrafdellista"/>
        <w:numPr>
          <w:ilvl w:val="0"/>
          <w:numId w:val="12"/>
        </w:numPr>
      </w:pPr>
      <w:r>
        <w:t>Resultat de la creació de l’agrupació de la definició de procés:</w:t>
      </w:r>
    </w:p>
    <w:p w:rsidR="00D132CC" w:rsidRDefault="00D132CC" w:rsidP="00D132CC"/>
    <w:p w:rsidR="00D132CC" w:rsidRDefault="00D132CC" w:rsidP="00D132CC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16471" cy="3960000"/>
            <wp:effectExtent l="19050" t="19050" r="12679" b="21450"/>
            <wp:docPr id="60" name="Imatge 10" descr="C:\Documents and Settings\paulac\workspace\helium-2.6\helium-selenium\screenshots\CR\defproces\variable\crea_agruvar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ocuments and Settings\paulac\workspace\helium-2.6\helium-selenium\screenshots\CR\defproces\variable\crea_agruvar4.pn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1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2CC" w:rsidRDefault="00D132CC" w:rsidP="00D132CC"/>
    <w:p w:rsidR="00A842CD" w:rsidRDefault="00A842CD" w:rsidP="00D132CC"/>
    <w:p w:rsidR="00A842CD" w:rsidRDefault="00A842CD" w:rsidP="00A842CD">
      <w:pPr>
        <w:pStyle w:val="Ttol2"/>
      </w:pPr>
      <w:bookmarkStart w:id="38" w:name="_Toc373160454"/>
      <w:r>
        <w:t>DPR.</w:t>
      </w:r>
      <w:r w:rsidR="00722E19">
        <w:t>9</w:t>
      </w:r>
      <w:r>
        <w:t xml:space="preserve"> Assignar</w:t>
      </w:r>
      <w:r w:rsidRPr="003A6982">
        <w:t xml:space="preserve"> </w:t>
      </w:r>
      <w:r>
        <w:t xml:space="preserve">variable </w:t>
      </w:r>
      <w:r w:rsidRPr="003A6982">
        <w:t>agrupació</w:t>
      </w:r>
      <w:bookmarkEnd w:id="38"/>
    </w:p>
    <w:p w:rsidR="00A842CD" w:rsidRDefault="00A842CD" w:rsidP="00D132CC"/>
    <w:p w:rsidR="00A842CD" w:rsidRDefault="00A842CD" w:rsidP="00EC44FC">
      <w:pPr>
        <w:pStyle w:val="Pargrafdellista"/>
        <w:numPr>
          <w:ilvl w:val="0"/>
          <w:numId w:val="45"/>
        </w:numPr>
      </w:pPr>
      <w:r>
        <w:t>Seleccionar agrupació:</w:t>
      </w:r>
    </w:p>
    <w:p w:rsidR="00A842CD" w:rsidRDefault="00A842CD" w:rsidP="00A842CD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22400" cy="3960000"/>
            <wp:effectExtent l="19050" t="19050" r="25800" b="21450"/>
            <wp:docPr id="34" name="Imatge 1" descr="C:\Documents and Settings\paulac\workspace\helium-2.6\helium-selenium\screenshots\CR\defproces\variable\esborra_agruva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paulac\workspace\helium-2.6\helium-selenium\screenshots\CR\defproces\variable\esborra_agruvar1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42CD" w:rsidRDefault="00A842CD" w:rsidP="00A842CD"/>
    <w:p w:rsidR="00A842CD" w:rsidRDefault="00A842CD" w:rsidP="00A842CD"/>
    <w:p w:rsidR="00D132CC" w:rsidRDefault="00D132CC" w:rsidP="00EC44FC">
      <w:pPr>
        <w:pStyle w:val="Pargrafdellista"/>
        <w:numPr>
          <w:ilvl w:val="0"/>
          <w:numId w:val="45"/>
        </w:numPr>
      </w:pPr>
      <w:r>
        <w:t>Afegir variable a l’agrupació:</w:t>
      </w:r>
    </w:p>
    <w:p w:rsidR="00D132CC" w:rsidRDefault="00D132CC" w:rsidP="00D132CC"/>
    <w:p w:rsidR="00D132CC" w:rsidRDefault="00A842CD" w:rsidP="00D132CC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35" name="Imatge 2" descr="C:\Documents and Settings\paulac\workspace\helium-2.6\helium-selenium\screenshots\CR\defproces\variable\crea_varagru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paulac\workspace\helium-2.6\helium-selenium\screenshots\CR\defproces\variable\crea_varagru2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2CC" w:rsidRDefault="00D132CC" w:rsidP="00D132CC"/>
    <w:p w:rsidR="00D132CC" w:rsidRDefault="00D132CC" w:rsidP="00EC44FC">
      <w:pPr>
        <w:pStyle w:val="Pargrafdellista"/>
        <w:numPr>
          <w:ilvl w:val="0"/>
          <w:numId w:val="45"/>
        </w:numPr>
      </w:pPr>
      <w:r>
        <w:lastRenderedPageBreak/>
        <w:t>Resultat d’afegir la variable a l’agrupació:</w:t>
      </w:r>
    </w:p>
    <w:p w:rsidR="00D132CC" w:rsidRDefault="00D132CC" w:rsidP="00D132CC"/>
    <w:p w:rsidR="00D132CC" w:rsidRDefault="00D132CC" w:rsidP="00D132CC">
      <w:pPr>
        <w:jc w:val="center"/>
      </w:pPr>
      <w:r>
        <w:rPr>
          <w:noProof/>
          <w:lang w:val="es-ES"/>
        </w:rPr>
        <w:drawing>
          <wp:inline distT="0" distB="0" distL="0" distR="0">
            <wp:extent cx="4610665" cy="3960000"/>
            <wp:effectExtent l="19050" t="19050" r="18485" b="21450"/>
            <wp:docPr id="73" name="Imatge 12" descr="C:\Documents and Settings\paulac\workspace\helium-2.6\helium-selenium\screenshots\CR\defproces\variable\crea_agruvar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Documents and Settings\paulac\workspace\helium-2.6\helium-selenium\screenshots\CR\defproces\variable\crea_agruvar6.pn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665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2CC" w:rsidRPr="009C49D3" w:rsidRDefault="00D132CC" w:rsidP="00D132CC"/>
    <w:p w:rsidR="00CF79E5" w:rsidRDefault="00A842CD" w:rsidP="00CF79E5">
      <w:pPr>
        <w:pStyle w:val="Ttol2"/>
      </w:pPr>
      <w:bookmarkStart w:id="39" w:name="_Toc373160455"/>
      <w:r>
        <w:t>DPR.</w:t>
      </w:r>
      <w:r w:rsidR="00722E19">
        <w:t>10</w:t>
      </w:r>
      <w:r w:rsidR="00CF79E5">
        <w:t xml:space="preserve"> </w:t>
      </w:r>
      <w:r w:rsidR="00CF79E5" w:rsidRPr="003A6982">
        <w:t>Esborrar variable agrupació</w:t>
      </w:r>
      <w:bookmarkEnd w:id="39"/>
    </w:p>
    <w:p w:rsidR="00CF79E5" w:rsidRDefault="00CF79E5" w:rsidP="00CF79E5"/>
    <w:p w:rsidR="00CF79E5" w:rsidRDefault="00CF79E5" w:rsidP="00CF79E5">
      <w:pPr>
        <w:pStyle w:val="Pargrafdellista"/>
        <w:numPr>
          <w:ilvl w:val="0"/>
          <w:numId w:val="22"/>
        </w:numPr>
      </w:pPr>
      <w:r>
        <w:t>Seleccionar opció Agrupacions de la definició de procés:</w:t>
      </w:r>
    </w:p>
    <w:p w:rsidR="00CF79E5" w:rsidRDefault="00CF79E5" w:rsidP="00CF79E5"/>
    <w:p w:rsidR="00CF79E5" w:rsidRDefault="00CF79E5" w:rsidP="00CF79E5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13650" cy="3960000"/>
            <wp:effectExtent l="19050" t="19050" r="15500" b="21450"/>
            <wp:docPr id="8" name="Imatge 21" descr="C:\Documents and Settings\paulac\workspace\helium-2.6\helium-selenium\screenshots\CR\defproces\variable\esborra_varag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Documents and Settings\paulac\workspace\helium-2.6\helium-selenium\screenshots\CR\defproces\variable\esborra_varagr1.pn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79E5" w:rsidRDefault="00CF79E5" w:rsidP="00CF79E5"/>
    <w:p w:rsidR="00CF79E5" w:rsidRDefault="00CF79E5" w:rsidP="00CF79E5"/>
    <w:p w:rsidR="00CF79E5" w:rsidRDefault="00CF79E5" w:rsidP="00CF79E5">
      <w:pPr>
        <w:pStyle w:val="Pargrafdellista"/>
        <w:numPr>
          <w:ilvl w:val="0"/>
          <w:numId w:val="22"/>
        </w:numPr>
      </w:pPr>
      <w:r>
        <w:t>Accedir a les variables de l’agrupació:</w:t>
      </w:r>
    </w:p>
    <w:p w:rsidR="00CF79E5" w:rsidRDefault="00CF79E5" w:rsidP="00CF79E5"/>
    <w:p w:rsidR="00CF79E5" w:rsidRDefault="00CF79E5" w:rsidP="00CF79E5">
      <w:pPr>
        <w:jc w:val="center"/>
      </w:pPr>
      <w:r>
        <w:rPr>
          <w:noProof/>
          <w:lang w:val="es-ES"/>
        </w:rPr>
        <w:drawing>
          <wp:inline distT="0" distB="0" distL="0" distR="0">
            <wp:extent cx="4613650" cy="3960000"/>
            <wp:effectExtent l="19050" t="19050" r="15500" b="21450"/>
            <wp:docPr id="11" name="Imatge 22" descr="C:\Documents and Settings\paulac\workspace\helium-2.6\helium-selenium\screenshots\CR\defproces\variable\esborra_varag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Documents and Settings\paulac\workspace\helium-2.6\helium-selenium\screenshots\CR\defproces\variable\esborra_varagr2.pn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79E5" w:rsidRDefault="00CF79E5" w:rsidP="00CF79E5"/>
    <w:p w:rsidR="00CF79E5" w:rsidRDefault="00CF79E5" w:rsidP="00CF79E5">
      <w:pPr>
        <w:pStyle w:val="Pargrafdellista"/>
        <w:numPr>
          <w:ilvl w:val="0"/>
          <w:numId w:val="22"/>
        </w:numPr>
      </w:pPr>
      <w:r>
        <w:lastRenderedPageBreak/>
        <w:t>Resultat d’esborrar la variable de l’agrupació d’una definició de procés:</w:t>
      </w:r>
    </w:p>
    <w:p w:rsidR="00CF79E5" w:rsidRDefault="00CF79E5" w:rsidP="00CF79E5">
      <w:pPr>
        <w:pStyle w:val="Pargrafdellista"/>
      </w:pPr>
    </w:p>
    <w:p w:rsidR="00CF79E5" w:rsidRDefault="00CF79E5" w:rsidP="00CF79E5">
      <w:pPr>
        <w:jc w:val="center"/>
      </w:pPr>
      <w:r>
        <w:rPr>
          <w:noProof/>
          <w:lang w:val="es-ES"/>
        </w:rPr>
        <w:drawing>
          <wp:inline distT="0" distB="0" distL="0" distR="0">
            <wp:extent cx="4613650" cy="3960000"/>
            <wp:effectExtent l="19050" t="19050" r="15500" b="21450"/>
            <wp:docPr id="12" name="Imatge 23" descr="C:\Documents and Settings\paulac\workspace\helium-2.6\helium-selenium\screenshots\CR\defproces\variable\esborra_varagr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Documents and Settings\paulac\workspace\helium-2.6\helium-selenium\screenshots\CR\defproces\variable\esborra_varagr3.pn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79E5" w:rsidRDefault="00CF79E5" w:rsidP="00CF79E5">
      <w:pPr>
        <w:pStyle w:val="Ttol2"/>
        <w:numPr>
          <w:ilvl w:val="0"/>
          <w:numId w:val="0"/>
        </w:numPr>
        <w:ind w:left="576" w:hanging="576"/>
      </w:pPr>
    </w:p>
    <w:p w:rsidR="000E302E" w:rsidRDefault="00A842CD" w:rsidP="000E302E">
      <w:pPr>
        <w:pStyle w:val="Ttol2"/>
      </w:pPr>
      <w:bookmarkStart w:id="40" w:name="_Toc371435698"/>
      <w:bookmarkStart w:id="41" w:name="_Toc373160456"/>
      <w:r>
        <w:t>DPR.1</w:t>
      </w:r>
      <w:r w:rsidR="00722E19">
        <w:t>1</w:t>
      </w:r>
      <w:r w:rsidR="000E302E">
        <w:t xml:space="preserve"> </w:t>
      </w:r>
      <w:r w:rsidR="000E302E" w:rsidRPr="003A6982">
        <w:t>Esborrar agrupació</w:t>
      </w:r>
      <w:bookmarkEnd w:id="40"/>
      <w:bookmarkEnd w:id="41"/>
    </w:p>
    <w:p w:rsidR="000E302E" w:rsidRDefault="000E302E" w:rsidP="000E302E">
      <w:pPr>
        <w:pStyle w:val="Pargrafdellista"/>
        <w:numPr>
          <w:ilvl w:val="0"/>
          <w:numId w:val="17"/>
        </w:numPr>
      </w:pPr>
      <w:r>
        <w:t>Seleccionar opció Agrupacions de la definició de procés:</w:t>
      </w:r>
    </w:p>
    <w:p w:rsidR="000E302E" w:rsidRDefault="000E302E" w:rsidP="000E302E"/>
    <w:p w:rsidR="000E302E" w:rsidRDefault="000E302E" w:rsidP="000E302E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13650" cy="3960000"/>
            <wp:effectExtent l="19050" t="19050" r="15500" b="21450"/>
            <wp:docPr id="29" name="Imatge 18" descr="C:\Documents and Settings\paulac\workspace\helium-2.6\helium-selenium\screenshots\CR\defproces\variable\esborra_agruva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Documents and Settings\paulac\workspace\helium-2.6\helium-selenium\screenshots\CR\defproces\variable\esborra_agruvar1.pn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302E" w:rsidRDefault="000E302E" w:rsidP="000E302E"/>
    <w:p w:rsidR="000E302E" w:rsidRPr="00476704" w:rsidRDefault="000E302E" w:rsidP="000E302E">
      <w:pPr>
        <w:pStyle w:val="Pargrafdellista"/>
        <w:numPr>
          <w:ilvl w:val="0"/>
          <w:numId w:val="17"/>
        </w:numPr>
      </w:pPr>
      <w:r>
        <w:t xml:space="preserve">Resultat d’esborrar una agrupació </w:t>
      </w:r>
      <w:r>
        <w:rPr>
          <w:szCs w:val="22"/>
        </w:rPr>
        <w:t>d’una definició de procés:</w:t>
      </w:r>
    </w:p>
    <w:p w:rsidR="000E302E" w:rsidRDefault="000E302E" w:rsidP="000E302E"/>
    <w:p w:rsidR="000E302E" w:rsidRDefault="000E302E" w:rsidP="000E302E">
      <w:pPr>
        <w:jc w:val="center"/>
      </w:pPr>
      <w:r>
        <w:rPr>
          <w:noProof/>
          <w:lang w:val="es-ES"/>
        </w:rPr>
        <w:drawing>
          <wp:inline distT="0" distB="0" distL="0" distR="0">
            <wp:extent cx="4613649" cy="3960000"/>
            <wp:effectExtent l="19050" t="19050" r="15501" b="21450"/>
            <wp:docPr id="30" name="Imatge 19" descr="C:\Documents and Settings\paulac\workspace\helium-2.6\helium-selenium\screenshots\CR\defproces\variable\esborra_agruva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Documents and Settings\paulac\workspace\helium-2.6\helium-selenium\screenshots\CR\defproces\variable\esborra_agruvar2.pn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49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79E5" w:rsidRDefault="00CF79E5" w:rsidP="00CF79E5">
      <w:pPr>
        <w:pStyle w:val="Ttol2"/>
        <w:numPr>
          <w:ilvl w:val="0"/>
          <w:numId w:val="0"/>
        </w:numPr>
        <w:ind w:left="576"/>
      </w:pPr>
    </w:p>
    <w:p w:rsidR="00CF79E5" w:rsidRDefault="00CF79E5" w:rsidP="00CF79E5">
      <w:pPr>
        <w:pStyle w:val="Ttol2"/>
        <w:numPr>
          <w:ilvl w:val="0"/>
          <w:numId w:val="0"/>
        </w:numPr>
        <w:ind w:left="576"/>
      </w:pPr>
    </w:p>
    <w:p w:rsidR="00D132CC" w:rsidRDefault="007A3770" w:rsidP="00D132CC">
      <w:pPr>
        <w:pStyle w:val="Ttol2"/>
      </w:pPr>
      <w:bookmarkStart w:id="42" w:name="_Toc373160457"/>
      <w:r>
        <w:t>DPR.1</w:t>
      </w:r>
      <w:r w:rsidR="00722E19">
        <w:t>2</w:t>
      </w:r>
      <w:r w:rsidR="00D132CC">
        <w:t xml:space="preserve"> Adjuntar</w:t>
      </w:r>
      <w:r w:rsidR="00D132CC" w:rsidRPr="003A6982">
        <w:t xml:space="preserve"> document</w:t>
      </w:r>
      <w:bookmarkEnd w:id="42"/>
    </w:p>
    <w:p w:rsidR="00D132CC" w:rsidRPr="009C49D3" w:rsidRDefault="00D132CC" w:rsidP="00D132CC"/>
    <w:p w:rsidR="00D132CC" w:rsidRDefault="00D132CC" w:rsidP="00466CEE">
      <w:pPr>
        <w:pStyle w:val="Pargrafdellista"/>
        <w:numPr>
          <w:ilvl w:val="0"/>
          <w:numId w:val="13"/>
        </w:numPr>
      </w:pPr>
      <w:r>
        <w:t>Seleccionar opció Documents de la definició de procés:</w:t>
      </w:r>
    </w:p>
    <w:p w:rsidR="00D132CC" w:rsidRDefault="00D132CC" w:rsidP="00D132CC"/>
    <w:p w:rsidR="00D132CC" w:rsidRDefault="00D132CC" w:rsidP="00D132CC">
      <w:pPr>
        <w:jc w:val="center"/>
      </w:pPr>
      <w:r>
        <w:rPr>
          <w:noProof/>
          <w:lang w:val="es-ES"/>
        </w:rPr>
        <w:drawing>
          <wp:inline distT="0" distB="0" distL="0" distR="0">
            <wp:extent cx="4613650" cy="3960000"/>
            <wp:effectExtent l="19050" t="19050" r="15500" b="21450"/>
            <wp:docPr id="91" name="Imatge 13" descr="C:\Documents and Settings\paulac\workspace\helium-2.6\helium-selenium\screenshots\CR\defproces\document\crea_do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ocuments and Settings\paulac\workspace\helium-2.6\helium-selenium\screenshots\CR\defproces\document\crea_doc1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2CC" w:rsidRDefault="00D132CC" w:rsidP="00D132CC"/>
    <w:p w:rsidR="00D132CC" w:rsidRDefault="00D132CC" w:rsidP="00466CEE">
      <w:pPr>
        <w:pStyle w:val="Pargrafdellista"/>
        <w:numPr>
          <w:ilvl w:val="0"/>
          <w:numId w:val="13"/>
        </w:numPr>
      </w:pPr>
      <w:r>
        <w:t>Introduir informació del document:</w:t>
      </w:r>
    </w:p>
    <w:p w:rsidR="00D132CC" w:rsidRDefault="00CA362A" w:rsidP="00D132CC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22400" cy="3960000"/>
            <wp:effectExtent l="19050" t="19050" r="25800" b="21450"/>
            <wp:docPr id="39" name="Imatge 3" descr="C:\Documents and Settings\paulac\workspace\helium-2.6\helium-selenium\screenshots\CR\defproces\document\crea_do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ocuments and Settings\paulac\workspace\helium-2.6\helium-selenium\screenshots\CR\defproces\document\crea_doc3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2CC" w:rsidRDefault="00D132CC" w:rsidP="00D132CC"/>
    <w:p w:rsidR="00D132CC" w:rsidRDefault="00D132CC" w:rsidP="00D132CC"/>
    <w:p w:rsidR="00D132CC" w:rsidRDefault="00D132CC" w:rsidP="00466CEE">
      <w:pPr>
        <w:pStyle w:val="Pargrafdellista"/>
        <w:numPr>
          <w:ilvl w:val="0"/>
          <w:numId w:val="13"/>
        </w:numPr>
      </w:pPr>
      <w:r>
        <w:t>Resultat d’adjuntar un document a la definició de procés:</w:t>
      </w:r>
    </w:p>
    <w:p w:rsidR="00D132CC" w:rsidRDefault="00D132CC" w:rsidP="00D132CC"/>
    <w:p w:rsidR="00D132CC" w:rsidRPr="009D30E3" w:rsidRDefault="00CA362A" w:rsidP="00D132CC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40" name="Imatge 4" descr="C:\Documents and Settings\paulac\workspace\helium-2.6\helium-selenium\screenshots\CR\defproces\document\crea_do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ocuments and Settings\paulac\workspace\helium-2.6\helium-selenium\screenshots\CR\defproces\document\crea_doc4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2CC" w:rsidRDefault="00D132CC" w:rsidP="00D132CC">
      <w:pPr>
        <w:pStyle w:val="Ttol2"/>
        <w:numPr>
          <w:ilvl w:val="0"/>
          <w:numId w:val="0"/>
        </w:numPr>
        <w:ind w:left="576"/>
      </w:pPr>
    </w:p>
    <w:p w:rsidR="007A3770" w:rsidRDefault="007A3770" w:rsidP="007A3770">
      <w:pPr>
        <w:pStyle w:val="Ttol2"/>
      </w:pPr>
      <w:bookmarkStart w:id="43" w:name="_Toc373160458"/>
      <w:r>
        <w:t>DPR.1</w:t>
      </w:r>
      <w:r w:rsidR="00722E19">
        <w:t xml:space="preserve">3 </w:t>
      </w:r>
      <w:r>
        <w:t>Adjuntar document plantilla</w:t>
      </w:r>
      <w:bookmarkEnd w:id="43"/>
    </w:p>
    <w:p w:rsidR="00CA362A" w:rsidRDefault="00CA362A" w:rsidP="00EC44FC">
      <w:pPr>
        <w:pStyle w:val="Pargrafdellista"/>
        <w:numPr>
          <w:ilvl w:val="0"/>
          <w:numId w:val="46"/>
        </w:numPr>
      </w:pPr>
      <w:r>
        <w:t>Seleccionar opció Documents de la definició de procés:</w:t>
      </w:r>
    </w:p>
    <w:p w:rsidR="00CA362A" w:rsidRDefault="00CA362A" w:rsidP="00CA362A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41" name="Imatge 5" descr="C:\Documents and Settings\paulac\workspace\helium-2.6\helium-selenium\screenshots\CR\defproces\document\crea_docp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ocuments and Settings\paulac\workspace\helium-2.6\helium-selenium\screenshots\CR\defproces\document\crea_docpl1.pn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362A" w:rsidRDefault="00CA362A" w:rsidP="00CA362A"/>
    <w:p w:rsidR="00CA362A" w:rsidRDefault="00CA362A" w:rsidP="00EC44FC">
      <w:pPr>
        <w:pStyle w:val="Pargrafdellista"/>
        <w:numPr>
          <w:ilvl w:val="0"/>
          <w:numId w:val="46"/>
        </w:numPr>
      </w:pPr>
      <w:r>
        <w:t>Introduir informació del document:</w:t>
      </w:r>
    </w:p>
    <w:p w:rsidR="00CA362A" w:rsidRDefault="00CA362A" w:rsidP="00CA362A">
      <w:pPr>
        <w:pStyle w:val="Pargrafdellista"/>
      </w:pPr>
    </w:p>
    <w:p w:rsidR="00CA362A" w:rsidRDefault="00CA362A" w:rsidP="00CA362A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22400" cy="3960000"/>
            <wp:effectExtent l="19050" t="19050" r="25800" b="21450"/>
            <wp:docPr id="42" name="Imatge 6" descr="C:\Documents and Settings\paulac\workspace\helium-2.6\helium-selenium\screenshots\CR\defproces\document\crea_docpl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ocuments and Settings\paulac\workspace\helium-2.6\helium-selenium\screenshots\CR\defproces\document\crea_docpl3.pn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9F9" w:rsidRDefault="00BA59F9" w:rsidP="00BA59F9">
      <w:pPr>
        <w:pStyle w:val="Pargrafdellista"/>
      </w:pPr>
    </w:p>
    <w:p w:rsidR="00CA362A" w:rsidRDefault="00CA362A" w:rsidP="00EC44FC">
      <w:pPr>
        <w:pStyle w:val="Pargrafdellista"/>
        <w:numPr>
          <w:ilvl w:val="0"/>
          <w:numId w:val="46"/>
        </w:numPr>
      </w:pPr>
      <w:r>
        <w:t xml:space="preserve">Resultat d’adjuntar un document </w:t>
      </w:r>
      <w:r w:rsidR="00BA59F9">
        <w:t xml:space="preserve">de tipus plantilla </w:t>
      </w:r>
      <w:r>
        <w:t>a la definició de procés:</w:t>
      </w:r>
    </w:p>
    <w:p w:rsidR="00CA362A" w:rsidRDefault="00993888" w:rsidP="00BA59F9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44" name="Imatge 8" descr="C:\Documents and Settings\paulac\workspace\helium-2.6\helium-selenium\screenshots\CR\defproces\document\crea_docpl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ocuments and Settings\paulac\workspace\helium-2.6\helium-selenium\screenshots\CR\defproces\document\crea_docpl4.pn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770" w:rsidRPr="007A3770" w:rsidRDefault="007A3770" w:rsidP="007A3770"/>
    <w:p w:rsidR="007A3770" w:rsidRDefault="007A3770" w:rsidP="007A3770">
      <w:pPr>
        <w:pStyle w:val="Ttol2"/>
      </w:pPr>
      <w:bookmarkStart w:id="44" w:name="_Toc373160459"/>
      <w:r>
        <w:t>DPR.1</w:t>
      </w:r>
      <w:r w:rsidR="00722E19">
        <w:t xml:space="preserve">4 </w:t>
      </w:r>
      <w:r>
        <w:t>Modificar document</w:t>
      </w:r>
      <w:bookmarkEnd w:id="44"/>
    </w:p>
    <w:p w:rsidR="001C090C" w:rsidRDefault="001C090C" w:rsidP="00EC44FC">
      <w:pPr>
        <w:pStyle w:val="Pargrafdellista"/>
        <w:numPr>
          <w:ilvl w:val="0"/>
          <w:numId w:val="47"/>
        </w:numPr>
      </w:pPr>
      <w:r>
        <w:lastRenderedPageBreak/>
        <w:t>Seleccionar opció Documents de la definició de procés:</w:t>
      </w:r>
    </w:p>
    <w:p w:rsidR="001C090C" w:rsidRDefault="001C090C" w:rsidP="001C090C"/>
    <w:p w:rsidR="001C090C" w:rsidRDefault="001C090C" w:rsidP="001C090C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46" name="Imatge 9" descr="C:\Documents and Settings\paulac\workspace\helium-2.6\helium-selenium\screenshots\CR\defproces\document\mod_do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ocuments and Settings\paulac\workspace\helium-2.6\helium-selenium\screenshots\CR\defproces\document\mod_doc1.pn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90C" w:rsidRDefault="001C090C" w:rsidP="00EC44FC">
      <w:pPr>
        <w:pStyle w:val="Pargrafdellista"/>
        <w:numPr>
          <w:ilvl w:val="0"/>
          <w:numId w:val="47"/>
        </w:numPr>
      </w:pPr>
      <w:r>
        <w:t>Introduir informació del document:</w:t>
      </w:r>
    </w:p>
    <w:p w:rsidR="001C090C" w:rsidRDefault="001C090C" w:rsidP="001C090C">
      <w:pPr>
        <w:pStyle w:val="Pargrafdellista"/>
      </w:pPr>
    </w:p>
    <w:p w:rsidR="001C090C" w:rsidRDefault="001C090C" w:rsidP="001C090C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47" name="Imatge 10" descr="C:\Documents and Settings\paulac\workspace\helium-2.6\helium-selenium\screenshots\CR\defproces\document\mod_do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ocuments and Settings\paulac\workspace\helium-2.6\helium-selenium\screenshots\CR\defproces\document\mod_doc2.pn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90C" w:rsidRDefault="001C090C" w:rsidP="001C090C">
      <w:pPr>
        <w:jc w:val="center"/>
      </w:pPr>
    </w:p>
    <w:p w:rsidR="001C090C" w:rsidRDefault="001C090C" w:rsidP="001C090C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22400" cy="3960000"/>
            <wp:effectExtent l="19050" t="19050" r="25800" b="21450"/>
            <wp:docPr id="48" name="Imatge 11" descr="C:\Documents and Settings\paulac\workspace\helium-2.6\helium-selenium\screenshots\CR\defproces\document\mod_do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ocuments and Settings\paulac\workspace\helium-2.6\helium-selenium\screenshots\CR\defproces\document\mod_doc3.pn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101" w:rsidRDefault="00472101" w:rsidP="001C090C">
      <w:pPr>
        <w:jc w:val="center"/>
      </w:pPr>
    </w:p>
    <w:p w:rsidR="001C090C" w:rsidRDefault="001C090C" w:rsidP="00EC44FC">
      <w:pPr>
        <w:pStyle w:val="Pargrafdellista"/>
        <w:numPr>
          <w:ilvl w:val="0"/>
          <w:numId w:val="47"/>
        </w:numPr>
      </w:pPr>
      <w:r>
        <w:t>Resultat de modificar un document de la definició de procés:</w:t>
      </w:r>
    </w:p>
    <w:p w:rsidR="001C090C" w:rsidRDefault="001C090C" w:rsidP="001C090C"/>
    <w:p w:rsidR="007A3770" w:rsidRPr="007A3770" w:rsidRDefault="00472101" w:rsidP="00472101">
      <w:pPr>
        <w:jc w:val="center"/>
      </w:pPr>
      <w:r w:rsidRPr="00472101"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54" name="Imatge 12" descr="C:\Documents and Settings\paulac\workspace\helium-2.6\helium-selenium\screenshots\CR\defproces\document\mod_do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Documents and Settings\paulac\workspace\helium-2.6\helium-selenium\screenshots\CR\defproces\document\mod_doc4.pn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770" w:rsidRDefault="007A3770" w:rsidP="007A3770">
      <w:pPr>
        <w:pStyle w:val="Ttol2"/>
      </w:pPr>
      <w:bookmarkStart w:id="45" w:name="_Toc373160460"/>
      <w:r>
        <w:t>DPR.1</w:t>
      </w:r>
      <w:r w:rsidR="00722E19">
        <w:t xml:space="preserve">5 </w:t>
      </w:r>
      <w:r>
        <w:t xml:space="preserve">Eliminar </w:t>
      </w:r>
      <w:r w:rsidRPr="003A6982">
        <w:t>document</w:t>
      </w:r>
      <w:bookmarkEnd w:id="45"/>
    </w:p>
    <w:p w:rsidR="007A3770" w:rsidRDefault="007A3770" w:rsidP="007A3770"/>
    <w:p w:rsidR="00472101" w:rsidRDefault="00472101" w:rsidP="00472101">
      <w:pPr>
        <w:pStyle w:val="Pargrafdellista"/>
        <w:numPr>
          <w:ilvl w:val="0"/>
          <w:numId w:val="15"/>
        </w:numPr>
      </w:pPr>
      <w:r>
        <w:t>Seleccionar opció Documents de la definició de procés:</w:t>
      </w:r>
    </w:p>
    <w:p w:rsidR="00472101" w:rsidRDefault="00472101" w:rsidP="00472101"/>
    <w:p w:rsidR="00472101" w:rsidRPr="00472101" w:rsidRDefault="00472101" w:rsidP="00472101">
      <w:pPr>
        <w:jc w:val="center"/>
      </w:pPr>
      <w:r w:rsidRPr="00472101"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55" name="Imatge 9" descr="C:\Documents and Settings\paulac\workspace\helium-2.6\helium-selenium\screenshots\CR\defproces\document\mod_do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ocuments and Settings\paulac\workspace\helium-2.6\helium-selenium\screenshots\CR\defproces\document\mod_doc1.pn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101" w:rsidRPr="009C190A" w:rsidRDefault="00472101" w:rsidP="00472101">
      <w:pPr>
        <w:rPr>
          <w:szCs w:val="22"/>
        </w:rPr>
      </w:pPr>
    </w:p>
    <w:p w:rsidR="00472101" w:rsidRPr="009C190A" w:rsidRDefault="00472101" w:rsidP="00472101">
      <w:pPr>
        <w:rPr>
          <w:szCs w:val="22"/>
        </w:rPr>
      </w:pPr>
    </w:p>
    <w:p w:rsidR="00472101" w:rsidRPr="009C190A" w:rsidRDefault="00472101" w:rsidP="00472101">
      <w:pPr>
        <w:rPr>
          <w:szCs w:val="22"/>
        </w:rPr>
      </w:pPr>
    </w:p>
    <w:p w:rsidR="00472101" w:rsidRPr="009C190A" w:rsidRDefault="00472101" w:rsidP="00472101">
      <w:pPr>
        <w:rPr>
          <w:szCs w:val="22"/>
        </w:rPr>
      </w:pPr>
    </w:p>
    <w:p w:rsidR="00472101" w:rsidRDefault="00472101" w:rsidP="00472101">
      <w:pPr>
        <w:pStyle w:val="Pargrafdellista"/>
        <w:numPr>
          <w:ilvl w:val="0"/>
          <w:numId w:val="15"/>
        </w:numPr>
        <w:rPr>
          <w:szCs w:val="22"/>
        </w:rPr>
      </w:pPr>
      <w:r>
        <w:rPr>
          <w:szCs w:val="22"/>
        </w:rPr>
        <w:t>Resultat d’esborrar un document d’una definició de procés:</w:t>
      </w:r>
    </w:p>
    <w:p w:rsidR="00472101" w:rsidRDefault="00472101" w:rsidP="00472101">
      <w:pPr>
        <w:rPr>
          <w:szCs w:val="22"/>
        </w:rPr>
      </w:pPr>
    </w:p>
    <w:p w:rsidR="00472101" w:rsidRDefault="00472101" w:rsidP="00472101">
      <w:pPr>
        <w:rPr>
          <w:szCs w:val="22"/>
        </w:rPr>
      </w:pPr>
    </w:p>
    <w:p w:rsidR="00472101" w:rsidRPr="00D41BF9" w:rsidRDefault="00472101" w:rsidP="00472101">
      <w:pPr>
        <w:jc w:val="center"/>
        <w:rPr>
          <w:szCs w:val="22"/>
        </w:rPr>
      </w:pPr>
      <w:r>
        <w:rPr>
          <w:noProof/>
          <w:szCs w:val="22"/>
          <w:lang w:val="es-ES"/>
        </w:rPr>
        <w:lastRenderedPageBreak/>
        <w:drawing>
          <wp:inline distT="0" distB="0" distL="0" distR="0">
            <wp:extent cx="4622400" cy="3960000"/>
            <wp:effectExtent l="19050" t="19050" r="25800" b="21450"/>
            <wp:docPr id="56" name="Imatge 13" descr="C:\Documents and Settings\paulac\workspace\helium-2.6\helium-selenium\screenshots\CR\defproces\document\esborra_do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ocuments and Settings\paulac\workspace\helium-2.6\helium-selenium\screenshots\CR\defproces\document\esborra_doc2.pn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101" w:rsidRDefault="00472101" w:rsidP="001C090C">
      <w:pPr>
        <w:jc w:val="center"/>
      </w:pPr>
    </w:p>
    <w:p w:rsidR="00472101" w:rsidRDefault="00472101" w:rsidP="001C090C">
      <w:pPr>
        <w:jc w:val="center"/>
      </w:pPr>
    </w:p>
    <w:p w:rsidR="00472101" w:rsidRPr="007A3770" w:rsidRDefault="00472101" w:rsidP="001C090C">
      <w:pPr>
        <w:jc w:val="center"/>
      </w:pPr>
    </w:p>
    <w:p w:rsidR="00D132CC" w:rsidRDefault="007A3770" w:rsidP="00D132CC">
      <w:pPr>
        <w:pStyle w:val="Ttol2"/>
      </w:pPr>
      <w:bookmarkStart w:id="46" w:name="_Toc373160461"/>
      <w:r>
        <w:t>DPR</w:t>
      </w:r>
      <w:r w:rsidR="00D132CC">
        <w:t>.</w:t>
      </w:r>
      <w:r>
        <w:t>1</w:t>
      </w:r>
      <w:r w:rsidR="00722E19">
        <w:t>6</w:t>
      </w:r>
      <w:r w:rsidR="00D132CC">
        <w:t xml:space="preserve"> Crear termini</w:t>
      </w:r>
      <w:bookmarkEnd w:id="46"/>
    </w:p>
    <w:p w:rsidR="00D132CC" w:rsidRDefault="00D132CC" w:rsidP="00D132CC"/>
    <w:p w:rsidR="00D132CC" w:rsidRDefault="00D132CC" w:rsidP="00466CEE">
      <w:pPr>
        <w:pStyle w:val="Pargrafdellista"/>
        <w:numPr>
          <w:ilvl w:val="0"/>
          <w:numId w:val="14"/>
        </w:numPr>
      </w:pPr>
      <w:r>
        <w:t>Seleccionar opció Terminis de la definició de procés:</w:t>
      </w:r>
    </w:p>
    <w:p w:rsidR="00D132CC" w:rsidRPr="00BF6435" w:rsidRDefault="00D132CC" w:rsidP="00D132CC"/>
    <w:p w:rsidR="00D132CC" w:rsidRDefault="00D132CC" w:rsidP="00D132CC">
      <w:pPr>
        <w:pStyle w:val="Ttol2"/>
        <w:numPr>
          <w:ilvl w:val="0"/>
          <w:numId w:val="0"/>
        </w:numPr>
        <w:ind w:left="576" w:hanging="576"/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16471" cy="3960000"/>
            <wp:effectExtent l="19050" t="19050" r="12679" b="21450"/>
            <wp:docPr id="101" name="Imatge 26" descr="C:\Documents and Settings\paulac\workspace\helium-2.6\helium-selenium\screenshots\CR\defproces\termini\crea_termini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Documents and Settings\paulac\workspace\helium-2.6\helium-selenium\screenshots\CR\defproces\termini\crea_termini1.pn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1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2CC" w:rsidRDefault="00D132CC" w:rsidP="00D132CC">
      <w:pPr>
        <w:pStyle w:val="Ttol2"/>
        <w:numPr>
          <w:ilvl w:val="0"/>
          <w:numId w:val="0"/>
        </w:numPr>
        <w:ind w:left="576"/>
      </w:pPr>
    </w:p>
    <w:p w:rsidR="00D132CC" w:rsidRDefault="00D132CC" w:rsidP="00D132CC">
      <w:pPr>
        <w:pStyle w:val="Ttol2"/>
        <w:numPr>
          <w:ilvl w:val="0"/>
          <w:numId w:val="0"/>
        </w:numPr>
        <w:ind w:left="576"/>
      </w:pPr>
    </w:p>
    <w:p w:rsidR="00D132CC" w:rsidRDefault="00D132CC" w:rsidP="00466CEE">
      <w:pPr>
        <w:pStyle w:val="Pargrafdellista"/>
        <w:numPr>
          <w:ilvl w:val="0"/>
          <w:numId w:val="14"/>
        </w:numPr>
      </w:pPr>
      <w:r>
        <w:t>Introduir informació del termini:</w:t>
      </w:r>
    </w:p>
    <w:p w:rsidR="00D132CC" w:rsidRDefault="00D132CC" w:rsidP="00D132CC"/>
    <w:p w:rsidR="00D132CC" w:rsidRDefault="00D132CC" w:rsidP="00D132CC">
      <w:pPr>
        <w:jc w:val="center"/>
      </w:pPr>
      <w:r>
        <w:rPr>
          <w:noProof/>
          <w:lang w:val="es-ES"/>
        </w:rPr>
        <w:drawing>
          <wp:inline distT="0" distB="0" distL="0" distR="0">
            <wp:extent cx="4613650" cy="3960000"/>
            <wp:effectExtent l="19050" t="19050" r="15500" b="21450"/>
            <wp:docPr id="102" name="Imatge 28" descr="C:\Documents and Settings\paulac\workspace\helium-2.6\helium-selenium\screenshots\CR\defproces\termini\crea_termini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Documents and Settings\paulac\workspace\helium-2.6\helium-selenium\screenshots\CR\defproces\termini\crea_termini2.pn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2CC" w:rsidRDefault="00D132CC" w:rsidP="00D132CC"/>
    <w:p w:rsidR="00D132CC" w:rsidRDefault="00D132CC" w:rsidP="00466CEE">
      <w:pPr>
        <w:pStyle w:val="Pargrafdellista"/>
        <w:numPr>
          <w:ilvl w:val="0"/>
          <w:numId w:val="14"/>
        </w:numPr>
      </w:pPr>
      <w:r>
        <w:lastRenderedPageBreak/>
        <w:t>Resultat de crear un termini en una definició de procés:</w:t>
      </w:r>
    </w:p>
    <w:p w:rsidR="00D132CC" w:rsidRDefault="00D132CC" w:rsidP="00D132CC"/>
    <w:p w:rsidR="00D132CC" w:rsidRDefault="00D132CC" w:rsidP="00D132CC">
      <w:pPr>
        <w:jc w:val="center"/>
      </w:pPr>
      <w:r>
        <w:rPr>
          <w:noProof/>
          <w:lang w:val="es-ES"/>
        </w:rPr>
        <w:drawing>
          <wp:inline distT="0" distB="0" distL="0" distR="0">
            <wp:extent cx="4613650" cy="3960000"/>
            <wp:effectExtent l="19050" t="19050" r="15500" b="21450"/>
            <wp:docPr id="103" name="Imatge 29" descr="C:\Documents and Settings\paulac\workspace\helium-2.6\helium-selenium\screenshots\CR\defproces\termini\crea_termini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Documents and Settings\paulac\workspace\helium-2.6\helium-selenium\screenshots\CR\defproces\termini\crea_termini3.png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2CC" w:rsidRDefault="00D132CC" w:rsidP="00D132CC"/>
    <w:p w:rsidR="004644DC" w:rsidRDefault="00C22DAB" w:rsidP="004644DC">
      <w:pPr>
        <w:pStyle w:val="Ttol2"/>
      </w:pPr>
      <w:bookmarkStart w:id="47" w:name="_Toc373160462"/>
      <w:r>
        <w:t>DPR</w:t>
      </w:r>
      <w:r w:rsidR="004644DC">
        <w:t>.</w:t>
      </w:r>
      <w:r>
        <w:t>1</w:t>
      </w:r>
      <w:r w:rsidR="00722E19">
        <w:t>7</w:t>
      </w:r>
      <w:r w:rsidR="004644DC">
        <w:t xml:space="preserve"> </w:t>
      </w:r>
      <w:r>
        <w:t>Eliminar</w:t>
      </w:r>
      <w:r w:rsidR="004644DC">
        <w:t xml:space="preserve"> termini</w:t>
      </w:r>
      <w:bookmarkEnd w:id="47"/>
    </w:p>
    <w:p w:rsidR="004644DC" w:rsidRDefault="004644DC" w:rsidP="004644DC"/>
    <w:p w:rsidR="004644DC" w:rsidRDefault="004644DC" w:rsidP="004644DC">
      <w:pPr>
        <w:pStyle w:val="Pargrafdellista"/>
        <w:numPr>
          <w:ilvl w:val="0"/>
          <w:numId w:val="23"/>
        </w:numPr>
      </w:pPr>
      <w:r>
        <w:t>Seleccionar opció Terminis de la definició de procés:</w:t>
      </w:r>
    </w:p>
    <w:p w:rsidR="004644DC" w:rsidRDefault="004644DC" w:rsidP="004644DC"/>
    <w:p w:rsidR="004644DC" w:rsidRDefault="004644DC" w:rsidP="004644DC"/>
    <w:p w:rsidR="004644DC" w:rsidRDefault="004644DC" w:rsidP="004644DC"/>
    <w:p w:rsidR="004644DC" w:rsidRDefault="004644DC" w:rsidP="004644DC"/>
    <w:p w:rsidR="004644DC" w:rsidRDefault="004644DC" w:rsidP="004644DC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13650" cy="3960000"/>
            <wp:effectExtent l="19050" t="19050" r="15500" b="21450"/>
            <wp:docPr id="58" name="Imatge 30" descr="C:\Documents and Settings\paulac\workspace\helium-2.6\helium-selenium\screenshots\CR\defproces\termini\esborra_te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Documents and Settings\paulac\workspace\helium-2.6\helium-selenium\screenshots\CR\defproces\termini\esborra_ter1.pn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44DC" w:rsidRDefault="004644DC" w:rsidP="004644DC"/>
    <w:p w:rsidR="004644DC" w:rsidRDefault="004644DC" w:rsidP="004644DC"/>
    <w:p w:rsidR="004644DC" w:rsidRDefault="004644DC" w:rsidP="004644DC">
      <w:pPr>
        <w:pStyle w:val="Pargrafdellista"/>
        <w:numPr>
          <w:ilvl w:val="0"/>
          <w:numId w:val="23"/>
        </w:numPr>
      </w:pPr>
      <w:r>
        <w:t>Resultat d’esborrar un termini d’una definició de procés:</w:t>
      </w:r>
    </w:p>
    <w:p w:rsidR="004644DC" w:rsidRDefault="004644DC" w:rsidP="004644DC"/>
    <w:p w:rsidR="004644DC" w:rsidRDefault="004644DC" w:rsidP="004644DC"/>
    <w:p w:rsidR="004644DC" w:rsidRDefault="004644DC" w:rsidP="004644DC">
      <w:pPr>
        <w:jc w:val="center"/>
      </w:pPr>
      <w:r>
        <w:rPr>
          <w:noProof/>
          <w:lang w:val="es-ES"/>
        </w:rPr>
        <w:drawing>
          <wp:inline distT="0" distB="0" distL="0" distR="0">
            <wp:extent cx="4613650" cy="3960000"/>
            <wp:effectExtent l="19050" t="19050" r="15500" b="21450"/>
            <wp:docPr id="59" name="Imatge 31" descr="C:\Documents and Settings\paulac\workspace\helium-2.6\helium-selenium\screenshots\CR\defproces\termini\esborra_te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Documents and Settings\paulac\workspace\helium-2.6\helium-selenium\screenshots\CR\defproces\termini\esborra_ter2.png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DAB" w:rsidRDefault="00C22DAB" w:rsidP="00C22DAB">
      <w:pPr>
        <w:pStyle w:val="Ttol2"/>
        <w:numPr>
          <w:ilvl w:val="0"/>
          <w:numId w:val="0"/>
        </w:numPr>
        <w:ind w:left="576"/>
      </w:pPr>
    </w:p>
    <w:p w:rsidR="00C22DAB" w:rsidRPr="00005958" w:rsidRDefault="00C22DAB" w:rsidP="00C22DAB">
      <w:pPr>
        <w:pStyle w:val="Ttol2"/>
      </w:pPr>
      <w:bookmarkStart w:id="48" w:name="_Toc373160463"/>
      <w:r>
        <w:t>DPR.1</w:t>
      </w:r>
      <w:r w:rsidR="00722E19">
        <w:t xml:space="preserve">8 </w:t>
      </w:r>
      <w:r>
        <w:t>Assignar variable tasca</w:t>
      </w:r>
      <w:bookmarkEnd w:id="48"/>
    </w:p>
    <w:p w:rsidR="00D132CC" w:rsidRDefault="00D132CC" w:rsidP="00D132CC"/>
    <w:p w:rsidR="00D132CC" w:rsidRDefault="00D132CC" w:rsidP="00466CEE">
      <w:pPr>
        <w:pStyle w:val="Pargrafdellista"/>
        <w:numPr>
          <w:ilvl w:val="0"/>
          <w:numId w:val="24"/>
        </w:numPr>
      </w:pPr>
      <w:r>
        <w:t>Seleccionar opció Tasques de la definició de procés:</w:t>
      </w:r>
    </w:p>
    <w:p w:rsidR="00D132CC" w:rsidRDefault="00D132CC" w:rsidP="00D132CC"/>
    <w:p w:rsidR="00D132CC" w:rsidRDefault="00D132CC" w:rsidP="00D132CC">
      <w:pPr>
        <w:jc w:val="center"/>
      </w:pPr>
      <w:r>
        <w:rPr>
          <w:noProof/>
          <w:lang w:val="es-ES"/>
        </w:rPr>
        <w:drawing>
          <wp:inline distT="0" distB="0" distL="0" distR="0">
            <wp:extent cx="4613650" cy="3960000"/>
            <wp:effectExtent l="19050" t="19050" r="15500" b="21450"/>
            <wp:docPr id="107" name="Imatge 32" descr="C:\Documents and Settings\paulac\workspace\helium-2.6\helium-selenium\screenshots\CR\defproces\tasca\crea_va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Documents and Settings\paulac\workspace\helium-2.6\helium-selenium\screenshots\CR\defproces\tasca\crea_var1.png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2CC" w:rsidRDefault="00D132CC" w:rsidP="00D132CC"/>
    <w:p w:rsidR="00D132CC" w:rsidRDefault="00D132CC" w:rsidP="00466CEE">
      <w:pPr>
        <w:pStyle w:val="Pargrafdellista"/>
        <w:numPr>
          <w:ilvl w:val="0"/>
          <w:numId w:val="24"/>
        </w:numPr>
      </w:pPr>
      <w:r>
        <w:t>Introduir dades de la variable:</w:t>
      </w:r>
    </w:p>
    <w:p w:rsidR="00D132CC" w:rsidRDefault="00D132CC" w:rsidP="00D132CC"/>
    <w:p w:rsidR="00D132CC" w:rsidRDefault="00D132CC" w:rsidP="00D132CC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16471" cy="3960000"/>
            <wp:effectExtent l="19050" t="19050" r="12679" b="21450"/>
            <wp:docPr id="108" name="Imatge 33" descr="C:\Documents and Settings\paulac\workspace\helium-2.6\helium-selenium\screenshots\CR\defproces\tasca\crea_va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Documents and Settings\paulac\workspace\helium-2.6\helium-selenium\screenshots\CR\defproces\tasca\crea_var2.png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1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2CC" w:rsidRDefault="00D132CC" w:rsidP="00466CEE">
      <w:pPr>
        <w:pStyle w:val="Pargrafdellista"/>
        <w:numPr>
          <w:ilvl w:val="0"/>
          <w:numId w:val="24"/>
        </w:numPr>
      </w:pPr>
      <w:r>
        <w:t>Resultat d’afegir una variable a la tasca d’una definició de procés:</w:t>
      </w:r>
    </w:p>
    <w:p w:rsidR="00D132CC" w:rsidRDefault="00D132CC" w:rsidP="00D132CC"/>
    <w:p w:rsidR="00D132CC" w:rsidRDefault="00D132CC" w:rsidP="00D132CC"/>
    <w:p w:rsidR="00D132CC" w:rsidRDefault="00D132CC" w:rsidP="00D132CC">
      <w:pPr>
        <w:jc w:val="center"/>
      </w:pPr>
      <w:r>
        <w:rPr>
          <w:noProof/>
          <w:lang w:val="es-ES"/>
        </w:rPr>
        <w:drawing>
          <wp:inline distT="0" distB="0" distL="0" distR="0">
            <wp:extent cx="4613650" cy="3960000"/>
            <wp:effectExtent l="19050" t="19050" r="15500" b="21450"/>
            <wp:docPr id="113" name="Imatge 34" descr="C:\Documents and Settings\paulac\workspace\helium-2.6\helium-selenium\screenshots\CR\defproces\tasca\crea_var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Documents and Settings\paulac\workspace\helium-2.6\helium-selenium\screenshots\CR\defproces\tasca\crea_var3.png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DAB" w:rsidRDefault="00C22DAB" w:rsidP="00D132CC">
      <w:pPr>
        <w:jc w:val="center"/>
      </w:pPr>
    </w:p>
    <w:p w:rsidR="00C22DAB" w:rsidRDefault="00C22DAB" w:rsidP="00D132CC">
      <w:pPr>
        <w:jc w:val="center"/>
      </w:pPr>
    </w:p>
    <w:p w:rsidR="00C22DAB" w:rsidRDefault="00C22DAB" w:rsidP="00C22DAB">
      <w:pPr>
        <w:jc w:val="both"/>
      </w:pPr>
    </w:p>
    <w:p w:rsidR="00C22DAB" w:rsidRPr="00005958" w:rsidRDefault="00C22DAB" w:rsidP="00C22DAB">
      <w:pPr>
        <w:pStyle w:val="Ttol2"/>
      </w:pPr>
      <w:bookmarkStart w:id="49" w:name="_Toc373160464"/>
      <w:r>
        <w:t>DPR.1</w:t>
      </w:r>
      <w:r w:rsidR="00722E19">
        <w:t xml:space="preserve">9 </w:t>
      </w:r>
      <w:r>
        <w:t>Modificar variable tasca</w:t>
      </w:r>
      <w:bookmarkEnd w:id="49"/>
    </w:p>
    <w:p w:rsidR="008C0F67" w:rsidRDefault="008C0F67" w:rsidP="008C0F67">
      <w:pPr>
        <w:pStyle w:val="Pargrafdellista"/>
        <w:numPr>
          <w:ilvl w:val="0"/>
          <w:numId w:val="25"/>
        </w:numPr>
      </w:pPr>
      <w:r>
        <w:t>Seleccionar opció Tasques de la definició de procés:</w:t>
      </w:r>
    </w:p>
    <w:p w:rsidR="00C22DAB" w:rsidRDefault="00C22DAB" w:rsidP="00C22DAB">
      <w:pPr>
        <w:jc w:val="both"/>
      </w:pPr>
    </w:p>
    <w:p w:rsidR="008C0F67" w:rsidRDefault="008C0F67" w:rsidP="008C0F67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57" name="Imatge 1" descr="C:\Documents and Settings\paulac\workspace\helium-2.6\helium-selenium\screenshots\CR\defproces\tasca\modif_va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paulac\workspace\helium-2.6\helium-selenium\screenshots\CR\defproces\tasca\modif_var1.png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0F67" w:rsidRDefault="008C0F67" w:rsidP="00C22DAB">
      <w:pPr>
        <w:jc w:val="both"/>
      </w:pPr>
    </w:p>
    <w:p w:rsidR="008C0F67" w:rsidRDefault="008C0F67" w:rsidP="008C0F67">
      <w:pPr>
        <w:pStyle w:val="Pargrafdellista"/>
        <w:numPr>
          <w:ilvl w:val="0"/>
          <w:numId w:val="25"/>
        </w:numPr>
        <w:jc w:val="both"/>
      </w:pPr>
      <w:r>
        <w:t>Marcar com obligatòria la variable:</w:t>
      </w:r>
    </w:p>
    <w:p w:rsidR="008C0F67" w:rsidRDefault="008C0F67" w:rsidP="008C0F67">
      <w:pPr>
        <w:pStyle w:val="Pargrafdellista"/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22400" cy="3960000"/>
            <wp:effectExtent l="19050" t="19050" r="25800" b="21450"/>
            <wp:docPr id="61" name="Imatge 2" descr="C:\Documents and Settings\paulac\workspace\helium-2.6\helium-selenium\screenshots\CR\defproces\tasca\modif_va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paulac\workspace\helium-2.6\helium-selenium\screenshots\CR\defproces\tasca\modif_var2.png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0F67" w:rsidRDefault="008C0F67" w:rsidP="008C0F67">
      <w:pPr>
        <w:pStyle w:val="Pargrafdellista"/>
        <w:jc w:val="center"/>
      </w:pPr>
    </w:p>
    <w:p w:rsidR="008C0F67" w:rsidRDefault="008C0F67" w:rsidP="008C0F67">
      <w:pPr>
        <w:pStyle w:val="Pargrafdellista"/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62" name="Imatge 3" descr="C:\Documents and Settings\paulac\workspace\helium-2.6\helium-selenium\screenshots\CR\defproces\tasca\modif_var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ocuments and Settings\paulac\workspace\helium-2.6\helium-selenium\screenshots\CR\defproces\tasca\modif_var3.png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0F67" w:rsidRDefault="008C0F67" w:rsidP="008C0F67">
      <w:pPr>
        <w:jc w:val="both"/>
      </w:pPr>
    </w:p>
    <w:p w:rsidR="008C0F67" w:rsidRDefault="008C0F67" w:rsidP="008C0F67">
      <w:pPr>
        <w:pStyle w:val="Pargrafdellista"/>
        <w:numPr>
          <w:ilvl w:val="0"/>
          <w:numId w:val="25"/>
        </w:numPr>
        <w:jc w:val="both"/>
      </w:pPr>
      <w:r>
        <w:t>Resultat de modificar la variable de la tasca:</w:t>
      </w:r>
    </w:p>
    <w:p w:rsidR="008C0F67" w:rsidRDefault="008C0F67" w:rsidP="008C0F67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22400" cy="3960000"/>
            <wp:effectExtent l="19050" t="19050" r="25800" b="21450"/>
            <wp:docPr id="63" name="Imatge 4" descr="C:\Documents and Settings\paulac\workspace\helium-2.6\helium-selenium\screenshots\CR\defproces\tasca\modif_var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ocuments and Settings\paulac\workspace\helium-2.6\helium-selenium\screenshots\CR\defproces\tasca\modif_var4.png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0F67" w:rsidRDefault="008C0F67" w:rsidP="00C22DAB">
      <w:pPr>
        <w:jc w:val="both"/>
      </w:pPr>
    </w:p>
    <w:p w:rsidR="00C22DAB" w:rsidRDefault="00722E19" w:rsidP="00C22DAB">
      <w:pPr>
        <w:pStyle w:val="Ttol2"/>
      </w:pPr>
      <w:bookmarkStart w:id="50" w:name="_Toc373160465"/>
      <w:r>
        <w:t xml:space="preserve">DPR.20 </w:t>
      </w:r>
      <w:r w:rsidR="00C22DAB">
        <w:t>Eliminar variable tasca</w:t>
      </w:r>
      <w:bookmarkEnd w:id="50"/>
    </w:p>
    <w:p w:rsidR="00C22DAB" w:rsidRDefault="00C22DAB" w:rsidP="00C22DAB"/>
    <w:p w:rsidR="00C22DAB" w:rsidRDefault="00C22DAB" w:rsidP="00C22DAB"/>
    <w:p w:rsidR="00C22DAB" w:rsidRDefault="00C22DAB" w:rsidP="00EC44FC">
      <w:pPr>
        <w:pStyle w:val="Pargrafdellista"/>
        <w:numPr>
          <w:ilvl w:val="0"/>
          <w:numId w:val="48"/>
        </w:numPr>
      </w:pPr>
      <w:r>
        <w:t>Seleccionar opció Tasques de la definició de procés:</w:t>
      </w:r>
    </w:p>
    <w:p w:rsidR="00C22DAB" w:rsidRDefault="00C22DAB" w:rsidP="00C22DAB"/>
    <w:p w:rsidR="00C22DAB" w:rsidRDefault="00C22DAB" w:rsidP="00C22DAB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16471" cy="3960000"/>
            <wp:effectExtent l="19050" t="19050" r="12679" b="21450"/>
            <wp:docPr id="28" name="Imatge 35" descr="C:\Documents and Settings\paulac\workspace\helium-2.6\helium-selenium\screenshots\CR\defproces\tasca\esborra_va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Documents and Settings\paulac\workspace\helium-2.6\helium-selenium\screenshots\CR\defproces\tasca\esborra_var1.png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1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DAB" w:rsidRDefault="00C22DAB" w:rsidP="00C22DAB"/>
    <w:p w:rsidR="00C22DAB" w:rsidRDefault="00C22DAB" w:rsidP="00EC44FC">
      <w:pPr>
        <w:pStyle w:val="Pargrafdellista"/>
        <w:numPr>
          <w:ilvl w:val="0"/>
          <w:numId w:val="48"/>
        </w:numPr>
      </w:pPr>
      <w:r>
        <w:t>Accedir a les variables de la tasca:</w:t>
      </w:r>
    </w:p>
    <w:p w:rsidR="00C22DAB" w:rsidRDefault="00C22DAB" w:rsidP="00C22DAB"/>
    <w:p w:rsidR="00C22DAB" w:rsidRDefault="008C0F67" w:rsidP="00C22DAB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65" name="Imatge 6" descr="C:\Documents and Settings\paulac\workspace\helium-2.6\helium-selenium\screenshots\CR\defproces\tasca\esborra_va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ocuments and Settings\paulac\workspace\helium-2.6\helium-selenium\screenshots\CR\defproces\tasca\esborra_var2.png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DAB" w:rsidRDefault="00C22DAB" w:rsidP="00C22DAB"/>
    <w:p w:rsidR="00C22DAB" w:rsidRDefault="00C22DAB" w:rsidP="00EC44FC">
      <w:pPr>
        <w:pStyle w:val="Pargrafdellista"/>
        <w:numPr>
          <w:ilvl w:val="0"/>
          <w:numId w:val="48"/>
        </w:numPr>
      </w:pPr>
      <w:r>
        <w:t>Resultat d’eliminar una variable d’una tasca de la definició de procés:</w:t>
      </w:r>
    </w:p>
    <w:p w:rsidR="00C22DAB" w:rsidRDefault="00C22DAB" w:rsidP="00C22DAB"/>
    <w:p w:rsidR="00C22DAB" w:rsidRDefault="00C22DAB" w:rsidP="00C22DAB"/>
    <w:p w:rsidR="00C22DAB" w:rsidRDefault="00C22DAB" w:rsidP="00C22DAB">
      <w:pPr>
        <w:jc w:val="center"/>
      </w:pPr>
      <w:r>
        <w:rPr>
          <w:noProof/>
          <w:lang w:val="es-ES"/>
        </w:rPr>
        <w:drawing>
          <wp:inline distT="0" distB="0" distL="0" distR="0">
            <wp:extent cx="4616471" cy="3960000"/>
            <wp:effectExtent l="19050" t="19050" r="12679" b="21450"/>
            <wp:docPr id="49" name="Imatge 37" descr="C:\Documents and Settings\paulac\workspace\helium-2.6\helium-selenium\screenshots\CR\defproces\tasca\esborra_var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Documents and Settings\paulac\workspace\helium-2.6\helium-selenium\screenshots\CR\defproces\tasca\esborra_var3.png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1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DAB" w:rsidRPr="00C22DAB" w:rsidRDefault="00C22DAB" w:rsidP="00C22DAB"/>
    <w:p w:rsidR="00C22DAB" w:rsidRDefault="00C22DAB" w:rsidP="00C22DAB">
      <w:pPr>
        <w:pStyle w:val="Ttol2"/>
      </w:pPr>
      <w:bookmarkStart w:id="51" w:name="_Toc373160466"/>
      <w:r>
        <w:t>DPR.2</w:t>
      </w:r>
      <w:r w:rsidR="00722E19">
        <w:t xml:space="preserve">1 </w:t>
      </w:r>
      <w:r>
        <w:t>Assignar document tasca</w:t>
      </w:r>
      <w:bookmarkEnd w:id="51"/>
    </w:p>
    <w:p w:rsidR="00C22DAB" w:rsidRDefault="00C22DAB" w:rsidP="00C22DAB">
      <w:pPr>
        <w:pStyle w:val="Pargrafdellista"/>
        <w:numPr>
          <w:ilvl w:val="0"/>
          <w:numId w:val="26"/>
        </w:numPr>
      </w:pPr>
      <w:r>
        <w:t>Seleccionar opció Tasques de la definició de procés:</w:t>
      </w:r>
    </w:p>
    <w:p w:rsidR="00C22DAB" w:rsidRDefault="00C22DAB" w:rsidP="00C22DAB"/>
    <w:p w:rsidR="00C22DAB" w:rsidRDefault="00C22DAB" w:rsidP="00C22DAB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13650" cy="3960000"/>
            <wp:effectExtent l="19050" t="19050" r="15500" b="21450"/>
            <wp:docPr id="3" name="Imatge 32" descr="C:\Documents and Settings\paulac\workspace\helium-2.6\helium-selenium\screenshots\CR\defproces\tasca\crea_va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Documents and Settings\paulac\workspace\helium-2.6\helium-selenium\screenshots\CR\defproces\tasca\crea_var1.png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DAB" w:rsidRDefault="00C22DAB" w:rsidP="00C22DAB">
      <w:pPr>
        <w:pStyle w:val="Ttol2"/>
        <w:numPr>
          <w:ilvl w:val="0"/>
          <w:numId w:val="0"/>
        </w:numPr>
        <w:ind w:left="576" w:hanging="576"/>
      </w:pPr>
    </w:p>
    <w:p w:rsidR="00C22DAB" w:rsidRDefault="00C22DAB" w:rsidP="00C22DAB">
      <w:pPr>
        <w:pStyle w:val="Ttol2"/>
        <w:numPr>
          <w:ilvl w:val="0"/>
          <w:numId w:val="0"/>
        </w:numPr>
        <w:ind w:left="576"/>
      </w:pPr>
    </w:p>
    <w:p w:rsidR="00C22DAB" w:rsidRDefault="00C22DAB" w:rsidP="00C22DAB">
      <w:pPr>
        <w:pStyle w:val="Pargrafdellista"/>
        <w:numPr>
          <w:ilvl w:val="0"/>
          <w:numId w:val="26"/>
        </w:numPr>
      </w:pPr>
      <w:r>
        <w:t>Introduir dades del document:</w:t>
      </w:r>
    </w:p>
    <w:p w:rsidR="00C22DAB" w:rsidRDefault="00C22DAB" w:rsidP="00C22DAB">
      <w:pPr>
        <w:ind w:left="360"/>
      </w:pPr>
    </w:p>
    <w:p w:rsidR="00C22DAB" w:rsidRDefault="0032589D" w:rsidP="00C22DAB">
      <w:pPr>
        <w:ind w:left="360"/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68" name="Imatge 9" descr="C:\Documents and Settings\paulac\workspace\helium-2.6\helium-selenium\screenshots\CR\defproces\tasca\crea_do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ocuments and Settings\paulac\workspace\helium-2.6\helium-selenium\screenshots\CR\defproces\tasca\crea_doc2.png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DAB" w:rsidRDefault="00C22DAB" w:rsidP="00C22DAB">
      <w:pPr>
        <w:ind w:left="360"/>
      </w:pPr>
    </w:p>
    <w:p w:rsidR="00C22DAB" w:rsidRDefault="00C22DAB" w:rsidP="00C22DAB">
      <w:pPr>
        <w:pStyle w:val="Pargrafdellista"/>
        <w:numPr>
          <w:ilvl w:val="0"/>
          <w:numId w:val="26"/>
        </w:numPr>
      </w:pPr>
      <w:r>
        <w:t>Resultat d’afegir un document a una tasca de la definició de procés:</w:t>
      </w:r>
    </w:p>
    <w:p w:rsidR="00C22DAB" w:rsidRDefault="00C22DAB" w:rsidP="00C22DAB"/>
    <w:p w:rsidR="00C22DAB" w:rsidRDefault="00C22DAB" w:rsidP="00C22DAB"/>
    <w:p w:rsidR="00C22DAB" w:rsidRDefault="0032589D" w:rsidP="00C22DAB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69" name="Imatge 10" descr="C:\Documents and Settings\paulac\workspace\helium-2.6\helium-selenium\screenshots\CR\defproces\tasca\crea_do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ocuments and Settings\paulac\workspace\helium-2.6\helium-selenium\screenshots\CR\defproces\tasca\crea_doc3.png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DAB" w:rsidRDefault="00C22DAB" w:rsidP="00C22DAB"/>
    <w:p w:rsidR="00C22DAB" w:rsidRPr="00C22DAB" w:rsidRDefault="00C22DAB" w:rsidP="00C22DAB"/>
    <w:p w:rsidR="00C22DAB" w:rsidRDefault="00C22DAB" w:rsidP="00C22DAB">
      <w:pPr>
        <w:pStyle w:val="Ttol2"/>
      </w:pPr>
      <w:bookmarkStart w:id="52" w:name="_Toc373160467"/>
      <w:r>
        <w:t>DPR.2</w:t>
      </w:r>
      <w:r w:rsidR="00722E19">
        <w:t xml:space="preserve">2 </w:t>
      </w:r>
      <w:r>
        <w:t>Modificar document tasca</w:t>
      </w:r>
      <w:bookmarkEnd w:id="52"/>
    </w:p>
    <w:p w:rsidR="00C22DAB" w:rsidRDefault="00C22DAB" w:rsidP="00C22DAB"/>
    <w:p w:rsidR="008C0F67" w:rsidRDefault="008C0F67" w:rsidP="008C0F67">
      <w:pPr>
        <w:pStyle w:val="Pargrafdellista"/>
        <w:numPr>
          <w:ilvl w:val="0"/>
          <w:numId w:val="27"/>
        </w:numPr>
      </w:pPr>
      <w:r>
        <w:t>Seleccionar opció Tasques de la definició de procés:</w:t>
      </w:r>
    </w:p>
    <w:p w:rsidR="0032589D" w:rsidRDefault="0032589D" w:rsidP="0032589D"/>
    <w:p w:rsidR="0032589D" w:rsidRDefault="00D40FFE" w:rsidP="00D40FFE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22400" cy="3960000"/>
            <wp:effectExtent l="19050" t="19050" r="25800" b="21450"/>
            <wp:docPr id="71" name="Imatge 11" descr="C:\Documents and Settings\paulac\workspace\helium-2.6\helium-selenium\screenshots\CR\defproces\tasca\modif_do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ocuments and Settings\paulac\workspace\helium-2.6\helium-selenium\screenshots\CR\defproces\tasca\modif_doc1.png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89D" w:rsidRDefault="0032589D" w:rsidP="0032589D">
      <w:pPr>
        <w:pStyle w:val="Pargrafdellista"/>
        <w:numPr>
          <w:ilvl w:val="0"/>
          <w:numId w:val="27"/>
        </w:numPr>
      </w:pPr>
      <w:r>
        <w:t>Modificar les propietats del document:</w:t>
      </w:r>
    </w:p>
    <w:p w:rsidR="0032589D" w:rsidRDefault="0032589D" w:rsidP="0032589D"/>
    <w:p w:rsidR="00D40FFE" w:rsidRDefault="00D40FFE" w:rsidP="00D40FFE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74" name="Imatge 12" descr="C:\Documents and Settings\paulac\workspace\helium-2.6\helium-selenium\screenshots\CR\defproces\tasca\modif_do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Documents and Settings\paulac\workspace\helium-2.6\helium-selenium\screenshots\CR\defproces\tasca\modif_doc2.png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FFE" w:rsidRDefault="00D40FFE" w:rsidP="00D40FFE">
      <w:pPr>
        <w:jc w:val="center"/>
      </w:pPr>
    </w:p>
    <w:p w:rsidR="00D40FFE" w:rsidRDefault="00D40FFE" w:rsidP="00D40FFE">
      <w:pPr>
        <w:jc w:val="center"/>
      </w:pPr>
      <w:r w:rsidRPr="00D40FFE">
        <w:rPr>
          <w:noProof/>
          <w:lang w:val="es-ES"/>
        </w:rPr>
        <w:lastRenderedPageBreak/>
        <w:drawing>
          <wp:inline distT="0" distB="0" distL="0" distR="0">
            <wp:extent cx="4622400" cy="3960000"/>
            <wp:effectExtent l="19050" t="19050" r="25800" b="21450"/>
            <wp:docPr id="77" name="Imatge 13" descr="C:\Documents and Settings\paulac\workspace\helium-2.6\helium-selenium\screenshots\CR\defproces\tasca\mod_do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ocuments and Settings\paulac\workspace\helium-2.6\helium-selenium\screenshots\CR\defproces\tasca\mod_doc4.png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FFE" w:rsidRDefault="00D40FFE" w:rsidP="0032589D"/>
    <w:p w:rsidR="0032589D" w:rsidRDefault="0032589D" w:rsidP="0032589D"/>
    <w:p w:rsidR="0032589D" w:rsidRDefault="0032589D" w:rsidP="0032589D">
      <w:pPr>
        <w:pStyle w:val="Pargrafdellista"/>
        <w:numPr>
          <w:ilvl w:val="0"/>
          <w:numId w:val="27"/>
        </w:numPr>
      </w:pPr>
      <w:r>
        <w:t>Resultat de la modificació de les propietats del document de la tasca:</w:t>
      </w:r>
    </w:p>
    <w:p w:rsidR="0032589D" w:rsidRDefault="0032589D" w:rsidP="0032589D"/>
    <w:p w:rsidR="008C0F67" w:rsidRDefault="008C0F67" w:rsidP="00C22DAB"/>
    <w:p w:rsidR="008C0F67" w:rsidRPr="00C22DAB" w:rsidRDefault="00D40FFE" w:rsidP="00C928AE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78" name="Imatge 14" descr="C:\Documents and Settings\paulac\workspace\helium-2.6\helium-selenium\screenshots\CR\defproces\tasca\mod_do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Documents and Settings\paulac\workspace\helium-2.6\helium-selenium\screenshots\CR\defproces\tasca\mod_doc5.png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DAB" w:rsidRPr="00005958" w:rsidRDefault="00C22DAB" w:rsidP="00C22DAB">
      <w:pPr>
        <w:pStyle w:val="Ttol2"/>
      </w:pPr>
      <w:bookmarkStart w:id="53" w:name="_Toc373160468"/>
      <w:r>
        <w:lastRenderedPageBreak/>
        <w:t>DPR.2</w:t>
      </w:r>
      <w:r w:rsidR="00722E19">
        <w:t xml:space="preserve">3 </w:t>
      </w:r>
      <w:r>
        <w:t>Eliminar document tasca</w:t>
      </w:r>
      <w:bookmarkEnd w:id="53"/>
    </w:p>
    <w:p w:rsidR="00C22DAB" w:rsidRDefault="00C22DAB" w:rsidP="00C22DAB"/>
    <w:p w:rsidR="00C22DAB" w:rsidRDefault="00C22DAB" w:rsidP="00C22DAB"/>
    <w:p w:rsidR="00C22DAB" w:rsidRDefault="00C22DAB" w:rsidP="00EC44FC">
      <w:pPr>
        <w:pStyle w:val="Pargrafdellista"/>
        <w:numPr>
          <w:ilvl w:val="0"/>
          <w:numId w:val="51"/>
        </w:numPr>
      </w:pPr>
      <w:r>
        <w:t>Seleccionar opció Tasques de la definició de procés:</w:t>
      </w:r>
    </w:p>
    <w:p w:rsidR="00C22DAB" w:rsidRDefault="00C22DAB" w:rsidP="00C22DAB"/>
    <w:p w:rsidR="00C22DAB" w:rsidRDefault="00C22DAB" w:rsidP="00C22DAB">
      <w:pPr>
        <w:jc w:val="center"/>
      </w:pPr>
      <w:r>
        <w:rPr>
          <w:noProof/>
          <w:lang w:val="es-ES"/>
        </w:rPr>
        <w:drawing>
          <wp:inline distT="0" distB="0" distL="0" distR="0">
            <wp:extent cx="4613650" cy="3960000"/>
            <wp:effectExtent l="19050" t="19050" r="15500" b="21450"/>
            <wp:docPr id="50" name="Imatge 40" descr="C:\Documents and Settings\paulac\workspace\helium-2.6\helium-selenium\screenshots\CR\defproces\tasca\esborra_do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Documents and Settings\paulac\workspace\helium-2.6\helium-selenium\screenshots\CR\defproces\tasca\esborra_doc1.png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FFE" w:rsidRDefault="00D40FFE" w:rsidP="00C22DAB">
      <w:pPr>
        <w:jc w:val="center"/>
      </w:pPr>
    </w:p>
    <w:p w:rsidR="00D40FFE" w:rsidRDefault="00D40FFE" w:rsidP="00C22DAB">
      <w:pPr>
        <w:jc w:val="center"/>
      </w:pPr>
    </w:p>
    <w:p w:rsidR="00C22DAB" w:rsidRDefault="00C22DAB" w:rsidP="00EC44FC">
      <w:pPr>
        <w:pStyle w:val="Pargrafdellista"/>
        <w:numPr>
          <w:ilvl w:val="0"/>
          <w:numId w:val="51"/>
        </w:numPr>
      </w:pPr>
      <w:r>
        <w:t>Seleccionar documents de la tasca:</w:t>
      </w:r>
    </w:p>
    <w:p w:rsidR="00C22DAB" w:rsidRDefault="00C928AE" w:rsidP="00C22DAB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22400" cy="3960000"/>
            <wp:effectExtent l="19050" t="19050" r="25800" b="21450"/>
            <wp:docPr id="79" name="Imatge 15" descr="C:\Documents and Settings\paulac\workspace\helium-2.6\helium-selenium\screenshots\CR\defproces\tasca\esborra_do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Documents and Settings\paulac\workspace\helium-2.6\helium-selenium\screenshots\CR\defproces\tasca\esborra_doc2.png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DAB" w:rsidRDefault="00C22DAB" w:rsidP="00C22DAB"/>
    <w:p w:rsidR="00C22DAB" w:rsidRDefault="00C22DAB" w:rsidP="00C22DAB"/>
    <w:p w:rsidR="00C22DAB" w:rsidRDefault="00C22DAB" w:rsidP="00EC44FC">
      <w:pPr>
        <w:pStyle w:val="Pargrafdellista"/>
        <w:numPr>
          <w:ilvl w:val="0"/>
          <w:numId w:val="51"/>
        </w:numPr>
      </w:pPr>
      <w:r>
        <w:t>Resultat d’eliminar un document de la tasca de la definició de procés:</w:t>
      </w:r>
    </w:p>
    <w:p w:rsidR="00C22DAB" w:rsidRDefault="00C22DAB" w:rsidP="00C22DAB"/>
    <w:p w:rsidR="00C22DAB" w:rsidRDefault="00C22DAB" w:rsidP="00C22DAB"/>
    <w:p w:rsidR="00C22DAB" w:rsidRPr="009C49D3" w:rsidRDefault="00C22DAB" w:rsidP="00C22DAB">
      <w:pPr>
        <w:jc w:val="center"/>
      </w:pPr>
      <w:r>
        <w:rPr>
          <w:noProof/>
          <w:lang w:val="es-ES"/>
        </w:rPr>
        <w:drawing>
          <wp:inline distT="0" distB="0" distL="0" distR="0">
            <wp:extent cx="4616471" cy="3960000"/>
            <wp:effectExtent l="19050" t="19050" r="12679" b="21450"/>
            <wp:docPr id="53" name="Imatge 42" descr="C:\Documents and Settings\paulac\workspace\helium-2.6\helium-selenium\screenshots\CR\defproces\tasca\esborra_do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Documents and Settings\paulac\workspace\helium-2.6\helium-selenium\screenshots\CR\defproces\tasca\esborra_doc3.png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1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DAB" w:rsidRPr="00BF6435" w:rsidRDefault="00C22DAB" w:rsidP="00C22DAB">
      <w:pPr>
        <w:jc w:val="both"/>
      </w:pPr>
    </w:p>
    <w:p w:rsidR="00D132CC" w:rsidRPr="00857F12" w:rsidRDefault="00D132CC" w:rsidP="00D132CC"/>
    <w:p w:rsidR="00D132CC" w:rsidRDefault="00C2422B" w:rsidP="00C2422B">
      <w:pPr>
        <w:pStyle w:val="Ttol2"/>
      </w:pPr>
      <w:bookmarkStart w:id="54" w:name="_Toc373160469"/>
      <w:r>
        <w:t>DPR.24 Eliminar definició de procés</w:t>
      </w:r>
      <w:bookmarkEnd w:id="54"/>
    </w:p>
    <w:p w:rsidR="00D132CC" w:rsidRDefault="00D132CC" w:rsidP="00D132CC"/>
    <w:p w:rsidR="00D132CC" w:rsidRPr="009C49D3" w:rsidRDefault="00D132CC" w:rsidP="00D132CC"/>
    <w:p w:rsidR="00C2422B" w:rsidRDefault="00C2422B" w:rsidP="00EC44FC">
      <w:pPr>
        <w:pStyle w:val="Pargrafdellista"/>
        <w:numPr>
          <w:ilvl w:val="0"/>
          <w:numId w:val="52"/>
        </w:numPr>
      </w:pPr>
      <w:r>
        <w:t>Seleccionar opció Definicions de procés de l’entorn:</w:t>
      </w:r>
    </w:p>
    <w:p w:rsidR="00C2422B" w:rsidRDefault="00C2422B" w:rsidP="00C2422B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82" name="Imatge 7" descr="C:\Documents and Settings\paulac\workspace\helium-2.6\helium-selenium\screenshots\CR\defproces\selecDefPro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ocuments and Settings\paulac\workspace\helium-2.6\helium-selenium\screenshots\CR\defproces\selecDefProc1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22B" w:rsidRDefault="00C2422B" w:rsidP="00C2422B">
      <w:pPr>
        <w:jc w:val="center"/>
      </w:pPr>
    </w:p>
    <w:p w:rsidR="00C2422B" w:rsidRDefault="00C2422B" w:rsidP="00EC44FC">
      <w:pPr>
        <w:pStyle w:val="Pargrafdellista"/>
        <w:numPr>
          <w:ilvl w:val="0"/>
          <w:numId w:val="52"/>
        </w:numPr>
      </w:pPr>
      <w:r>
        <w:t>Resultat d’esborrar la definició de procés:</w:t>
      </w:r>
    </w:p>
    <w:p w:rsidR="00C2422B" w:rsidRDefault="00C2422B" w:rsidP="00C2422B"/>
    <w:p w:rsidR="00C2422B" w:rsidRDefault="001A6370" w:rsidP="001A6370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22400" cy="3960000"/>
            <wp:effectExtent l="19050" t="19050" r="25800" b="21450"/>
            <wp:docPr id="83" name="Imatge 16" descr="C:\Documents and Settings\paulac\workspace\helium-2.6\helium-selenium\screenshots\CR\defproces\elimDefPro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Documents and Settings\paulac\workspace\helium-2.6\helium-selenium\screenshots\CR\defproces\elimDefProc2.png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22B" w:rsidRDefault="00C2422B" w:rsidP="00C2422B"/>
    <w:p w:rsidR="00D132CC" w:rsidRDefault="00D132CC" w:rsidP="00D132CC"/>
    <w:p w:rsidR="00D132CC" w:rsidRDefault="00D132CC" w:rsidP="00D132CC"/>
    <w:p w:rsidR="00D132CC" w:rsidRDefault="00D132CC" w:rsidP="00D132CC"/>
    <w:p w:rsidR="00D132CC" w:rsidRDefault="00D132CC" w:rsidP="00D132CC"/>
    <w:p w:rsidR="00D132CC" w:rsidRDefault="00D132CC" w:rsidP="00D132CC">
      <w:pPr>
        <w:rPr>
          <w:szCs w:val="22"/>
        </w:rPr>
      </w:pPr>
    </w:p>
    <w:p w:rsidR="00FB6B8C" w:rsidRDefault="00FB6B8C" w:rsidP="00D132CC">
      <w:pPr>
        <w:rPr>
          <w:szCs w:val="22"/>
        </w:rPr>
      </w:pPr>
    </w:p>
    <w:p w:rsidR="00FB6B8C" w:rsidRDefault="00FB6B8C" w:rsidP="00D132CC">
      <w:pPr>
        <w:rPr>
          <w:szCs w:val="22"/>
        </w:rPr>
      </w:pPr>
    </w:p>
    <w:p w:rsidR="00FB6B8C" w:rsidRDefault="00FB6B8C" w:rsidP="00D132CC">
      <w:pPr>
        <w:rPr>
          <w:szCs w:val="22"/>
        </w:rPr>
      </w:pPr>
    </w:p>
    <w:p w:rsidR="00FB6B8C" w:rsidRDefault="00FB6B8C" w:rsidP="00D132CC">
      <w:pPr>
        <w:rPr>
          <w:szCs w:val="22"/>
        </w:rPr>
      </w:pPr>
    </w:p>
    <w:p w:rsidR="00FB6B8C" w:rsidRDefault="00FB6B8C" w:rsidP="00D132CC">
      <w:pPr>
        <w:rPr>
          <w:szCs w:val="22"/>
        </w:rPr>
      </w:pPr>
    </w:p>
    <w:p w:rsidR="00FB6B8C" w:rsidRDefault="00FB6B8C" w:rsidP="00D132CC">
      <w:pPr>
        <w:rPr>
          <w:szCs w:val="22"/>
        </w:rPr>
      </w:pPr>
    </w:p>
    <w:p w:rsidR="00FB6B8C" w:rsidRDefault="00FB6B8C" w:rsidP="00D132CC">
      <w:pPr>
        <w:rPr>
          <w:szCs w:val="22"/>
        </w:rPr>
      </w:pPr>
    </w:p>
    <w:p w:rsidR="00FB6B8C" w:rsidRDefault="00FB6B8C" w:rsidP="00D132CC">
      <w:pPr>
        <w:rPr>
          <w:szCs w:val="22"/>
        </w:rPr>
      </w:pPr>
    </w:p>
    <w:p w:rsidR="00FB6B8C" w:rsidRDefault="00FB6B8C" w:rsidP="00D132CC">
      <w:pPr>
        <w:rPr>
          <w:szCs w:val="22"/>
        </w:rPr>
      </w:pPr>
    </w:p>
    <w:p w:rsidR="00FB6B8C" w:rsidRDefault="00FB6B8C" w:rsidP="00D132CC">
      <w:pPr>
        <w:rPr>
          <w:szCs w:val="22"/>
        </w:rPr>
      </w:pPr>
    </w:p>
    <w:p w:rsidR="00FB6B8C" w:rsidRDefault="00FB6B8C" w:rsidP="00D132CC">
      <w:pPr>
        <w:rPr>
          <w:szCs w:val="22"/>
        </w:rPr>
      </w:pPr>
    </w:p>
    <w:p w:rsidR="00FB6B8C" w:rsidRDefault="00FB6B8C" w:rsidP="00D132CC">
      <w:pPr>
        <w:rPr>
          <w:szCs w:val="22"/>
        </w:rPr>
      </w:pPr>
    </w:p>
    <w:p w:rsidR="00FB6B8C" w:rsidRDefault="00FB6B8C" w:rsidP="00D132CC">
      <w:pPr>
        <w:rPr>
          <w:szCs w:val="22"/>
        </w:rPr>
      </w:pPr>
    </w:p>
    <w:p w:rsidR="00FB6B8C" w:rsidRDefault="00FB6B8C" w:rsidP="00D132CC">
      <w:pPr>
        <w:rPr>
          <w:szCs w:val="22"/>
        </w:rPr>
      </w:pPr>
    </w:p>
    <w:p w:rsidR="00FB6B8C" w:rsidRDefault="00FB6B8C" w:rsidP="00D132CC">
      <w:pPr>
        <w:rPr>
          <w:szCs w:val="22"/>
        </w:rPr>
      </w:pPr>
    </w:p>
    <w:p w:rsidR="00FB6B8C" w:rsidRPr="009C190A" w:rsidRDefault="00FB6B8C" w:rsidP="00D132CC">
      <w:pPr>
        <w:rPr>
          <w:szCs w:val="22"/>
        </w:rPr>
      </w:pPr>
    </w:p>
    <w:p w:rsidR="00D132CC" w:rsidRPr="009C190A" w:rsidRDefault="00D132CC" w:rsidP="00D132CC">
      <w:pPr>
        <w:rPr>
          <w:szCs w:val="22"/>
        </w:rPr>
      </w:pPr>
    </w:p>
    <w:p w:rsidR="00D132CC" w:rsidRPr="009C190A" w:rsidRDefault="00D132CC" w:rsidP="00D132CC">
      <w:pPr>
        <w:rPr>
          <w:szCs w:val="22"/>
        </w:rPr>
      </w:pPr>
    </w:p>
    <w:p w:rsidR="00D132CC" w:rsidRDefault="00D132CC" w:rsidP="00D132CC"/>
    <w:p w:rsidR="00D132CC" w:rsidRDefault="00D132CC" w:rsidP="00D132CC"/>
    <w:p w:rsidR="00127755" w:rsidRDefault="00127755" w:rsidP="00007890">
      <w:pPr>
        <w:pStyle w:val="Llistanumerada2"/>
        <w:numPr>
          <w:ilvl w:val="0"/>
          <w:numId w:val="0"/>
        </w:numPr>
        <w:ind w:left="643" w:hanging="360"/>
      </w:pPr>
    </w:p>
    <w:p w:rsidR="00127755" w:rsidRPr="00007890" w:rsidRDefault="00127755" w:rsidP="00007890">
      <w:pPr>
        <w:pStyle w:val="Llistanumerada2"/>
        <w:numPr>
          <w:ilvl w:val="0"/>
          <w:numId w:val="0"/>
        </w:numPr>
        <w:ind w:left="643" w:hanging="360"/>
      </w:pPr>
    </w:p>
    <w:p w:rsidR="00491B53" w:rsidRDefault="00D326C9" w:rsidP="004A6505">
      <w:pPr>
        <w:pStyle w:val="Ttol1"/>
      </w:pPr>
      <w:bookmarkStart w:id="55" w:name="_Toc373160470"/>
      <w:r>
        <w:lastRenderedPageBreak/>
        <w:t>P</w:t>
      </w:r>
      <w:r w:rsidR="00B0779A">
        <w:t>roves a nivell de t</w:t>
      </w:r>
      <w:r w:rsidR="00491B53">
        <w:t>ipus d’expedient</w:t>
      </w:r>
      <w:bookmarkEnd w:id="55"/>
    </w:p>
    <w:p w:rsidR="00DD6B0C" w:rsidRDefault="00DD6B0C" w:rsidP="00466CEE">
      <w:pPr>
        <w:pStyle w:val="Llistanumerada2"/>
        <w:numPr>
          <w:ilvl w:val="0"/>
          <w:numId w:val="19"/>
        </w:numPr>
      </w:pPr>
      <w:r>
        <w:t xml:space="preserve">Pla de proves realitzades a nivell de tipus d’expedient. </w:t>
      </w:r>
    </w:p>
    <w:p w:rsidR="00DD6B0C" w:rsidRDefault="00D132CC" w:rsidP="00466CEE">
      <w:pPr>
        <w:pStyle w:val="Llistanumerada2"/>
        <w:numPr>
          <w:ilvl w:val="0"/>
          <w:numId w:val="19"/>
        </w:numPr>
      </w:pPr>
      <w:r>
        <w:t>Joc de proves utilitzat: JP3</w:t>
      </w:r>
    </w:p>
    <w:p w:rsidR="00A9220A" w:rsidRDefault="00A9220A" w:rsidP="00A9220A">
      <w:pPr>
        <w:pStyle w:val="Llistanumerada2"/>
        <w:numPr>
          <w:ilvl w:val="0"/>
          <w:numId w:val="19"/>
        </w:numPr>
      </w:pPr>
      <w:r>
        <w:t>Estat inicial de les proves:</w:t>
      </w:r>
    </w:p>
    <w:p w:rsidR="00A9220A" w:rsidRDefault="00A9220A" w:rsidP="00A9220A">
      <w:pPr>
        <w:pStyle w:val="Llistanumerada2"/>
        <w:numPr>
          <w:ilvl w:val="1"/>
          <w:numId w:val="19"/>
        </w:numPr>
      </w:pPr>
      <w:r>
        <w:t xml:space="preserve">S’ha creat l’entorn </w:t>
      </w:r>
      <w:r w:rsidRPr="00475360">
        <w:rPr>
          <w:i/>
        </w:rPr>
        <w:t>proves_selenium</w:t>
      </w:r>
      <w:r>
        <w:t>.</w:t>
      </w:r>
    </w:p>
    <w:p w:rsidR="00A9220A" w:rsidRDefault="00A9220A" w:rsidP="00A9220A">
      <w:pPr>
        <w:pStyle w:val="Llistanumerada2"/>
        <w:numPr>
          <w:ilvl w:val="1"/>
          <w:numId w:val="19"/>
        </w:numPr>
      </w:pPr>
      <w:r>
        <w:t xml:space="preserve">S’han assignat permisos sobre l’entorn a l’usuari </w:t>
      </w:r>
      <w:r w:rsidRPr="00475360">
        <w:rPr>
          <w:i/>
        </w:rPr>
        <w:t>admin</w:t>
      </w:r>
      <w:r>
        <w:t>.</w:t>
      </w:r>
    </w:p>
    <w:p w:rsidR="00DD6B0C" w:rsidRPr="00DD6B0C" w:rsidRDefault="00DD6B0C" w:rsidP="00DD6B0C">
      <w:pPr>
        <w:pStyle w:val="Llistanumerada2"/>
        <w:numPr>
          <w:ilvl w:val="0"/>
          <w:numId w:val="0"/>
        </w:numPr>
      </w:pPr>
    </w:p>
    <w:p w:rsidR="00A9220A" w:rsidRPr="003735B5" w:rsidRDefault="00A9220A" w:rsidP="00A9220A">
      <w:pPr>
        <w:jc w:val="both"/>
      </w:pPr>
    </w:p>
    <w:tbl>
      <w:tblPr>
        <w:tblStyle w:val="Listaclara-nfasis12"/>
        <w:tblW w:w="5000" w:type="pct"/>
        <w:tblLook w:val="04A0"/>
      </w:tblPr>
      <w:tblGrid>
        <w:gridCol w:w="2195"/>
        <w:gridCol w:w="1284"/>
        <w:gridCol w:w="2157"/>
        <w:gridCol w:w="4214"/>
      </w:tblGrid>
      <w:tr w:rsidR="00A9220A" w:rsidRPr="00D87768" w:rsidTr="004B5429">
        <w:trPr>
          <w:cnfStyle w:val="100000000000"/>
          <w:cantSplit/>
          <w:trHeight w:val="397"/>
          <w:tblHeader/>
        </w:trPr>
        <w:tc>
          <w:tcPr>
            <w:cnfStyle w:val="001000000000"/>
            <w:tcW w:w="1114" w:type="pct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4" w:space="0" w:color="548DD4" w:themeColor="text2" w:themeTint="99"/>
            </w:tcBorders>
            <w:vAlign w:val="center"/>
          </w:tcPr>
          <w:p w:rsidR="00A9220A" w:rsidRPr="00D87768" w:rsidRDefault="00A9220A" w:rsidP="004B5429">
            <w:pPr>
              <w:rPr>
                <w:szCs w:val="22"/>
              </w:rPr>
            </w:pPr>
            <w:r w:rsidRPr="00D87768">
              <w:rPr>
                <w:szCs w:val="22"/>
              </w:rPr>
              <w:t>DESCRIPCIÓ PROVA</w:t>
            </w:r>
          </w:p>
        </w:tc>
        <w:tc>
          <w:tcPr>
            <w:tcW w:w="1747" w:type="pct"/>
            <w:gridSpan w:val="2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4" w:space="0" w:color="548DD4" w:themeColor="text2" w:themeTint="99"/>
            </w:tcBorders>
            <w:vAlign w:val="center"/>
            <w:hideMark/>
          </w:tcPr>
          <w:p w:rsidR="00A9220A" w:rsidRPr="00D87768" w:rsidRDefault="00A9220A" w:rsidP="004B5429">
            <w:pPr>
              <w:cnfStyle w:val="100000000000"/>
              <w:rPr>
                <w:szCs w:val="22"/>
              </w:rPr>
            </w:pPr>
            <w:r w:rsidRPr="00D87768">
              <w:rPr>
                <w:szCs w:val="22"/>
              </w:rPr>
              <w:t>NOM PROVA</w:t>
            </w:r>
          </w:p>
        </w:tc>
        <w:tc>
          <w:tcPr>
            <w:tcW w:w="2139" w:type="pct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</w:tcPr>
          <w:p w:rsidR="00A9220A" w:rsidRPr="00D87768" w:rsidRDefault="00A9220A" w:rsidP="004B5429">
            <w:pPr>
              <w:cnfStyle w:val="100000000000"/>
              <w:rPr>
                <w:szCs w:val="22"/>
              </w:rPr>
            </w:pPr>
            <w:r w:rsidRPr="00D87768">
              <w:rPr>
                <w:szCs w:val="22"/>
              </w:rPr>
              <w:t>RESULTAT ESPERAT</w:t>
            </w:r>
          </w:p>
        </w:tc>
      </w:tr>
      <w:tr w:rsidR="00A9220A" w:rsidRPr="003A6982" w:rsidTr="004B5429">
        <w:trPr>
          <w:cnfStyle w:val="000000100000"/>
          <w:cantSplit/>
          <w:trHeight w:val="397"/>
        </w:trPr>
        <w:tc>
          <w:tcPr>
            <w:cnfStyle w:val="001000000000"/>
            <w:tcW w:w="5000" w:type="pct"/>
            <w:gridSpan w:val="4"/>
            <w:tcBorders>
              <w:left w:val="single" w:sz="4" w:space="0" w:color="548DD4" w:themeColor="text2" w:themeTint="99"/>
            </w:tcBorders>
            <w:shd w:val="clear" w:color="auto" w:fill="DBE5F1" w:themeFill="accent1" w:themeFillTint="33"/>
            <w:vAlign w:val="center"/>
          </w:tcPr>
          <w:p w:rsidR="00A9220A" w:rsidRDefault="00A9220A" w:rsidP="004B5429">
            <w:pPr>
              <w:jc w:val="center"/>
              <w:rPr>
                <w:szCs w:val="22"/>
              </w:rPr>
            </w:pPr>
            <w:r>
              <w:rPr>
                <w:szCs w:val="22"/>
              </w:rPr>
              <w:t>TIPUS EXPEDIENT</w:t>
            </w:r>
          </w:p>
        </w:tc>
      </w:tr>
      <w:tr w:rsidR="00A9220A" w:rsidRPr="003A6982" w:rsidTr="004B5429">
        <w:trPr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A9220A" w:rsidRPr="00CA2620" w:rsidRDefault="00A9220A" w:rsidP="004B5429">
            <w:pPr>
              <w:rPr>
                <w:szCs w:val="22"/>
              </w:rPr>
            </w:pPr>
            <w:r w:rsidRPr="00CA2620">
              <w:rPr>
                <w:szCs w:val="22"/>
              </w:rPr>
              <w:t>Donar d’alta un nou tipus d’expedient.</w:t>
            </w:r>
          </w:p>
        </w:tc>
        <w:tc>
          <w:tcPr>
            <w:tcW w:w="1747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A9220A" w:rsidRPr="00CA2620" w:rsidRDefault="0063757C" w:rsidP="004B5429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 xml:space="preserve">TEX.1-Crear tipus </w:t>
            </w:r>
            <w:r w:rsidR="00A9220A" w:rsidRPr="00CA2620">
              <w:rPr>
                <w:szCs w:val="22"/>
              </w:rPr>
              <w:t>expedient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A9220A" w:rsidRPr="00CA2620" w:rsidRDefault="00A9220A" w:rsidP="004B5429">
            <w:pPr>
              <w:cnfStyle w:val="000000000000"/>
              <w:rPr>
                <w:szCs w:val="22"/>
              </w:rPr>
            </w:pPr>
            <w:r w:rsidRPr="00CA2620">
              <w:rPr>
                <w:szCs w:val="22"/>
              </w:rPr>
              <w:t>C</w:t>
            </w:r>
            <w:r>
              <w:rPr>
                <w:szCs w:val="22"/>
              </w:rPr>
              <w:t>r</w:t>
            </w:r>
            <w:r w:rsidRPr="00CA2620">
              <w:rPr>
                <w:szCs w:val="22"/>
              </w:rPr>
              <w:t xml:space="preserve">eació d’un tipus d’expedient amb el nom </w:t>
            </w:r>
            <w:r w:rsidRPr="00CA2620">
              <w:rPr>
                <w:i/>
                <w:szCs w:val="22"/>
              </w:rPr>
              <w:t>Tipus expedient de Selenium</w:t>
            </w:r>
            <w:r>
              <w:rPr>
                <w:i/>
                <w:szCs w:val="22"/>
              </w:rPr>
              <w:t>.</w:t>
            </w:r>
          </w:p>
        </w:tc>
      </w:tr>
      <w:tr w:rsidR="000D23B2" w:rsidRPr="003A6982" w:rsidTr="004B5429">
        <w:trPr>
          <w:cnfStyle w:val="000000100000"/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0D23B2" w:rsidRPr="00CA2620" w:rsidRDefault="0063757C" w:rsidP="004B5429">
            <w:pPr>
              <w:rPr>
                <w:szCs w:val="22"/>
              </w:rPr>
            </w:pPr>
            <w:r>
              <w:rPr>
                <w:szCs w:val="22"/>
              </w:rPr>
              <w:t>Modificar les propietats d’un tipus d’expedient.</w:t>
            </w:r>
          </w:p>
        </w:tc>
        <w:tc>
          <w:tcPr>
            <w:tcW w:w="1747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0D23B2" w:rsidRPr="00CA2620" w:rsidRDefault="0063757C" w:rsidP="004B5429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TEX.2-</w:t>
            </w:r>
            <w:r w:rsidR="000D23B2">
              <w:rPr>
                <w:szCs w:val="22"/>
              </w:rPr>
              <w:t>Modificar tipus expedient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0D23B2" w:rsidRPr="00CA2620" w:rsidRDefault="00BA215C" w:rsidP="00BA215C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 xml:space="preserve">Assignar el valor </w:t>
            </w:r>
            <w:r w:rsidRPr="00BA215C">
              <w:rPr>
                <w:i/>
                <w:szCs w:val="22"/>
              </w:rPr>
              <w:t>SE-$(seq)$(any)</w:t>
            </w:r>
            <w:r>
              <w:rPr>
                <w:szCs w:val="22"/>
              </w:rPr>
              <w:t xml:space="preserve"> al camp </w:t>
            </w:r>
            <w:r w:rsidRPr="00BA215C">
              <w:rPr>
                <w:i/>
                <w:szCs w:val="22"/>
              </w:rPr>
              <w:t xml:space="preserve">Expressió </w:t>
            </w:r>
            <w:r>
              <w:rPr>
                <w:i/>
                <w:szCs w:val="22"/>
              </w:rPr>
              <w:t xml:space="preserve">per calcular el </w:t>
            </w:r>
            <w:r w:rsidRPr="00BA215C">
              <w:rPr>
                <w:i/>
                <w:szCs w:val="22"/>
              </w:rPr>
              <w:t>número</w:t>
            </w:r>
            <w:r>
              <w:rPr>
                <w:szCs w:val="22"/>
              </w:rPr>
              <w:t xml:space="preserve"> del tipus d’expedient </w:t>
            </w:r>
            <w:r w:rsidRPr="00CA2620">
              <w:rPr>
                <w:i/>
                <w:szCs w:val="22"/>
              </w:rPr>
              <w:t>Tipus expedient de Selenium</w:t>
            </w:r>
            <w:r w:rsidRPr="00797DC3">
              <w:rPr>
                <w:i/>
                <w:szCs w:val="22"/>
              </w:rPr>
              <w:t>.</w:t>
            </w:r>
          </w:p>
        </w:tc>
      </w:tr>
      <w:tr w:rsidR="00A9220A" w:rsidRPr="003A6982" w:rsidTr="004B5429">
        <w:trPr>
          <w:cantSplit/>
          <w:trHeight w:val="938"/>
        </w:trPr>
        <w:tc>
          <w:tcPr>
            <w:cnfStyle w:val="001000000000"/>
            <w:tcW w:w="1114" w:type="pct"/>
            <w:vMerge w:val="restar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A9220A" w:rsidRPr="00945FC0" w:rsidRDefault="00A9220A" w:rsidP="004B5429">
            <w:pPr>
              <w:rPr>
                <w:szCs w:val="22"/>
              </w:rPr>
            </w:pPr>
            <w:r>
              <w:rPr>
                <w:szCs w:val="22"/>
              </w:rPr>
              <w:t xml:space="preserve">Assignar permisos </w:t>
            </w:r>
            <w:r w:rsidR="0063757C">
              <w:rPr>
                <w:szCs w:val="22"/>
              </w:rPr>
              <w:t xml:space="preserve">a un </w:t>
            </w:r>
            <w:r>
              <w:rPr>
                <w:szCs w:val="22"/>
              </w:rPr>
              <w:t xml:space="preserve">tipus </w:t>
            </w:r>
            <w:r w:rsidR="0063757C">
              <w:rPr>
                <w:szCs w:val="22"/>
              </w:rPr>
              <w:t>d’</w:t>
            </w:r>
            <w:r>
              <w:rPr>
                <w:szCs w:val="22"/>
              </w:rPr>
              <w:t>expedient</w:t>
            </w:r>
            <w:r w:rsidR="0063757C">
              <w:rPr>
                <w:szCs w:val="22"/>
              </w:rPr>
              <w:t>.</w:t>
            </w:r>
          </w:p>
        </w:tc>
        <w:tc>
          <w:tcPr>
            <w:tcW w:w="652" w:type="pct"/>
            <w:vMerge w:val="restart"/>
            <w:tcBorders>
              <w:left w:val="single" w:sz="4" w:space="0" w:color="548DD4" w:themeColor="text2" w:themeTint="99"/>
            </w:tcBorders>
            <w:vAlign w:val="center"/>
          </w:tcPr>
          <w:p w:rsidR="00A9220A" w:rsidRPr="003A6982" w:rsidRDefault="0063757C" w:rsidP="004B5429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TEX.3-Assignar permisos tipus expedient</w:t>
            </w:r>
          </w:p>
        </w:tc>
        <w:tc>
          <w:tcPr>
            <w:tcW w:w="1095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2F2E58" w:rsidRDefault="0063757C" w:rsidP="00B2128C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TEX.3.1-</w:t>
            </w:r>
            <w:r w:rsidR="00A9220A">
              <w:rPr>
                <w:szCs w:val="22"/>
              </w:rPr>
              <w:t xml:space="preserve">Assignar permisos </w:t>
            </w:r>
            <w:r w:rsidR="00B2128C">
              <w:rPr>
                <w:szCs w:val="22"/>
              </w:rPr>
              <w:t>sobre tipus expedient a un usuari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A9220A" w:rsidRDefault="00A9220A" w:rsidP="004B5429">
            <w:pPr>
              <w:cnfStyle w:val="000000000000"/>
              <w:rPr>
                <w:szCs w:val="22"/>
              </w:rPr>
            </w:pPr>
            <w:r w:rsidRPr="00797DC3">
              <w:rPr>
                <w:szCs w:val="22"/>
              </w:rPr>
              <w:t xml:space="preserve">Dotar a l’usuari </w:t>
            </w:r>
            <w:r w:rsidRPr="00797DC3">
              <w:rPr>
                <w:i/>
                <w:szCs w:val="22"/>
              </w:rPr>
              <w:t>admin</w:t>
            </w:r>
            <w:r>
              <w:rPr>
                <w:szCs w:val="22"/>
              </w:rPr>
              <w:t xml:space="preserve"> de tots els permisos possibles </w:t>
            </w:r>
            <w:r w:rsidRPr="00797DC3">
              <w:rPr>
                <w:szCs w:val="22"/>
              </w:rPr>
              <w:t xml:space="preserve">sobre </w:t>
            </w:r>
            <w:r>
              <w:rPr>
                <w:szCs w:val="22"/>
              </w:rPr>
              <w:t xml:space="preserve">el tipus d’expedient </w:t>
            </w:r>
            <w:r w:rsidRPr="00CA2620">
              <w:rPr>
                <w:i/>
                <w:szCs w:val="22"/>
              </w:rPr>
              <w:t>Tipus expedient de Selenium</w:t>
            </w:r>
            <w:r w:rsidRPr="00797DC3">
              <w:rPr>
                <w:i/>
                <w:szCs w:val="22"/>
              </w:rPr>
              <w:t>.</w:t>
            </w:r>
          </w:p>
        </w:tc>
      </w:tr>
      <w:tr w:rsidR="00A9220A" w:rsidRPr="003A6982" w:rsidTr="004B5429">
        <w:trPr>
          <w:cnfStyle w:val="000000100000"/>
          <w:cantSplit/>
          <w:trHeight w:val="937"/>
        </w:trPr>
        <w:tc>
          <w:tcPr>
            <w:cnfStyle w:val="001000000000"/>
            <w:tcW w:w="1114" w:type="pct"/>
            <w:vMerge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A9220A" w:rsidRDefault="00A9220A" w:rsidP="004B5429">
            <w:pPr>
              <w:rPr>
                <w:szCs w:val="22"/>
              </w:rPr>
            </w:pPr>
          </w:p>
        </w:tc>
        <w:tc>
          <w:tcPr>
            <w:tcW w:w="652" w:type="pct"/>
            <w:vMerge/>
            <w:tcBorders>
              <w:left w:val="single" w:sz="4" w:space="0" w:color="548DD4" w:themeColor="text2" w:themeTint="99"/>
            </w:tcBorders>
            <w:vAlign w:val="center"/>
          </w:tcPr>
          <w:p w:rsidR="00A9220A" w:rsidRDefault="00A9220A" w:rsidP="004B5429">
            <w:pPr>
              <w:cnfStyle w:val="000000100000"/>
              <w:rPr>
                <w:szCs w:val="22"/>
              </w:rPr>
            </w:pPr>
          </w:p>
        </w:tc>
        <w:tc>
          <w:tcPr>
            <w:tcW w:w="1095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A9220A" w:rsidRDefault="0063757C" w:rsidP="00B2128C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 xml:space="preserve">TEX.3.2-Assignar permisos </w:t>
            </w:r>
            <w:r w:rsidR="00B2128C">
              <w:rPr>
                <w:szCs w:val="22"/>
              </w:rPr>
              <w:t xml:space="preserve">sobre tipus expedient </w:t>
            </w:r>
            <w:r>
              <w:rPr>
                <w:szCs w:val="22"/>
              </w:rPr>
              <w:t>a</w:t>
            </w:r>
            <w:r w:rsidR="00B2128C">
              <w:rPr>
                <w:szCs w:val="22"/>
              </w:rPr>
              <w:t xml:space="preserve"> un rol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A9220A" w:rsidRDefault="0063757C" w:rsidP="0063757C">
            <w:pPr>
              <w:cnfStyle w:val="000000100000"/>
              <w:rPr>
                <w:szCs w:val="22"/>
              </w:rPr>
            </w:pPr>
            <w:r w:rsidRPr="00797DC3">
              <w:rPr>
                <w:szCs w:val="22"/>
              </w:rPr>
              <w:t xml:space="preserve">Dotar </w:t>
            </w:r>
            <w:r>
              <w:rPr>
                <w:szCs w:val="22"/>
              </w:rPr>
              <w:t xml:space="preserve">al rol </w:t>
            </w:r>
            <w:r>
              <w:rPr>
                <w:i/>
                <w:szCs w:val="22"/>
              </w:rPr>
              <w:t>HEL_USER</w:t>
            </w:r>
            <w:r>
              <w:rPr>
                <w:szCs w:val="22"/>
              </w:rPr>
              <w:t xml:space="preserve"> dels permisos CREATE, READ, WRITE </w:t>
            </w:r>
            <w:r w:rsidRPr="00797DC3">
              <w:rPr>
                <w:szCs w:val="22"/>
              </w:rPr>
              <w:t xml:space="preserve">sobre </w:t>
            </w:r>
            <w:r>
              <w:rPr>
                <w:szCs w:val="22"/>
              </w:rPr>
              <w:t xml:space="preserve">el tipus d’expedient </w:t>
            </w:r>
            <w:r w:rsidRPr="00CA2620">
              <w:rPr>
                <w:i/>
                <w:szCs w:val="22"/>
              </w:rPr>
              <w:t>Tipus expedient de Selenium</w:t>
            </w:r>
            <w:r w:rsidRPr="00797DC3">
              <w:rPr>
                <w:i/>
                <w:szCs w:val="22"/>
              </w:rPr>
              <w:t>.</w:t>
            </w:r>
          </w:p>
        </w:tc>
      </w:tr>
      <w:tr w:rsidR="0063757C" w:rsidRPr="003A6982" w:rsidTr="004B5429">
        <w:trPr>
          <w:cantSplit/>
          <w:trHeight w:val="39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63757C" w:rsidRDefault="0063757C" w:rsidP="004B5429">
            <w:pPr>
              <w:rPr>
                <w:szCs w:val="22"/>
              </w:rPr>
            </w:pPr>
            <w:r>
              <w:rPr>
                <w:szCs w:val="22"/>
              </w:rPr>
              <w:t xml:space="preserve">Eliminar permisos </w:t>
            </w:r>
          </w:p>
        </w:tc>
        <w:tc>
          <w:tcPr>
            <w:tcW w:w="1747" w:type="pct"/>
            <w:gridSpan w:val="2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63757C" w:rsidRDefault="0063757C" w:rsidP="0063757C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TEX.4-Eliminar permisos tipus expedient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63757C" w:rsidRDefault="00B2128C" w:rsidP="00B2128C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 xml:space="preserve">Eliminar tots els permisos del rol </w:t>
            </w:r>
            <w:r>
              <w:rPr>
                <w:i/>
                <w:szCs w:val="22"/>
              </w:rPr>
              <w:t>HEL_USER</w:t>
            </w:r>
            <w:r>
              <w:rPr>
                <w:szCs w:val="22"/>
              </w:rPr>
              <w:t xml:space="preserve"> </w:t>
            </w:r>
            <w:r w:rsidRPr="00797DC3">
              <w:rPr>
                <w:szCs w:val="22"/>
              </w:rPr>
              <w:t xml:space="preserve">sobre </w:t>
            </w:r>
            <w:r>
              <w:rPr>
                <w:szCs w:val="22"/>
              </w:rPr>
              <w:t xml:space="preserve">el tipus d’expedient </w:t>
            </w:r>
            <w:r w:rsidRPr="00CA2620">
              <w:rPr>
                <w:i/>
                <w:szCs w:val="22"/>
              </w:rPr>
              <w:t>Tipus expedient de Selenium</w:t>
            </w:r>
            <w:r>
              <w:rPr>
                <w:i/>
                <w:szCs w:val="22"/>
              </w:rPr>
              <w:t>.</w:t>
            </w:r>
          </w:p>
        </w:tc>
      </w:tr>
      <w:tr w:rsidR="00A9220A" w:rsidRPr="003A6982" w:rsidTr="004B5429">
        <w:trPr>
          <w:cnfStyle w:val="000000100000"/>
          <w:cantSplit/>
          <w:trHeight w:val="39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A9220A" w:rsidRPr="003A6982" w:rsidRDefault="00A9220A" w:rsidP="004B5429">
            <w:pPr>
              <w:rPr>
                <w:szCs w:val="22"/>
              </w:rPr>
            </w:pPr>
            <w:r>
              <w:rPr>
                <w:szCs w:val="22"/>
              </w:rPr>
              <w:t>Realitzar un desplegament JBPM d’una definició de procés.</w:t>
            </w:r>
          </w:p>
        </w:tc>
        <w:tc>
          <w:tcPr>
            <w:tcW w:w="1747" w:type="pct"/>
            <w:gridSpan w:val="2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A9220A" w:rsidRDefault="0063757C" w:rsidP="0063757C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TEX.5-</w:t>
            </w:r>
            <w:r w:rsidR="00A9220A">
              <w:rPr>
                <w:szCs w:val="22"/>
              </w:rPr>
              <w:t>-Desplegar arxiu</w:t>
            </w:r>
            <w:r>
              <w:rPr>
                <w:szCs w:val="22"/>
              </w:rPr>
              <w:t xml:space="preserve"> tipus expedient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A9220A" w:rsidRPr="003A6982" w:rsidRDefault="00A9220A" w:rsidP="004B5429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 xml:space="preserve">Desplegar el fitxer </w:t>
            </w:r>
            <w:r w:rsidRPr="0026348B">
              <w:rPr>
                <w:i/>
                <w:szCs w:val="22"/>
              </w:rPr>
              <w:t>expexe.par</w:t>
            </w:r>
            <w:r>
              <w:rPr>
                <w:szCs w:val="22"/>
              </w:rPr>
              <w:t xml:space="preserve"> en l’entorn </w:t>
            </w:r>
            <w:r w:rsidRPr="0026348B">
              <w:rPr>
                <w:i/>
                <w:szCs w:val="22"/>
              </w:rPr>
              <w:t>proves_selenium</w:t>
            </w:r>
            <w:r w:rsidR="0063757C">
              <w:rPr>
                <w:i/>
                <w:szCs w:val="22"/>
              </w:rPr>
              <w:t xml:space="preserve"> </w:t>
            </w:r>
            <w:r w:rsidR="0063757C" w:rsidRPr="0063757C">
              <w:rPr>
                <w:szCs w:val="22"/>
              </w:rPr>
              <w:t>i tipus d’expedient</w:t>
            </w:r>
            <w:r w:rsidR="0063757C">
              <w:rPr>
                <w:i/>
                <w:szCs w:val="22"/>
              </w:rPr>
              <w:t xml:space="preserve"> </w:t>
            </w:r>
            <w:r w:rsidR="0063757C" w:rsidRPr="00CA2620">
              <w:rPr>
                <w:i/>
                <w:szCs w:val="22"/>
              </w:rPr>
              <w:t>Tipus expedient de Selenium</w:t>
            </w:r>
            <w:r>
              <w:rPr>
                <w:szCs w:val="22"/>
              </w:rPr>
              <w:t>.</w:t>
            </w:r>
          </w:p>
        </w:tc>
      </w:tr>
      <w:tr w:rsidR="00A9220A" w:rsidRPr="003A6982" w:rsidTr="004B5429">
        <w:trPr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A9220A" w:rsidRPr="00CA2620" w:rsidRDefault="00A9220A" w:rsidP="004B5429">
            <w:pPr>
              <w:rPr>
                <w:szCs w:val="22"/>
              </w:rPr>
            </w:pPr>
            <w:r>
              <w:rPr>
                <w:szCs w:val="22"/>
              </w:rPr>
              <w:t>Marcar com inicial una definició de procés.</w:t>
            </w:r>
          </w:p>
        </w:tc>
        <w:tc>
          <w:tcPr>
            <w:tcW w:w="1747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A9220A" w:rsidRPr="00CA2620" w:rsidRDefault="0063757C" w:rsidP="004B5429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TEX.6-</w:t>
            </w:r>
            <w:r w:rsidR="00A9220A">
              <w:rPr>
                <w:szCs w:val="22"/>
              </w:rPr>
              <w:t>Marcar procés inicial</w:t>
            </w:r>
            <w:r>
              <w:rPr>
                <w:szCs w:val="22"/>
              </w:rPr>
              <w:t xml:space="preserve"> tipus expedient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A9220A" w:rsidRPr="00CA2620" w:rsidRDefault="00A9220A" w:rsidP="004B5429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 xml:space="preserve">Marcar com a procés inicial la definició de procés </w:t>
            </w:r>
            <w:r w:rsidRPr="00035992">
              <w:rPr>
                <w:i/>
                <w:szCs w:val="22"/>
              </w:rPr>
              <w:t>expexe</w:t>
            </w:r>
            <w:r>
              <w:rPr>
                <w:szCs w:val="22"/>
              </w:rPr>
              <w:t xml:space="preserve"> dins el tipus d’expedient </w:t>
            </w:r>
            <w:r w:rsidRPr="00CA2620">
              <w:rPr>
                <w:i/>
                <w:szCs w:val="22"/>
              </w:rPr>
              <w:t>Tipus expedient de Selenium</w:t>
            </w:r>
            <w:r w:rsidRPr="00797DC3">
              <w:rPr>
                <w:i/>
                <w:szCs w:val="22"/>
              </w:rPr>
              <w:t>.</w:t>
            </w:r>
          </w:p>
        </w:tc>
      </w:tr>
      <w:tr w:rsidR="000D23B2" w:rsidRPr="003A6982" w:rsidTr="004B5429">
        <w:trPr>
          <w:cnfStyle w:val="000000100000"/>
          <w:cantSplit/>
          <w:trHeight w:val="397"/>
        </w:trPr>
        <w:tc>
          <w:tcPr>
            <w:cnfStyle w:val="001000000000"/>
            <w:tcW w:w="5000" w:type="pct"/>
            <w:gridSpan w:val="4"/>
            <w:tcBorders>
              <w:left w:val="single" w:sz="4" w:space="0" w:color="548DD4" w:themeColor="text2" w:themeTint="99"/>
            </w:tcBorders>
            <w:shd w:val="clear" w:color="auto" w:fill="DBE5F1" w:themeFill="accent1" w:themeFillTint="33"/>
            <w:vAlign w:val="center"/>
          </w:tcPr>
          <w:p w:rsidR="000D23B2" w:rsidRDefault="000D23B2" w:rsidP="004B5429">
            <w:pPr>
              <w:jc w:val="center"/>
              <w:rPr>
                <w:szCs w:val="22"/>
              </w:rPr>
            </w:pPr>
            <w:r>
              <w:rPr>
                <w:szCs w:val="22"/>
              </w:rPr>
              <w:t>ESTATS</w:t>
            </w:r>
          </w:p>
        </w:tc>
      </w:tr>
      <w:tr w:rsidR="006F2288" w:rsidRPr="003A6982" w:rsidTr="004B5429">
        <w:trPr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6F2288" w:rsidRDefault="006F2288" w:rsidP="004B5429">
            <w:pPr>
              <w:rPr>
                <w:szCs w:val="22"/>
              </w:rPr>
            </w:pPr>
            <w:r>
              <w:rPr>
                <w:szCs w:val="22"/>
              </w:rPr>
              <w:t>Crear un estat en un tipus d’expedient.</w:t>
            </w:r>
          </w:p>
        </w:tc>
        <w:tc>
          <w:tcPr>
            <w:tcW w:w="1747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6F2288" w:rsidRPr="00CA2620" w:rsidRDefault="006F2288" w:rsidP="004B5429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TEX.7-Crear estat tipus expedient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6F2288" w:rsidRDefault="006F2288" w:rsidP="006F2288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 xml:space="preserve">Crear l’estat amb el codi </w:t>
            </w:r>
            <w:r w:rsidRPr="006F2288">
              <w:rPr>
                <w:i/>
                <w:szCs w:val="22"/>
              </w:rPr>
              <w:t>revdoc</w:t>
            </w:r>
            <w:r>
              <w:rPr>
                <w:szCs w:val="22"/>
              </w:rPr>
              <w:t xml:space="preserve"> i nom </w:t>
            </w:r>
            <w:r w:rsidRPr="006F2288">
              <w:rPr>
                <w:i/>
                <w:szCs w:val="22"/>
              </w:rPr>
              <w:t>Revisant documentació</w:t>
            </w:r>
            <w:r>
              <w:rPr>
                <w:szCs w:val="22"/>
              </w:rPr>
              <w:t xml:space="preserve"> per al tipus d’expedient </w:t>
            </w:r>
            <w:r w:rsidRPr="00CA2620">
              <w:rPr>
                <w:i/>
                <w:szCs w:val="22"/>
              </w:rPr>
              <w:t>Tipus expedient de Selenium</w:t>
            </w:r>
            <w:r w:rsidRPr="00797DC3">
              <w:rPr>
                <w:i/>
                <w:szCs w:val="22"/>
              </w:rPr>
              <w:t>.</w:t>
            </w:r>
          </w:p>
        </w:tc>
      </w:tr>
      <w:tr w:rsidR="006F2288" w:rsidRPr="003A6982" w:rsidTr="004B5429">
        <w:trPr>
          <w:cnfStyle w:val="000000100000"/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6F2288" w:rsidRDefault="006F2288" w:rsidP="004B5429">
            <w:pPr>
              <w:rPr>
                <w:szCs w:val="22"/>
              </w:rPr>
            </w:pPr>
            <w:r>
              <w:rPr>
                <w:szCs w:val="22"/>
              </w:rPr>
              <w:t>Modificar un estat en un tipus d’expedient.</w:t>
            </w:r>
          </w:p>
        </w:tc>
        <w:tc>
          <w:tcPr>
            <w:tcW w:w="1747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6F2288" w:rsidRPr="00CA2620" w:rsidRDefault="006F2288" w:rsidP="004B5429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TEX.8-Modificar estat tipus expedient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6F2288" w:rsidRDefault="006F2288" w:rsidP="00DB5A20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 xml:space="preserve">Modificar el nom de l’estat amb codi </w:t>
            </w:r>
            <w:r w:rsidRPr="006F2288">
              <w:rPr>
                <w:i/>
                <w:szCs w:val="22"/>
              </w:rPr>
              <w:t>revdoc</w:t>
            </w:r>
            <w:r>
              <w:rPr>
                <w:szCs w:val="22"/>
              </w:rPr>
              <w:t xml:space="preserve"> a </w:t>
            </w:r>
            <w:r w:rsidRPr="006F2288">
              <w:rPr>
                <w:i/>
                <w:szCs w:val="22"/>
              </w:rPr>
              <w:t>Revisió documentació sol·licitud</w:t>
            </w:r>
            <w:r>
              <w:rPr>
                <w:szCs w:val="22"/>
              </w:rPr>
              <w:t xml:space="preserve"> del tipus d’expedient </w:t>
            </w:r>
            <w:r w:rsidRPr="00CA2620">
              <w:rPr>
                <w:i/>
                <w:szCs w:val="22"/>
              </w:rPr>
              <w:t>Tipus expedient de Selenium</w:t>
            </w:r>
            <w:r w:rsidRPr="00797DC3">
              <w:rPr>
                <w:i/>
                <w:szCs w:val="22"/>
              </w:rPr>
              <w:t>.</w:t>
            </w:r>
          </w:p>
        </w:tc>
      </w:tr>
      <w:tr w:rsidR="006F2288" w:rsidRPr="003A6982" w:rsidTr="004B5429">
        <w:trPr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6F2288" w:rsidRDefault="006F2288" w:rsidP="004B5429">
            <w:pPr>
              <w:rPr>
                <w:szCs w:val="22"/>
              </w:rPr>
            </w:pPr>
            <w:r>
              <w:rPr>
                <w:szCs w:val="22"/>
              </w:rPr>
              <w:t>Eliminar un estat en un tipus d’expedient.</w:t>
            </w:r>
          </w:p>
        </w:tc>
        <w:tc>
          <w:tcPr>
            <w:tcW w:w="1747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6F2288" w:rsidRPr="00CA2620" w:rsidRDefault="006F2288" w:rsidP="004B5429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TEX.</w:t>
            </w:r>
            <w:r w:rsidR="001E21FD">
              <w:rPr>
                <w:szCs w:val="22"/>
              </w:rPr>
              <w:t>9</w:t>
            </w:r>
            <w:r>
              <w:rPr>
                <w:szCs w:val="22"/>
              </w:rPr>
              <w:t>-Eliminar estat tipus expedient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6F2288" w:rsidRDefault="006F2288" w:rsidP="00BF67B9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 xml:space="preserve">Eliminar l’estat </w:t>
            </w:r>
            <w:r w:rsidRPr="006F2288">
              <w:rPr>
                <w:i/>
                <w:szCs w:val="22"/>
              </w:rPr>
              <w:t>Iniciat</w:t>
            </w:r>
            <w:r>
              <w:rPr>
                <w:szCs w:val="22"/>
              </w:rPr>
              <w:t xml:space="preserve"> del tipus d’expedient </w:t>
            </w:r>
            <w:r w:rsidRPr="00CA2620">
              <w:rPr>
                <w:i/>
                <w:szCs w:val="22"/>
              </w:rPr>
              <w:t>Tipus expedient de Selenium</w:t>
            </w:r>
            <w:r w:rsidRPr="00797DC3">
              <w:rPr>
                <w:i/>
                <w:szCs w:val="22"/>
              </w:rPr>
              <w:t>.</w:t>
            </w:r>
          </w:p>
        </w:tc>
      </w:tr>
      <w:tr w:rsidR="006F2288" w:rsidRPr="003A6982" w:rsidTr="004B5429">
        <w:trPr>
          <w:cnfStyle w:val="000000100000"/>
          <w:cantSplit/>
          <w:trHeight w:val="397"/>
        </w:trPr>
        <w:tc>
          <w:tcPr>
            <w:cnfStyle w:val="001000000000"/>
            <w:tcW w:w="5000" w:type="pct"/>
            <w:gridSpan w:val="4"/>
            <w:tcBorders>
              <w:left w:val="single" w:sz="4" w:space="0" w:color="548DD4" w:themeColor="text2" w:themeTint="99"/>
            </w:tcBorders>
            <w:shd w:val="clear" w:color="auto" w:fill="DBE5F1" w:themeFill="accent1" w:themeFillTint="33"/>
            <w:vAlign w:val="center"/>
          </w:tcPr>
          <w:p w:rsidR="006F2288" w:rsidRDefault="006F2288" w:rsidP="004B5429">
            <w:pPr>
              <w:jc w:val="center"/>
              <w:rPr>
                <w:szCs w:val="22"/>
              </w:rPr>
            </w:pPr>
            <w:r>
              <w:rPr>
                <w:szCs w:val="22"/>
              </w:rPr>
              <w:t>ENUMERACIONS</w:t>
            </w:r>
          </w:p>
        </w:tc>
      </w:tr>
      <w:tr w:rsidR="00503406" w:rsidRPr="003A6982" w:rsidTr="004B5429">
        <w:trPr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503406" w:rsidRDefault="00503406" w:rsidP="00503406">
            <w:pPr>
              <w:rPr>
                <w:szCs w:val="22"/>
              </w:rPr>
            </w:pPr>
            <w:r>
              <w:rPr>
                <w:szCs w:val="22"/>
              </w:rPr>
              <w:lastRenderedPageBreak/>
              <w:t>Crear una enumeració d’un tipus d’expedient.</w:t>
            </w:r>
          </w:p>
        </w:tc>
        <w:tc>
          <w:tcPr>
            <w:tcW w:w="1747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503406" w:rsidRPr="00CA2620" w:rsidRDefault="00503406" w:rsidP="003D2DAB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TEX.</w:t>
            </w:r>
            <w:r w:rsidR="003D2DAB">
              <w:rPr>
                <w:szCs w:val="22"/>
              </w:rPr>
              <w:t>10</w:t>
            </w:r>
            <w:r>
              <w:rPr>
                <w:szCs w:val="22"/>
              </w:rPr>
              <w:t>-Crear enumeració tipus expedient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503406" w:rsidRDefault="00503406" w:rsidP="00D85E8F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 xml:space="preserve">Crear </w:t>
            </w:r>
            <w:r w:rsidR="00D85E8F">
              <w:rPr>
                <w:szCs w:val="22"/>
              </w:rPr>
              <w:t>l’enumeració</w:t>
            </w:r>
            <w:r>
              <w:rPr>
                <w:szCs w:val="22"/>
              </w:rPr>
              <w:t xml:space="preserve"> amb el codi </w:t>
            </w:r>
            <w:r w:rsidR="00D85E8F" w:rsidRPr="00D85E8F">
              <w:rPr>
                <w:i/>
                <w:szCs w:val="22"/>
              </w:rPr>
              <w:t>tipexp</w:t>
            </w:r>
            <w:r>
              <w:rPr>
                <w:szCs w:val="22"/>
              </w:rPr>
              <w:t xml:space="preserve"> i nom </w:t>
            </w:r>
            <w:r w:rsidR="00D85E8F">
              <w:rPr>
                <w:i/>
                <w:szCs w:val="22"/>
              </w:rPr>
              <w:t>Tipus expedient</w:t>
            </w:r>
            <w:r>
              <w:rPr>
                <w:szCs w:val="22"/>
              </w:rPr>
              <w:t xml:space="preserve"> per al tipus d’expedient </w:t>
            </w:r>
            <w:r w:rsidRPr="00CA2620">
              <w:rPr>
                <w:i/>
                <w:szCs w:val="22"/>
              </w:rPr>
              <w:t>Tipus expedient de Selenium</w:t>
            </w:r>
            <w:r w:rsidRPr="00797DC3">
              <w:rPr>
                <w:i/>
                <w:szCs w:val="22"/>
              </w:rPr>
              <w:t>.</w:t>
            </w:r>
          </w:p>
        </w:tc>
      </w:tr>
      <w:tr w:rsidR="00503406" w:rsidRPr="003A6982" w:rsidTr="004B5429">
        <w:trPr>
          <w:cnfStyle w:val="000000100000"/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503406" w:rsidRDefault="00503406" w:rsidP="00503406">
            <w:pPr>
              <w:rPr>
                <w:szCs w:val="22"/>
              </w:rPr>
            </w:pPr>
            <w:r>
              <w:rPr>
                <w:szCs w:val="22"/>
              </w:rPr>
              <w:t>Modificar una enumeració d’un tipus d’expedient.</w:t>
            </w:r>
          </w:p>
        </w:tc>
        <w:tc>
          <w:tcPr>
            <w:tcW w:w="1747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503406" w:rsidRPr="00CA2620" w:rsidRDefault="003D2DAB" w:rsidP="00DB5A20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TEX.11</w:t>
            </w:r>
            <w:r w:rsidR="00503406">
              <w:rPr>
                <w:szCs w:val="22"/>
              </w:rPr>
              <w:t>-Modificar enumeració tipus expedient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503406" w:rsidRDefault="00503406" w:rsidP="00DB5A20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 xml:space="preserve">Modificar el nom </w:t>
            </w:r>
            <w:r w:rsidR="00D85E8F">
              <w:rPr>
                <w:szCs w:val="22"/>
              </w:rPr>
              <w:t xml:space="preserve">de l’enumeració amb el codi </w:t>
            </w:r>
            <w:r w:rsidR="00D85E8F" w:rsidRPr="00D85E8F">
              <w:rPr>
                <w:i/>
                <w:szCs w:val="22"/>
              </w:rPr>
              <w:t>tipexp</w:t>
            </w:r>
            <w:r w:rsidR="00D85E8F">
              <w:rPr>
                <w:szCs w:val="22"/>
              </w:rPr>
              <w:t xml:space="preserve"> </w:t>
            </w:r>
            <w:r>
              <w:rPr>
                <w:szCs w:val="22"/>
              </w:rPr>
              <w:t xml:space="preserve">a </w:t>
            </w:r>
            <w:r w:rsidR="00D85E8F">
              <w:rPr>
                <w:i/>
                <w:szCs w:val="22"/>
              </w:rPr>
              <w:t>Tipus d’expedient</w:t>
            </w:r>
            <w:r>
              <w:rPr>
                <w:szCs w:val="22"/>
              </w:rPr>
              <w:t xml:space="preserve"> del tipus d’expedient </w:t>
            </w:r>
            <w:r w:rsidRPr="00CA2620">
              <w:rPr>
                <w:i/>
                <w:szCs w:val="22"/>
              </w:rPr>
              <w:t>Tipus expedient de Selenium</w:t>
            </w:r>
            <w:r w:rsidRPr="00797DC3">
              <w:rPr>
                <w:i/>
                <w:szCs w:val="22"/>
              </w:rPr>
              <w:t>.</w:t>
            </w:r>
          </w:p>
        </w:tc>
      </w:tr>
      <w:tr w:rsidR="00D5091C" w:rsidRPr="003A6982" w:rsidTr="004B5429">
        <w:trPr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5091C" w:rsidRPr="00CA2620" w:rsidRDefault="00D5091C" w:rsidP="00DB5A20">
            <w:pPr>
              <w:rPr>
                <w:szCs w:val="22"/>
              </w:rPr>
            </w:pPr>
            <w:r>
              <w:rPr>
                <w:szCs w:val="22"/>
              </w:rPr>
              <w:t>Assignar valors a una enumeració d’un tipus expedient.</w:t>
            </w:r>
          </w:p>
        </w:tc>
        <w:tc>
          <w:tcPr>
            <w:tcW w:w="1747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D5091C" w:rsidRPr="00CA2620" w:rsidRDefault="006A2F1A" w:rsidP="003D2DAB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TEX.</w:t>
            </w:r>
            <w:r w:rsidR="003D2DAB">
              <w:rPr>
                <w:szCs w:val="22"/>
              </w:rPr>
              <w:t>12</w:t>
            </w:r>
            <w:r>
              <w:rPr>
                <w:szCs w:val="22"/>
              </w:rPr>
              <w:t>-</w:t>
            </w:r>
            <w:r w:rsidR="00D5091C">
              <w:rPr>
                <w:szCs w:val="22"/>
              </w:rPr>
              <w:t>Assignar valors enumeració tipus expedient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5091C" w:rsidRDefault="006734F8" w:rsidP="006734F8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 xml:space="preserve">Assignar els valors </w:t>
            </w:r>
            <w:r w:rsidRPr="006734F8">
              <w:rPr>
                <w:i/>
                <w:szCs w:val="22"/>
              </w:rPr>
              <w:t>A/Tipus A</w:t>
            </w:r>
            <w:r>
              <w:rPr>
                <w:szCs w:val="22"/>
              </w:rPr>
              <w:t xml:space="preserve"> i </w:t>
            </w:r>
            <w:r w:rsidRPr="006734F8">
              <w:rPr>
                <w:i/>
                <w:szCs w:val="22"/>
              </w:rPr>
              <w:t>B/Tipus B</w:t>
            </w:r>
            <w:r>
              <w:rPr>
                <w:szCs w:val="22"/>
              </w:rPr>
              <w:t xml:space="preserve"> a l’enumeració amb el codi </w:t>
            </w:r>
            <w:r w:rsidRPr="00D85E8F">
              <w:rPr>
                <w:i/>
                <w:szCs w:val="22"/>
              </w:rPr>
              <w:t>tipexp</w:t>
            </w:r>
            <w:r>
              <w:rPr>
                <w:szCs w:val="22"/>
              </w:rPr>
              <w:t xml:space="preserve"> del tipus d’expedient </w:t>
            </w:r>
            <w:r w:rsidRPr="00CA2620">
              <w:rPr>
                <w:i/>
                <w:szCs w:val="22"/>
              </w:rPr>
              <w:t>Tipus expedient de Selenium</w:t>
            </w:r>
            <w:r w:rsidRPr="00797DC3">
              <w:rPr>
                <w:i/>
                <w:szCs w:val="22"/>
              </w:rPr>
              <w:t>.</w:t>
            </w:r>
          </w:p>
        </w:tc>
      </w:tr>
      <w:tr w:rsidR="00D5091C" w:rsidRPr="003A6982" w:rsidTr="004B5429">
        <w:trPr>
          <w:cnfStyle w:val="000000100000"/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5091C" w:rsidRPr="00CA2620" w:rsidRDefault="00D5091C" w:rsidP="00DB5A20">
            <w:pPr>
              <w:rPr>
                <w:szCs w:val="22"/>
              </w:rPr>
            </w:pPr>
            <w:r>
              <w:rPr>
                <w:szCs w:val="22"/>
              </w:rPr>
              <w:t>Modificar els valors d’una enumeració d’un tipus expedient.</w:t>
            </w:r>
          </w:p>
        </w:tc>
        <w:tc>
          <w:tcPr>
            <w:tcW w:w="1747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D5091C" w:rsidRPr="00CA2620" w:rsidRDefault="006A2F1A" w:rsidP="004B5429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TEX.</w:t>
            </w:r>
            <w:r w:rsidR="003D2DAB">
              <w:rPr>
                <w:szCs w:val="22"/>
              </w:rPr>
              <w:t>13</w:t>
            </w:r>
            <w:r>
              <w:rPr>
                <w:szCs w:val="22"/>
              </w:rPr>
              <w:t>-</w:t>
            </w:r>
            <w:r w:rsidR="00D5091C">
              <w:rPr>
                <w:szCs w:val="22"/>
              </w:rPr>
              <w:t>Modificar valors enumeració tipus expedient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5091C" w:rsidRDefault="006734F8" w:rsidP="004B5429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 xml:space="preserve">Modificar el nom del valor </w:t>
            </w:r>
            <w:r w:rsidRPr="006734F8">
              <w:rPr>
                <w:i/>
                <w:szCs w:val="22"/>
              </w:rPr>
              <w:t>A</w:t>
            </w:r>
            <w:r>
              <w:rPr>
                <w:i/>
                <w:szCs w:val="22"/>
              </w:rPr>
              <w:t xml:space="preserve"> </w:t>
            </w:r>
            <w:r w:rsidRPr="006734F8">
              <w:rPr>
                <w:szCs w:val="22"/>
              </w:rPr>
              <w:t>per</w:t>
            </w:r>
            <w:r>
              <w:rPr>
                <w:i/>
                <w:szCs w:val="22"/>
              </w:rPr>
              <w:t xml:space="preserve"> Tipus expedient A</w:t>
            </w:r>
            <w:r>
              <w:rPr>
                <w:szCs w:val="22"/>
              </w:rPr>
              <w:t xml:space="preserve"> de l’enumeració amb el codi </w:t>
            </w:r>
            <w:r w:rsidRPr="00D85E8F">
              <w:rPr>
                <w:i/>
                <w:szCs w:val="22"/>
              </w:rPr>
              <w:t>tipexp</w:t>
            </w:r>
            <w:r>
              <w:rPr>
                <w:szCs w:val="22"/>
              </w:rPr>
              <w:t xml:space="preserve"> del tipus d’expedient </w:t>
            </w:r>
            <w:r w:rsidRPr="00CA2620">
              <w:rPr>
                <w:i/>
                <w:szCs w:val="22"/>
              </w:rPr>
              <w:t>Tipus expedient de Selenium</w:t>
            </w:r>
            <w:r w:rsidRPr="00797DC3">
              <w:rPr>
                <w:i/>
                <w:szCs w:val="22"/>
              </w:rPr>
              <w:t>.</w:t>
            </w:r>
          </w:p>
        </w:tc>
      </w:tr>
      <w:tr w:rsidR="00D5091C" w:rsidRPr="003A6982" w:rsidTr="004B5429">
        <w:trPr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5091C" w:rsidRPr="00CA2620" w:rsidRDefault="00D5091C" w:rsidP="00DB5A20">
            <w:pPr>
              <w:rPr>
                <w:szCs w:val="22"/>
              </w:rPr>
            </w:pPr>
            <w:r>
              <w:rPr>
                <w:szCs w:val="22"/>
              </w:rPr>
              <w:t>Ordenar els valors d’una enumeració d’un tipus expedient.</w:t>
            </w:r>
          </w:p>
        </w:tc>
        <w:tc>
          <w:tcPr>
            <w:tcW w:w="1747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D5091C" w:rsidRPr="00CA2620" w:rsidRDefault="006A2F1A" w:rsidP="004B5429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TEX.</w:t>
            </w:r>
            <w:r w:rsidR="003D2DAB">
              <w:rPr>
                <w:szCs w:val="22"/>
              </w:rPr>
              <w:t>14</w:t>
            </w:r>
            <w:r>
              <w:rPr>
                <w:szCs w:val="22"/>
              </w:rPr>
              <w:t>-</w:t>
            </w:r>
            <w:r w:rsidR="00D5091C">
              <w:rPr>
                <w:szCs w:val="22"/>
              </w:rPr>
              <w:t>Ordenar valors enumeració tipus expedient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5091C" w:rsidRDefault="006734F8" w:rsidP="006734F8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 xml:space="preserve">Intercanviar l’ordre dels dos camps de l’enumeració amb el codi </w:t>
            </w:r>
            <w:r w:rsidRPr="00D85E8F">
              <w:rPr>
                <w:i/>
                <w:szCs w:val="22"/>
              </w:rPr>
              <w:t>tipexp</w:t>
            </w:r>
            <w:r>
              <w:rPr>
                <w:szCs w:val="22"/>
              </w:rPr>
              <w:t xml:space="preserve"> del tipus d’expedient </w:t>
            </w:r>
            <w:r w:rsidRPr="00CA2620">
              <w:rPr>
                <w:i/>
                <w:szCs w:val="22"/>
              </w:rPr>
              <w:t>Tipus expedient de Selenium</w:t>
            </w:r>
            <w:r w:rsidRPr="00797DC3">
              <w:rPr>
                <w:i/>
                <w:szCs w:val="22"/>
              </w:rPr>
              <w:t>.</w:t>
            </w:r>
          </w:p>
        </w:tc>
      </w:tr>
      <w:tr w:rsidR="00D5091C" w:rsidRPr="003A6982" w:rsidTr="00DB5A20">
        <w:trPr>
          <w:cnfStyle w:val="000000100000"/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5091C" w:rsidRPr="00CA2620" w:rsidRDefault="00D5091C" w:rsidP="00DB5A20">
            <w:pPr>
              <w:rPr>
                <w:szCs w:val="22"/>
              </w:rPr>
            </w:pPr>
            <w:r>
              <w:rPr>
                <w:szCs w:val="22"/>
              </w:rPr>
              <w:t>Eliminar valors d’una enumeració d’un tipus expedient.</w:t>
            </w:r>
          </w:p>
        </w:tc>
        <w:tc>
          <w:tcPr>
            <w:tcW w:w="1747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D5091C" w:rsidRPr="00CA2620" w:rsidRDefault="006A2F1A" w:rsidP="00DB5A20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TEX.</w:t>
            </w:r>
            <w:r w:rsidR="003D2DAB">
              <w:rPr>
                <w:szCs w:val="22"/>
              </w:rPr>
              <w:t>15</w:t>
            </w:r>
            <w:r>
              <w:rPr>
                <w:szCs w:val="22"/>
              </w:rPr>
              <w:t>-</w:t>
            </w:r>
            <w:r w:rsidR="00D5091C">
              <w:rPr>
                <w:szCs w:val="22"/>
              </w:rPr>
              <w:t>Eliminar valors enumeració tipus expedient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5091C" w:rsidRDefault="006734F8" w:rsidP="006734F8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 xml:space="preserve">Eliminar el valor </w:t>
            </w:r>
            <w:r w:rsidRPr="006734F8">
              <w:rPr>
                <w:i/>
                <w:szCs w:val="22"/>
              </w:rPr>
              <w:t>A/Tipus A</w:t>
            </w:r>
            <w:r>
              <w:rPr>
                <w:szCs w:val="22"/>
              </w:rPr>
              <w:t xml:space="preserve"> de l’enumeració amb el codi </w:t>
            </w:r>
            <w:r w:rsidRPr="00D85E8F">
              <w:rPr>
                <w:i/>
                <w:szCs w:val="22"/>
              </w:rPr>
              <w:t>tipexp</w:t>
            </w:r>
            <w:r>
              <w:rPr>
                <w:szCs w:val="22"/>
              </w:rPr>
              <w:t xml:space="preserve"> del tipus d’expedient </w:t>
            </w:r>
            <w:r w:rsidRPr="00CA2620">
              <w:rPr>
                <w:i/>
                <w:szCs w:val="22"/>
              </w:rPr>
              <w:t>Tipus expedient de Selenium</w:t>
            </w:r>
            <w:r w:rsidRPr="00797DC3">
              <w:rPr>
                <w:i/>
                <w:szCs w:val="22"/>
              </w:rPr>
              <w:t>.</w:t>
            </w:r>
          </w:p>
        </w:tc>
      </w:tr>
      <w:tr w:rsidR="00D5091C" w:rsidRPr="003A6982" w:rsidTr="004B5429">
        <w:trPr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5091C" w:rsidRDefault="00D5091C" w:rsidP="00DB5A20">
            <w:pPr>
              <w:rPr>
                <w:szCs w:val="22"/>
              </w:rPr>
            </w:pPr>
            <w:r>
              <w:rPr>
                <w:szCs w:val="22"/>
              </w:rPr>
              <w:t>Eliminar una enumeració d’un tipus d’expedient.</w:t>
            </w:r>
          </w:p>
        </w:tc>
        <w:tc>
          <w:tcPr>
            <w:tcW w:w="1747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D5091C" w:rsidRPr="00CA2620" w:rsidRDefault="00D5091C" w:rsidP="00523FEE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TEX.</w:t>
            </w:r>
            <w:r w:rsidR="003D2DAB">
              <w:rPr>
                <w:szCs w:val="22"/>
              </w:rPr>
              <w:t>16</w:t>
            </w:r>
            <w:r>
              <w:rPr>
                <w:szCs w:val="22"/>
              </w:rPr>
              <w:t>-Eliminar enumeració tipus expedient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5091C" w:rsidRDefault="00D5091C" w:rsidP="00DB5A20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 xml:space="preserve">Eliminar l’enumeració amb el codi </w:t>
            </w:r>
            <w:r w:rsidRPr="00D85E8F">
              <w:rPr>
                <w:i/>
                <w:szCs w:val="22"/>
              </w:rPr>
              <w:t>tipexp</w:t>
            </w:r>
            <w:r>
              <w:rPr>
                <w:szCs w:val="22"/>
              </w:rPr>
              <w:t xml:space="preserve"> del tipus d’expedient </w:t>
            </w:r>
            <w:r w:rsidRPr="00CA2620">
              <w:rPr>
                <w:i/>
                <w:szCs w:val="22"/>
              </w:rPr>
              <w:t>Tipus expedient de Selenium</w:t>
            </w:r>
            <w:r w:rsidRPr="00797DC3">
              <w:rPr>
                <w:i/>
                <w:szCs w:val="22"/>
              </w:rPr>
              <w:t>.</w:t>
            </w:r>
          </w:p>
        </w:tc>
      </w:tr>
      <w:tr w:rsidR="00D5091C" w:rsidRPr="003A6982" w:rsidTr="004B5429">
        <w:trPr>
          <w:cnfStyle w:val="000000100000"/>
          <w:cantSplit/>
          <w:trHeight w:val="397"/>
        </w:trPr>
        <w:tc>
          <w:tcPr>
            <w:cnfStyle w:val="001000000000"/>
            <w:tcW w:w="5000" w:type="pct"/>
            <w:gridSpan w:val="4"/>
            <w:tcBorders>
              <w:left w:val="single" w:sz="4" w:space="0" w:color="548DD4" w:themeColor="text2" w:themeTint="99"/>
            </w:tcBorders>
            <w:shd w:val="clear" w:color="auto" w:fill="DBE5F1" w:themeFill="accent1" w:themeFillTint="33"/>
            <w:vAlign w:val="center"/>
          </w:tcPr>
          <w:p w:rsidR="00D5091C" w:rsidRDefault="00D5091C" w:rsidP="004B5429">
            <w:pPr>
              <w:jc w:val="center"/>
              <w:rPr>
                <w:szCs w:val="22"/>
              </w:rPr>
            </w:pPr>
            <w:r>
              <w:rPr>
                <w:szCs w:val="22"/>
              </w:rPr>
              <w:t>TIPUS EXPEDIENT</w:t>
            </w:r>
          </w:p>
        </w:tc>
      </w:tr>
      <w:tr w:rsidR="00D5091C" w:rsidRPr="003A6982" w:rsidTr="004B5429">
        <w:trPr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5091C" w:rsidRPr="00CA2620" w:rsidRDefault="00C93D01" w:rsidP="004B5429">
            <w:pPr>
              <w:rPr>
                <w:szCs w:val="22"/>
              </w:rPr>
            </w:pPr>
            <w:r>
              <w:rPr>
                <w:szCs w:val="22"/>
              </w:rPr>
              <w:t>Eliminar</w:t>
            </w:r>
            <w:r w:rsidR="00D5091C">
              <w:rPr>
                <w:szCs w:val="22"/>
              </w:rPr>
              <w:t xml:space="preserve"> un tipus d’expedient.</w:t>
            </w:r>
          </w:p>
        </w:tc>
        <w:tc>
          <w:tcPr>
            <w:tcW w:w="1747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D5091C" w:rsidRPr="00CA2620" w:rsidRDefault="00D5091C" w:rsidP="00C93D01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TEX.</w:t>
            </w:r>
            <w:r w:rsidR="003D2DAB">
              <w:rPr>
                <w:szCs w:val="22"/>
              </w:rPr>
              <w:t>17</w:t>
            </w:r>
            <w:r>
              <w:rPr>
                <w:szCs w:val="22"/>
              </w:rPr>
              <w:t>-</w:t>
            </w:r>
            <w:r w:rsidR="00C93D01">
              <w:rPr>
                <w:szCs w:val="22"/>
              </w:rPr>
              <w:t xml:space="preserve">Eliminar </w:t>
            </w:r>
            <w:r>
              <w:rPr>
                <w:szCs w:val="22"/>
              </w:rPr>
              <w:t>tipus d’expedient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5091C" w:rsidRPr="00CA2620" w:rsidRDefault="00C93D01" w:rsidP="004B5429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Eliminar</w:t>
            </w:r>
            <w:r w:rsidR="00D5091C">
              <w:rPr>
                <w:szCs w:val="22"/>
              </w:rPr>
              <w:t xml:space="preserve"> el tipus d’expedient amb el nom </w:t>
            </w:r>
            <w:r w:rsidR="00D5091C" w:rsidRPr="00CA2620">
              <w:rPr>
                <w:i/>
                <w:szCs w:val="22"/>
              </w:rPr>
              <w:t>Tipus expedient de Selenium</w:t>
            </w:r>
            <w:r w:rsidR="00D5091C" w:rsidRPr="00797DC3">
              <w:rPr>
                <w:i/>
                <w:szCs w:val="22"/>
              </w:rPr>
              <w:t>.</w:t>
            </w:r>
          </w:p>
        </w:tc>
      </w:tr>
    </w:tbl>
    <w:p w:rsidR="00A9220A" w:rsidRDefault="00A9220A" w:rsidP="00491B53">
      <w:pPr>
        <w:pStyle w:val="Llistanumerada2"/>
        <w:numPr>
          <w:ilvl w:val="0"/>
          <w:numId w:val="0"/>
        </w:numPr>
      </w:pPr>
    </w:p>
    <w:p w:rsidR="00A9220A" w:rsidRDefault="00A9220A" w:rsidP="00491B53">
      <w:pPr>
        <w:pStyle w:val="Llistanumerada2"/>
        <w:numPr>
          <w:ilvl w:val="0"/>
          <w:numId w:val="0"/>
        </w:numPr>
      </w:pPr>
    </w:p>
    <w:p w:rsidR="00A9220A" w:rsidRDefault="00A9220A" w:rsidP="00491B53">
      <w:pPr>
        <w:pStyle w:val="Llistanumerada2"/>
        <w:numPr>
          <w:ilvl w:val="0"/>
          <w:numId w:val="0"/>
        </w:numPr>
      </w:pPr>
    </w:p>
    <w:p w:rsidR="00491B53" w:rsidRDefault="00A4730B" w:rsidP="00A4730B">
      <w:pPr>
        <w:pStyle w:val="Ttol2"/>
      </w:pPr>
      <w:bookmarkStart w:id="56" w:name="_Toc373160471"/>
      <w:r>
        <w:t>TEX.1 Crear tipus d’expedient</w:t>
      </w:r>
      <w:bookmarkEnd w:id="56"/>
    </w:p>
    <w:p w:rsidR="00A4730B" w:rsidRDefault="00A4730B" w:rsidP="00491B53">
      <w:pPr>
        <w:pStyle w:val="Llistanumerada2"/>
        <w:numPr>
          <w:ilvl w:val="0"/>
          <w:numId w:val="0"/>
        </w:numPr>
        <w:ind w:left="643" w:hanging="360"/>
      </w:pPr>
    </w:p>
    <w:p w:rsidR="00A4730B" w:rsidRDefault="00A4730B" w:rsidP="00466CEE">
      <w:pPr>
        <w:pStyle w:val="Llistanumerada2"/>
        <w:numPr>
          <w:ilvl w:val="0"/>
          <w:numId w:val="6"/>
        </w:numPr>
      </w:pPr>
      <w:r>
        <w:t xml:space="preserve"> Seleccionar entorn i opció tipus d’expedient:</w:t>
      </w:r>
    </w:p>
    <w:p w:rsidR="00DD6B0C" w:rsidRDefault="00DD6B0C" w:rsidP="00491B53">
      <w:pPr>
        <w:pStyle w:val="Llistanumerada2"/>
        <w:numPr>
          <w:ilvl w:val="0"/>
          <w:numId w:val="0"/>
        </w:numPr>
        <w:ind w:left="643" w:hanging="360"/>
      </w:pPr>
    </w:p>
    <w:p w:rsidR="00DD6B0C" w:rsidRDefault="00DD6B0C" w:rsidP="00DD6B0C">
      <w:pPr>
        <w:pStyle w:val="Llistanumerada2"/>
        <w:numPr>
          <w:ilvl w:val="0"/>
          <w:numId w:val="0"/>
        </w:numPr>
        <w:ind w:left="643" w:hanging="360"/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22328" cy="3960000"/>
            <wp:effectExtent l="19050" t="19050" r="25872" b="21450"/>
            <wp:docPr id="18" name="Imatge 18" descr="C:\Documents and Settings\paulac\workspace\helium-2.6\helium-selenium\screenshots\CR\tipusExpedient\creaTipEx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Documents and Settings\paulac\workspace\helium-2.6\helium-selenium\screenshots\CR\tipusExpedient\creaTipExp1.png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328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B0C" w:rsidRDefault="00DD6B0C" w:rsidP="00DD6B0C">
      <w:pPr>
        <w:pStyle w:val="Llistanumerada2"/>
        <w:numPr>
          <w:ilvl w:val="0"/>
          <w:numId w:val="0"/>
        </w:numPr>
        <w:ind w:left="643" w:hanging="360"/>
        <w:jc w:val="center"/>
      </w:pPr>
    </w:p>
    <w:p w:rsidR="00DD6B0C" w:rsidRDefault="00DD6B0C" w:rsidP="00DD6B0C">
      <w:pPr>
        <w:pStyle w:val="Llistanumerada2"/>
        <w:numPr>
          <w:ilvl w:val="0"/>
          <w:numId w:val="0"/>
        </w:numPr>
        <w:ind w:left="643" w:hanging="360"/>
        <w:jc w:val="center"/>
      </w:pPr>
    </w:p>
    <w:p w:rsidR="00D9217F" w:rsidRDefault="00D9217F" w:rsidP="00DD6B0C">
      <w:pPr>
        <w:pStyle w:val="Llistanumerada2"/>
        <w:numPr>
          <w:ilvl w:val="0"/>
          <w:numId w:val="0"/>
        </w:numPr>
        <w:ind w:left="643" w:hanging="360"/>
        <w:jc w:val="center"/>
      </w:pPr>
    </w:p>
    <w:p w:rsidR="00A4730B" w:rsidRDefault="00A4730B" w:rsidP="00466CEE">
      <w:pPr>
        <w:pStyle w:val="Llistanumerada2"/>
        <w:numPr>
          <w:ilvl w:val="0"/>
          <w:numId w:val="6"/>
        </w:numPr>
      </w:pPr>
      <w:r>
        <w:t>Introduir dades del nou tipus d’expedient:</w:t>
      </w:r>
    </w:p>
    <w:p w:rsidR="00A21519" w:rsidRDefault="00A21519" w:rsidP="00DD6B0C">
      <w:pPr>
        <w:pStyle w:val="Llistanumerada2"/>
        <w:numPr>
          <w:ilvl w:val="0"/>
          <w:numId w:val="0"/>
        </w:numPr>
        <w:ind w:left="643" w:hanging="360"/>
        <w:jc w:val="center"/>
        <w:rPr>
          <w:noProof/>
          <w:lang w:val="es-ES"/>
        </w:rPr>
      </w:pPr>
    </w:p>
    <w:p w:rsidR="00A4730B" w:rsidRDefault="00A21519" w:rsidP="00DD6B0C">
      <w:pPr>
        <w:pStyle w:val="Llistanumerada2"/>
        <w:numPr>
          <w:ilvl w:val="0"/>
          <w:numId w:val="0"/>
        </w:numPr>
        <w:ind w:left="643" w:hanging="360"/>
        <w:jc w:val="center"/>
        <w:rPr>
          <w:noProof/>
          <w:lang w:val="es-ES"/>
        </w:rPr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4" name="Imatge 1" descr="C:\Documents and Settings\paulac\workspace\helium-2.6\helium-selenium\screenshots\CR\tipusExpedient\creaTipEx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paulac\workspace\helium-2.6\helium-selenium\screenshots\CR\tipusExpedient\creaTipExp2.png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730B" w:rsidRDefault="00A4730B" w:rsidP="00DD6B0C">
      <w:pPr>
        <w:pStyle w:val="Llistanumerada2"/>
        <w:numPr>
          <w:ilvl w:val="0"/>
          <w:numId w:val="0"/>
        </w:numPr>
        <w:ind w:left="643" w:hanging="360"/>
        <w:jc w:val="center"/>
      </w:pPr>
    </w:p>
    <w:p w:rsidR="00A4730B" w:rsidRDefault="00A4730B" w:rsidP="00DD6B0C">
      <w:pPr>
        <w:pStyle w:val="Llistanumerada2"/>
        <w:numPr>
          <w:ilvl w:val="0"/>
          <w:numId w:val="0"/>
        </w:numPr>
        <w:ind w:left="643" w:hanging="360"/>
        <w:jc w:val="center"/>
      </w:pPr>
    </w:p>
    <w:p w:rsidR="00A4730B" w:rsidRDefault="00A4730B" w:rsidP="00466CEE">
      <w:pPr>
        <w:pStyle w:val="Llistanumerada2"/>
        <w:numPr>
          <w:ilvl w:val="0"/>
          <w:numId w:val="6"/>
        </w:numPr>
      </w:pPr>
      <w:r>
        <w:t>Resultat de l’alta d’un nou tipus d’expedient:</w:t>
      </w:r>
    </w:p>
    <w:p w:rsidR="00A4730B" w:rsidRDefault="00A4730B" w:rsidP="00DD6B0C">
      <w:pPr>
        <w:pStyle w:val="Llistanumerada2"/>
        <w:numPr>
          <w:ilvl w:val="0"/>
          <w:numId w:val="0"/>
        </w:numPr>
        <w:ind w:left="643" w:hanging="360"/>
        <w:jc w:val="center"/>
      </w:pPr>
    </w:p>
    <w:p w:rsidR="00A21519" w:rsidRDefault="00A21519" w:rsidP="00DD6B0C">
      <w:pPr>
        <w:pStyle w:val="Llistanumerada2"/>
        <w:numPr>
          <w:ilvl w:val="0"/>
          <w:numId w:val="0"/>
        </w:numPr>
        <w:ind w:left="643" w:hanging="360"/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16" name="Imatge 2" descr="C:\Documents and Settings\paulac\workspace\helium-2.6\helium-selenium\screenshots\CR\tipusExpedient\creaTipEx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paulac\workspace\helium-2.6\helium-selenium\screenshots\CR\tipusExpedient\creaTipExp3.png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1519" w:rsidRDefault="00A21519" w:rsidP="00DD6B0C">
      <w:pPr>
        <w:pStyle w:val="Llistanumerada2"/>
        <w:numPr>
          <w:ilvl w:val="0"/>
          <w:numId w:val="0"/>
        </w:numPr>
        <w:ind w:left="643" w:hanging="360"/>
        <w:jc w:val="center"/>
      </w:pPr>
    </w:p>
    <w:p w:rsidR="00A21519" w:rsidRDefault="00A21519" w:rsidP="00A21519">
      <w:pPr>
        <w:pStyle w:val="Ttol2"/>
      </w:pPr>
      <w:bookmarkStart w:id="57" w:name="_Toc373160472"/>
      <w:r>
        <w:t>TEX.</w:t>
      </w:r>
      <w:r w:rsidR="00FD66AA">
        <w:t xml:space="preserve">2 </w:t>
      </w:r>
      <w:r>
        <w:t>Modificar tipus expedient</w:t>
      </w:r>
      <w:bookmarkEnd w:id="57"/>
    </w:p>
    <w:p w:rsidR="00A21519" w:rsidRDefault="00A21519" w:rsidP="00A21519"/>
    <w:p w:rsidR="009950A7" w:rsidRDefault="009950A7" w:rsidP="009950A7">
      <w:pPr>
        <w:pStyle w:val="Llistanumerada2"/>
        <w:numPr>
          <w:ilvl w:val="0"/>
          <w:numId w:val="7"/>
        </w:numPr>
      </w:pPr>
      <w:r>
        <w:t>Seleccionar tipus d’expedient:</w:t>
      </w:r>
    </w:p>
    <w:p w:rsidR="009950A7" w:rsidRDefault="009950A7" w:rsidP="00A21519"/>
    <w:p w:rsidR="009950A7" w:rsidRDefault="008F7E34" w:rsidP="009950A7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22400" cy="3960000"/>
            <wp:effectExtent l="19050" t="19050" r="25800" b="21450"/>
            <wp:docPr id="208" name="Imatge 36" descr="C:\Documents and Settings\paulac\workspace\helium-2.6\helium-selenium\screenshots\CR\tipusExpedient\modifTipEx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Documents and Settings\paulac\workspace\helium-2.6\helium-selenium\screenshots\CR\tipusExpedient\modifTipExp1.png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50A7" w:rsidRDefault="009950A7" w:rsidP="00A21519"/>
    <w:p w:rsidR="00DB5A20" w:rsidRDefault="00DB5A20" w:rsidP="00DB5A20">
      <w:pPr>
        <w:pStyle w:val="Pargrafdellista"/>
        <w:numPr>
          <w:ilvl w:val="0"/>
          <w:numId w:val="7"/>
        </w:numPr>
      </w:pPr>
      <w:r>
        <w:t>Anotar expressió per assignar número:</w:t>
      </w:r>
    </w:p>
    <w:p w:rsidR="00DB5A20" w:rsidRDefault="00DB5A20" w:rsidP="00DB5A20">
      <w:pPr>
        <w:pStyle w:val="Pargrafdellista"/>
      </w:pPr>
    </w:p>
    <w:p w:rsidR="00DB5A20" w:rsidRDefault="008F7E34" w:rsidP="008F7E34">
      <w:pPr>
        <w:jc w:val="center"/>
      </w:pPr>
      <w:r w:rsidRPr="008F7E34">
        <w:drawing>
          <wp:inline distT="0" distB="0" distL="0" distR="0">
            <wp:extent cx="4622400" cy="3960000"/>
            <wp:effectExtent l="19050" t="19050" r="25800" b="21450"/>
            <wp:docPr id="204" name="Imatge 34" descr="C:\Documents and Settings\paulac\workspace\helium-2.6\helium-selenium\screenshots\CR\tipusExpedient\modifTipEx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Documents and Settings\paulac\workspace\helium-2.6\helium-selenium\screenshots\CR\tipusExpedient\modifTipExp2.png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5A20" w:rsidRDefault="00DB5A20" w:rsidP="00DB5A20">
      <w:pPr>
        <w:pStyle w:val="Pargrafdellista"/>
        <w:numPr>
          <w:ilvl w:val="0"/>
          <w:numId w:val="7"/>
        </w:numPr>
      </w:pPr>
      <w:r>
        <w:t>Resultat de modificar un tipus d’expedient:</w:t>
      </w:r>
    </w:p>
    <w:p w:rsidR="00DB5A20" w:rsidRPr="00A21519" w:rsidRDefault="008F7E34" w:rsidP="008F7E34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22400" cy="3960000"/>
            <wp:effectExtent l="19050" t="19050" r="25800" b="21450"/>
            <wp:docPr id="205" name="Imatge 35" descr="C:\Documents and Settings\paulac\workspace\helium-2.6\helium-selenium\screenshots\CR\tipusExpedient\modifTipEx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Documents and Settings\paulac\workspace\helium-2.6\helium-selenium\screenshots\CR\tipusExpedient\modifTipExp3.png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6AA" w:rsidRDefault="00FD66AA" w:rsidP="00FD66AA">
      <w:pPr>
        <w:pStyle w:val="Ttol2"/>
      </w:pPr>
      <w:bookmarkStart w:id="58" w:name="_Toc373160473"/>
      <w:r>
        <w:t>TEX.3 Assignar permisos tipus expedient</w:t>
      </w:r>
      <w:bookmarkEnd w:id="58"/>
    </w:p>
    <w:p w:rsidR="00A21519" w:rsidRDefault="00A21519" w:rsidP="00FD66AA">
      <w:pPr>
        <w:pStyle w:val="Ttol3"/>
      </w:pPr>
      <w:bookmarkStart w:id="59" w:name="_Toc373160474"/>
      <w:r>
        <w:t>TEX.</w:t>
      </w:r>
      <w:r w:rsidR="008F7E34">
        <w:t xml:space="preserve"> </w:t>
      </w:r>
      <w:r>
        <w:t>3.1</w:t>
      </w:r>
      <w:r w:rsidR="00FD66AA">
        <w:t xml:space="preserve"> </w:t>
      </w:r>
      <w:r>
        <w:t>Assignar permisos sobre tipus expedient a un usuari</w:t>
      </w:r>
      <w:bookmarkEnd w:id="59"/>
    </w:p>
    <w:p w:rsidR="00DB5A20" w:rsidRPr="00DB5A20" w:rsidRDefault="00DB5A20" w:rsidP="00DB5A20"/>
    <w:p w:rsidR="00A21519" w:rsidRDefault="00A21519" w:rsidP="00EC44FC">
      <w:pPr>
        <w:pStyle w:val="Llistanumerada2"/>
        <w:numPr>
          <w:ilvl w:val="0"/>
          <w:numId w:val="54"/>
        </w:numPr>
      </w:pPr>
      <w:r>
        <w:t>Seleccionar tipus d’expedient:</w:t>
      </w:r>
    </w:p>
    <w:p w:rsidR="00DB5A20" w:rsidRDefault="00DB5A20" w:rsidP="00DB5A20">
      <w:pPr>
        <w:pStyle w:val="Llistanumerada2"/>
        <w:numPr>
          <w:ilvl w:val="0"/>
          <w:numId w:val="0"/>
        </w:numPr>
        <w:ind w:left="720"/>
      </w:pPr>
    </w:p>
    <w:p w:rsidR="00A21519" w:rsidRDefault="009950A7" w:rsidP="00A21519">
      <w:pPr>
        <w:pStyle w:val="Llistanumerada2"/>
        <w:numPr>
          <w:ilvl w:val="0"/>
          <w:numId w:val="0"/>
        </w:numPr>
        <w:jc w:val="center"/>
      </w:pPr>
      <w:r w:rsidRPr="009950A7">
        <w:rPr>
          <w:noProof/>
          <w:lang w:val="es-ES"/>
        </w:rPr>
        <w:lastRenderedPageBreak/>
        <w:drawing>
          <wp:inline distT="0" distB="0" distL="0" distR="0">
            <wp:extent cx="4622400" cy="3960000"/>
            <wp:effectExtent l="19050" t="19050" r="25800" b="21450"/>
            <wp:docPr id="80" name="Imatge 3" descr="C:\Documents and Settings\paulac\workspace\helium-2.6\helium-selenium\screenshots\CR\tipusExpedient\procPrincipa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ocuments and Settings\paulac\workspace\helium-2.6\helium-selenium\screenshots\CR\tipusExpedient\procPrincipal1.png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1519" w:rsidRDefault="00A21519" w:rsidP="00A21519">
      <w:pPr>
        <w:pStyle w:val="Llistanumerada2"/>
        <w:numPr>
          <w:ilvl w:val="0"/>
          <w:numId w:val="0"/>
        </w:numPr>
        <w:jc w:val="center"/>
        <w:rPr>
          <w:noProof/>
          <w:lang w:val="es-ES"/>
        </w:rPr>
      </w:pPr>
    </w:p>
    <w:p w:rsidR="00A21519" w:rsidRDefault="00A21519" w:rsidP="00EC44FC">
      <w:pPr>
        <w:pStyle w:val="Llistanumerada2"/>
        <w:numPr>
          <w:ilvl w:val="0"/>
          <w:numId w:val="54"/>
        </w:numPr>
      </w:pPr>
      <w:r>
        <w:t>Introduir informació dels permisos sobre per al tipus d’expedient:</w:t>
      </w:r>
    </w:p>
    <w:p w:rsidR="00A21519" w:rsidRPr="000B2AE1" w:rsidRDefault="00A21519" w:rsidP="00A21519">
      <w:pPr>
        <w:pStyle w:val="Llistanumerada2"/>
        <w:numPr>
          <w:ilvl w:val="0"/>
          <w:numId w:val="0"/>
        </w:numPr>
        <w:jc w:val="center"/>
        <w:rPr>
          <w:noProof/>
        </w:rPr>
      </w:pPr>
    </w:p>
    <w:p w:rsidR="00A21519" w:rsidRDefault="00A21519" w:rsidP="00A21519">
      <w:pPr>
        <w:pStyle w:val="Llistanumerada2"/>
        <w:numPr>
          <w:ilvl w:val="0"/>
          <w:numId w:val="0"/>
        </w:numPr>
        <w:jc w:val="center"/>
      </w:pPr>
      <w:r>
        <w:rPr>
          <w:noProof/>
          <w:lang w:val="es-ES"/>
        </w:rPr>
        <w:drawing>
          <wp:inline distT="0" distB="0" distL="0" distR="0">
            <wp:extent cx="4622054" cy="3960000"/>
            <wp:effectExtent l="19050" t="19050" r="26146" b="21450"/>
            <wp:docPr id="52" name="Imatge 23" descr="C:\Documents and Settings\paulac\workspace\helium-2.6\helium-selenium\screenshots\CR\tipusExpedient\assignaPermiso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Documents and Settings\paulac\workspace\helium-2.6\helium-selenium\screenshots\CR\tipusExpedient\assignaPermisos2.png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054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1519" w:rsidRDefault="00A21519" w:rsidP="00A21519">
      <w:pPr>
        <w:pStyle w:val="Llistanumerada2"/>
        <w:numPr>
          <w:ilvl w:val="0"/>
          <w:numId w:val="0"/>
        </w:numPr>
        <w:jc w:val="center"/>
      </w:pPr>
    </w:p>
    <w:p w:rsidR="00A21519" w:rsidRDefault="00A21519" w:rsidP="00A21519">
      <w:pPr>
        <w:pStyle w:val="Llistanumerada2"/>
        <w:numPr>
          <w:ilvl w:val="0"/>
          <w:numId w:val="0"/>
        </w:numPr>
        <w:jc w:val="center"/>
      </w:pPr>
    </w:p>
    <w:p w:rsidR="00A21519" w:rsidRDefault="00A21519" w:rsidP="00A21519">
      <w:pPr>
        <w:pStyle w:val="Llistanumerada2"/>
        <w:numPr>
          <w:ilvl w:val="0"/>
          <w:numId w:val="0"/>
        </w:numPr>
        <w:jc w:val="center"/>
      </w:pPr>
    </w:p>
    <w:p w:rsidR="00A21519" w:rsidRDefault="00A21519" w:rsidP="00A21519">
      <w:pPr>
        <w:pStyle w:val="Llistanumerada2"/>
        <w:numPr>
          <w:ilvl w:val="0"/>
          <w:numId w:val="0"/>
        </w:numPr>
        <w:jc w:val="center"/>
      </w:pPr>
    </w:p>
    <w:p w:rsidR="00A21519" w:rsidRDefault="00A21519" w:rsidP="00A21519">
      <w:pPr>
        <w:pStyle w:val="Llistanumerada2"/>
        <w:numPr>
          <w:ilvl w:val="0"/>
          <w:numId w:val="0"/>
        </w:numPr>
        <w:jc w:val="center"/>
      </w:pPr>
    </w:p>
    <w:p w:rsidR="00A21519" w:rsidRDefault="00A21519" w:rsidP="00EC44FC">
      <w:pPr>
        <w:pStyle w:val="Llistanumerada2"/>
        <w:numPr>
          <w:ilvl w:val="0"/>
          <w:numId w:val="54"/>
        </w:numPr>
      </w:pPr>
      <w:r>
        <w:t>Resultat de l’assignació de permisos sobre el tipus d’expedient:</w:t>
      </w:r>
    </w:p>
    <w:p w:rsidR="00A21519" w:rsidRDefault="00A21519" w:rsidP="00A21519">
      <w:pPr>
        <w:pStyle w:val="Llistanumerada2"/>
        <w:numPr>
          <w:ilvl w:val="0"/>
          <w:numId w:val="0"/>
        </w:numPr>
        <w:jc w:val="center"/>
      </w:pPr>
    </w:p>
    <w:p w:rsidR="00A21519" w:rsidRDefault="00A21519" w:rsidP="00A21519">
      <w:pPr>
        <w:pStyle w:val="Llistanumerada2"/>
        <w:numPr>
          <w:ilvl w:val="0"/>
          <w:numId w:val="0"/>
        </w:numPr>
        <w:jc w:val="center"/>
      </w:pPr>
    </w:p>
    <w:p w:rsidR="00A21519" w:rsidRDefault="00A21519" w:rsidP="00A21519">
      <w:pPr>
        <w:pStyle w:val="Llistanumerada2"/>
        <w:numPr>
          <w:ilvl w:val="0"/>
          <w:numId w:val="0"/>
        </w:numPr>
        <w:jc w:val="center"/>
      </w:pPr>
    </w:p>
    <w:p w:rsidR="00A21519" w:rsidRDefault="00A21519" w:rsidP="00A21519">
      <w:pPr>
        <w:pStyle w:val="Llistanumerada2"/>
        <w:numPr>
          <w:ilvl w:val="0"/>
          <w:numId w:val="0"/>
        </w:numPr>
        <w:jc w:val="center"/>
      </w:pPr>
      <w:r>
        <w:rPr>
          <w:noProof/>
          <w:lang w:val="es-ES"/>
        </w:rPr>
        <w:drawing>
          <wp:inline distT="0" distB="0" distL="0" distR="0">
            <wp:extent cx="4622328" cy="3960000"/>
            <wp:effectExtent l="19050" t="19050" r="25872" b="21450"/>
            <wp:docPr id="64" name="Imatge 24" descr="C:\Documents and Settings\paulac\workspace\helium-2.6\helium-selenium\screenshots\CR\tipusExpedient\assignaPermiso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Documents and Settings\paulac\workspace\helium-2.6\helium-selenium\screenshots\CR\tipusExpedient\assignaPermisos3.png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328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1519" w:rsidRPr="00A21519" w:rsidRDefault="00A21519" w:rsidP="00A21519"/>
    <w:p w:rsidR="00A21519" w:rsidRDefault="00A21519" w:rsidP="00FD66AA">
      <w:pPr>
        <w:pStyle w:val="Ttol3"/>
      </w:pPr>
      <w:bookmarkStart w:id="60" w:name="_Toc373160475"/>
      <w:r>
        <w:t>TEX.3.2</w:t>
      </w:r>
      <w:r w:rsidR="00FD66AA">
        <w:t xml:space="preserve"> </w:t>
      </w:r>
      <w:r>
        <w:t>Assignar permisos sobre tipus expedient a un rol</w:t>
      </w:r>
      <w:bookmarkEnd w:id="60"/>
    </w:p>
    <w:p w:rsidR="009950A7" w:rsidRDefault="009950A7" w:rsidP="00EC44FC">
      <w:pPr>
        <w:pStyle w:val="Llistanumerada2"/>
        <w:numPr>
          <w:ilvl w:val="0"/>
          <w:numId w:val="55"/>
        </w:numPr>
      </w:pPr>
      <w:r>
        <w:t>Seleccionar tipus d’expedient:</w:t>
      </w:r>
    </w:p>
    <w:p w:rsidR="009950A7" w:rsidRDefault="009950A7" w:rsidP="009950A7">
      <w:pPr>
        <w:pStyle w:val="Llistanumerada2"/>
        <w:numPr>
          <w:ilvl w:val="0"/>
          <w:numId w:val="0"/>
        </w:numPr>
        <w:jc w:val="center"/>
      </w:pPr>
      <w:r w:rsidRPr="009950A7">
        <w:rPr>
          <w:noProof/>
          <w:lang w:val="es-ES"/>
        </w:rPr>
        <w:lastRenderedPageBreak/>
        <w:drawing>
          <wp:inline distT="0" distB="0" distL="0" distR="0">
            <wp:extent cx="4622400" cy="3960000"/>
            <wp:effectExtent l="19050" t="19050" r="25800" b="21450"/>
            <wp:docPr id="94" name="Imatge 3" descr="C:\Documents and Settings\paulac\workspace\helium-2.6\helium-selenium\screenshots\CR\tipusExpedient\procPrincipa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ocuments and Settings\paulac\workspace\helium-2.6\helium-selenium\screenshots\CR\tipusExpedient\procPrincipal1.png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50A7" w:rsidRDefault="009950A7" w:rsidP="009950A7">
      <w:pPr>
        <w:pStyle w:val="Llistanumerada2"/>
        <w:numPr>
          <w:ilvl w:val="0"/>
          <w:numId w:val="0"/>
        </w:numPr>
        <w:jc w:val="center"/>
        <w:rPr>
          <w:noProof/>
          <w:lang w:val="es-ES"/>
        </w:rPr>
      </w:pPr>
    </w:p>
    <w:p w:rsidR="009950A7" w:rsidRDefault="009950A7" w:rsidP="00EC44FC">
      <w:pPr>
        <w:pStyle w:val="Llistanumerada2"/>
        <w:numPr>
          <w:ilvl w:val="0"/>
          <w:numId w:val="55"/>
        </w:numPr>
      </w:pPr>
      <w:r>
        <w:t>Introduir informació dels permisos sobre per al tipus d’expedient:</w:t>
      </w:r>
    </w:p>
    <w:p w:rsidR="00A21519" w:rsidRDefault="009950A7" w:rsidP="009950A7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97" name="Imatge 4" descr="C:\Documents and Settings\paulac\workspace\helium-2.6\helium-selenium\screenshots\CR\tipusExpedient\permisos\crear\rol\crea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ocuments and Settings\paulac\workspace\helium-2.6\helium-selenium\screenshots\CR\tipusExpedient\permisos\crear\rol\crea_02.png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50A7" w:rsidRDefault="009950A7" w:rsidP="00A21519"/>
    <w:p w:rsidR="009950A7" w:rsidRDefault="009950A7" w:rsidP="00EC44FC">
      <w:pPr>
        <w:pStyle w:val="Llistanumerada2"/>
        <w:numPr>
          <w:ilvl w:val="0"/>
          <w:numId w:val="54"/>
        </w:numPr>
      </w:pPr>
      <w:r>
        <w:t>Resultat de l’assignació de permisos sobre el tipus d’expedient:</w:t>
      </w:r>
    </w:p>
    <w:p w:rsidR="009950A7" w:rsidRPr="00A21519" w:rsidRDefault="009950A7" w:rsidP="009950A7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22400" cy="3960000"/>
            <wp:effectExtent l="19050" t="19050" r="25800" b="21450"/>
            <wp:docPr id="99" name="Imatge 5" descr="C:\Documents and Settings\paulac\workspace\helium-2.6\helium-selenium\screenshots\CR\tipusExpedient\permisos\crear\rol\crea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ocuments and Settings\paulac\workspace\helium-2.6\helium-selenium\screenshots\CR\tipusExpedient\permisos\crear\rol\crea_03.png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1519" w:rsidRDefault="00FD66AA" w:rsidP="00A21519">
      <w:pPr>
        <w:pStyle w:val="Ttol2"/>
      </w:pPr>
      <w:bookmarkStart w:id="61" w:name="_Toc373160476"/>
      <w:r>
        <w:t xml:space="preserve">TEX.4 </w:t>
      </w:r>
      <w:r w:rsidR="00A21519">
        <w:t>Eliminar permisos tipus expedient</w:t>
      </w:r>
      <w:bookmarkEnd w:id="61"/>
    </w:p>
    <w:p w:rsidR="009950A7" w:rsidRDefault="009950A7" w:rsidP="009950A7">
      <w:pPr>
        <w:pStyle w:val="Llistanumerada2"/>
        <w:numPr>
          <w:ilvl w:val="0"/>
          <w:numId w:val="10"/>
        </w:numPr>
      </w:pPr>
      <w:r>
        <w:t>Seleccionar tipus d’expedient:</w:t>
      </w:r>
    </w:p>
    <w:p w:rsidR="009950A7" w:rsidRDefault="009950A7" w:rsidP="009950A7">
      <w:pPr>
        <w:pStyle w:val="Llistanumerada2"/>
        <w:numPr>
          <w:ilvl w:val="0"/>
          <w:numId w:val="0"/>
        </w:numPr>
        <w:jc w:val="center"/>
      </w:pPr>
    </w:p>
    <w:p w:rsidR="009950A7" w:rsidRDefault="009950A7" w:rsidP="009950A7">
      <w:pPr>
        <w:pStyle w:val="Llistanumerada2"/>
        <w:numPr>
          <w:ilvl w:val="0"/>
          <w:numId w:val="0"/>
        </w:numPr>
        <w:jc w:val="center"/>
      </w:pPr>
      <w:r w:rsidRPr="009950A7"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87" name="Imatge 3" descr="C:\Documents and Settings\paulac\workspace\helium-2.6\helium-selenium\screenshots\CR\tipusExpedient\procPrincipa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ocuments and Settings\paulac\workspace\helium-2.6\helium-selenium\screenshots\CR\tipusExpedient\procPrincipal1.png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50A7" w:rsidRDefault="009950A7" w:rsidP="009950A7">
      <w:pPr>
        <w:pStyle w:val="Llistanumerada2"/>
        <w:numPr>
          <w:ilvl w:val="0"/>
          <w:numId w:val="10"/>
        </w:numPr>
      </w:pPr>
      <w:r>
        <w:t>Seleccionar l’usuari que es vol esborrar:</w:t>
      </w:r>
    </w:p>
    <w:p w:rsidR="009950A7" w:rsidRDefault="009950A7" w:rsidP="009950A7">
      <w:pPr>
        <w:pStyle w:val="Llistanumerada2"/>
        <w:numPr>
          <w:ilvl w:val="0"/>
          <w:numId w:val="0"/>
        </w:numPr>
        <w:jc w:val="center"/>
      </w:pPr>
    </w:p>
    <w:p w:rsidR="009950A7" w:rsidRDefault="004047B6" w:rsidP="009950A7">
      <w:pPr>
        <w:pStyle w:val="Llistanumerada2"/>
        <w:numPr>
          <w:ilvl w:val="0"/>
          <w:numId w:val="0"/>
        </w:num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210" name="Imatge 38" descr="C:\Documents and Settings\paulac\workspace\helium-2.6\helium-selenium\screenshots\CR\tipusExpedient\esborraPermiso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Documents and Settings\paulac\workspace\helium-2.6\helium-selenium\screenshots\CR\tipusExpedient\esborraPermisos2.png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5A20" w:rsidRDefault="00DB5A20" w:rsidP="009950A7">
      <w:pPr>
        <w:pStyle w:val="Llistanumerada2"/>
        <w:numPr>
          <w:ilvl w:val="0"/>
          <w:numId w:val="0"/>
        </w:numPr>
        <w:jc w:val="center"/>
      </w:pPr>
    </w:p>
    <w:p w:rsidR="009950A7" w:rsidRDefault="009950A7" w:rsidP="009950A7">
      <w:pPr>
        <w:pStyle w:val="Llistanumerada2"/>
        <w:numPr>
          <w:ilvl w:val="0"/>
          <w:numId w:val="10"/>
        </w:numPr>
      </w:pPr>
      <w:r>
        <w:t>Resultat d’eliminar l’usuari i els seus permisos sobre el tipus d’expedient:</w:t>
      </w:r>
    </w:p>
    <w:p w:rsidR="00A21519" w:rsidRDefault="00A21519" w:rsidP="00A21519"/>
    <w:p w:rsidR="00BB6BB1" w:rsidRDefault="00BB6BB1" w:rsidP="00A21519"/>
    <w:p w:rsidR="00BB6BB1" w:rsidRDefault="00BB6BB1" w:rsidP="00A21519"/>
    <w:p w:rsidR="00BB6BB1" w:rsidRPr="00A21519" w:rsidRDefault="004047B6" w:rsidP="00BB6BB1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22400" cy="3960000"/>
            <wp:effectExtent l="19050" t="19050" r="25800" b="21450"/>
            <wp:docPr id="211" name="Imatge 39" descr="C:\Documents and Settings\paulac\workspace\helium-2.6\helium-selenium\screenshots\CR\tipusExpedient\esborraPermiso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Documents and Settings\paulac\workspace\helium-2.6\helium-selenium\screenshots\CR\tipusExpedient\esborraPermisos3.png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1519" w:rsidRDefault="00A21519" w:rsidP="00A21519">
      <w:pPr>
        <w:pStyle w:val="Ttol2"/>
      </w:pPr>
      <w:bookmarkStart w:id="62" w:name="_Toc373160477"/>
      <w:r>
        <w:t>TEX.5</w:t>
      </w:r>
      <w:r w:rsidR="00FD66AA">
        <w:t xml:space="preserve"> </w:t>
      </w:r>
      <w:r>
        <w:t>Desplegar arxiu tipus expedient</w:t>
      </w:r>
      <w:bookmarkEnd w:id="62"/>
    </w:p>
    <w:p w:rsidR="00A17F35" w:rsidRDefault="00A17F35" w:rsidP="00A17F35"/>
    <w:p w:rsidR="00A17F35" w:rsidRDefault="00A17F35" w:rsidP="00EC44FC">
      <w:pPr>
        <w:pStyle w:val="Pargrafdellista"/>
        <w:numPr>
          <w:ilvl w:val="0"/>
          <w:numId w:val="56"/>
        </w:numPr>
      </w:pPr>
      <w:r>
        <w:t>Seleccionar opció Desplegar arxiu i introduir dades per a la importació:</w:t>
      </w:r>
    </w:p>
    <w:p w:rsidR="00A17F35" w:rsidRPr="00A17F35" w:rsidRDefault="00A17F35" w:rsidP="00A17F35"/>
    <w:p w:rsidR="00A17F35" w:rsidRDefault="00CF1B44" w:rsidP="00CF1B44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117" name="Imatge 8" descr="C:\Documents and Settings\paulac\workspace\helium-2.6\helium-selenium\screenshots\CR\defproces\importPar\importPar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ocuments and Settings\paulac\workspace\helium-2.6\helium-selenium\screenshots\CR\defproces\importPar\importPar01.png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7F35" w:rsidRDefault="00A17F35" w:rsidP="00EC44FC">
      <w:pPr>
        <w:pStyle w:val="Pargrafdellista"/>
        <w:numPr>
          <w:ilvl w:val="0"/>
          <w:numId w:val="56"/>
        </w:numPr>
        <w:jc w:val="both"/>
      </w:pPr>
      <w:r>
        <w:lastRenderedPageBreak/>
        <w:t>Resultat del desplegament de l’arxiu:</w:t>
      </w:r>
    </w:p>
    <w:p w:rsidR="00A17F35" w:rsidRDefault="00A17F35" w:rsidP="00CF1B44">
      <w:pPr>
        <w:jc w:val="center"/>
      </w:pPr>
    </w:p>
    <w:p w:rsidR="00A21519" w:rsidRDefault="00CF1B44" w:rsidP="00CF1B44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118" name="Imatge 9" descr="C:\Documents and Settings\paulac\workspace\helium-2.6\helium-selenium\screenshots\CR\defproces\importPar\importPar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ocuments and Settings\paulac\workspace\helium-2.6\helium-selenium\screenshots\CR\defproces\importPar\importPar02.png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B44" w:rsidRPr="00A21519" w:rsidRDefault="00CF1B44" w:rsidP="00A21519"/>
    <w:p w:rsidR="00A21519" w:rsidRPr="00CA2620" w:rsidRDefault="00A21519" w:rsidP="00A21519">
      <w:pPr>
        <w:pStyle w:val="Ttol2"/>
      </w:pPr>
      <w:bookmarkStart w:id="63" w:name="_Toc373160478"/>
      <w:r>
        <w:t>TEX.6</w:t>
      </w:r>
      <w:r w:rsidR="00FD66AA">
        <w:t xml:space="preserve"> </w:t>
      </w:r>
      <w:r>
        <w:t>Marcar procés inicial tipus expedient</w:t>
      </w:r>
      <w:bookmarkEnd w:id="63"/>
    </w:p>
    <w:p w:rsidR="009950A7" w:rsidRDefault="009950A7" w:rsidP="009950A7">
      <w:pPr>
        <w:pStyle w:val="Llistanumerada2"/>
        <w:numPr>
          <w:ilvl w:val="0"/>
          <w:numId w:val="9"/>
        </w:numPr>
      </w:pPr>
      <w:r>
        <w:t>Seleccionar tipus d’expedient:</w:t>
      </w:r>
    </w:p>
    <w:p w:rsidR="009950A7" w:rsidRDefault="009950A7" w:rsidP="009950A7"/>
    <w:p w:rsidR="009950A7" w:rsidRDefault="009950A7" w:rsidP="009950A7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22400" cy="3960000"/>
            <wp:effectExtent l="19050" t="19050" r="25800" b="21450"/>
            <wp:docPr id="84" name="Imatge 3" descr="C:\Documents and Settings\paulac\workspace\helium-2.6\helium-selenium\screenshots\CR\tipusExpedient\procPrincipa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ocuments and Settings\paulac\workspace\helium-2.6\helium-selenium\screenshots\CR\tipusExpedient\procPrincipal1.png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50A7" w:rsidRDefault="009950A7" w:rsidP="009950A7"/>
    <w:p w:rsidR="009950A7" w:rsidRDefault="009950A7" w:rsidP="009950A7"/>
    <w:p w:rsidR="009950A7" w:rsidRDefault="009950A7" w:rsidP="009950A7">
      <w:pPr>
        <w:pStyle w:val="Llistanumerada2"/>
        <w:numPr>
          <w:ilvl w:val="0"/>
          <w:numId w:val="9"/>
        </w:numPr>
      </w:pPr>
      <w:r>
        <w:t>Accedir a les definicions de procés:</w:t>
      </w:r>
    </w:p>
    <w:p w:rsidR="009950A7" w:rsidRDefault="009950A7" w:rsidP="009950A7"/>
    <w:p w:rsidR="009950A7" w:rsidRDefault="009950A7" w:rsidP="009950A7">
      <w:pPr>
        <w:jc w:val="center"/>
      </w:pPr>
      <w:r>
        <w:rPr>
          <w:noProof/>
          <w:lang w:val="es-ES"/>
        </w:rPr>
        <w:drawing>
          <wp:inline distT="0" distB="0" distL="0" distR="0">
            <wp:extent cx="4622328" cy="3960000"/>
            <wp:effectExtent l="19050" t="19050" r="25872" b="21450"/>
            <wp:docPr id="85" name="Imatge 31" descr="C:\Documents and Settings\paulac\workspace\helium-2.6\helium-selenium\screenshots\CR\tipusExpedient\procPrincipal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Documents and Settings\paulac\workspace\helium-2.6\helium-selenium\screenshots\CR\tipusExpedient\procPrincipal2.png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328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B0C" w:rsidRDefault="00DD6B0C" w:rsidP="00DD6B0C">
      <w:pPr>
        <w:pStyle w:val="Llistanumerada2"/>
        <w:numPr>
          <w:ilvl w:val="0"/>
          <w:numId w:val="0"/>
        </w:numPr>
        <w:ind w:left="643" w:hanging="360"/>
        <w:jc w:val="center"/>
      </w:pPr>
    </w:p>
    <w:p w:rsidR="009950A7" w:rsidRDefault="009950A7" w:rsidP="004047B6">
      <w:pPr>
        <w:pStyle w:val="Llistanumerada2"/>
        <w:numPr>
          <w:ilvl w:val="0"/>
          <w:numId w:val="9"/>
        </w:numPr>
      </w:pPr>
      <w:r>
        <w:lastRenderedPageBreak/>
        <w:t>Resultat de marcar el procés inicial:</w:t>
      </w:r>
    </w:p>
    <w:p w:rsidR="009950A7" w:rsidRDefault="009950A7" w:rsidP="009950A7">
      <w:pPr>
        <w:pStyle w:val="Llistanumerada2"/>
        <w:numPr>
          <w:ilvl w:val="0"/>
          <w:numId w:val="0"/>
        </w:numPr>
        <w:ind w:left="643" w:hanging="360"/>
      </w:pPr>
    </w:p>
    <w:p w:rsidR="009950A7" w:rsidRDefault="009950A7" w:rsidP="009950A7">
      <w:pPr>
        <w:pStyle w:val="Llistanumerada2"/>
        <w:numPr>
          <w:ilvl w:val="0"/>
          <w:numId w:val="0"/>
        </w:numPr>
        <w:ind w:left="643" w:hanging="360"/>
      </w:pPr>
    </w:p>
    <w:p w:rsidR="009950A7" w:rsidRDefault="009950A7" w:rsidP="009950A7">
      <w:pPr>
        <w:pStyle w:val="Llistanumerada2"/>
        <w:numPr>
          <w:ilvl w:val="0"/>
          <w:numId w:val="0"/>
        </w:numPr>
        <w:ind w:left="643" w:hanging="360"/>
        <w:jc w:val="center"/>
      </w:pPr>
      <w:r>
        <w:rPr>
          <w:noProof/>
          <w:lang w:val="es-ES"/>
        </w:rPr>
        <w:drawing>
          <wp:inline distT="0" distB="0" distL="0" distR="0">
            <wp:extent cx="4622328" cy="3960000"/>
            <wp:effectExtent l="19050" t="19050" r="25872" b="21450"/>
            <wp:docPr id="86" name="Imatge 32" descr="C:\Documents and Settings\paulac\workspace\helium-2.6\helium-selenium\screenshots\CR\tipusExpedient\procPrincipal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Documents and Settings\paulac\workspace\helium-2.6\helium-selenium\screenshots\CR\tipusExpedient\procPrincipal3.png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328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730B" w:rsidRDefault="00A4730B" w:rsidP="00DD6B0C">
      <w:pPr>
        <w:pStyle w:val="Llistanumerada2"/>
        <w:numPr>
          <w:ilvl w:val="0"/>
          <w:numId w:val="0"/>
        </w:numPr>
        <w:ind w:left="643" w:hanging="360"/>
        <w:jc w:val="center"/>
      </w:pPr>
    </w:p>
    <w:p w:rsidR="00AD36F2" w:rsidRDefault="00AD36F2" w:rsidP="00AD36F2"/>
    <w:p w:rsidR="000F053B" w:rsidRDefault="000F053B" w:rsidP="000F053B">
      <w:pPr>
        <w:pStyle w:val="Ttol2"/>
      </w:pPr>
      <w:bookmarkStart w:id="64" w:name="_Toc373160479"/>
      <w:r>
        <w:t>TEX.7</w:t>
      </w:r>
      <w:r w:rsidR="00FD66AA">
        <w:t xml:space="preserve"> </w:t>
      </w:r>
      <w:r>
        <w:t>Crear estat tipus expedient</w:t>
      </w:r>
      <w:bookmarkEnd w:id="64"/>
    </w:p>
    <w:p w:rsidR="005C2BEE" w:rsidRDefault="005C2BEE" w:rsidP="00EC44FC">
      <w:pPr>
        <w:pStyle w:val="Pargrafdellista"/>
        <w:numPr>
          <w:ilvl w:val="0"/>
          <w:numId w:val="57"/>
        </w:numPr>
      </w:pPr>
      <w:r>
        <w:t>Seleccionar tipus expedient, opció Estats:</w:t>
      </w:r>
    </w:p>
    <w:p w:rsidR="00DB5A20" w:rsidRDefault="00DB5A20" w:rsidP="00CE321E">
      <w:pPr>
        <w:jc w:val="center"/>
      </w:pPr>
    </w:p>
    <w:p w:rsidR="005C2BEE" w:rsidRDefault="004047B6" w:rsidP="004047B6">
      <w:pPr>
        <w:jc w:val="center"/>
      </w:pPr>
      <w:r w:rsidRPr="004047B6">
        <w:lastRenderedPageBreak/>
        <w:drawing>
          <wp:inline distT="0" distB="0" distL="0" distR="0">
            <wp:extent cx="4622400" cy="3960000"/>
            <wp:effectExtent l="19050" t="19050" r="25800" b="21450"/>
            <wp:docPr id="217" name="Imatge 40" descr="C:\Documents and Settings\paulac\workspace\helium-2.6\helium-selenium\screenshots\CR\tipusExpedient\estats\cre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Documents and Settings\paulac\workspace\helium-2.6\helium-selenium\screenshots\CR\tipusExpedient\estats\crea1.png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BEE" w:rsidRDefault="005C2BEE" w:rsidP="00EC44FC">
      <w:pPr>
        <w:pStyle w:val="Pargrafdellista"/>
        <w:numPr>
          <w:ilvl w:val="0"/>
          <w:numId w:val="57"/>
        </w:numPr>
      </w:pPr>
      <w:r>
        <w:t>Anotar informació nou estat:</w:t>
      </w:r>
    </w:p>
    <w:p w:rsidR="005C2BEE" w:rsidRDefault="004047B6" w:rsidP="00070797">
      <w:pPr>
        <w:jc w:val="center"/>
      </w:pPr>
      <w:r w:rsidRPr="004047B6">
        <w:drawing>
          <wp:inline distT="0" distB="0" distL="0" distR="0">
            <wp:extent cx="4622400" cy="3960000"/>
            <wp:effectExtent l="19050" t="19050" r="25800" b="21450"/>
            <wp:docPr id="216" name="Imatge 41" descr="C:\Documents and Settings\paulac\workspace\helium-2.6\helium-selenium\screenshots\CR\tipusExpedient\estats\cre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Documents and Settings\paulac\workspace\helium-2.6\helium-selenium\screenshots\CR\tipusExpedient\estats\crea2.png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47B6" w:rsidRDefault="004047B6" w:rsidP="00070797">
      <w:pPr>
        <w:jc w:val="center"/>
      </w:pPr>
    </w:p>
    <w:p w:rsidR="005C2BEE" w:rsidRDefault="005C2BEE" w:rsidP="00EC44FC">
      <w:pPr>
        <w:pStyle w:val="Pargrafdellista"/>
        <w:numPr>
          <w:ilvl w:val="0"/>
          <w:numId w:val="57"/>
        </w:numPr>
      </w:pPr>
      <w:r>
        <w:t>Resultat de crear un nou estat del tipus d’expedient:</w:t>
      </w:r>
    </w:p>
    <w:p w:rsidR="000F053B" w:rsidRDefault="000F053B" w:rsidP="00BF6526">
      <w:pPr>
        <w:jc w:val="center"/>
      </w:pPr>
    </w:p>
    <w:p w:rsidR="004047B6" w:rsidRPr="004047B6" w:rsidRDefault="004047B6" w:rsidP="00BF6526">
      <w:pPr>
        <w:jc w:val="center"/>
      </w:pPr>
      <w:r w:rsidRPr="004047B6">
        <w:lastRenderedPageBreak/>
        <w:drawing>
          <wp:inline distT="0" distB="0" distL="0" distR="0">
            <wp:extent cx="4622400" cy="3960000"/>
            <wp:effectExtent l="19050" t="19050" r="25800" b="21450"/>
            <wp:docPr id="215" name="Imatge 42" descr="C:\Documents and Settings\paulac\workspace\helium-2.6\helium-selenium\screenshots\CR\tipusExpedient\estats\crea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Documents and Settings\paulac\workspace\helium-2.6\helium-selenium\screenshots\CR\tipusExpedient\estats\crea3.png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53B" w:rsidRDefault="000F053B" w:rsidP="000F053B">
      <w:pPr>
        <w:pStyle w:val="Ttol2"/>
      </w:pPr>
      <w:bookmarkStart w:id="65" w:name="_Toc373160480"/>
      <w:r>
        <w:t>TEX.</w:t>
      </w:r>
      <w:r w:rsidR="00FD66AA">
        <w:t xml:space="preserve">8 </w:t>
      </w:r>
      <w:r>
        <w:t>Modificar estat tipus expedient</w:t>
      </w:r>
      <w:bookmarkEnd w:id="65"/>
    </w:p>
    <w:p w:rsidR="000F053B" w:rsidRDefault="000F053B" w:rsidP="000F053B"/>
    <w:p w:rsidR="005C2BEE" w:rsidRDefault="005C2BEE" w:rsidP="00EC44FC">
      <w:pPr>
        <w:pStyle w:val="Pargrafdellista"/>
        <w:numPr>
          <w:ilvl w:val="0"/>
          <w:numId w:val="58"/>
        </w:numPr>
      </w:pPr>
      <w:r>
        <w:t>Seleccionar tipus expedient, opció Estats:</w:t>
      </w:r>
    </w:p>
    <w:p w:rsidR="005C2BEE" w:rsidRDefault="005346E5" w:rsidP="00BF6526">
      <w:pPr>
        <w:jc w:val="center"/>
      </w:pPr>
      <w:r w:rsidRPr="005346E5">
        <w:drawing>
          <wp:inline distT="0" distB="0" distL="0" distR="0">
            <wp:extent cx="4622400" cy="3960000"/>
            <wp:effectExtent l="19050" t="19050" r="25800" b="21450"/>
            <wp:docPr id="221" name="Imatge 43" descr="C:\Documents and Settings\paulac\workspace\helium-2.6\helium-selenium\screenshots\CR\tipusExpedient\estats\modif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Documents and Settings\paulac\workspace\helium-2.6\helium-selenium\screenshots\CR\tipusExpedient\estats\modif1.png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47B6" w:rsidRDefault="004047B6" w:rsidP="00BF6526">
      <w:pPr>
        <w:jc w:val="center"/>
      </w:pPr>
    </w:p>
    <w:p w:rsidR="005C2BEE" w:rsidRDefault="005C2BEE" w:rsidP="00EC44FC">
      <w:pPr>
        <w:pStyle w:val="Pargrafdellista"/>
        <w:numPr>
          <w:ilvl w:val="0"/>
          <w:numId w:val="58"/>
        </w:numPr>
      </w:pPr>
      <w:r>
        <w:lastRenderedPageBreak/>
        <w:t>Modificar informació de l’estat:</w:t>
      </w:r>
    </w:p>
    <w:p w:rsidR="004047B6" w:rsidRDefault="005346E5" w:rsidP="005346E5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219" name="Imatge 44" descr="C:\Documents and Settings\paulac\workspace\helium-2.6\helium-selenium\screenshots\CR\tipusExpedient\estats\modif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Documents and Settings\paulac\workspace\helium-2.6\helium-selenium\screenshots\CR\tipusExpedient\estats\modif2.png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BEE" w:rsidRDefault="005C2BEE" w:rsidP="00EC44FC">
      <w:pPr>
        <w:pStyle w:val="Pargrafdellista"/>
        <w:numPr>
          <w:ilvl w:val="0"/>
          <w:numId w:val="58"/>
        </w:numPr>
      </w:pPr>
      <w:r>
        <w:t xml:space="preserve">Resultat de modificar </w:t>
      </w:r>
      <w:r w:rsidR="000138D8">
        <w:t xml:space="preserve">el nom de </w:t>
      </w:r>
      <w:r>
        <w:t>l’estat del tipus d’expedient:</w:t>
      </w:r>
    </w:p>
    <w:p w:rsidR="005C2BEE" w:rsidRDefault="005C2BEE" w:rsidP="000F053B"/>
    <w:p w:rsidR="004047B6" w:rsidRDefault="005346E5" w:rsidP="005346E5">
      <w:pPr>
        <w:jc w:val="center"/>
      </w:pPr>
      <w:r w:rsidRPr="005346E5">
        <w:drawing>
          <wp:inline distT="0" distB="0" distL="0" distR="0">
            <wp:extent cx="4622400" cy="3960000"/>
            <wp:effectExtent l="19050" t="19050" r="25800" b="21450"/>
            <wp:docPr id="222" name="Imatge 45" descr="C:\Documents and Settings\paulac\workspace\helium-2.6\helium-selenium\screenshots\CR\tipusExpedient\estats\modif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Documents and Settings\paulac\workspace\helium-2.6\helium-selenium\screenshots\CR\tipusExpedient\estats\modif3.png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BEE" w:rsidRPr="000F053B" w:rsidRDefault="005C2BEE" w:rsidP="00BF6526">
      <w:pPr>
        <w:jc w:val="center"/>
      </w:pPr>
    </w:p>
    <w:p w:rsidR="000F053B" w:rsidRPr="00CA2620" w:rsidRDefault="000F053B" w:rsidP="000F053B">
      <w:pPr>
        <w:pStyle w:val="Ttol2"/>
      </w:pPr>
      <w:bookmarkStart w:id="66" w:name="_Toc373160481"/>
      <w:r>
        <w:lastRenderedPageBreak/>
        <w:t>TEX.</w:t>
      </w:r>
      <w:r w:rsidR="00FD66AA">
        <w:t xml:space="preserve">9 </w:t>
      </w:r>
      <w:r>
        <w:t>Eliminar estat tipus expedient</w:t>
      </w:r>
      <w:bookmarkEnd w:id="66"/>
    </w:p>
    <w:p w:rsidR="005E5723" w:rsidRDefault="005C2BEE" w:rsidP="00EC44FC">
      <w:pPr>
        <w:pStyle w:val="Pargrafdellista"/>
        <w:numPr>
          <w:ilvl w:val="0"/>
          <w:numId w:val="59"/>
        </w:numPr>
      </w:pPr>
      <w:r>
        <w:t>Seleccionar tipus expedient, opció Estats:</w:t>
      </w:r>
    </w:p>
    <w:p w:rsidR="005C2BEE" w:rsidRDefault="005C2BEE" w:rsidP="00BF6526">
      <w:pPr>
        <w:jc w:val="center"/>
      </w:pPr>
    </w:p>
    <w:p w:rsidR="005346E5" w:rsidRDefault="005346E5" w:rsidP="00BF6526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223" name="Imatge 46" descr="C:\Documents and Settings\paulac\workspace\helium-2.6\helium-selenium\screenshots\CR\tipusExpedient\estats\elimin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Documents and Settings\paulac\workspace\helium-2.6\helium-selenium\screenshots\CR\tipusExpedient\estats\elimina1.png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BEE" w:rsidRDefault="005C2BEE" w:rsidP="00EC44FC">
      <w:pPr>
        <w:pStyle w:val="Pargrafdellista"/>
        <w:numPr>
          <w:ilvl w:val="0"/>
          <w:numId w:val="59"/>
        </w:numPr>
      </w:pPr>
      <w:r>
        <w:t>Resultat d’esborrar l’estat del tipus d’expedient:</w:t>
      </w:r>
    </w:p>
    <w:p w:rsidR="005E5723" w:rsidRPr="004047B6" w:rsidRDefault="005E5723" w:rsidP="00BF6526">
      <w:pPr>
        <w:jc w:val="center"/>
      </w:pPr>
    </w:p>
    <w:p w:rsidR="00E951F2" w:rsidRDefault="005346E5" w:rsidP="00E951F2">
      <w:pPr>
        <w:pStyle w:val="Llistanumerada2"/>
        <w:numPr>
          <w:ilvl w:val="0"/>
          <w:numId w:val="0"/>
        </w:numPr>
        <w:jc w:val="center"/>
      </w:pPr>
      <w:r w:rsidRPr="005346E5">
        <w:drawing>
          <wp:inline distT="0" distB="0" distL="0" distR="0">
            <wp:extent cx="4622400" cy="3960000"/>
            <wp:effectExtent l="19050" t="19050" r="25800" b="21450"/>
            <wp:docPr id="225" name="Imatge 47" descr="C:\Documents and Settings\paulac\workspace\helium-2.6\helium-selenium\screenshots\CR\tipusExpedient\estats\elimin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Documents and Settings\paulac\workspace\helium-2.6\helium-selenium\screenshots\CR\tipusExpedient\estats\elimina2.png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51F2" w:rsidRDefault="00E951F2" w:rsidP="00E951F2">
      <w:pPr>
        <w:pStyle w:val="Llistanumerada2"/>
        <w:numPr>
          <w:ilvl w:val="0"/>
          <w:numId w:val="0"/>
        </w:numPr>
        <w:jc w:val="center"/>
      </w:pPr>
    </w:p>
    <w:p w:rsidR="006D424F" w:rsidRDefault="006D424F" w:rsidP="006D424F">
      <w:pPr>
        <w:pStyle w:val="Ttol2"/>
      </w:pPr>
      <w:bookmarkStart w:id="67" w:name="_Toc373160482"/>
      <w:r w:rsidRPr="003D2DAB">
        <w:t>TEX.10</w:t>
      </w:r>
      <w:r>
        <w:t xml:space="preserve"> </w:t>
      </w:r>
      <w:r w:rsidRPr="003D2DAB">
        <w:t>Crear enumeració tipus expedient</w:t>
      </w:r>
      <w:bookmarkEnd w:id="67"/>
    </w:p>
    <w:p w:rsidR="00D032B2" w:rsidRDefault="006D424F" w:rsidP="006E23A8">
      <w:pPr>
        <w:pStyle w:val="Pargrafdellista"/>
        <w:numPr>
          <w:ilvl w:val="0"/>
          <w:numId w:val="62"/>
        </w:numPr>
      </w:pPr>
      <w:r>
        <w:t>Seleccionar tipus expedient, opció Enumeracions:</w:t>
      </w:r>
    </w:p>
    <w:p w:rsidR="005346E5" w:rsidRDefault="005346E5" w:rsidP="005346E5">
      <w:pPr>
        <w:jc w:val="center"/>
      </w:pPr>
      <w:r w:rsidRPr="005346E5">
        <w:drawing>
          <wp:inline distT="0" distB="0" distL="0" distR="0">
            <wp:extent cx="4622400" cy="3960000"/>
            <wp:effectExtent l="19050" t="19050" r="25800" b="21450"/>
            <wp:docPr id="230" name="Imatge 48" descr="C:\Documents and Settings\paulac\workspace\helium-2.6\helium-selenium\screenshots\CR\tipusExpedient\enumeracio\cre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Documents and Settings\paulac\workspace\helium-2.6\helium-selenium\screenshots\CR\tipusExpedient\enumeracio\crea1.png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424F" w:rsidRDefault="006D424F" w:rsidP="006D424F"/>
    <w:p w:rsidR="006D424F" w:rsidRDefault="006D424F" w:rsidP="00EC44FC">
      <w:pPr>
        <w:pStyle w:val="Pargrafdellista"/>
        <w:numPr>
          <w:ilvl w:val="0"/>
          <w:numId w:val="62"/>
        </w:numPr>
      </w:pPr>
      <w:r>
        <w:t>Anotar informació de la nova enumeració:</w:t>
      </w:r>
    </w:p>
    <w:p w:rsidR="00D032B2" w:rsidRDefault="005346E5" w:rsidP="00D032B2">
      <w:pPr>
        <w:jc w:val="center"/>
      </w:pPr>
      <w:r w:rsidRPr="005346E5">
        <w:lastRenderedPageBreak/>
        <w:drawing>
          <wp:inline distT="0" distB="0" distL="0" distR="0">
            <wp:extent cx="4622400" cy="3960000"/>
            <wp:effectExtent l="19050" t="19050" r="25800" b="21450"/>
            <wp:docPr id="229" name="Imatge 49" descr="C:\Documents and Settings\paulac\workspace\helium-2.6\helium-selenium\screenshots\CR\tipusExpedient\enumeracio\cre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Documents and Settings\paulac\workspace\helium-2.6\helium-selenium\screenshots\CR\tipusExpedient\enumeracio\crea2.png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424F" w:rsidRDefault="006D424F" w:rsidP="006D424F">
      <w:pPr>
        <w:pStyle w:val="Pargrafdellista"/>
      </w:pPr>
    </w:p>
    <w:p w:rsidR="006D424F" w:rsidRDefault="006D424F" w:rsidP="00EC44FC">
      <w:pPr>
        <w:pStyle w:val="Pargrafdellista"/>
        <w:numPr>
          <w:ilvl w:val="0"/>
          <w:numId w:val="62"/>
        </w:numPr>
      </w:pPr>
      <w:r>
        <w:t>Resultat de crear una nova enumeració del tipus d’expedient:</w:t>
      </w:r>
    </w:p>
    <w:p w:rsidR="00D032B2" w:rsidRDefault="005346E5" w:rsidP="00070797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228" name="Imatge 50" descr="C:\Documents and Settings\paulac\workspace\helium-2.6\helium-selenium\screenshots\CR\tipusExpedient\enumeracio\crea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Documents and Settings\paulac\workspace\helium-2.6\helium-selenium\screenshots\CR\tipusExpedient\enumeracio\crea3.png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424F" w:rsidRPr="006D424F" w:rsidRDefault="006D424F" w:rsidP="006D424F"/>
    <w:p w:rsidR="006D424F" w:rsidRDefault="006D424F" w:rsidP="006D424F">
      <w:pPr>
        <w:pStyle w:val="Ttol2"/>
      </w:pPr>
      <w:bookmarkStart w:id="68" w:name="_Toc373160483"/>
      <w:r w:rsidRPr="003D2DAB">
        <w:t>TEX.11</w:t>
      </w:r>
      <w:r>
        <w:t xml:space="preserve"> </w:t>
      </w:r>
      <w:r w:rsidRPr="003D2DAB">
        <w:t>Modificar enumeració tipus expedient</w:t>
      </w:r>
      <w:bookmarkEnd w:id="68"/>
    </w:p>
    <w:p w:rsidR="006D424F" w:rsidRDefault="006D424F" w:rsidP="00EC44FC">
      <w:pPr>
        <w:pStyle w:val="Pargrafdellista"/>
        <w:numPr>
          <w:ilvl w:val="0"/>
          <w:numId w:val="61"/>
        </w:numPr>
      </w:pPr>
      <w:r>
        <w:lastRenderedPageBreak/>
        <w:t>Seleccionar tipus expedient, opció Enumeracions:</w:t>
      </w:r>
    </w:p>
    <w:p w:rsidR="006D424F" w:rsidRDefault="006D424F" w:rsidP="00D032B2">
      <w:pPr>
        <w:jc w:val="center"/>
      </w:pPr>
    </w:p>
    <w:p w:rsidR="005346E5" w:rsidRDefault="005346E5" w:rsidP="00D032B2">
      <w:pPr>
        <w:jc w:val="center"/>
      </w:pPr>
      <w:r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231" name="Imatge 51" descr="C:\Documents and Settings\paulac\workspace\helium-2.6\helium-selenium\screenshots\CR\tipusExpedient\enumeracio\modif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Documents and Settings\paulac\workspace\helium-2.6\helium-selenium\screenshots\CR\tipusExpedient\enumeracio\modif1.png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424F" w:rsidRDefault="006D424F" w:rsidP="00EC44FC">
      <w:pPr>
        <w:pStyle w:val="Pargrafdellista"/>
        <w:numPr>
          <w:ilvl w:val="0"/>
          <w:numId w:val="61"/>
        </w:numPr>
      </w:pPr>
      <w:r>
        <w:t>Modificar informació de l’enumeració:</w:t>
      </w:r>
    </w:p>
    <w:p w:rsidR="006D424F" w:rsidRDefault="006D424F" w:rsidP="006D424F">
      <w:pPr>
        <w:pStyle w:val="Pargrafdellista"/>
      </w:pPr>
    </w:p>
    <w:p w:rsidR="008F7E34" w:rsidRDefault="005346E5" w:rsidP="005346E5">
      <w:pPr>
        <w:jc w:val="center"/>
      </w:pPr>
      <w:r w:rsidRPr="005346E5">
        <w:drawing>
          <wp:inline distT="0" distB="0" distL="0" distR="0">
            <wp:extent cx="4622400" cy="3960000"/>
            <wp:effectExtent l="19050" t="19050" r="25800" b="21450"/>
            <wp:docPr id="234" name="Imatge 52" descr="C:\Documents and Settings\paulac\workspace\helium-2.6\helium-selenium\screenshots\CR\tipusExpedient\enumeracio\modif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Documents and Settings\paulac\workspace\helium-2.6\helium-selenium\screenshots\CR\tipusExpedient\enumeracio\modif2.png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424F" w:rsidRDefault="006D424F" w:rsidP="00EC44FC">
      <w:pPr>
        <w:pStyle w:val="Pargrafdellista"/>
        <w:numPr>
          <w:ilvl w:val="0"/>
          <w:numId w:val="61"/>
        </w:numPr>
      </w:pPr>
      <w:r>
        <w:t>Resultat d</w:t>
      </w:r>
      <w:r w:rsidR="000138D8">
        <w:t xml:space="preserve">e </w:t>
      </w:r>
      <w:r>
        <w:t xml:space="preserve">modificar </w:t>
      </w:r>
      <w:r w:rsidR="000138D8">
        <w:t xml:space="preserve">el títol de </w:t>
      </w:r>
      <w:r>
        <w:t>l’enumeració del tipus d’expedient:</w:t>
      </w:r>
    </w:p>
    <w:p w:rsidR="006D424F" w:rsidRPr="006D424F" w:rsidRDefault="005346E5" w:rsidP="00D032B2">
      <w:pPr>
        <w:jc w:val="center"/>
      </w:pPr>
      <w:r w:rsidRPr="005346E5">
        <w:lastRenderedPageBreak/>
        <w:drawing>
          <wp:inline distT="0" distB="0" distL="0" distR="0">
            <wp:extent cx="4622400" cy="3960000"/>
            <wp:effectExtent l="19050" t="19050" r="25800" b="21450"/>
            <wp:docPr id="235" name="Imatge 53" descr="C:\Documents and Settings\paulac\workspace\helium-2.6\helium-selenium\screenshots\CR\tipusExpedient\enumeracio\modif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Documents and Settings\paulac\workspace\helium-2.6\helium-selenium\screenshots\CR\tipusExpedient\enumeracio\modif3.png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424F" w:rsidRDefault="006D424F" w:rsidP="006D424F">
      <w:pPr>
        <w:pStyle w:val="Ttol2"/>
      </w:pPr>
      <w:bookmarkStart w:id="69" w:name="_Toc373160484"/>
      <w:r w:rsidRPr="003D2DAB">
        <w:t>TEX.12</w:t>
      </w:r>
      <w:r>
        <w:t xml:space="preserve"> </w:t>
      </w:r>
      <w:r w:rsidRPr="003D2DAB">
        <w:t>Assignar valors enumeració tipus expedient</w:t>
      </w:r>
      <w:bookmarkEnd w:id="69"/>
    </w:p>
    <w:p w:rsidR="00D032B2" w:rsidRDefault="00935719" w:rsidP="00D032B2">
      <w:pPr>
        <w:pStyle w:val="Pargrafdellista"/>
        <w:numPr>
          <w:ilvl w:val="0"/>
          <w:numId w:val="63"/>
        </w:numPr>
      </w:pPr>
      <w:r>
        <w:t>Seleccionar tipus expedient, opció Enumeracions:</w:t>
      </w:r>
    </w:p>
    <w:p w:rsidR="00301724" w:rsidRDefault="00301724" w:rsidP="006E23A8">
      <w:pPr>
        <w:jc w:val="center"/>
      </w:pPr>
      <w:r w:rsidRPr="00301724">
        <w:drawing>
          <wp:inline distT="0" distB="0" distL="0" distR="0">
            <wp:extent cx="4617783" cy="3960000"/>
            <wp:effectExtent l="19050" t="19050" r="11367" b="21450"/>
            <wp:docPr id="244" name="Imatge 55" descr="C:\Documents and Settings\paulac\workspace\helium-2.6\helium-selenium\screenshots\CR\tipusExpedient\enumeracio\creaVa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Documents and Settings\paulac\workspace\helium-2.6\helium-selenium\screenshots\CR\tipusExpedient\enumeracio\creaVal1.png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83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5719" w:rsidRDefault="00935719" w:rsidP="006E23A8">
      <w:pPr>
        <w:jc w:val="center"/>
      </w:pPr>
    </w:p>
    <w:p w:rsidR="00D032B2" w:rsidRDefault="00D032B2" w:rsidP="00935719"/>
    <w:p w:rsidR="00935719" w:rsidRDefault="00935719" w:rsidP="00EC44FC">
      <w:pPr>
        <w:pStyle w:val="Pargrafdellista"/>
        <w:numPr>
          <w:ilvl w:val="0"/>
          <w:numId w:val="63"/>
        </w:numPr>
      </w:pPr>
      <w:r>
        <w:lastRenderedPageBreak/>
        <w:t>Crear valors de l’enumeració:</w:t>
      </w:r>
    </w:p>
    <w:p w:rsidR="00935719" w:rsidRDefault="00935719" w:rsidP="006E23A8">
      <w:pPr>
        <w:jc w:val="center"/>
      </w:pPr>
    </w:p>
    <w:p w:rsidR="00D032B2" w:rsidRDefault="00D032B2" w:rsidP="00935719">
      <w:pPr>
        <w:pStyle w:val="Pargrafdellista"/>
      </w:pPr>
    </w:p>
    <w:p w:rsidR="00D032B2" w:rsidRDefault="00301724" w:rsidP="00301724">
      <w:pPr>
        <w:jc w:val="center"/>
      </w:pPr>
      <w:r w:rsidRPr="00301724">
        <w:drawing>
          <wp:inline distT="0" distB="0" distL="0" distR="0">
            <wp:extent cx="4617783" cy="3960000"/>
            <wp:effectExtent l="19050" t="19050" r="11367" b="21450"/>
            <wp:docPr id="242" name="Imatge 58" descr="C:\Documents and Settings\paulac\workspace\helium-2.6\helium-selenium\screenshots\CR\tipusExpedient\enumeracio\creaVal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Documents and Settings\paulac\workspace\helium-2.6\helium-selenium\screenshots\CR\tipusExpedient\enumeracio\creaVal2.png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83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1724" w:rsidRDefault="00301724" w:rsidP="00301724">
      <w:pPr>
        <w:jc w:val="center"/>
      </w:pPr>
    </w:p>
    <w:p w:rsidR="00D032B2" w:rsidRDefault="00301724" w:rsidP="008F7E34">
      <w:pPr>
        <w:jc w:val="center"/>
      </w:pPr>
      <w:r>
        <w:rPr>
          <w:noProof/>
          <w:lang w:val="es-ES"/>
        </w:rPr>
        <w:drawing>
          <wp:inline distT="0" distB="0" distL="0" distR="0">
            <wp:extent cx="4617783" cy="3960000"/>
            <wp:effectExtent l="19050" t="19050" r="11367" b="21450"/>
            <wp:docPr id="236" name="Imatge 54" descr="C:\Documents and Settings\paulac\workspace\helium-2.6\helium-selenium\screenshots\CR\tipusExpedient\enumeracio\creaVal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Documents and Settings\paulac\workspace\helium-2.6\helium-selenium\screenshots\CR\tipusExpedient\enumeracio\creaVal3.png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83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1724" w:rsidRDefault="00301724" w:rsidP="008F7E34">
      <w:pPr>
        <w:jc w:val="center"/>
      </w:pPr>
    </w:p>
    <w:p w:rsidR="00301724" w:rsidRDefault="00301724" w:rsidP="008F7E34">
      <w:pPr>
        <w:jc w:val="center"/>
      </w:pPr>
      <w:r w:rsidRPr="00301724">
        <w:lastRenderedPageBreak/>
        <w:drawing>
          <wp:inline distT="0" distB="0" distL="0" distR="0">
            <wp:extent cx="4617783" cy="3960000"/>
            <wp:effectExtent l="19050" t="19050" r="11367" b="21450"/>
            <wp:docPr id="246" name="Imatge 56" descr="C:\Documents and Settings\paulac\workspace\helium-2.6\helium-selenium\screenshots\CR\tipusExpedient\enumeracio\creaVal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Documents and Settings\paulac\workspace\helium-2.6\helium-selenium\screenshots\CR\tipusExpedient\enumeracio\creaVal4.png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83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32B2" w:rsidRDefault="00D032B2" w:rsidP="00935719">
      <w:pPr>
        <w:pStyle w:val="Pargrafdellista"/>
      </w:pPr>
    </w:p>
    <w:p w:rsidR="00D032B2" w:rsidRDefault="00D032B2" w:rsidP="00935719">
      <w:pPr>
        <w:pStyle w:val="Pargrafdellista"/>
      </w:pPr>
    </w:p>
    <w:p w:rsidR="00935719" w:rsidRDefault="00935719" w:rsidP="00EC44FC">
      <w:pPr>
        <w:pStyle w:val="Pargrafdellista"/>
        <w:numPr>
          <w:ilvl w:val="0"/>
          <w:numId w:val="63"/>
        </w:numPr>
      </w:pPr>
      <w:r>
        <w:t>Resultat de crear valors a l’enumeració del tipus d’expedient:</w:t>
      </w:r>
    </w:p>
    <w:p w:rsidR="006D424F" w:rsidRDefault="006D424F" w:rsidP="006D424F"/>
    <w:p w:rsidR="00D032B2" w:rsidRDefault="00301724" w:rsidP="00D032B2">
      <w:pPr>
        <w:jc w:val="center"/>
      </w:pPr>
      <w:r w:rsidRPr="00301724">
        <w:drawing>
          <wp:inline distT="0" distB="0" distL="0" distR="0">
            <wp:extent cx="4617783" cy="3960000"/>
            <wp:effectExtent l="19050" t="19050" r="11367" b="21450"/>
            <wp:docPr id="245" name="Imatge 57" descr="C:\Documents and Settings\paulac\workspace\helium-2.6\helium-selenium\screenshots\CR\tipusExpedient\enumeracio\creaVal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Documents and Settings\paulac\workspace\helium-2.6\helium-selenium\screenshots\CR\tipusExpedient\enumeracio\creaVal5.png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83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32B2" w:rsidRDefault="00D032B2" w:rsidP="00D032B2">
      <w:pPr>
        <w:jc w:val="center"/>
      </w:pPr>
    </w:p>
    <w:p w:rsidR="00D032B2" w:rsidRPr="006D424F" w:rsidRDefault="00D032B2" w:rsidP="006D424F"/>
    <w:p w:rsidR="006D424F" w:rsidRDefault="006D424F" w:rsidP="006D424F">
      <w:pPr>
        <w:pStyle w:val="Ttol2"/>
      </w:pPr>
      <w:bookmarkStart w:id="70" w:name="_Toc373160485"/>
      <w:r w:rsidRPr="003D2DAB">
        <w:t>TEX.13</w:t>
      </w:r>
      <w:r>
        <w:t xml:space="preserve"> </w:t>
      </w:r>
      <w:r w:rsidRPr="003D2DAB">
        <w:t>Modificar valors enumeració tipus expedient</w:t>
      </w:r>
      <w:bookmarkEnd w:id="70"/>
    </w:p>
    <w:p w:rsidR="006D424F" w:rsidRDefault="006D424F" w:rsidP="006D424F"/>
    <w:p w:rsidR="00935719" w:rsidRDefault="00935719" w:rsidP="00EC44FC">
      <w:pPr>
        <w:pStyle w:val="Pargrafdellista"/>
        <w:numPr>
          <w:ilvl w:val="0"/>
          <w:numId w:val="64"/>
        </w:numPr>
      </w:pPr>
      <w:r>
        <w:t>Seleccionar tipus expedient, opció Enumeracions:</w:t>
      </w:r>
    </w:p>
    <w:p w:rsidR="00935719" w:rsidRDefault="00301724" w:rsidP="00D032B2">
      <w:pPr>
        <w:jc w:val="center"/>
      </w:pPr>
      <w:r w:rsidRPr="00301724">
        <w:drawing>
          <wp:inline distT="0" distB="0" distL="0" distR="0">
            <wp:extent cx="4617783" cy="3960000"/>
            <wp:effectExtent l="19050" t="19050" r="11367" b="21450"/>
            <wp:docPr id="247" name="Imatge 57" descr="C:\Documents and Settings\paulac\workspace\helium-2.6\helium-selenium\screenshots\CR\tipusExpedient\enumeracio\creaVal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Documents and Settings\paulac\workspace\helium-2.6\helium-selenium\screenshots\CR\tipusExpedient\enumeracio\creaVal5.png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83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1724" w:rsidRDefault="00301724" w:rsidP="00D032B2">
      <w:pPr>
        <w:jc w:val="center"/>
      </w:pPr>
    </w:p>
    <w:p w:rsidR="00935719" w:rsidRDefault="00935719" w:rsidP="00EC44FC">
      <w:pPr>
        <w:pStyle w:val="Pargrafdellista"/>
        <w:numPr>
          <w:ilvl w:val="0"/>
          <w:numId w:val="64"/>
        </w:numPr>
      </w:pPr>
      <w:r>
        <w:t xml:space="preserve">Modificar camp </w:t>
      </w:r>
      <w:r w:rsidR="00184CEC">
        <w:t>títol</w:t>
      </w:r>
      <w:r>
        <w:t xml:space="preserve"> del valor de l’enumeració:</w:t>
      </w:r>
    </w:p>
    <w:p w:rsidR="006E23A8" w:rsidRDefault="006E23A8" w:rsidP="006E23A8">
      <w:pPr>
        <w:jc w:val="center"/>
      </w:pPr>
    </w:p>
    <w:p w:rsidR="00301724" w:rsidRDefault="00301724" w:rsidP="006E23A8">
      <w:pPr>
        <w:jc w:val="center"/>
      </w:pPr>
    </w:p>
    <w:p w:rsidR="00301724" w:rsidRDefault="00301724" w:rsidP="006E23A8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13650" cy="3960000"/>
            <wp:effectExtent l="19050" t="19050" r="15500" b="21450"/>
            <wp:docPr id="248" name="Imatge 59" descr="C:\Documents and Settings\paulac\workspace\helium-2.6\helium-selenium\screenshots\CR\tipusExpedient\enumeracio\modifVal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Documents and Settings\paulac\workspace\helium-2.6\helium-selenium\screenshots\CR\tipusExpedient\enumeracio\modifVal2.png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1724" w:rsidRDefault="00301724" w:rsidP="006E23A8">
      <w:pPr>
        <w:jc w:val="center"/>
      </w:pPr>
    </w:p>
    <w:p w:rsidR="006E23A8" w:rsidRDefault="00301724" w:rsidP="006E23A8">
      <w:pPr>
        <w:jc w:val="center"/>
      </w:pPr>
      <w:r>
        <w:rPr>
          <w:noProof/>
          <w:lang w:val="es-ES"/>
        </w:rPr>
        <w:drawing>
          <wp:inline distT="0" distB="0" distL="0" distR="0">
            <wp:extent cx="4616471" cy="3960000"/>
            <wp:effectExtent l="19050" t="19050" r="12679" b="21450"/>
            <wp:docPr id="249" name="Imatge 60" descr="C:\Documents and Settings\paulac\workspace\helium-2.6\helium-selenium\screenshots\CR\tipusExpedient\enumeracio\modifVal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Documents and Settings\paulac\workspace\helium-2.6\helium-selenium\screenshots\CR\tipusExpedient\enumeracio\modifVal3.png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1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5719" w:rsidRDefault="00935719" w:rsidP="00935719">
      <w:pPr>
        <w:pStyle w:val="Pargrafdellista"/>
      </w:pPr>
    </w:p>
    <w:p w:rsidR="00935719" w:rsidRDefault="00935719" w:rsidP="00EC44FC">
      <w:pPr>
        <w:pStyle w:val="Pargrafdellista"/>
        <w:numPr>
          <w:ilvl w:val="0"/>
          <w:numId w:val="64"/>
        </w:numPr>
      </w:pPr>
      <w:r>
        <w:t xml:space="preserve">Resultat de modificar el </w:t>
      </w:r>
      <w:r w:rsidR="00184CEC">
        <w:t>títol</w:t>
      </w:r>
      <w:r>
        <w:t xml:space="preserve"> d’un valor de l’enumeració del tipus d’expedient:</w:t>
      </w:r>
    </w:p>
    <w:p w:rsidR="00935719" w:rsidRDefault="00935719" w:rsidP="006D424F"/>
    <w:p w:rsidR="00935719" w:rsidRPr="006D424F" w:rsidRDefault="00126E46" w:rsidP="006E23A8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13650" cy="3960000"/>
            <wp:effectExtent l="19050" t="19050" r="15500" b="21450"/>
            <wp:docPr id="250" name="Imatge 61" descr="C:\Documents and Settings\paulac\workspace\helium-2.6\helium-selenium\screenshots\CR\tipusExpedient\enumeracio\modifVal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Documents and Settings\paulac\workspace\helium-2.6\helium-selenium\screenshots\CR\tipusExpedient\enumeracio\modifVal4.png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424F" w:rsidRDefault="006D424F" w:rsidP="006D424F">
      <w:pPr>
        <w:pStyle w:val="Ttol2"/>
      </w:pPr>
      <w:bookmarkStart w:id="71" w:name="_Toc373160486"/>
      <w:r w:rsidRPr="003D2DAB">
        <w:t>TEX.14</w:t>
      </w:r>
      <w:r>
        <w:t xml:space="preserve"> </w:t>
      </w:r>
      <w:r w:rsidRPr="003D2DAB">
        <w:t>Ordenar valors enumeració tipus expedient</w:t>
      </w:r>
      <w:bookmarkEnd w:id="71"/>
    </w:p>
    <w:p w:rsidR="006D424F" w:rsidRDefault="006D424F" w:rsidP="006D424F"/>
    <w:p w:rsidR="00184CEC" w:rsidRDefault="00184CEC" w:rsidP="00EC44FC">
      <w:pPr>
        <w:pStyle w:val="Pargrafdellista"/>
        <w:numPr>
          <w:ilvl w:val="0"/>
          <w:numId w:val="65"/>
        </w:numPr>
      </w:pPr>
      <w:r>
        <w:t>Seleccionar tipus expedient, opció Enumeracions:</w:t>
      </w:r>
    </w:p>
    <w:p w:rsidR="00184CEC" w:rsidRDefault="00175A5C" w:rsidP="00175A5C">
      <w:pPr>
        <w:jc w:val="center"/>
      </w:pPr>
      <w:r>
        <w:rPr>
          <w:noProof/>
          <w:lang w:val="es-ES"/>
        </w:rPr>
        <w:drawing>
          <wp:inline distT="0" distB="0" distL="0" distR="0">
            <wp:extent cx="4613650" cy="3960000"/>
            <wp:effectExtent l="19050" t="19050" r="15500" b="21450"/>
            <wp:docPr id="255" name="Imatge 64" descr="C:\Documents and Settings\paulac\workspace\helium-2.6\helium-selenium\screenshots\CR\tipusExpedient\enumeracio\ordreVa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Documents and Settings\paulac\workspace\helium-2.6\helium-selenium\screenshots\CR\tipusExpedient\enumeracio\ordreVal1.png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3A8" w:rsidRDefault="006E23A8" w:rsidP="006E23A8">
      <w:pPr>
        <w:jc w:val="center"/>
      </w:pPr>
    </w:p>
    <w:p w:rsidR="00184CEC" w:rsidRDefault="00184CEC" w:rsidP="00EC44FC">
      <w:pPr>
        <w:pStyle w:val="Pargrafdellista"/>
        <w:numPr>
          <w:ilvl w:val="0"/>
          <w:numId w:val="65"/>
        </w:numPr>
      </w:pPr>
      <w:r>
        <w:lastRenderedPageBreak/>
        <w:t>Accedir els valors de l’enumeració:</w:t>
      </w:r>
    </w:p>
    <w:p w:rsidR="006E23A8" w:rsidRDefault="00175A5C" w:rsidP="00175A5C">
      <w:pPr>
        <w:jc w:val="center"/>
      </w:pPr>
      <w:r>
        <w:rPr>
          <w:noProof/>
          <w:lang w:val="es-ES"/>
        </w:rPr>
        <w:drawing>
          <wp:inline distT="0" distB="0" distL="0" distR="0">
            <wp:extent cx="4613649" cy="3960000"/>
            <wp:effectExtent l="19050" t="19050" r="15501" b="21450"/>
            <wp:docPr id="256" name="Imatge 65" descr="C:\Documents and Settings\paulac\workspace\helium-2.6\helium-selenium\screenshots\CR\tipusExpedient\enumeracio\ordreVal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Documents and Settings\paulac\workspace\helium-2.6\helium-selenium\screenshots\CR\tipusExpedient\enumeracio\ordreVal2.png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49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3A8" w:rsidRDefault="006E23A8" w:rsidP="006E23A8">
      <w:pPr>
        <w:jc w:val="center"/>
      </w:pPr>
    </w:p>
    <w:p w:rsidR="00184CEC" w:rsidRDefault="00184CEC" w:rsidP="00EC44FC">
      <w:pPr>
        <w:pStyle w:val="Pargrafdellista"/>
        <w:numPr>
          <w:ilvl w:val="0"/>
          <w:numId w:val="65"/>
        </w:numPr>
      </w:pPr>
      <w:r>
        <w:t>Resultat de canviar l’ordre dels camps de l’enumeració del tipus d’expedient:</w:t>
      </w:r>
    </w:p>
    <w:p w:rsidR="00184CEC" w:rsidRDefault="00184CEC" w:rsidP="006E23A8">
      <w:pPr>
        <w:jc w:val="center"/>
      </w:pPr>
    </w:p>
    <w:p w:rsidR="00184CEC" w:rsidRDefault="00175A5C" w:rsidP="00175A5C">
      <w:pPr>
        <w:jc w:val="center"/>
      </w:pPr>
      <w:r w:rsidRPr="00175A5C">
        <w:drawing>
          <wp:inline distT="0" distB="0" distL="0" distR="0">
            <wp:extent cx="4613650" cy="3960000"/>
            <wp:effectExtent l="19050" t="19050" r="15500" b="21450"/>
            <wp:docPr id="258" name="Imatge 66" descr="C:\Documents and Settings\paulac\workspace\helium-2.6\helium-selenium\screenshots\CR\tipusExpedient\enumeracio\ordreVal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Documents and Settings\paulac\workspace\helium-2.6\helium-selenium\screenshots\CR\tipusExpedient\enumeracio\ordreVal3.png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3A8" w:rsidRPr="006D424F" w:rsidRDefault="006E23A8" w:rsidP="006D424F"/>
    <w:p w:rsidR="006D424F" w:rsidRDefault="006D424F" w:rsidP="006D424F">
      <w:pPr>
        <w:pStyle w:val="Ttol2"/>
      </w:pPr>
      <w:bookmarkStart w:id="72" w:name="_Toc373160487"/>
      <w:r w:rsidRPr="003D2DAB">
        <w:lastRenderedPageBreak/>
        <w:t>TEX.15</w:t>
      </w:r>
      <w:r>
        <w:t xml:space="preserve"> </w:t>
      </w:r>
      <w:r w:rsidRPr="003D2DAB">
        <w:t>Eliminar valors enumeració tipus expedient</w:t>
      </w:r>
      <w:bookmarkEnd w:id="72"/>
    </w:p>
    <w:p w:rsidR="006D424F" w:rsidRDefault="006D424F" w:rsidP="006D424F"/>
    <w:p w:rsidR="00184CEC" w:rsidRDefault="00184CEC" w:rsidP="00EC44FC">
      <w:pPr>
        <w:pStyle w:val="Pargrafdellista"/>
        <w:numPr>
          <w:ilvl w:val="0"/>
          <w:numId w:val="66"/>
        </w:numPr>
      </w:pPr>
      <w:r>
        <w:t>Seleccionar tipus expedient, opció Enumeracions:</w:t>
      </w:r>
    </w:p>
    <w:p w:rsidR="00184CEC" w:rsidRDefault="00184CEC" w:rsidP="00184CEC"/>
    <w:p w:rsidR="006E23A8" w:rsidRDefault="00551FF0" w:rsidP="006E23A8">
      <w:pPr>
        <w:jc w:val="center"/>
      </w:pPr>
      <w:r>
        <w:rPr>
          <w:noProof/>
          <w:lang w:val="es-ES"/>
        </w:rPr>
        <w:drawing>
          <wp:inline distT="0" distB="0" distL="0" distR="0">
            <wp:extent cx="4613650" cy="3960000"/>
            <wp:effectExtent l="19050" t="19050" r="15500" b="21450"/>
            <wp:docPr id="259" name="Imatge 67" descr="C:\Documents and Settings\paulac\workspace\helium-2.6\helium-selenium\screenshots\CR\tipusExpedient\enumeracio\elimVa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Documents and Settings\paulac\workspace\helium-2.6\helium-selenium\screenshots\CR\tipusExpedient\enumeracio\elimVal1.png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4CEC" w:rsidRDefault="00184CEC" w:rsidP="00EC44FC">
      <w:pPr>
        <w:pStyle w:val="Pargrafdellista"/>
        <w:numPr>
          <w:ilvl w:val="0"/>
          <w:numId w:val="66"/>
        </w:numPr>
      </w:pPr>
      <w:r>
        <w:t>Accedir els valors de l’enumeració:</w:t>
      </w:r>
    </w:p>
    <w:p w:rsidR="006E23A8" w:rsidRDefault="00551FF0" w:rsidP="00551FF0">
      <w:pPr>
        <w:jc w:val="center"/>
      </w:pPr>
      <w:r>
        <w:rPr>
          <w:noProof/>
          <w:lang w:val="es-ES"/>
        </w:rPr>
        <w:drawing>
          <wp:inline distT="0" distB="0" distL="0" distR="0">
            <wp:extent cx="4616471" cy="3960000"/>
            <wp:effectExtent l="19050" t="19050" r="12679" b="21450"/>
            <wp:docPr id="260" name="Imatge 68" descr="C:\Documents and Settings\paulac\workspace\helium-2.6\helium-selenium\screenshots\CR\tipusExpedient\enumeracio\elimVal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Documents and Settings\paulac\workspace\helium-2.6\helium-selenium\screenshots\CR\tipusExpedient\enumeracio\elimVal2.png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71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3A8" w:rsidRDefault="006E23A8" w:rsidP="006E23A8">
      <w:pPr>
        <w:jc w:val="center"/>
      </w:pPr>
    </w:p>
    <w:p w:rsidR="00184CEC" w:rsidRDefault="00184CEC" w:rsidP="00EC44FC">
      <w:pPr>
        <w:pStyle w:val="Pargrafdellista"/>
        <w:numPr>
          <w:ilvl w:val="0"/>
          <w:numId w:val="66"/>
        </w:numPr>
      </w:pPr>
      <w:r>
        <w:t>Resultat d’eliminar un valor de l’enumeració del tipus d’expedient:</w:t>
      </w:r>
    </w:p>
    <w:p w:rsidR="00184CEC" w:rsidRDefault="00184CEC" w:rsidP="006D424F"/>
    <w:p w:rsidR="006E23A8" w:rsidRPr="006D424F" w:rsidRDefault="00551FF0" w:rsidP="006E23A8">
      <w:pPr>
        <w:jc w:val="center"/>
      </w:pPr>
      <w:r>
        <w:rPr>
          <w:noProof/>
          <w:lang w:val="es-ES"/>
        </w:rPr>
        <w:drawing>
          <wp:inline distT="0" distB="0" distL="0" distR="0">
            <wp:extent cx="4613650" cy="3960000"/>
            <wp:effectExtent l="19050" t="19050" r="15500" b="21450"/>
            <wp:docPr id="261" name="Imatge 69" descr="C:\Documents and Settings\paulac\workspace\helium-2.6\helium-selenium\screenshots\CR\tipusExpedient\enumeracio\elimVal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Documents and Settings\paulac\workspace\helium-2.6\helium-selenium\screenshots\CR\tipusExpedient\enumeracio\elimVal3.png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424F" w:rsidRDefault="006D424F" w:rsidP="006D424F">
      <w:pPr>
        <w:pStyle w:val="Ttol2"/>
      </w:pPr>
      <w:bookmarkStart w:id="73" w:name="_Toc373160488"/>
      <w:r w:rsidRPr="003D2DAB">
        <w:t>TEX.16</w:t>
      </w:r>
      <w:r>
        <w:t xml:space="preserve"> </w:t>
      </w:r>
      <w:r w:rsidRPr="003D2DAB">
        <w:t>Eliminar enumeració tipus expedient</w:t>
      </w:r>
      <w:bookmarkEnd w:id="73"/>
    </w:p>
    <w:p w:rsidR="006D424F" w:rsidRPr="006D424F" w:rsidRDefault="006D424F" w:rsidP="006D424F"/>
    <w:p w:rsidR="006D424F" w:rsidRDefault="006D424F" w:rsidP="00EC44FC">
      <w:pPr>
        <w:pStyle w:val="Pargrafdellista"/>
        <w:numPr>
          <w:ilvl w:val="0"/>
          <w:numId w:val="60"/>
        </w:numPr>
      </w:pPr>
      <w:r>
        <w:t>Seleccionar tipus expedient, opció Enumeracions:</w:t>
      </w:r>
    </w:p>
    <w:p w:rsidR="006D424F" w:rsidRDefault="00175A5C" w:rsidP="00300394">
      <w:pPr>
        <w:jc w:val="center"/>
      </w:pPr>
      <w:r w:rsidRPr="00175A5C">
        <w:lastRenderedPageBreak/>
        <w:drawing>
          <wp:inline distT="0" distB="0" distL="0" distR="0">
            <wp:extent cx="4613650" cy="3960000"/>
            <wp:effectExtent l="19050" t="19050" r="15500" b="21450"/>
            <wp:docPr id="253" name="Imatge 62" descr="C:\Documents and Settings\paulac\workspace\helium-2.6\helium-selenium\screenshots\CR\tipusExpedient\enumeracio\elimin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Documents and Settings\paulac\workspace\helium-2.6\helium-selenium\screenshots\CR\tipusExpedient\enumeracio\elimina1.png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394" w:rsidRDefault="00300394" w:rsidP="006D424F"/>
    <w:p w:rsidR="006D424F" w:rsidRDefault="006D424F" w:rsidP="00EC44FC">
      <w:pPr>
        <w:pStyle w:val="Pargrafdellista"/>
        <w:numPr>
          <w:ilvl w:val="0"/>
          <w:numId w:val="60"/>
        </w:numPr>
      </w:pPr>
      <w:r>
        <w:t>Resultat d’esborrar l’enumeració del tipus d’expedient:</w:t>
      </w:r>
    </w:p>
    <w:p w:rsidR="002E5A3E" w:rsidRDefault="002E5A3E" w:rsidP="00300394">
      <w:pPr>
        <w:pStyle w:val="Llistanumerada2"/>
        <w:numPr>
          <w:ilvl w:val="0"/>
          <w:numId w:val="0"/>
        </w:numPr>
        <w:ind w:left="643" w:hanging="360"/>
        <w:jc w:val="center"/>
      </w:pPr>
    </w:p>
    <w:p w:rsidR="00300394" w:rsidRDefault="00300394" w:rsidP="00491B53">
      <w:pPr>
        <w:pStyle w:val="Llistanumerada2"/>
        <w:numPr>
          <w:ilvl w:val="0"/>
          <w:numId w:val="0"/>
        </w:numPr>
        <w:ind w:left="643" w:hanging="360"/>
      </w:pPr>
    </w:p>
    <w:p w:rsidR="002E5A3E" w:rsidRDefault="00175A5C" w:rsidP="002E5A3E">
      <w:pPr>
        <w:pStyle w:val="Llistanumerada2"/>
        <w:numPr>
          <w:ilvl w:val="0"/>
          <w:numId w:val="0"/>
        </w:numPr>
        <w:ind w:left="643" w:hanging="360"/>
        <w:jc w:val="center"/>
      </w:pPr>
      <w:r w:rsidRPr="00175A5C">
        <w:drawing>
          <wp:inline distT="0" distB="0" distL="0" distR="0">
            <wp:extent cx="4613650" cy="3960000"/>
            <wp:effectExtent l="19050" t="19050" r="15500" b="21450"/>
            <wp:docPr id="254" name="Imatge 63" descr="C:\Documents and Settings\paulac\workspace\helium-2.6\helium-selenium\screenshots\CR\tipusExpedient\enumeracio\elimin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Documents and Settings\paulac\workspace\helium-2.6\helium-selenium\screenshots\CR\tipusExpedient\enumeracio\elimina2.png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5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5A3E" w:rsidRDefault="002E5A3E" w:rsidP="002E5A3E">
      <w:pPr>
        <w:pStyle w:val="Llistanumerada2"/>
        <w:numPr>
          <w:ilvl w:val="0"/>
          <w:numId w:val="0"/>
        </w:numPr>
        <w:ind w:left="643" w:hanging="360"/>
      </w:pPr>
    </w:p>
    <w:p w:rsidR="00A517E6" w:rsidRDefault="00A517E6" w:rsidP="00A517E6">
      <w:pPr>
        <w:pStyle w:val="Ttol2"/>
      </w:pPr>
      <w:bookmarkStart w:id="74" w:name="_Toc373160489"/>
      <w:r>
        <w:lastRenderedPageBreak/>
        <w:t>TEX.</w:t>
      </w:r>
      <w:r w:rsidR="00C93D01">
        <w:t>17</w:t>
      </w:r>
      <w:r>
        <w:t xml:space="preserve"> E</w:t>
      </w:r>
      <w:r w:rsidR="00C93D01">
        <w:t>liminat</w:t>
      </w:r>
      <w:r>
        <w:t xml:space="preserve"> tipus d’expedient</w:t>
      </w:r>
      <w:bookmarkEnd w:id="74"/>
    </w:p>
    <w:p w:rsidR="00A517E6" w:rsidRDefault="00A517E6" w:rsidP="00466CEE">
      <w:pPr>
        <w:pStyle w:val="Llistanumerada2"/>
        <w:numPr>
          <w:ilvl w:val="0"/>
          <w:numId w:val="8"/>
        </w:numPr>
      </w:pPr>
      <w:r>
        <w:t>Seleccionar tipus d’expedient:</w:t>
      </w:r>
    </w:p>
    <w:p w:rsidR="00A517E6" w:rsidRDefault="00A517E6" w:rsidP="00A517E6">
      <w:pPr>
        <w:pStyle w:val="Llistanumerada2"/>
        <w:numPr>
          <w:ilvl w:val="0"/>
          <w:numId w:val="0"/>
        </w:numPr>
        <w:ind w:left="643" w:hanging="360"/>
      </w:pPr>
    </w:p>
    <w:p w:rsidR="002E5A3E" w:rsidRDefault="00730A33" w:rsidP="00730A33">
      <w:pPr>
        <w:pStyle w:val="Llistanumerada2"/>
        <w:numPr>
          <w:ilvl w:val="0"/>
          <w:numId w:val="0"/>
        </w:numPr>
        <w:ind w:left="643" w:hanging="360"/>
        <w:jc w:val="center"/>
      </w:pPr>
      <w:r w:rsidRPr="00730A33">
        <w:rPr>
          <w:noProof/>
          <w:lang w:val="es-ES"/>
        </w:rPr>
        <w:drawing>
          <wp:inline distT="0" distB="0" distL="0" distR="0">
            <wp:extent cx="4622400" cy="3960000"/>
            <wp:effectExtent l="19050" t="19050" r="25800" b="21450"/>
            <wp:docPr id="129" name="Imatge 3" descr="C:\Documents and Settings\paulac\workspace\helium-2.6\helium-selenium\screenshots\CR\tipusExpedient\procPrincipa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ocuments and Settings\paulac\workspace\helium-2.6\helium-selenium\screenshots\CR\tipusExpedient\procPrincipal1.png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00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5A3E" w:rsidRDefault="002E5A3E" w:rsidP="002E5A3E">
      <w:pPr>
        <w:pStyle w:val="Llistanumerada2"/>
        <w:numPr>
          <w:ilvl w:val="0"/>
          <w:numId w:val="0"/>
        </w:numPr>
        <w:ind w:left="643" w:hanging="360"/>
        <w:jc w:val="center"/>
      </w:pPr>
    </w:p>
    <w:p w:rsidR="00A517E6" w:rsidRDefault="00A517E6" w:rsidP="002E5A3E">
      <w:pPr>
        <w:pStyle w:val="Llistanumerada2"/>
        <w:numPr>
          <w:ilvl w:val="0"/>
          <w:numId w:val="0"/>
        </w:numPr>
        <w:ind w:left="643" w:hanging="360"/>
        <w:jc w:val="center"/>
      </w:pPr>
    </w:p>
    <w:p w:rsidR="00A517E6" w:rsidRDefault="00A517E6" w:rsidP="002E5A3E">
      <w:pPr>
        <w:pStyle w:val="Llistanumerada2"/>
        <w:numPr>
          <w:ilvl w:val="0"/>
          <w:numId w:val="0"/>
        </w:numPr>
        <w:ind w:left="643" w:hanging="360"/>
        <w:jc w:val="center"/>
      </w:pPr>
    </w:p>
    <w:p w:rsidR="00A517E6" w:rsidRDefault="00A517E6" w:rsidP="00466CEE">
      <w:pPr>
        <w:pStyle w:val="Llistanumerada2"/>
        <w:numPr>
          <w:ilvl w:val="0"/>
          <w:numId w:val="8"/>
        </w:numPr>
        <w:jc w:val="both"/>
      </w:pPr>
      <w:r>
        <w:t>Resultat d’esborrar un tipus d’expedient:</w:t>
      </w:r>
    </w:p>
    <w:p w:rsidR="00E92ACE" w:rsidRDefault="00E92ACE" w:rsidP="00FD66AA">
      <w:pPr>
        <w:pStyle w:val="Llistanumerada2"/>
        <w:numPr>
          <w:ilvl w:val="0"/>
          <w:numId w:val="0"/>
        </w:numPr>
        <w:ind w:left="643" w:hanging="360"/>
        <w:jc w:val="center"/>
        <w:rPr>
          <w:noProof/>
          <w:lang w:val="es-ES"/>
        </w:rPr>
      </w:pPr>
    </w:p>
    <w:p w:rsidR="000B2AE1" w:rsidRDefault="00A517E6" w:rsidP="00FD66AA">
      <w:pPr>
        <w:pStyle w:val="Llistanumerada2"/>
        <w:numPr>
          <w:ilvl w:val="0"/>
          <w:numId w:val="0"/>
        </w:numPr>
        <w:ind w:left="643" w:hanging="360"/>
        <w:jc w:val="center"/>
        <w:rPr>
          <w:u w:val="single"/>
        </w:rPr>
      </w:pPr>
      <w:r w:rsidRPr="00A517E6">
        <w:rPr>
          <w:noProof/>
          <w:lang w:val="es-ES"/>
        </w:rPr>
        <w:lastRenderedPageBreak/>
        <w:drawing>
          <wp:inline distT="0" distB="0" distL="0" distR="0">
            <wp:extent cx="4616508" cy="3960000"/>
            <wp:effectExtent l="19050" t="19050" r="12642" b="21450"/>
            <wp:docPr id="27" name="Imatge 26" descr="C:\Documents and Settings\paulac\workspace\helium-2.6\helium-selenium\screenshots\CR\tipusExpedient\esborraTipEx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Documents and Settings\paulac\workspace\helium-2.6\helium-selenium\screenshots\CR\tipusExpedient\esborraTipExp2.png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508" cy="396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ACE" w:rsidRDefault="00E92ACE" w:rsidP="00FD66AA">
      <w:pPr>
        <w:pStyle w:val="Llistanumerada2"/>
        <w:numPr>
          <w:ilvl w:val="0"/>
          <w:numId w:val="0"/>
        </w:numPr>
        <w:ind w:left="643" w:hanging="360"/>
        <w:jc w:val="center"/>
        <w:rPr>
          <w:u w:val="single"/>
        </w:rPr>
      </w:pPr>
    </w:p>
    <w:p w:rsidR="00E92ACE" w:rsidRDefault="00E92ACE" w:rsidP="00FD66AA">
      <w:pPr>
        <w:pStyle w:val="Llistanumerada2"/>
        <w:numPr>
          <w:ilvl w:val="0"/>
          <w:numId w:val="0"/>
        </w:numPr>
        <w:ind w:left="643" w:hanging="360"/>
        <w:jc w:val="center"/>
        <w:rPr>
          <w:u w:val="single"/>
        </w:rPr>
      </w:pPr>
    </w:p>
    <w:p w:rsidR="00F51B23" w:rsidRDefault="00F51B23" w:rsidP="00E92ACE">
      <w:pPr>
        <w:pStyle w:val="Llistanumerada2"/>
        <w:numPr>
          <w:ilvl w:val="0"/>
          <w:numId w:val="0"/>
        </w:numPr>
        <w:ind w:left="643" w:hanging="360"/>
      </w:pPr>
    </w:p>
    <w:p w:rsidR="00E92ACE" w:rsidRDefault="00F51B23" w:rsidP="00F51B23">
      <w:pPr>
        <w:pStyle w:val="Ttol1"/>
      </w:pPr>
      <w:bookmarkStart w:id="75" w:name="_Toc373160490"/>
      <w:r w:rsidRPr="00E92ACE">
        <w:t>Proves de</w:t>
      </w:r>
      <w:r>
        <w:t xml:space="preserve"> tramitació</w:t>
      </w:r>
      <w:r w:rsidR="00E92ACE">
        <w:t xml:space="preserve"> d’expedient</w:t>
      </w:r>
      <w:bookmarkEnd w:id="75"/>
    </w:p>
    <w:p w:rsidR="00E92ACE" w:rsidRDefault="00E92ACE" w:rsidP="00E92ACE">
      <w:pPr>
        <w:pStyle w:val="Llistanumerada2"/>
        <w:numPr>
          <w:ilvl w:val="0"/>
          <w:numId w:val="0"/>
        </w:numPr>
        <w:ind w:left="643" w:hanging="360"/>
      </w:pPr>
    </w:p>
    <w:p w:rsidR="00E92ACE" w:rsidRDefault="00E92ACE" w:rsidP="00E92ACE">
      <w:pPr>
        <w:pStyle w:val="Llistanumerada2"/>
        <w:numPr>
          <w:ilvl w:val="0"/>
          <w:numId w:val="0"/>
        </w:numPr>
        <w:ind w:left="643" w:hanging="360"/>
      </w:pPr>
    </w:p>
    <w:p w:rsidR="00F51B23" w:rsidRPr="00F51B23" w:rsidRDefault="00F51B23" w:rsidP="00F51B23">
      <w:pPr>
        <w:tabs>
          <w:tab w:val="left" w:pos="2746"/>
          <w:tab w:val="left" w:pos="7870"/>
        </w:tabs>
        <w:rPr>
          <w:rFonts w:ascii="Arial" w:eastAsia="Times New Roman" w:hAnsi="Arial" w:cs="Arial"/>
          <w:color w:val="000000"/>
          <w:sz w:val="20"/>
          <w:lang w:val="es-ES"/>
        </w:rPr>
      </w:pPr>
      <w:r w:rsidRPr="00F51B23">
        <w:rPr>
          <w:rFonts w:ascii="Arial" w:eastAsia="Times New Roman" w:hAnsi="Arial" w:cs="Arial"/>
          <w:color w:val="000000"/>
          <w:sz w:val="20"/>
          <w:lang w:val="es-ES"/>
        </w:rPr>
        <w:t>Iniciar expedient</w:t>
      </w:r>
      <w:r w:rsidRPr="00F51B23">
        <w:rPr>
          <w:rFonts w:ascii="Arial" w:eastAsia="Times New Roman" w:hAnsi="Arial" w:cs="Arial"/>
          <w:color w:val="000000"/>
          <w:sz w:val="20"/>
          <w:lang w:val="es-ES"/>
        </w:rPr>
        <w:tab/>
      </w:r>
      <w:r w:rsidRPr="00F51B23">
        <w:rPr>
          <w:rFonts w:ascii="Arial" w:eastAsia="Times New Roman" w:hAnsi="Arial" w:cs="Arial"/>
          <w:color w:val="000000"/>
          <w:sz w:val="20"/>
          <w:lang w:val="es-ES"/>
        </w:rPr>
        <w:tab/>
      </w:r>
    </w:p>
    <w:p w:rsidR="00F51B23" w:rsidRPr="00F51B23" w:rsidRDefault="00F51B23" w:rsidP="00F51B23">
      <w:pPr>
        <w:tabs>
          <w:tab w:val="left" w:pos="2746"/>
          <w:tab w:val="left" w:pos="7870"/>
        </w:tabs>
        <w:rPr>
          <w:rFonts w:ascii="Arial" w:eastAsia="Times New Roman" w:hAnsi="Arial" w:cs="Arial"/>
          <w:color w:val="000000"/>
          <w:sz w:val="20"/>
          <w:lang w:val="es-ES"/>
        </w:rPr>
      </w:pPr>
      <w:r w:rsidRPr="00F51B23">
        <w:rPr>
          <w:rFonts w:ascii="Arial" w:eastAsia="Times New Roman" w:hAnsi="Arial" w:cs="Arial"/>
          <w:color w:val="000000"/>
          <w:sz w:val="20"/>
          <w:lang w:val="es-ES"/>
        </w:rPr>
        <w:tab/>
        <w:t>- Expedient indicant any</w:t>
      </w:r>
      <w:r w:rsidRPr="00F51B23">
        <w:rPr>
          <w:rFonts w:ascii="Arial" w:eastAsia="Times New Roman" w:hAnsi="Arial" w:cs="Arial"/>
          <w:color w:val="000000"/>
          <w:sz w:val="20"/>
          <w:lang w:val="es-ES"/>
        </w:rPr>
        <w:tab/>
      </w:r>
    </w:p>
    <w:p w:rsidR="00F51B23" w:rsidRPr="00F51B23" w:rsidRDefault="00F51B23" w:rsidP="00F51B23">
      <w:pPr>
        <w:tabs>
          <w:tab w:val="left" w:pos="2746"/>
          <w:tab w:val="left" w:pos="7870"/>
        </w:tabs>
        <w:rPr>
          <w:rFonts w:ascii="Arial" w:eastAsia="Times New Roman" w:hAnsi="Arial" w:cs="Arial"/>
          <w:color w:val="000000"/>
          <w:sz w:val="20"/>
          <w:lang w:val="es-ES"/>
        </w:rPr>
      </w:pPr>
      <w:r w:rsidRPr="00F51B23">
        <w:rPr>
          <w:rFonts w:ascii="Arial" w:eastAsia="Times New Roman" w:hAnsi="Arial" w:cs="Arial"/>
          <w:color w:val="000000"/>
          <w:sz w:val="20"/>
          <w:lang w:val="es-ES"/>
        </w:rPr>
        <w:tab/>
        <w:t>- Expedient indicant títol</w:t>
      </w:r>
      <w:r w:rsidRPr="00F51B23">
        <w:rPr>
          <w:rFonts w:ascii="Arial" w:eastAsia="Times New Roman" w:hAnsi="Arial" w:cs="Arial"/>
          <w:color w:val="000000"/>
          <w:sz w:val="20"/>
          <w:lang w:val="es-ES"/>
        </w:rPr>
        <w:tab/>
      </w:r>
    </w:p>
    <w:p w:rsidR="00F51B23" w:rsidRPr="00F51B23" w:rsidRDefault="00F51B23" w:rsidP="00F51B23">
      <w:pPr>
        <w:tabs>
          <w:tab w:val="left" w:pos="2746"/>
          <w:tab w:val="left" w:pos="7870"/>
        </w:tabs>
        <w:rPr>
          <w:rFonts w:ascii="Arial" w:eastAsia="Times New Roman" w:hAnsi="Arial" w:cs="Arial"/>
          <w:color w:val="000000"/>
          <w:sz w:val="20"/>
          <w:lang w:val="es-ES"/>
        </w:rPr>
      </w:pPr>
      <w:r w:rsidRPr="00F51B23">
        <w:rPr>
          <w:rFonts w:ascii="Arial" w:eastAsia="Times New Roman" w:hAnsi="Arial" w:cs="Arial"/>
          <w:color w:val="000000"/>
          <w:sz w:val="20"/>
          <w:lang w:val="es-ES"/>
        </w:rPr>
        <w:tab/>
        <w:t>- Expedient amb tasca inicial</w:t>
      </w:r>
      <w:r w:rsidRPr="00F51B23">
        <w:rPr>
          <w:rFonts w:ascii="Arial" w:eastAsia="Times New Roman" w:hAnsi="Arial" w:cs="Arial"/>
          <w:color w:val="000000"/>
          <w:sz w:val="20"/>
          <w:lang w:val="es-ES"/>
        </w:rPr>
        <w:tab/>
      </w:r>
    </w:p>
    <w:p w:rsidR="00F51B23" w:rsidRPr="00F51B23" w:rsidRDefault="00F51B23" w:rsidP="00F51B23">
      <w:pPr>
        <w:tabs>
          <w:tab w:val="left" w:pos="2746"/>
          <w:tab w:val="left" w:pos="7870"/>
        </w:tabs>
        <w:rPr>
          <w:rFonts w:ascii="Arial" w:eastAsia="Times New Roman" w:hAnsi="Arial" w:cs="Arial"/>
          <w:color w:val="000000"/>
          <w:sz w:val="20"/>
          <w:lang w:val="es-ES"/>
        </w:rPr>
      </w:pPr>
      <w:r w:rsidRPr="00F51B23">
        <w:rPr>
          <w:rFonts w:ascii="Arial" w:eastAsia="Times New Roman" w:hAnsi="Arial" w:cs="Arial"/>
          <w:color w:val="000000"/>
          <w:sz w:val="20"/>
          <w:lang w:val="es-ES"/>
        </w:rPr>
        <w:t>Modificar informació de l'expedient</w:t>
      </w:r>
      <w:r w:rsidRPr="00F51B23">
        <w:rPr>
          <w:rFonts w:ascii="Arial" w:eastAsia="Times New Roman" w:hAnsi="Arial" w:cs="Arial"/>
          <w:color w:val="000000"/>
          <w:sz w:val="20"/>
          <w:lang w:val="es-ES"/>
        </w:rPr>
        <w:tab/>
      </w:r>
      <w:r w:rsidRPr="00F51B23">
        <w:rPr>
          <w:rFonts w:ascii="Arial" w:eastAsia="Times New Roman" w:hAnsi="Arial" w:cs="Arial"/>
          <w:color w:val="000000"/>
          <w:sz w:val="20"/>
          <w:lang w:val="es-ES"/>
        </w:rPr>
        <w:tab/>
      </w:r>
    </w:p>
    <w:p w:rsidR="00F51B23" w:rsidRPr="00F51B23" w:rsidRDefault="00F51B23" w:rsidP="00F51B23">
      <w:pPr>
        <w:tabs>
          <w:tab w:val="left" w:pos="2746"/>
          <w:tab w:val="left" w:pos="7870"/>
        </w:tabs>
        <w:rPr>
          <w:rFonts w:ascii="Arial" w:eastAsia="Times New Roman" w:hAnsi="Arial" w:cs="Arial"/>
          <w:color w:val="000000"/>
          <w:sz w:val="20"/>
          <w:lang w:val="es-ES"/>
        </w:rPr>
      </w:pPr>
      <w:r w:rsidRPr="00F51B23">
        <w:rPr>
          <w:rFonts w:ascii="Arial" w:eastAsia="Times New Roman" w:hAnsi="Arial" w:cs="Arial"/>
          <w:b/>
          <w:bCs/>
          <w:color w:val="000000"/>
          <w:sz w:val="20"/>
          <w:lang w:val="es-ES"/>
        </w:rPr>
        <w:t>Dades</w:t>
      </w:r>
      <w:r w:rsidRPr="00F51B23">
        <w:rPr>
          <w:rFonts w:ascii="Arial" w:eastAsia="Times New Roman" w:hAnsi="Arial" w:cs="Arial"/>
          <w:color w:val="000000"/>
          <w:sz w:val="20"/>
          <w:lang w:val="es-ES"/>
        </w:rPr>
        <w:tab/>
      </w:r>
      <w:r w:rsidRPr="00F51B23">
        <w:rPr>
          <w:rFonts w:ascii="Arial" w:eastAsia="Times New Roman" w:hAnsi="Arial" w:cs="Arial"/>
          <w:color w:val="000000"/>
          <w:sz w:val="20"/>
          <w:lang w:val="es-ES"/>
        </w:rPr>
        <w:tab/>
      </w:r>
    </w:p>
    <w:p w:rsidR="00F51B23" w:rsidRPr="00F51B23" w:rsidRDefault="00F51B23" w:rsidP="00F51B23">
      <w:pPr>
        <w:tabs>
          <w:tab w:val="left" w:pos="2746"/>
          <w:tab w:val="left" w:pos="7870"/>
        </w:tabs>
        <w:rPr>
          <w:rFonts w:ascii="Arial" w:eastAsia="Times New Roman" w:hAnsi="Arial" w:cs="Arial"/>
          <w:color w:val="000000"/>
          <w:sz w:val="20"/>
          <w:lang w:val="es-ES"/>
        </w:rPr>
      </w:pPr>
      <w:r w:rsidRPr="00F51B23">
        <w:rPr>
          <w:rFonts w:ascii="Arial" w:eastAsia="Times New Roman" w:hAnsi="Arial" w:cs="Arial"/>
          <w:color w:val="000000"/>
          <w:sz w:val="20"/>
          <w:lang w:val="es-ES"/>
        </w:rPr>
        <w:tab/>
        <w:t>Visualització ordenada segons agrupacions i ordre dins les tasques</w:t>
      </w:r>
      <w:r w:rsidRPr="00F51B23">
        <w:rPr>
          <w:rFonts w:ascii="Arial" w:eastAsia="Times New Roman" w:hAnsi="Arial" w:cs="Arial"/>
          <w:color w:val="000000"/>
          <w:sz w:val="20"/>
          <w:lang w:val="es-ES"/>
        </w:rPr>
        <w:tab/>
      </w:r>
    </w:p>
    <w:p w:rsidR="00F51B23" w:rsidRPr="00F51B23" w:rsidRDefault="00F51B23" w:rsidP="00F51B23">
      <w:pPr>
        <w:tabs>
          <w:tab w:val="left" w:pos="2746"/>
          <w:tab w:val="left" w:pos="7870"/>
        </w:tabs>
        <w:rPr>
          <w:rFonts w:ascii="Arial" w:eastAsia="Times New Roman" w:hAnsi="Arial" w:cs="Arial"/>
          <w:color w:val="000000"/>
          <w:sz w:val="20"/>
          <w:lang w:val="es-ES"/>
        </w:rPr>
      </w:pPr>
      <w:r w:rsidRPr="00F51B23">
        <w:rPr>
          <w:rFonts w:ascii="Arial" w:eastAsia="Times New Roman" w:hAnsi="Arial" w:cs="Arial"/>
          <w:color w:val="000000"/>
          <w:sz w:val="20"/>
          <w:lang w:val="es-ES"/>
        </w:rPr>
        <w:tab/>
        <w:t>Modificació de variables</w:t>
      </w:r>
      <w:r w:rsidRPr="00F51B23">
        <w:rPr>
          <w:rFonts w:ascii="Arial" w:eastAsia="Times New Roman" w:hAnsi="Arial" w:cs="Arial"/>
          <w:color w:val="000000"/>
          <w:sz w:val="20"/>
          <w:lang w:val="es-ES"/>
        </w:rPr>
        <w:tab/>
      </w:r>
    </w:p>
    <w:p w:rsidR="00F51B23" w:rsidRPr="00F51B23" w:rsidRDefault="00F51B23" w:rsidP="00F51B23">
      <w:pPr>
        <w:tabs>
          <w:tab w:val="left" w:pos="2746"/>
          <w:tab w:val="left" w:pos="7870"/>
        </w:tabs>
        <w:rPr>
          <w:rFonts w:ascii="Arial" w:eastAsia="Times New Roman" w:hAnsi="Arial" w:cs="Arial"/>
          <w:color w:val="000000"/>
          <w:sz w:val="20"/>
          <w:lang w:val="es-ES"/>
        </w:rPr>
      </w:pPr>
      <w:r w:rsidRPr="00F51B23">
        <w:rPr>
          <w:rFonts w:ascii="Arial" w:eastAsia="Times New Roman" w:hAnsi="Arial" w:cs="Arial"/>
          <w:color w:val="000000"/>
          <w:sz w:val="20"/>
          <w:lang w:val="es-ES"/>
        </w:rPr>
        <w:tab/>
      </w:r>
      <w:r w:rsidRPr="00F51B23">
        <w:rPr>
          <w:rFonts w:ascii="Arial" w:eastAsia="Times New Roman" w:hAnsi="Arial" w:cs="Arial"/>
          <w:color w:val="000000"/>
          <w:sz w:val="20"/>
          <w:lang w:val="es-ES"/>
        </w:rPr>
        <w:tab/>
        <w:t>- Senzilles</w:t>
      </w:r>
    </w:p>
    <w:p w:rsidR="00F51B23" w:rsidRPr="00F51B23" w:rsidRDefault="00F51B23" w:rsidP="00F51B23">
      <w:pPr>
        <w:tabs>
          <w:tab w:val="left" w:pos="2746"/>
          <w:tab w:val="left" w:pos="7870"/>
        </w:tabs>
        <w:rPr>
          <w:rFonts w:ascii="Arial" w:eastAsia="Times New Roman" w:hAnsi="Arial" w:cs="Arial"/>
          <w:color w:val="000000"/>
          <w:sz w:val="20"/>
          <w:lang w:val="es-ES"/>
        </w:rPr>
      </w:pPr>
      <w:r w:rsidRPr="00F51B23">
        <w:rPr>
          <w:rFonts w:ascii="Arial" w:eastAsia="Times New Roman" w:hAnsi="Arial" w:cs="Arial"/>
          <w:color w:val="000000"/>
          <w:sz w:val="20"/>
          <w:lang w:val="es-ES"/>
        </w:rPr>
        <w:tab/>
      </w:r>
      <w:r w:rsidRPr="00F51B23">
        <w:rPr>
          <w:rFonts w:ascii="Arial" w:eastAsia="Times New Roman" w:hAnsi="Arial" w:cs="Arial"/>
          <w:color w:val="000000"/>
          <w:sz w:val="20"/>
          <w:lang w:val="es-ES"/>
        </w:rPr>
        <w:tab/>
        <w:t>- Múltiples</w:t>
      </w:r>
    </w:p>
    <w:p w:rsidR="00F51B23" w:rsidRPr="00F51B23" w:rsidRDefault="00F51B23" w:rsidP="00F51B23">
      <w:pPr>
        <w:tabs>
          <w:tab w:val="left" w:pos="2746"/>
          <w:tab w:val="left" w:pos="7870"/>
        </w:tabs>
        <w:rPr>
          <w:rFonts w:ascii="Arial" w:eastAsia="Times New Roman" w:hAnsi="Arial" w:cs="Arial"/>
          <w:color w:val="000000"/>
          <w:sz w:val="20"/>
          <w:lang w:val="es-ES"/>
        </w:rPr>
      </w:pPr>
      <w:r w:rsidRPr="00F51B23">
        <w:rPr>
          <w:rFonts w:ascii="Arial" w:eastAsia="Times New Roman" w:hAnsi="Arial" w:cs="Arial"/>
          <w:color w:val="000000"/>
          <w:sz w:val="20"/>
          <w:lang w:val="es-ES"/>
        </w:rPr>
        <w:tab/>
      </w:r>
      <w:r w:rsidRPr="00F51B23">
        <w:rPr>
          <w:rFonts w:ascii="Arial" w:eastAsia="Times New Roman" w:hAnsi="Arial" w:cs="Arial"/>
          <w:color w:val="000000"/>
          <w:sz w:val="20"/>
          <w:lang w:val="es-ES"/>
        </w:rPr>
        <w:tab/>
        <w:t>- Tipus Registre</w:t>
      </w:r>
    </w:p>
    <w:p w:rsidR="00F51B23" w:rsidRPr="00F51B23" w:rsidRDefault="00F51B23" w:rsidP="00F51B23">
      <w:pPr>
        <w:tabs>
          <w:tab w:val="left" w:pos="2746"/>
          <w:tab w:val="left" w:pos="7870"/>
        </w:tabs>
        <w:rPr>
          <w:rFonts w:ascii="Arial" w:eastAsia="Times New Roman" w:hAnsi="Arial" w:cs="Arial"/>
          <w:color w:val="000000"/>
          <w:sz w:val="20"/>
          <w:lang w:val="es-ES"/>
        </w:rPr>
      </w:pPr>
      <w:r w:rsidRPr="00F51B23">
        <w:rPr>
          <w:rFonts w:ascii="Arial" w:eastAsia="Times New Roman" w:hAnsi="Arial" w:cs="Arial"/>
          <w:color w:val="000000"/>
          <w:sz w:val="20"/>
          <w:lang w:val="es-ES"/>
        </w:rPr>
        <w:tab/>
        <w:t>Afegir nova dada al procés (amb i sense edició)</w:t>
      </w:r>
      <w:r w:rsidRPr="00F51B23">
        <w:rPr>
          <w:rFonts w:ascii="Arial" w:eastAsia="Times New Roman" w:hAnsi="Arial" w:cs="Arial"/>
          <w:color w:val="000000"/>
          <w:sz w:val="20"/>
          <w:lang w:val="es-ES"/>
        </w:rPr>
        <w:tab/>
      </w:r>
    </w:p>
    <w:p w:rsidR="00F51B23" w:rsidRPr="00F51B23" w:rsidRDefault="00F51B23" w:rsidP="00F51B23">
      <w:pPr>
        <w:tabs>
          <w:tab w:val="left" w:pos="2746"/>
          <w:tab w:val="left" w:pos="7870"/>
        </w:tabs>
        <w:rPr>
          <w:rFonts w:ascii="Arial" w:eastAsia="Times New Roman" w:hAnsi="Arial" w:cs="Arial"/>
          <w:color w:val="000000"/>
          <w:sz w:val="20"/>
          <w:lang w:val="es-ES"/>
        </w:rPr>
      </w:pPr>
      <w:r w:rsidRPr="00F51B23">
        <w:rPr>
          <w:rFonts w:ascii="Arial" w:eastAsia="Times New Roman" w:hAnsi="Arial" w:cs="Arial"/>
          <w:color w:val="000000"/>
          <w:sz w:val="20"/>
          <w:lang w:val="es-ES"/>
        </w:rPr>
        <w:tab/>
        <w:t>Eliminar variables</w:t>
      </w:r>
      <w:r w:rsidRPr="00F51B23">
        <w:rPr>
          <w:rFonts w:ascii="Arial" w:eastAsia="Times New Roman" w:hAnsi="Arial" w:cs="Arial"/>
          <w:color w:val="000000"/>
          <w:sz w:val="20"/>
          <w:lang w:val="es-ES"/>
        </w:rPr>
        <w:tab/>
      </w:r>
    </w:p>
    <w:p w:rsidR="00F51B23" w:rsidRPr="00F51B23" w:rsidRDefault="00F51B23" w:rsidP="00F51B23">
      <w:pPr>
        <w:tabs>
          <w:tab w:val="left" w:pos="2746"/>
          <w:tab w:val="left" w:pos="7870"/>
        </w:tabs>
        <w:rPr>
          <w:rFonts w:ascii="Arial" w:eastAsia="Times New Roman" w:hAnsi="Arial" w:cs="Arial"/>
          <w:color w:val="000000"/>
          <w:sz w:val="20"/>
          <w:lang w:val="es-ES"/>
        </w:rPr>
      </w:pPr>
      <w:r w:rsidRPr="00F51B23">
        <w:rPr>
          <w:rFonts w:ascii="Arial" w:eastAsia="Times New Roman" w:hAnsi="Arial" w:cs="Arial"/>
          <w:b/>
          <w:bCs/>
          <w:color w:val="000000"/>
          <w:sz w:val="20"/>
          <w:lang w:val="es-ES"/>
        </w:rPr>
        <w:t>Documents</w:t>
      </w:r>
      <w:r w:rsidRPr="00F51B23">
        <w:rPr>
          <w:rFonts w:ascii="Arial" w:eastAsia="Times New Roman" w:hAnsi="Arial" w:cs="Arial"/>
          <w:color w:val="000000"/>
          <w:sz w:val="20"/>
          <w:lang w:val="es-ES"/>
        </w:rPr>
        <w:tab/>
      </w:r>
      <w:r w:rsidRPr="00F51B23">
        <w:rPr>
          <w:rFonts w:ascii="Arial" w:eastAsia="Times New Roman" w:hAnsi="Arial" w:cs="Arial"/>
          <w:color w:val="000000"/>
          <w:sz w:val="20"/>
          <w:lang w:val="es-ES"/>
        </w:rPr>
        <w:tab/>
      </w:r>
    </w:p>
    <w:p w:rsidR="00F51B23" w:rsidRPr="00F51B23" w:rsidRDefault="00F51B23" w:rsidP="00F51B23">
      <w:pPr>
        <w:tabs>
          <w:tab w:val="left" w:pos="2746"/>
          <w:tab w:val="left" w:pos="7870"/>
        </w:tabs>
        <w:rPr>
          <w:rFonts w:ascii="Arial" w:eastAsia="Times New Roman" w:hAnsi="Arial" w:cs="Arial"/>
          <w:color w:val="000000"/>
          <w:sz w:val="20"/>
          <w:lang w:val="es-ES"/>
        </w:rPr>
      </w:pPr>
      <w:r w:rsidRPr="00F51B23">
        <w:rPr>
          <w:rFonts w:ascii="Arial" w:eastAsia="Times New Roman" w:hAnsi="Arial" w:cs="Arial"/>
          <w:color w:val="000000"/>
          <w:sz w:val="20"/>
          <w:lang w:val="es-ES"/>
        </w:rPr>
        <w:tab/>
        <w:t>Adjuntar document</w:t>
      </w:r>
      <w:r w:rsidRPr="00F51B23">
        <w:rPr>
          <w:rFonts w:ascii="Arial" w:eastAsia="Times New Roman" w:hAnsi="Arial" w:cs="Arial"/>
          <w:color w:val="000000"/>
          <w:sz w:val="20"/>
          <w:lang w:val="es-ES"/>
        </w:rPr>
        <w:tab/>
      </w:r>
    </w:p>
    <w:p w:rsidR="00F51B23" w:rsidRPr="00F51B23" w:rsidRDefault="00F51B23" w:rsidP="00F51B23">
      <w:pPr>
        <w:tabs>
          <w:tab w:val="left" w:pos="2746"/>
          <w:tab w:val="left" w:pos="7870"/>
        </w:tabs>
        <w:rPr>
          <w:rFonts w:ascii="Arial" w:eastAsia="Times New Roman" w:hAnsi="Arial" w:cs="Arial"/>
          <w:color w:val="000000"/>
          <w:sz w:val="20"/>
          <w:lang w:val="es-ES"/>
        </w:rPr>
      </w:pPr>
      <w:r w:rsidRPr="00F51B23">
        <w:rPr>
          <w:rFonts w:ascii="Arial" w:eastAsia="Times New Roman" w:hAnsi="Arial" w:cs="Arial"/>
          <w:color w:val="000000"/>
          <w:sz w:val="20"/>
          <w:lang w:val="es-ES"/>
        </w:rPr>
        <w:tab/>
        <w:t>Generar document</w:t>
      </w:r>
      <w:r w:rsidRPr="00F51B23">
        <w:rPr>
          <w:rFonts w:ascii="Arial" w:eastAsia="Times New Roman" w:hAnsi="Arial" w:cs="Arial"/>
          <w:color w:val="000000"/>
          <w:sz w:val="20"/>
          <w:lang w:val="es-ES"/>
        </w:rPr>
        <w:tab/>
      </w:r>
    </w:p>
    <w:p w:rsidR="00F51B23" w:rsidRPr="00F51B23" w:rsidRDefault="00F51B23" w:rsidP="00F51B23">
      <w:pPr>
        <w:tabs>
          <w:tab w:val="left" w:pos="2746"/>
          <w:tab w:val="left" w:pos="7870"/>
        </w:tabs>
        <w:rPr>
          <w:rFonts w:ascii="Arial" w:eastAsia="Times New Roman" w:hAnsi="Arial" w:cs="Arial"/>
          <w:color w:val="000000"/>
          <w:sz w:val="20"/>
          <w:lang w:val="es-ES"/>
        </w:rPr>
      </w:pPr>
      <w:r w:rsidRPr="00F51B23">
        <w:rPr>
          <w:rFonts w:ascii="Arial" w:eastAsia="Times New Roman" w:hAnsi="Arial" w:cs="Arial"/>
          <w:color w:val="000000"/>
          <w:sz w:val="20"/>
          <w:lang w:val="es-ES"/>
        </w:rPr>
        <w:tab/>
        <w:t>Esborrar documents</w:t>
      </w:r>
      <w:r w:rsidRPr="00F51B23">
        <w:rPr>
          <w:rFonts w:ascii="Arial" w:eastAsia="Times New Roman" w:hAnsi="Arial" w:cs="Arial"/>
          <w:color w:val="000000"/>
          <w:sz w:val="20"/>
          <w:lang w:val="es-ES"/>
        </w:rPr>
        <w:tab/>
      </w:r>
    </w:p>
    <w:p w:rsidR="00F51B23" w:rsidRPr="00F51B23" w:rsidRDefault="00F51B23" w:rsidP="00F51B23">
      <w:pPr>
        <w:tabs>
          <w:tab w:val="left" w:pos="2746"/>
          <w:tab w:val="left" w:pos="7870"/>
        </w:tabs>
        <w:rPr>
          <w:rFonts w:ascii="Arial" w:eastAsia="Times New Roman" w:hAnsi="Arial" w:cs="Arial"/>
          <w:color w:val="000000"/>
          <w:sz w:val="20"/>
          <w:lang w:val="es-ES"/>
        </w:rPr>
      </w:pPr>
      <w:r w:rsidRPr="00F51B23">
        <w:rPr>
          <w:rFonts w:ascii="Arial" w:eastAsia="Times New Roman" w:hAnsi="Arial" w:cs="Arial"/>
          <w:color w:val="000000"/>
          <w:sz w:val="20"/>
          <w:lang w:val="es-ES"/>
        </w:rPr>
        <w:tab/>
      </w:r>
      <w:r w:rsidRPr="00F51B23">
        <w:rPr>
          <w:rFonts w:ascii="Arial" w:eastAsia="Times New Roman" w:hAnsi="Arial" w:cs="Arial"/>
          <w:color w:val="000000"/>
          <w:sz w:val="20"/>
          <w:lang w:val="es-ES"/>
        </w:rPr>
        <w:tab/>
        <w:t>- De tipus d'expedient</w:t>
      </w:r>
    </w:p>
    <w:p w:rsidR="00F51B23" w:rsidRPr="00F51B23" w:rsidRDefault="00F51B23" w:rsidP="00F51B23">
      <w:pPr>
        <w:tabs>
          <w:tab w:val="left" w:pos="2746"/>
          <w:tab w:val="left" w:pos="7870"/>
        </w:tabs>
        <w:rPr>
          <w:rFonts w:ascii="Arial" w:eastAsia="Times New Roman" w:hAnsi="Arial" w:cs="Arial"/>
          <w:color w:val="000000"/>
          <w:sz w:val="20"/>
          <w:lang w:val="es-ES"/>
        </w:rPr>
      </w:pPr>
      <w:r w:rsidRPr="00F51B23">
        <w:rPr>
          <w:rFonts w:ascii="Arial" w:eastAsia="Times New Roman" w:hAnsi="Arial" w:cs="Arial"/>
          <w:color w:val="000000"/>
          <w:sz w:val="20"/>
          <w:lang w:val="es-ES"/>
        </w:rPr>
        <w:tab/>
      </w:r>
      <w:r w:rsidRPr="00F51B23">
        <w:rPr>
          <w:rFonts w:ascii="Arial" w:eastAsia="Times New Roman" w:hAnsi="Arial" w:cs="Arial"/>
          <w:color w:val="000000"/>
          <w:sz w:val="20"/>
          <w:lang w:val="es-ES"/>
        </w:rPr>
        <w:tab/>
        <w:t>- Adjunts</w:t>
      </w:r>
    </w:p>
    <w:p w:rsidR="00F51B23" w:rsidRPr="00F51B23" w:rsidRDefault="00F51B23" w:rsidP="00F51B23">
      <w:pPr>
        <w:tabs>
          <w:tab w:val="left" w:pos="2746"/>
          <w:tab w:val="left" w:pos="7870"/>
        </w:tabs>
        <w:rPr>
          <w:rFonts w:ascii="Arial" w:eastAsia="Times New Roman" w:hAnsi="Arial" w:cs="Arial"/>
          <w:color w:val="000000"/>
          <w:sz w:val="20"/>
          <w:lang w:val="es-ES"/>
        </w:rPr>
      </w:pPr>
      <w:r w:rsidRPr="00F51B23">
        <w:rPr>
          <w:rFonts w:ascii="Arial" w:eastAsia="Times New Roman" w:hAnsi="Arial" w:cs="Arial"/>
          <w:b/>
          <w:bCs/>
          <w:color w:val="000000"/>
          <w:sz w:val="20"/>
          <w:lang w:val="es-ES"/>
        </w:rPr>
        <w:t>Tasques</w:t>
      </w:r>
      <w:r w:rsidRPr="00F51B23">
        <w:rPr>
          <w:rFonts w:ascii="Arial" w:eastAsia="Times New Roman" w:hAnsi="Arial" w:cs="Arial"/>
          <w:color w:val="000000"/>
          <w:sz w:val="20"/>
          <w:lang w:val="es-ES"/>
        </w:rPr>
        <w:tab/>
      </w:r>
      <w:r w:rsidRPr="00F51B23">
        <w:rPr>
          <w:rFonts w:ascii="Arial" w:eastAsia="Times New Roman" w:hAnsi="Arial" w:cs="Arial"/>
          <w:color w:val="000000"/>
          <w:sz w:val="20"/>
          <w:lang w:val="es-ES"/>
        </w:rPr>
        <w:tab/>
      </w:r>
    </w:p>
    <w:p w:rsidR="00F51B23" w:rsidRPr="00F51B23" w:rsidRDefault="00F51B23" w:rsidP="00F51B23">
      <w:pPr>
        <w:tabs>
          <w:tab w:val="left" w:pos="2746"/>
          <w:tab w:val="left" w:pos="7870"/>
        </w:tabs>
        <w:rPr>
          <w:rFonts w:ascii="Arial" w:eastAsia="Times New Roman" w:hAnsi="Arial" w:cs="Arial"/>
          <w:color w:val="000000"/>
          <w:sz w:val="20"/>
          <w:lang w:val="es-ES"/>
        </w:rPr>
      </w:pPr>
      <w:r w:rsidRPr="00F51B23">
        <w:rPr>
          <w:rFonts w:ascii="Arial" w:eastAsia="Times New Roman" w:hAnsi="Arial" w:cs="Arial"/>
          <w:color w:val="000000"/>
          <w:sz w:val="20"/>
          <w:lang w:val="es-ES"/>
        </w:rPr>
        <w:tab/>
        <w:t>Reassignar</w:t>
      </w:r>
      <w:r w:rsidRPr="00F51B23">
        <w:rPr>
          <w:rFonts w:ascii="Arial" w:eastAsia="Times New Roman" w:hAnsi="Arial" w:cs="Arial"/>
          <w:color w:val="000000"/>
          <w:sz w:val="20"/>
          <w:lang w:val="es-ES"/>
        </w:rPr>
        <w:tab/>
      </w:r>
    </w:p>
    <w:p w:rsidR="00F51B23" w:rsidRPr="00F51B23" w:rsidRDefault="00F51B23" w:rsidP="00F51B23">
      <w:pPr>
        <w:tabs>
          <w:tab w:val="left" w:pos="2746"/>
          <w:tab w:val="left" w:pos="7870"/>
        </w:tabs>
        <w:rPr>
          <w:rFonts w:ascii="Arial" w:eastAsia="Times New Roman" w:hAnsi="Arial" w:cs="Arial"/>
          <w:color w:val="000000"/>
          <w:sz w:val="20"/>
          <w:lang w:val="es-ES"/>
        </w:rPr>
      </w:pPr>
      <w:r w:rsidRPr="00F51B23">
        <w:rPr>
          <w:rFonts w:ascii="Arial" w:eastAsia="Times New Roman" w:hAnsi="Arial" w:cs="Arial"/>
          <w:color w:val="000000"/>
          <w:sz w:val="20"/>
          <w:lang w:val="es-ES"/>
        </w:rPr>
        <w:tab/>
        <w:t>Suspendre</w:t>
      </w:r>
      <w:r w:rsidRPr="00F51B23">
        <w:rPr>
          <w:rFonts w:ascii="Arial" w:eastAsia="Times New Roman" w:hAnsi="Arial" w:cs="Arial"/>
          <w:color w:val="000000"/>
          <w:sz w:val="20"/>
          <w:lang w:val="es-ES"/>
        </w:rPr>
        <w:tab/>
      </w:r>
    </w:p>
    <w:p w:rsidR="00F51B23" w:rsidRPr="00F51B23" w:rsidRDefault="00F51B23" w:rsidP="00F51B23">
      <w:pPr>
        <w:tabs>
          <w:tab w:val="left" w:pos="2746"/>
          <w:tab w:val="left" w:pos="7870"/>
        </w:tabs>
        <w:rPr>
          <w:rFonts w:ascii="Arial" w:eastAsia="Times New Roman" w:hAnsi="Arial" w:cs="Arial"/>
          <w:color w:val="000000"/>
          <w:sz w:val="20"/>
          <w:lang w:val="es-ES"/>
        </w:rPr>
      </w:pPr>
      <w:r w:rsidRPr="00F51B23">
        <w:rPr>
          <w:rFonts w:ascii="Arial" w:eastAsia="Times New Roman" w:hAnsi="Arial" w:cs="Arial"/>
          <w:color w:val="000000"/>
          <w:sz w:val="20"/>
          <w:lang w:val="es-ES"/>
        </w:rPr>
        <w:tab/>
        <w:t>Reactivar</w:t>
      </w:r>
      <w:r w:rsidRPr="00F51B23">
        <w:rPr>
          <w:rFonts w:ascii="Arial" w:eastAsia="Times New Roman" w:hAnsi="Arial" w:cs="Arial"/>
          <w:color w:val="000000"/>
          <w:sz w:val="20"/>
          <w:lang w:val="es-ES"/>
        </w:rPr>
        <w:tab/>
      </w:r>
    </w:p>
    <w:p w:rsidR="00F51B23" w:rsidRPr="00E92ACE" w:rsidRDefault="00F51B23" w:rsidP="00E92ACE">
      <w:pPr>
        <w:pStyle w:val="Llistanumerada2"/>
        <w:numPr>
          <w:ilvl w:val="0"/>
          <w:numId w:val="0"/>
        </w:numPr>
        <w:ind w:left="643" w:hanging="360"/>
      </w:pPr>
    </w:p>
    <w:tbl>
      <w:tblPr>
        <w:tblStyle w:val="Listaclara-nfasis12"/>
        <w:tblW w:w="5000" w:type="pct"/>
        <w:tblLook w:val="04A0"/>
      </w:tblPr>
      <w:tblGrid>
        <w:gridCol w:w="2195"/>
        <w:gridCol w:w="1284"/>
        <w:gridCol w:w="2157"/>
        <w:gridCol w:w="4214"/>
      </w:tblGrid>
      <w:tr w:rsidR="00D324C1" w:rsidRPr="00D87768" w:rsidTr="00086E46">
        <w:trPr>
          <w:cnfStyle w:val="100000000000"/>
          <w:cantSplit/>
          <w:trHeight w:val="397"/>
          <w:tblHeader/>
        </w:trPr>
        <w:tc>
          <w:tcPr>
            <w:cnfStyle w:val="001000000000"/>
            <w:tcW w:w="1114" w:type="pct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4" w:space="0" w:color="548DD4" w:themeColor="text2" w:themeTint="99"/>
            </w:tcBorders>
            <w:vAlign w:val="center"/>
          </w:tcPr>
          <w:p w:rsidR="00D324C1" w:rsidRPr="00D87768" w:rsidRDefault="00D324C1" w:rsidP="00086E46">
            <w:pPr>
              <w:rPr>
                <w:szCs w:val="22"/>
              </w:rPr>
            </w:pPr>
            <w:r w:rsidRPr="00D87768">
              <w:rPr>
                <w:szCs w:val="22"/>
              </w:rPr>
              <w:lastRenderedPageBreak/>
              <w:t>DESCRIPCIÓ PROVA</w:t>
            </w:r>
          </w:p>
        </w:tc>
        <w:tc>
          <w:tcPr>
            <w:tcW w:w="1747" w:type="pct"/>
            <w:gridSpan w:val="2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4" w:space="0" w:color="548DD4" w:themeColor="text2" w:themeTint="99"/>
            </w:tcBorders>
            <w:vAlign w:val="center"/>
            <w:hideMark/>
          </w:tcPr>
          <w:p w:rsidR="00D324C1" w:rsidRPr="00D87768" w:rsidRDefault="00D324C1" w:rsidP="00086E46">
            <w:pPr>
              <w:cnfStyle w:val="100000000000"/>
              <w:rPr>
                <w:szCs w:val="22"/>
              </w:rPr>
            </w:pPr>
            <w:r w:rsidRPr="00D87768">
              <w:rPr>
                <w:szCs w:val="22"/>
              </w:rPr>
              <w:t>NOM PROVA</w:t>
            </w:r>
          </w:p>
        </w:tc>
        <w:tc>
          <w:tcPr>
            <w:tcW w:w="2139" w:type="pct"/>
            <w:tcBorders>
              <w:top w:val="single" w:sz="8" w:space="0" w:color="4F81BD" w:themeColor="accent1"/>
              <w:left w:val="single" w:sz="4" w:space="0" w:color="548DD4" w:themeColor="text2" w:themeTint="99"/>
              <w:bottom w:val="single" w:sz="8" w:space="0" w:color="4F81BD" w:themeColor="accent1"/>
              <w:right w:val="single" w:sz="8" w:space="0" w:color="4F81BD" w:themeColor="accent1"/>
            </w:tcBorders>
            <w:vAlign w:val="center"/>
          </w:tcPr>
          <w:p w:rsidR="00D324C1" w:rsidRPr="00D87768" w:rsidRDefault="00D324C1" w:rsidP="00086E46">
            <w:pPr>
              <w:cnfStyle w:val="100000000000"/>
              <w:rPr>
                <w:szCs w:val="22"/>
              </w:rPr>
            </w:pPr>
            <w:r w:rsidRPr="00D87768">
              <w:rPr>
                <w:szCs w:val="22"/>
              </w:rPr>
              <w:t>RESULTAT ESPERAT</w:t>
            </w:r>
          </w:p>
        </w:tc>
      </w:tr>
      <w:tr w:rsidR="00D324C1" w:rsidRPr="003A6982" w:rsidTr="00086E46">
        <w:trPr>
          <w:cnfStyle w:val="000000100000"/>
          <w:cantSplit/>
          <w:trHeight w:val="397"/>
        </w:trPr>
        <w:tc>
          <w:tcPr>
            <w:cnfStyle w:val="001000000000"/>
            <w:tcW w:w="5000" w:type="pct"/>
            <w:gridSpan w:val="4"/>
            <w:tcBorders>
              <w:left w:val="single" w:sz="4" w:space="0" w:color="548DD4" w:themeColor="text2" w:themeTint="99"/>
            </w:tcBorders>
            <w:shd w:val="clear" w:color="auto" w:fill="DBE5F1" w:themeFill="accent1" w:themeFillTint="33"/>
            <w:vAlign w:val="center"/>
          </w:tcPr>
          <w:p w:rsidR="00D324C1" w:rsidRDefault="00D324C1" w:rsidP="00086E46">
            <w:pPr>
              <w:jc w:val="center"/>
              <w:rPr>
                <w:szCs w:val="22"/>
              </w:rPr>
            </w:pPr>
            <w:r>
              <w:rPr>
                <w:szCs w:val="22"/>
              </w:rPr>
              <w:t>TIPUS EXPEDIENT</w:t>
            </w:r>
          </w:p>
        </w:tc>
      </w:tr>
      <w:tr w:rsidR="00D324C1" w:rsidRPr="003A6982" w:rsidTr="00086E46">
        <w:trPr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324C1" w:rsidRPr="00CA2620" w:rsidRDefault="00D324C1" w:rsidP="00086E46">
            <w:pPr>
              <w:rPr>
                <w:szCs w:val="22"/>
              </w:rPr>
            </w:pPr>
            <w:r w:rsidRPr="00CA2620">
              <w:rPr>
                <w:szCs w:val="22"/>
              </w:rPr>
              <w:t>Donar d’alta un nou tipus d’expedient.</w:t>
            </w:r>
          </w:p>
        </w:tc>
        <w:tc>
          <w:tcPr>
            <w:tcW w:w="1747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D324C1" w:rsidRPr="00CA2620" w:rsidRDefault="00D324C1" w:rsidP="00086E46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 xml:space="preserve">TEX.1-Crear tipus </w:t>
            </w:r>
            <w:r w:rsidRPr="00CA2620">
              <w:rPr>
                <w:szCs w:val="22"/>
              </w:rPr>
              <w:t>expedient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324C1" w:rsidRPr="00CA2620" w:rsidRDefault="00D324C1" w:rsidP="00086E46">
            <w:pPr>
              <w:cnfStyle w:val="000000000000"/>
              <w:rPr>
                <w:szCs w:val="22"/>
              </w:rPr>
            </w:pPr>
            <w:r w:rsidRPr="00CA2620">
              <w:rPr>
                <w:szCs w:val="22"/>
              </w:rPr>
              <w:t>C</w:t>
            </w:r>
            <w:r>
              <w:rPr>
                <w:szCs w:val="22"/>
              </w:rPr>
              <w:t>r</w:t>
            </w:r>
            <w:r w:rsidRPr="00CA2620">
              <w:rPr>
                <w:szCs w:val="22"/>
              </w:rPr>
              <w:t xml:space="preserve">eació d’un tipus d’expedient amb el nom </w:t>
            </w:r>
            <w:r w:rsidRPr="00CA2620">
              <w:rPr>
                <w:i/>
                <w:szCs w:val="22"/>
              </w:rPr>
              <w:t>Tipus expedient de Selenium</w:t>
            </w:r>
            <w:r>
              <w:rPr>
                <w:i/>
                <w:szCs w:val="22"/>
              </w:rPr>
              <w:t>.</w:t>
            </w:r>
          </w:p>
        </w:tc>
      </w:tr>
      <w:tr w:rsidR="00D324C1" w:rsidRPr="003A6982" w:rsidTr="00086E46">
        <w:trPr>
          <w:cnfStyle w:val="000000100000"/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324C1" w:rsidRPr="00CA2620" w:rsidRDefault="00D324C1" w:rsidP="00086E46">
            <w:pPr>
              <w:rPr>
                <w:szCs w:val="22"/>
              </w:rPr>
            </w:pPr>
            <w:r>
              <w:rPr>
                <w:szCs w:val="22"/>
              </w:rPr>
              <w:t>Modificar les propietats d’un tipus d’expedient.</w:t>
            </w:r>
          </w:p>
        </w:tc>
        <w:tc>
          <w:tcPr>
            <w:tcW w:w="1747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D324C1" w:rsidRPr="00CA2620" w:rsidRDefault="00D324C1" w:rsidP="00086E46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TEX.2-Modificar tipus expedient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324C1" w:rsidRPr="00CA2620" w:rsidRDefault="00D324C1" w:rsidP="00086E46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 xml:space="preserve">Assignar el valor </w:t>
            </w:r>
            <w:r w:rsidRPr="00BA215C">
              <w:rPr>
                <w:i/>
                <w:szCs w:val="22"/>
              </w:rPr>
              <w:t>SE-$(seq)$(any)</w:t>
            </w:r>
            <w:r>
              <w:rPr>
                <w:szCs w:val="22"/>
              </w:rPr>
              <w:t xml:space="preserve"> al camp </w:t>
            </w:r>
            <w:r w:rsidRPr="00BA215C">
              <w:rPr>
                <w:i/>
                <w:szCs w:val="22"/>
              </w:rPr>
              <w:t xml:space="preserve">Expressió </w:t>
            </w:r>
            <w:r>
              <w:rPr>
                <w:i/>
                <w:szCs w:val="22"/>
              </w:rPr>
              <w:t xml:space="preserve">per calcular el </w:t>
            </w:r>
            <w:r w:rsidRPr="00BA215C">
              <w:rPr>
                <w:i/>
                <w:szCs w:val="22"/>
              </w:rPr>
              <w:t>número</w:t>
            </w:r>
            <w:r>
              <w:rPr>
                <w:szCs w:val="22"/>
              </w:rPr>
              <w:t xml:space="preserve"> del tipus d’expedient </w:t>
            </w:r>
            <w:r w:rsidRPr="00CA2620">
              <w:rPr>
                <w:i/>
                <w:szCs w:val="22"/>
              </w:rPr>
              <w:t>Tipus expedient de Selenium</w:t>
            </w:r>
            <w:r w:rsidRPr="00797DC3">
              <w:rPr>
                <w:i/>
                <w:szCs w:val="22"/>
              </w:rPr>
              <w:t>.</w:t>
            </w:r>
          </w:p>
        </w:tc>
      </w:tr>
      <w:tr w:rsidR="00D324C1" w:rsidRPr="003A6982" w:rsidTr="00086E46">
        <w:trPr>
          <w:cantSplit/>
          <w:trHeight w:val="938"/>
        </w:trPr>
        <w:tc>
          <w:tcPr>
            <w:cnfStyle w:val="001000000000"/>
            <w:tcW w:w="1114" w:type="pct"/>
            <w:vMerge w:val="restar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324C1" w:rsidRPr="00945FC0" w:rsidRDefault="00D324C1" w:rsidP="00086E46">
            <w:pPr>
              <w:rPr>
                <w:szCs w:val="22"/>
              </w:rPr>
            </w:pPr>
            <w:r>
              <w:rPr>
                <w:szCs w:val="22"/>
              </w:rPr>
              <w:t>Assignar permisos a un tipus d’expedient.</w:t>
            </w:r>
          </w:p>
        </w:tc>
        <w:tc>
          <w:tcPr>
            <w:tcW w:w="652" w:type="pct"/>
            <w:vMerge w:val="restart"/>
            <w:tcBorders>
              <w:left w:val="single" w:sz="4" w:space="0" w:color="548DD4" w:themeColor="text2" w:themeTint="99"/>
            </w:tcBorders>
            <w:vAlign w:val="center"/>
          </w:tcPr>
          <w:p w:rsidR="00D324C1" w:rsidRPr="003A6982" w:rsidRDefault="00D324C1" w:rsidP="00086E46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TEX.3-Assignar permisos tipus expedient</w:t>
            </w:r>
          </w:p>
        </w:tc>
        <w:tc>
          <w:tcPr>
            <w:tcW w:w="1095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324C1" w:rsidRDefault="00D324C1" w:rsidP="00086E46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TEX.3.1-Assignar permisos sobre tipus expedient a un usuari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324C1" w:rsidRDefault="00D324C1" w:rsidP="00086E46">
            <w:pPr>
              <w:cnfStyle w:val="000000000000"/>
              <w:rPr>
                <w:szCs w:val="22"/>
              </w:rPr>
            </w:pPr>
            <w:r w:rsidRPr="00797DC3">
              <w:rPr>
                <w:szCs w:val="22"/>
              </w:rPr>
              <w:t xml:space="preserve">Dotar a l’usuari </w:t>
            </w:r>
            <w:r w:rsidRPr="00797DC3">
              <w:rPr>
                <w:i/>
                <w:szCs w:val="22"/>
              </w:rPr>
              <w:t>admin</w:t>
            </w:r>
            <w:r>
              <w:rPr>
                <w:szCs w:val="22"/>
              </w:rPr>
              <w:t xml:space="preserve"> de tots els permisos possibles </w:t>
            </w:r>
            <w:r w:rsidRPr="00797DC3">
              <w:rPr>
                <w:szCs w:val="22"/>
              </w:rPr>
              <w:t xml:space="preserve">sobre </w:t>
            </w:r>
            <w:r>
              <w:rPr>
                <w:szCs w:val="22"/>
              </w:rPr>
              <w:t xml:space="preserve">el tipus d’expedient </w:t>
            </w:r>
            <w:r w:rsidRPr="00CA2620">
              <w:rPr>
                <w:i/>
                <w:szCs w:val="22"/>
              </w:rPr>
              <w:t>Tipus expedient de Selenium</w:t>
            </w:r>
            <w:r w:rsidRPr="00797DC3">
              <w:rPr>
                <w:i/>
                <w:szCs w:val="22"/>
              </w:rPr>
              <w:t>.</w:t>
            </w:r>
          </w:p>
        </w:tc>
      </w:tr>
      <w:tr w:rsidR="00D324C1" w:rsidRPr="003A6982" w:rsidTr="00086E46">
        <w:trPr>
          <w:cnfStyle w:val="000000100000"/>
          <w:cantSplit/>
          <w:trHeight w:val="937"/>
        </w:trPr>
        <w:tc>
          <w:tcPr>
            <w:cnfStyle w:val="001000000000"/>
            <w:tcW w:w="1114" w:type="pct"/>
            <w:vMerge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324C1" w:rsidRDefault="00D324C1" w:rsidP="00086E46">
            <w:pPr>
              <w:rPr>
                <w:szCs w:val="22"/>
              </w:rPr>
            </w:pPr>
          </w:p>
        </w:tc>
        <w:tc>
          <w:tcPr>
            <w:tcW w:w="652" w:type="pct"/>
            <w:vMerge/>
            <w:tcBorders>
              <w:left w:val="single" w:sz="4" w:space="0" w:color="548DD4" w:themeColor="text2" w:themeTint="99"/>
            </w:tcBorders>
            <w:vAlign w:val="center"/>
          </w:tcPr>
          <w:p w:rsidR="00D324C1" w:rsidRDefault="00D324C1" w:rsidP="00086E46">
            <w:pPr>
              <w:cnfStyle w:val="000000100000"/>
              <w:rPr>
                <w:szCs w:val="22"/>
              </w:rPr>
            </w:pPr>
          </w:p>
        </w:tc>
        <w:tc>
          <w:tcPr>
            <w:tcW w:w="1095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324C1" w:rsidRDefault="00D324C1" w:rsidP="00086E46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TEX.3.2-Assignar permisos sobre tipus expedient a un rol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324C1" w:rsidRDefault="00D324C1" w:rsidP="00086E46">
            <w:pPr>
              <w:cnfStyle w:val="000000100000"/>
              <w:rPr>
                <w:szCs w:val="22"/>
              </w:rPr>
            </w:pPr>
            <w:r w:rsidRPr="00797DC3">
              <w:rPr>
                <w:szCs w:val="22"/>
              </w:rPr>
              <w:t xml:space="preserve">Dotar </w:t>
            </w:r>
            <w:r>
              <w:rPr>
                <w:szCs w:val="22"/>
              </w:rPr>
              <w:t xml:space="preserve">al rol </w:t>
            </w:r>
            <w:r>
              <w:rPr>
                <w:i/>
                <w:szCs w:val="22"/>
              </w:rPr>
              <w:t>HEL_USER</w:t>
            </w:r>
            <w:r>
              <w:rPr>
                <w:szCs w:val="22"/>
              </w:rPr>
              <w:t xml:space="preserve"> dels permisos CREATE, READ, WRITE </w:t>
            </w:r>
            <w:r w:rsidRPr="00797DC3">
              <w:rPr>
                <w:szCs w:val="22"/>
              </w:rPr>
              <w:t xml:space="preserve">sobre </w:t>
            </w:r>
            <w:r>
              <w:rPr>
                <w:szCs w:val="22"/>
              </w:rPr>
              <w:t xml:space="preserve">el tipus d’expedient </w:t>
            </w:r>
            <w:r w:rsidRPr="00CA2620">
              <w:rPr>
                <w:i/>
                <w:szCs w:val="22"/>
              </w:rPr>
              <w:t>Tipus expedient de Selenium</w:t>
            </w:r>
            <w:r w:rsidRPr="00797DC3">
              <w:rPr>
                <w:i/>
                <w:szCs w:val="22"/>
              </w:rPr>
              <w:t>.</w:t>
            </w:r>
          </w:p>
        </w:tc>
      </w:tr>
      <w:tr w:rsidR="00D324C1" w:rsidRPr="003A6982" w:rsidTr="00086E46">
        <w:trPr>
          <w:cantSplit/>
          <w:trHeight w:val="39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324C1" w:rsidRDefault="00D324C1" w:rsidP="00086E46">
            <w:pPr>
              <w:rPr>
                <w:szCs w:val="22"/>
              </w:rPr>
            </w:pPr>
            <w:r>
              <w:rPr>
                <w:szCs w:val="22"/>
              </w:rPr>
              <w:t xml:space="preserve">Eliminar permisos </w:t>
            </w:r>
          </w:p>
        </w:tc>
        <w:tc>
          <w:tcPr>
            <w:tcW w:w="1747" w:type="pct"/>
            <w:gridSpan w:val="2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324C1" w:rsidRDefault="00D324C1" w:rsidP="00086E46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TEX.4-Eliminar permisos tipus expedient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324C1" w:rsidRDefault="00D324C1" w:rsidP="00086E46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 xml:space="preserve">Eliminar tots els permisos del rol </w:t>
            </w:r>
            <w:r>
              <w:rPr>
                <w:i/>
                <w:szCs w:val="22"/>
              </w:rPr>
              <w:t>HEL_USER</w:t>
            </w:r>
            <w:r>
              <w:rPr>
                <w:szCs w:val="22"/>
              </w:rPr>
              <w:t xml:space="preserve"> </w:t>
            </w:r>
            <w:r w:rsidRPr="00797DC3">
              <w:rPr>
                <w:szCs w:val="22"/>
              </w:rPr>
              <w:t xml:space="preserve">sobre </w:t>
            </w:r>
            <w:r>
              <w:rPr>
                <w:szCs w:val="22"/>
              </w:rPr>
              <w:t xml:space="preserve">el tipus d’expedient </w:t>
            </w:r>
            <w:r w:rsidRPr="00CA2620">
              <w:rPr>
                <w:i/>
                <w:szCs w:val="22"/>
              </w:rPr>
              <w:t>Tipus expedient de Selenium</w:t>
            </w:r>
            <w:r>
              <w:rPr>
                <w:i/>
                <w:szCs w:val="22"/>
              </w:rPr>
              <w:t>.</w:t>
            </w:r>
          </w:p>
        </w:tc>
      </w:tr>
      <w:tr w:rsidR="00D324C1" w:rsidRPr="003A6982" w:rsidTr="00086E46">
        <w:trPr>
          <w:cnfStyle w:val="000000100000"/>
          <w:cantSplit/>
          <w:trHeight w:val="39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324C1" w:rsidRPr="003A6982" w:rsidRDefault="00D324C1" w:rsidP="00086E46">
            <w:pPr>
              <w:rPr>
                <w:szCs w:val="22"/>
              </w:rPr>
            </w:pPr>
            <w:r>
              <w:rPr>
                <w:szCs w:val="22"/>
              </w:rPr>
              <w:t>Realitzar un desplegament JBPM d’una definició de procés.</w:t>
            </w:r>
          </w:p>
        </w:tc>
        <w:tc>
          <w:tcPr>
            <w:tcW w:w="1747" w:type="pct"/>
            <w:gridSpan w:val="2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324C1" w:rsidRDefault="00D324C1" w:rsidP="00086E46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TEX.5--Desplegar arxiu tipus expedient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324C1" w:rsidRPr="003A6982" w:rsidRDefault="00D324C1" w:rsidP="00086E46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 xml:space="preserve">Desplegar el fitxer </w:t>
            </w:r>
            <w:r w:rsidRPr="0026348B">
              <w:rPr>
                <w:i/>
                <w:szCs w:val="22"/>
              </w:rPr>
              <w:t>expexe.par</w:t>
            </w:r>
            <w:r>
              <w:rPr>
                <w:szCs w:val="22"/>
              </w:rPr>
              <w:t xml:space="preserve"> en l’entorn </w:t>
            </w:r>
            <w:r w:rsidRPr="0026348B">
              <w:rPr>
                <w:i/>
                <w:szCs w:val="22"/>
              </w:rPr>
              <w:t>proves_selenium</w:t>
            </w:r>
            <w:r>
              <w:rPr>
                <w:i/>
                <w:szCs w:val="22"/>
              </w:rPr>
              <w:t xml:space="preserve"> </w:t>
            </w:r>
            <w:r w:rsidRPr="0063757C">
              <w:rPr>
                <w:szCs w:val="22"/>
              </w:rPr>
              <w:t>i tipus d’expedient</w:t>
            </w:r>
            <w:r>
              <w:rPr>
                <w:i/>
                <w:szCs w:val="22"/>
              </w:rPr>
              <w:t xml:space="preserve"> </w:t>
            </w:r>
            <w:r w:rsidRPr="00CA2620">
              <w:rPr>
                <w:i/>
                <w:szCs w:val="22"/>
              </w:rPr>
              <w:t>Tipus expedient de Selenium</w:t>
            </w:r>
            <w:r>
              <w:rPr>
                <w:szCs w:val="22"/>
              </w:rPr>
              <w:t>.</w:t>
            </w:r>
          </w:p>
        </w:tc>
      </w:tr>
      <w:tr w:rsidR="00D324C1" w:rsidRPr="003A6982" w:rsidTr="00086E46">
        <w:trPr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324C1" w:rsidRPr="00CA2620" w:rsidRDefault="00D324C1" w:rsidP="00086E46">
            <w:pPr>
              <w:rPr>
                <w:szCs w:val="22"/>
              </w:rPr>
            </w:pPr>
            <w:r>
              <w:rPr>
                <w:szCs w:val="22"/>
              </w:rPr>
              <w:t>Marcar com inicial una definició de procés.</w:t>
            </w:r>
          </w:p>
        </w:tc>
        <w:tc>
          <w:tcPr>
            <w:tcW w:w="1747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D324C1" w:rsidRPr="00CA2620" w:rsidRDefault="00D324C1" w:rsidP="00086E46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TEX.6-Marcar procés inicial tipus expedient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324C1" w:rsidRPr="00CA2620" w:rsidRDefault="00D324C1" w:rsidP="00086E46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 xml:space="preserve">Marcar com a procés inicial la definició de procés </w:t>
            </w:r>
            <w:r w:rsidRPr="00035992">
              <w:rPr>
                <w:i/>
                <w:szCs w:val="22"/>
              </w:rPr>
              <w:t>expexe</w:t>
            </w:r>
            <w:r>
              <w:rPr>
                <w:szCs w:val="22"/>
              </w:rPr>
              <w:t xml:space="preserve"> dins el tipus d’expedient </w:t>
            </w:r>
            <w:r w:rsidRPr="00CA2620">
              <w:rPr>
                <w:i/>
                <w:szCs w:val="22"/>
              </w:rPr>
              <w:t>Tipus expedient de Selenium</w:t>
            </w:r>
            <w:r w:rsidRPr="00797DC3">
              <w:rPr>
                <w:i/>
                <w:szCs w:val="22"/>
              </w:rPr>
              <w:t>.</w:t>
            </w:r>
          </w:p>
        </w:tc>
      </w:tr>
      <w:tr w:rsidR="00D324C1" w:rsidRPr="003A6982" w:rsidTr="00086E46">
        <w:trPr>
          <w:cnfStyle w:val="000000100000"/>
          <w:cantSplit/>
          <w:trHeight w:val="397"/>
        </w:trPr>
        <w:tc>
          <w:tcPr>
            <w:cnfStyle w:val="001000000000"/>
            <w:tcW w:w="5000" w:type="pct"/>
            <w:gridSpan w:val="4"/>
            <w:tcBorders>
              <w:left w:val="single" w:sz="4" w:space="0" w:color="548DD4" w:themeColor="text2" w:themeTint="99"/>
            </w:tcBorders>
            <w:shd w:val="clear" w:color="auto" w:fill="DBE5F1" w:themeFill="accent1" w:themeFillTint="33"/>
            <w:vAlign w:val="center"/>
          </w:tcPr>
          <w:p w:rsidR="00D324C1" w:rsidRDefault="00D324C1" w:rsidP="00086E46">
            <w:pPr>
              <w:jc w:val="center"/>
              <w:rPr>
                <w:szCs w:val="22"/>
              </w:rPr>
            </w:pPr>
            <w:r>
              <w:rPr>
                <w:szCs w:val="22"/>
              </w:rPr>
              <w:t>ESTATS</w:t>
            </w:r>
          </w:p>
        </w:tc>
      </w:tr>
      <w:tr w:rsidR="00D324C1" w:rsidRPr="003A6982" w:rsidTr="00086E46">
        <w:trPr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324C1" w:rsidRDefault="00D324C1" w:rsidP="00086E46">
            <w:pPr>
              <w:rPr>
                <w:szCs w:val="22"/>
              </w:rPr>
            </w:pPr>
            <w:r>
              <w:rPr>
                <w:szCs w:val="22"/>
              </w:rPr>
              <w:t>Crear un estat en un tipus d’expedient.</w:t>
            </w:r>
          </w:p>
        </w:tc>
        <w:tc>
          <w:tcPr>
            <w:tcW w:w="1747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D324C1" w:rsidRPr="00CA2620" w:rsidRDefault="00D324C1" w:rsidP="00086E46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>TEX.7-Crear estat tipus expedient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324C1" w:rsidRDefault="00D324C1" w:rsidP="00086E46">
            <w:pPr>
              <w:cnfStyle w:val="000000000000"/>
              <w:rPr>
                <w:szCs w:val="22"/>
              </w:rPr>
            </w:pPr>
            <w:r>
              <w:rPr>
                <w:szCs w:val="22"/>
              </w:rPr>
              <w:t xml:space="preserve">Crear l’estat amb el codi </w:t>
            </w:r>
            <w:r w:rsidRPr="006F2288">
              <w:rPr>
                <w:i/>
                <w:szCs w:val="22"/>
              </w:rPr>
              <w:t>revdoc</w:t>
            </w:r>
            <w:r>
              <w:rPr>
                <w:szCs w:val="22"/>
              </w:rPr>
              <w:t xml:space="preserve"> i nom </w:t>
            </w:r>
            <w:r w:rsidRPr="006F2288">
              <w:rPr>
                <w:i/>
                <w:szCs w:val="22"/>
              </w:rPr>
              <w:t>Revisant documentació</w:t>
            </w:r>
            <w:r>
              <w:rPr>
                <w:szCs w:val="22"/>
              </w:rPr>
              <w:t xml:space="preserve"> per al tipus d’expedient </w:t>
            </w:r>
            <w:r w:rsidRPr="00CA2620">
              <w:rPr>
                <w:i/>
                <w:szCs w:val="22"/>
              </w:rPr>
              <w:t>Tipus expedient de Selenium</w:t>
            </w:r>
            <w:r w:rsidRPr="00797DC3">
              <w:rPr>
                <w:i/>
                <w:szCs w:val="22"/>
              </w:rPr>
              <w:t>.</w:t>
            </w:r>
          </w:p>
        </w:tc>
      </w:tr>
      <w:tr w:rsidR="00D324C1" w:rsidRPr="003A6982" w:rsidTr="00086E46">
        <w:trPr>
          <w:cnfStyle w:val="000000100000"/>
          <w:cantSplit/>
          <w:trHeight w:val="937"/>
        </w:trPr>
        <w:tc>
          <w:tcPr>
            <w:cnfStyle w:val="001000000000"/>
            <w:tcW w:w="1114" w:type="pct"/>
            <w:tcBorders>
              <w:left w:val="single" w:sz="4" w:space="0" w:color="548DD4" w:themeColor="text2" w:themeTint="99"/>
              <w:right w:val="single" w:sz="4" w:space="0" w:color="548DD4" w:themeColor="text2" w:themeTint="99"/>
            </w:tcBorders>
            <w:vAlign w:val="center"/>
          </w:tcPr>
          <w:p w:rsidR="00D324C1" w:rsidRDefault="00D324C1" w:rsidP="00086E46">
            <w:pPr>
              <w:rPr>
                <w:szCs w:val="22"/>
              </w:rPr>
            </w:pPr>
            <w:r>
              <w:rPr>
                <w:szCs w:val="22"/>
              </w:rPr>
              <w:t>Modificar un estat en un tipus d’expedient.</w:t>
            </w:r>
          </w:p>
        </w:tc>
        <w:tc>
          <w:tcPr>
            <w:tcW w:w="1747" w:type="pct"/>
            <w:gridSpan w:val="2"/>
            <w:tcBorders>
              <w:left w:val="single" w:sz="4" w:space="0" w:color="548DD4" w:themeColor="text2" w:themeTint="99"/>
            </w:tcBorders>
            <w:vAlign w:val="center"/>
          </w:tcPr>
          <w:p w:rsidR="00D324C1" w:rsidRPr="00CA2620" w:rsidRDefault="00D324C1" w:rsidP="00086E46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>TEX.8-Modificar estat tipus expedient</w:t>
            </w:r>
          </w:p>
        </w:tc>
        <w:tc>
          <w:tcPr>
            <w:tcW w:w="2139" w:type="pct"/>
            <w:tcBorders>
              <w:left w:val="single" w:sz="4" w:space="0" w:color="548DD4" w:themeColor="text2" w:themeTint="99"/>
            </w:tcBorders>
            <w:vAlign w:val="center"/>
          </w:tcPr>
          <w:p w:rsidR="00D324C1" w:rsidRDefault="00D324C1" w:rsidP="00086E46">
            <w:pPr>
              <w:cnfStyle w:val="000000100000"/>
              <w:rPr>
                <w:szCs w:val="22"/>
              </w:rPr>
            </w:pPr>
            <w:r>
              <w:rPr>
                <w:szCs w:val="22"/>
              </w:rPr>
              <w:t xml:space="preserve">Modificar el nom de l’estat amb codi </w:t>
            </w:r>
            <w:r w:rsidRPr="006F2288">
              <w:rPr>
                <w:i/>
                <w:szCs w:val="22"/>
              </w:rPr>
              <w:t>revdoc</w:t>
            </w:r>
            <w:r>
              <w:rPr>
                <w:szCs w:val="22"/>
              </w:rPr>
              <w:t xml:space="preserve"> a </w:t>
            </w:r>
            <w:r w:rsidRPr="006F2288">
              <w:rPr>
                <w:i/>
                <w:szCs w:val="22"/>
              </w:rPr>
              <w:t>Revisió documentació sol·licitud</w:t>
            </w:r>
            <w:r>
              <w:rPr>
                <w:szCs w:val="22"/>
              </w:rPr>
              <w:t xml:space="preserve"> del tipus d’expedient </w:t>
            </w:r>
            <w:r w:rsidRPr="00CA2620">
              <w:rPr>
                <w:i/>
                <w:szCs w:val="22"/>
              </w:rPr>
              <w:t>Tipus expedient de Selenium</w:t>
            </w:r>
            <w:r w:rsidRPr="00797DC3">
              <w:rPr>
                <w:i/>
                <w:szCs w:val="22"/>
              </w:rPr>
              <w:t>.</w:t>
            </w:r>
          </w:p>
        </w:tc>
      </w:tr>
    </w:tbl>
    <w:p w:rsidR="00E92ACE" w:rsidRPr="00FD66AA" w:rsidRDefault="00E92ACE" w:rsidP="00E92ACE">
      <w:pPr>
        <w:pStyle w:val="Llistanumerada2"/>
        <w:numPr>
          <w:ilvl w:val="0"/>
          <w:numId w:val="0"/>
        </w:numPr>
        <w:ind w:left="643" w:hanging="360"/>
        <w:jc w:val="both"/>
        <w:rPr>
          <w:u w:val="single"/>
        </w:rPr>
      </w:pPr>
    </w:p>
    <w:sectPr w:rsidR="00E92ACE" w:rsidRPr="00FD66AA" w:rsidSect="005F6364">
      <w:headerReference w:type="default" r:id="rId168"/>
      <w:footerReference w:type="default" r:id="rId169"/>
      <w:pgSz w:w="11906" w:h="16838"/>
      <w:pgMar w:top="1247" w:right="1134" w:bottom="1417" w:left="1138" w:header="426" w:footer="227" w:gutter="0"/>
      <w:cols w:space="720"/>
      <w:docGrid w:linePitch="27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A6420" w:rsidRDefault="009A6420" w:rsidP="00AE6B03">
      <w:r>
        <w:separator/>
      </w:r>
    </w:p>
  </w:endnote>
  <w:endnote w:type="continuationSeparator" w:id="1">
    <w:p w:rsidR="009A6420" w:rsidRDefault="009A6420" w:rsidP="00AE6B0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10206" w:type="dxa"/>
      <w:tblInd w:w="-497" w:type="dxa"/>
      <w:tblBorders>
        <w:top w:val="single" w:sz="4" w:space="0" w:color="auto"/>
      </w:tblBorders>
      <w:tblLayout w:type="fixed"/>
      <w:tblCellMar>
        <w:left w:w="70" w:type="dxa"/>
        <w:right w:w="70" w:type="dxa"/>
      </w:tblCellMar>
      <w:tblLook w:val="0000"/>
    </w:tblPr>
    <w:tblGrid>
      <w:gridCol w:w="7704"/>
      <w:gridCol w:w="2502"/>
    </w:tblGrid>
    <w:tr w:rsidR="00F10B75" w:rsidRPr="000E1D17" w:rsidTr="004E08C3">
      <w:trPr>
        <w:trHeight w:val="412"/>
      </w:trPr>
      <w:tc>
        <w:tcPr>
          <w:tcW w:w="7704" w:type="dxa"/>
          <w:vAlign w:val="center"/>
        </w:tcPr>
        <w:p w:rsidR="00F10B75" w:rsidRPr="008332C9" w:rsidRDefault="00F10B75" w:rsidP="00AE6B03">
          <w:pPr>
            <w:pStyle w:val="Peu"/>
          </w:pPr>
          <w:r w:rsidRPr="002303A9">
            <w:rPr>
              <w:sz w:val="18"/>
            </w:rPr>
            <w:t>F Rev.0</w:t>
          </w:r>
        </w:p>
      </w:tc>
      <w:tc>
        <w:tcPr>
          <w:tcW w:w="2502" w:type="dxa"/>
          <w:vAlign w:val="center"/>
        </w:tcPr>
        <w:p w:rsidR="00F10B75" w:rsidRPr="000E1D17" w:rsidRDefault="00F10B75" w:rsidP="002303A9">
          <w:pPr>
            <w:pStyle w:val="Peu"/>
            <w:jc w:val="right"/>
          </w:pPr>
          <w:r w:rsidRPr="000E1D17">
            <w:rPr>
              <w:rStyle w:val="Nmerodepgina"/>
              <w:sz w:val="18"/>
              <w:szCs w:val="22"/>
            </w:rPr>
            <w:t xml:space="preserve">pàg. </w:t>
          </w:r>
          <w:r w:rsidRPr="000E1D17">
            <w:rPr>
              <w:rStyle w:val="Nmerodepgina"/>
              <w:sz w:val="18"/>
              <w:szCs w:val="22"/>
            </w:rPr>
            <w:fldChar w:fldCharType="begin"/>
          </w:r>
          <w:r w:rsidRPr="000E1D17">
            <w:rPr>
              <w:rStyle w:val="Nmerodepgina"/>
              <w:sz w:val="18"/>
              <w:szCs w:val="22"/>
            </w:rPr>
            <w:instrText xml:space="preserve"> PAGE </w:instrText>
          </w:r>
          <w:r w:rsidRPr="000E1D17">
            <w:rPr>
              <w:rStyle w:val="Nmerodepgina"/>
              <w:sz w:val="18"/>
              <w:szCs w:val="22"/>
            </w:rPr>
            <w:fldChar w:fldCharType="separate"/>
          </w:r>
          <w:r w:rsidR="00D324C1">
            <w:rPr>
              <w:rStyle w:val="Nmerodepgina"/>
              <w:noProof/>
              <w:sz w:val="18"/>
              <w:szCs w:val="22"/>
            </w:rPr>
            <w:t>4</w:t>
          </w:r>
          <w:r w:rsidRPr="000E1D17">
            <w:rPr>
              <w:rStyle w:val="Nmerodepgina"/>
              <w:sz w:val="18"/>
              <w:szCs w:val="22"/>
            </w:rPr>
            <w:fldChar w:fldCharType="end"/>
          </w:r>
          <w:r w:rsidRPr="000E1D17">
            <w:rPr>
              <w:rStyle w:val="Nmerodepgina"/>
              <w:sz w:val="18"/>
              <w:szCs w:val="22"/>
            </w:rPr>
            <w:t xml:space="preserve">/ </w:t>
          </w:r>
          <w:r w:rsidRPr="000E1D17">
            <w:rPr>
              <w:rStyle w:val="Nmerodepgina"/>
              <w:sz w:val="18"/>
              <w:szCs w:val="22"/>
            </w:rPr>
            <w:fldChar w:fldCharType="begin"/>
          </w:r>
          <w:r w:rsidRPr="000E1D17">
            <w:rPr>
              <w:rStyle w:val="Nmerodepgina"/>
              <w:sz w:val="18"/>
              <w:szCs w:val="22"/>
            </w:rPr>
            <w:instrText xml:space="preserve"> NUMPAGES </w:instrText>
          </w:r>
          <w:r w:rsidRPr="000E1D17">
            <w:rPr>
              <w:rStyle w:val="Nmerodepgina"/>
              <w:sz w:val="18"/>
              <w:szCs w:val="22"/>
            </w:rPr>
            <w:fldChar w:fldCharType="separate"/>
          </w:r>
          <w:r w:rsidR="00D324C1">
            <w:rPr>
              <w:rStyle w:val="Nmerodepgina"/>
              <w:noProof/>
              <w:sz w:val="18"/>
              <w:szCs w:val="22"/>
            </w:rPr>
            <w:t>128</w:t>
          </w:r>
          <w:r w:rsidRPr="000E1D17">
            <w:rPr>
              <w:rStyle w:val="Nmerodepgina"/>
              <w:sz w:val="18"/>
              <w:szCs w:val="22"/>
            </w:rPr>
            <w:fldChar w:fldCharType="end"/>
          </w:r>
        </w:p>
      </w:tc>
    </w:tr>
  </w:tbl>
  <w:p w:rsidR="00F10B75" w:rsidRDefault="00F10B75" w:rsidP="00AE6B03">
    <w:pPr>
      <w:pStyle w:val="Peu"/>
      <w:rPr>
        <w:lang w:val="fr-FR"/>
      </w:rPr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10207" w:type="dxa"/>
      <w:tblInd w:w="-72" w:type="dxa"/>
      <w:tblBorders>
        <w:top w:val="single" w:sz="4" w:space="0" w:color="auto"/>
      </w:tblBorders>
      <w:tblLayout w:type="fixed"/>
      <w:tblCellMar>
        <w:left w:w="70" w:type="dxa"/>
        <w:right w:w="70" w:type="dxa"/>
      </w:tblCellMar>
      <w:tblLook w:val="0000"/>
    </w:tblPr>
    <w:tblGrid>
      <w:gridCol w:w="7279"/>
      <w:gridCol w:w="2928"/>
    </w:tblGrid>
    <w:tr w:rsidR="00F10B75" w:rsidRPr="000E1D17" w:rsidTr="005F6364">
      <w:trPr>
        <w:trHeight w:val="412"/>
      </w:trPr>
      <w:tc>
        <w:tcPr>
          <w:tcW w:w="7279" w:type="dxa"/>
          <w:vAlign w:val="center"/>
        </w:tcPr>
        <w:p w:rsidR="00F10B75" w:rsidRPr="008332C9" w:rsidRDefault="00F10B75" w:rsidP="00AE6B03">
          <w:pPr>
            <w:pStyle w:val="Peu"/>
          </w:pPr>
          <w:r w:rsidRPr="002303A9">
            <w:rPr>
              <w:sz w:val="18"/>
            </w:rPr>
            <w:t>F Rev.0</w:t>
          </w:r>
        </w:p>
      </w:tc>
      <w:tc>
        <w:tcPr>
          <w:tcW w:w="2928" w:type="dxa"/>
          <w:vAlign w:val="center"/>
        </w:tcPr>
        <w:p w:rsidR="00F10B75" w:rsidRPr="000E1D17" w:rsidRDefault="00F10B75" w:rsidP="002303A9">
          <w:pPr>
            <w:pStyle w:val="Peu"/>
            <w:jc w:val="right"/>
          </w:pPr>
          <w:r w:rsidRPr="000E1D17">
            <w:rPr>
              <w:rStyle w:val="Nmerodepgina"/>
              <w:sz w:val="18"/>
              <w:szCs w:val="22"/>
            </w:rPr>
            <w:t xml:space="preserve">pàg. </w:t>
          </w:r>
          <w:r w:rsidRPr="000E1D17">
            <w:rPr>
              <w:rStyle w:val="Nmerodepgina"/>
              <w:sz w:val="18"/>
              <w:szCs w:val="22"/>
            </w:rPr>
            <w:fldChar w:fldCharType="begin"/>
          </w:r>
          <w:r w:rsidRPr="000E1D17">
            <w:rPr>
              <w:rStyle w:val="Nmerodepgina"/>
              <w:sz w:val="18"/>
              <w:szCs w:val="22"/>
            </w:rPr>
            <w:instrText xml:space="preserve"> PAGE </w:instrText>
          </w:r>
          <w:r w:rsidRPr="000E1D17">
            <w:rPr>
              <w:rStyle w:val="Nmerodepgina"/>
              <w:sz w:val="18"/>
              <w:szCs w:val="22"/>
            </w:rPr>
            <w:fldChar w:fldCharType="separate"/>
          </w:r>
          <w:r w:rsidR="003C02BD">
            <w:rPr>
              <w:rStyle w:val="Nmerodepgina"/>
              <w:noProof/>
              <w:sz w:val="18"/>
              <w:szCs w:val="22"/>
            </w:rPr>
            <w:t>127</w:t>
          </w:r>
          <w:r w:rsidRPr="000E1D17">
            <w:rPr>
              <w:rStyle w:val="Nmerodepgina"/>
              <w:sz w:val="18"/>
              <w:szCs w:val="22"/>
            </w:rPr>
            <w:fldChar w:fldCharType="end"/>
          </w:r>
          <w:r w:rsidRPr="000E1D17">
            <w:rPr>
              <w:rStyle w:val="Nmerodepgina"/>
              <w:sz w:val="18"/>
              <w:szCs w:val="22"/>
            </w:rPr>
            <w:t xml:space="preserve">/ </w:t>
          </w:r>
          <w:r w:rsidRPr="000E1D17">
            <w:rPr>
              <w:rStyle w:val="Nmerodepgina"/>
              <w:sz w:val="18"/>
              <w:szCs w:val="22"/>
            </w:rPr>
            <w:fldChar w:fldCharType="begin"/>
          </w:r>
          <w:r w:rsidRPr="000E1D17">
            <w:rPr>
              <w:rStyle w:val="Nmerodepgina"/>
              <w:sz w:val="18"/>
              <w:szCs w:val="22"/>
            </w:rPr>
            <w:instrText xml:space="preserve"> NUMPAGES </w:instrText>
          </w:r>
          <w:r w:rsidRPr="000E1D17">
            <w:rPr>
              <w:rStyle w:val="Nmerodepgina"/>
              <w:sz w:val="18"/>
              <w:szCs w:val="22"/>
            </w:rPr>
            <w:fldChar w:fldCharType="separate"/>
          </w:r>
          <w:r w:rsidR="003C02BD">
            <w:rPr>
              <w:rStyle w:val="Nmerodepgina"/>
              <w:noProof/>
              <w:sz w:val="18"/>
              <w:szCs w:val="22"/>
            </w:rPr>
            <w:t>128</w:t>
          </w:r>
          <w:r w:rsidRPr="000E1D17">
            <w:rPr>
              <w:rStyle w:val="Nmerodepgina"/>
              <w:sz w:val="18"/>
              <w:szCs w:val="22"/>
            </w:rPr>
            <w:fldChar w:fldCharType="end"/>
          </w:r>
        </w:p>
      </w:tc>
    </w:tr>
  </w:tbl>
  <w:p w:rsidR="00F10B75" w:rsidRDefault="00F10B75" w:rsidP="00AE6B03">
    <w:pPr>
      <w:pStyle w:val="Peu"/>
      <w:rPr>
        <w:lang w:val="fr-FR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A6420" w:rsidRDefault="009A6420" w:rsidP="00AE6B03">
      <w:r>
        <w:separator/>
      </w:r>
    </w:p>
  </w:footnote>
  <w:footnote w:type="continuationSeparator" w:id="1">
    <w:p w:rsidR="009A6420" w:rsidRDefault="009A6420" w:rsidP="00AE6B03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9993" w:type="dxa"/>
      <w:tblBorders>
        <w:bottom w:val="single" w:sz="8" w:space="0" w:color="auto"/>
      </w:tblBorders>
      <w:tblLayout w:type="fixed"/>
      <w:tblCellMar>
        <w:left w:w="70" w:type="dxa"/>
        <w:right w:w="70" w:type="dxa"/>
      </w:tblCellMar>
      <w:tblLook w:val="04A0"/>
    </w:tblPr>
    <w:tblGrid>
      <w:gridCol w:w="2197"/>
      <w:gridCol w:w="4745"/>
      <w:gridCol w:w="3051"/>
    </w:tblGrid>
    <w:tr w:rsidR="00F10B75" w:rsidTr="00D95D2C">
      <w:trPr>
        <w:cantSplit/>
        <w:trHeight w:val="453"/>
      </w:trPr>
      <w:tc>
        <w:tcPr>
          <w:tcW w:w="2197" w:type="dxa"/>
          <w:tcBorders>
            <w:top w:val="nil"/>
            <w:left w:val="nil"/>
            <w:bottom w:val="single" w:sz="8" w:space="0" w:color="auto"/>
            <w:right w:val="nil"/>
          </w:tcBorders>
          <w:vAlign w:val="center"/>
          <w:hideMark/>
        </w:tcPr>
        <w:p w:rsidR="00F10B75" w:rsidRDefault="00F10B75" w:rsidP="00AE6B03">
          <w:pPr>
            <w:pStyle w:val="EncabezadoAnalisis"/>
            <w:framePr w:wrap="around"/>
            <w:rPr>
              <w:lang w:val="es-ES"/>
            </w:rPr>
          </w:pPr>
          <w:r w:rsidRPr="002303A9">
            <w:rPr>
              <w:noProof/>
              <w:lang w:val="es-ES"/>
            </w:rPr>
            <w:drawing>
              <wp:inline distT="0" distB="0" distL="0" distR="0">
                <wp:extent cx="1084252" cy="456527"/>
                <wp:effectExtent l="0" t="0" r="1598" b="0"/>
                <wp:docPr id="5" name="Imatge 5" descr="logo degradat fons transparent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Imatge 6" descr="logo degradat fons transparent.png"/>
                        <pic:cNvPicPr>
                          <a:picLocks noChangeAspect="1"/>
                        </pic:cNvPicPr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84252" cy="4565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745" w:type="dxa"/>
          <w:tcBorders>
            <w:top w:val="nil"/>
            <w:left w:val="nil"/>
            <w:bottom w:val="single" w:sz="8" w:space="0" w:color="auto"/>
            <w:right w:val="nil"/>
          </w:tcBorders>
          <w:vAlign w:val="center"/>
          <w:hideMark/>
        </w:tcPr>
        <w:p w:rsidR="00F10B75" w:rsidRPr="002303A9" w:rsidRDefault="00F10B75" w:rsidP="002303A9">
          <w:pPr>
            <w:jc w:val="center"/>
            <w:rPr>
              <w:b/>
              <w:sz w:val="18"/>
              <w:szCs w:val="18"/>
              <w:lang w:val="es-ES"/>
            </w:rPr>
          </w:pPr>
          <w:r w:rsidRPr="00DB5A20">
            <w:rPr>
              <w:sz w:val="20"/>
              <w:szCs w:val="18"/>
              <w:lang w:val="es-ES"/>
            </w:rPr>
            <w:t xml:space="preserve">Disseny – </w:t>
          </w:r>
          <w:fldSimple w:instr=" TITLE   \* MERGEFORMAT ">
            <w:r w:rsidRPr="00DB5A20">
              <w:rPr>
                <w:sz w:val="20"/>
                <w:szCs w:val="18"/>
                <w:lang w:val="es-ES"/>
              </w:rPr>
              <w:t>Pla de proves amb Selenium</w:t>
            </w:r>
          </w:fldSimple>
        </w:p>
      </w:tc>
      <w:tc>
        <w:tcPr>
          <w:tcW w:w="3051" w:type="dxa"/>
          <w:tcBorders>
            <w:top w:val="nil"/>
            <w:left w:val="nil"/>
            <w:bottom w:val="single" w:sz="8" w:space="0" w:color="auto"/>
            <w:right w:val="nil"/>
          </w:tcBorders>
          <w:vAlign w:val="center"/>
        </w:tcPr>
        <w:p w:rsidR="00F10B75" w:rsidRPr="00DB5A20" w:rsidRDefault="00F10B75" w:rsidP="002303A9">
          <w:pPr>
            <w:jc w:val="center"/>
            <w:rPr>
              <w:rFonts w:cs="Arial"/>
              <w:b/>
              <w:sz w:val="20"/>
              <w:lang w:val="es-ES"/>
            </w:rPr>
          </w:pPr>
          <w:fldSimple w:instr=" FILENAME   \* MERGEFORMAT ">
            <w:r w:rsidRPr="00DB5A20">
              <w:rPr>
                <w:rFonts w:cs="Arial"/>
                <w:noProof/>
                <w:sz w:val="20"/>
                <w:lang w:val="es-ES"/>
              </w:rPr>
              <w:t>PRV</w:t>
            </w:r>
            <w:r w:rsidRPr="00DB5A20">
              <w:rPr>
                <w:noProof/>
                <w:sz w:val="20"/>
              </w:rPr>
              <w:t>_Helium_Selenium.docx</w:t>
            </w:r>
          </w:fldSimple>
        </w:p>
      </w:tc>
    </w:tr>
  </w:tbl>
  <w:p w:rsidR="00F10B75" w:rsidRDefault="00F10B75" w:rsidP="00AE6B03">
    <w:pPr>
      <w:pStyle w:val="Capalera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Taulaambquadrcula"/>
      <w:tblW w:w="8647" w:type="dxa"/>
      <w:tblInd w:w="-34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/>
    </w:tblPr>
    <w:tblGrid>
      <w:gridCol w:w="5245"/>
      <w:gridCol w:w="3402"/>
    </w:tblGrid>
    <w:tr w:rsidR="00F10B75" w:rsidTr="00403C8F">
      <w:tc>
        <w:tcPr>
          <w:tcW w:w="5245" w:type="dxa"/>
          <w:vAlign w:val="center"/>
        </w:tcPr>
        <w:p w:rsidR="00F10B75" w:rsidRDefault="00F10B75" w:rsidP="00403C8F">
          <w:pPr>
            <w:pStyle w:val="Capalera"/>
            <w:jc w:val="both"/>
            <w:rPr>
              <w:noProof/>
              <w:lang w:val="es-ES"/>
            </w:rPr>
          </w:pPr>
          <w:r w:rsidRPr="002303A9">
            <w:rPr>
              <w:noProof/>
              <w:lang w:val="es-ES"/>
            </w:rPr>
            <w:drawing>
              <wp:inline distT="0" distB="0" distL="0" distR="0">
                <wp:extent cx="1607355" cy="642942"/>
                <wp:effectExtent l="0" t="0" r="0" b="0"/>
                <wp:docPr id="2" name="Imatge 1" descr="logo degradat fons transparent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Imatge 6" descr="logo degradat fons transparent.png"/>
                        <pic:cNvPicPr>
                          <a:picLocks noChangeAspect="1"/>
                        </pic:cNvPicPr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07355" cy="6429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402" w:type="dxa"/>
          <w:vAlign w:val="center"/>
        </w:tcPr>
        <w:p w:rsidR="00F10B75" w:rsidRDefault="00F10B75" w:rsidP="00403C8F">
          <w:pPr>
            <w:pStyle w:val="Capalera"/>
            <w:jc w:val="right"/>
            <w:rPr>
              <w:noProof/>
              <w:lang w:val="es-ES"/>
            </w:rPr>
          </w:pPr>
          <w:r w:rsidRPr="000F3697">
            <w:rPr>
              <w:noProof/>
              <w:lang w:val="es-ES"/>
            </w:rPr>
            <w:drawing>
              <wp:inline distT="0" distB="0" distL="0" distR="0">
                <wp:extent cx="1609725" cy="587549"/>
                <wp:effectExtent l="19050" t="0" r="9525" b="0"/>
                <wp:docPr id="9" name="Imagen 2" descr="0000_logos_is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0000_logos_is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630010" cy="59495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:rsidR="00F10B75" w:rsidRDefault="00F10B75" w:rsidP="00AE6B03">
    <w:pPr>
      <w:pStyle w:val="Capalera"/>
    </w:pPr>
    <w:r>
      <w:t xml:space="preserve">                                 </w: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10135" w:type="dxa"/>
      <w:tblBorders>
        <w:bottom w:val="single" w:sz="8" w:space="0" w:color="auto"/>
      </w:tblBorders>
      <w:tblLayout w:type="fixed"/>
      <w:tblCellMar>
        <w:left w:w="70" w:type="dxa"/>
        <w:right w:w="70" w:type="dxa"/>
      </w:tblCellMar>
      <w:tblLook w:val="04A0"/>
    </w:tblPr>
    <w:tblGrid>
      <w:gridCol w:w="2387"/>
      <w:gridCol w:w="5156"/>
      <w:gridCol w:w="2592"/>
    </w:tblGrid>
    <w:tr w:rsidR="00F10B75" w:rsidTr="00C43122">
      <w:trPr>
        <w:cantSplit/>
        <w:trHeight w:val="426"/>
      </w:trPr>
      <w:tc>
        <w:tcPr>
          <w:tcW w:w="2387" w:type="dxa"/>
          <w:tcBorders>
            <w:top w:val="nil"/>
            <w:left w:val="nil"/>
            <w:bottom w:val="single" w:sz="8" w:space="0" w:color="auto"/>
            <w:right w:val="nil"/>
          </w:tcBorders>
          <w:vAlign w:val="center"/>
          <w:hideMark/>
        </w:tcPr>
        <w:p w:rsidR="00F10B75" w:rsidRDefault="00F10B75" w:rsidP="00AE6B03">
          <w:pPr>
            <w:pStyle w:val="EncabezadoAnalisis"/>
            <w:framePr w:wrap="around"/>
            <w:rPr>
              <w:lang w:val="es-ES"/>
            </w:rPr>
          </w:pPr>
          <w:r w:rsidRPr="002303A9">
            <w:rPr>
              <w:noProof/>
              <w:lang w:val="es-ES"/>
            </w:rPr>
            <w:drawing>
              <wp:inline distT="0" distB="0" distL="0" distR="0">
                <wp:extent cx="952500" cy="333375"/>
                <wp:effectExtent l="0" t="0" r="0" b="0"/>
                <wp:docPr id="6" name="Imatge 6" descr="logo degradat fons transparent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Imatge 6" descr="logo degradat fons transparent.png"/>
                        <pic:cNvPicPr>
                          <a:picLocks noChangeAspect="1"/>
                        </pic:cNvPicPr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52212" cy="3332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156" w:type="dxa"/>
          <w:tcBorders>
            <w:top w:val="nil"/>
            <w:left w:val="nil"/>
            <w:bottom w:val="single" w:sz="8" w:space="0" w:color="auto"/>
            <w:right w:val="nil"/>
          </w:tcBorders>
          <w:vAlign w:val="center"/>
          <w:hideMark/>
        </w:tcPr>
        <w:p w:rsidR="00F10B75" w:rsidRPr="00D9217F" w:rsidRDefault="00F10B75" w:rsidP="002303A9">
          <w:pPr>
            <w:jc w:val="center"/>
            <w:rPr>
              <w:sz w:val="18"/>
              <w:szCs w:val="18"/>
              <w:lang w:val="es-ES"/>
            </w:rPr>
          </w:pPr>
          <w:r>
            <w:rPr>
              <w:sz w:val="18"/>
              <w:szCs w:val="18"/>
              <w:lang w:val="es-ES"/>
            </w:rPr>
            <w:t>Proves</w:t>
          </w:r>
          <w:r w:rsidRPr="002303A9">
            <w:rPr>
              <w:sz w:val="18"/>
              <w:szCs w:val="18"/>
              <w:lang w:val="es-ES"/>
            </w:rPr>
            <w:t xml:space="preserve"> – </w:t>
          </w:r>
          <w:fldSimple w:instr=" TITLE   \* MERGEFORMAT ">
            <w:r w:rsidRPr="00D9217F">
              <w:rPr>
                <w:sz w:val="18"/>
                <w:szCs w:val="18"/>
                <w:lang w:val="es-ES"/>
              </w:rPr>
              <w:t>Pla de proves amb Selenium</w:t>
            </w:r>
          </w:fldSimple>
        </w:p>
      </w:tc>
      <w:tc>
        <w:tcPr>
          <w:tcW w:w="2592" w:type="dxa"/>
          <w:tcBorders>
            <w:top w:val="nil"/>
            <w:left w:val="nil"/>
            <w:bottom w:val="single" w:sz="8" w:space="0" w:color="auto"/>
            <w:right w:val="nil"/>
          </w:tcBorders>
          <w:vAlign w:val="center"/>
        </w:tcPr>
        <w:p w:rsidR="00F10B75" w:rsidRPr="00D9217F" w:rsidRDefault="00F10B75" w:rsidP="002303A9">
          <w:pPr>
            <w:jc w:val="center"/>
            <w:rPr>
              <w:sz w:val="18"/>
              <w:szCs w:val="18"/>
              <w:lang w:val="es-ES"/>
            </w:rPr>
          </w:pPr>
          <w:fldSimple w:instr=" FILENAME   \* MERGEFORMAT ">
            <w:r w:rsidRPr="00D9217F">
              <w:rPr>
                <w:sz w:val="18"/>
                <w:szCs w:val="18"/>
                <w:lang w:val="es-ES"/>
              </w:rPr>
              <w:t>PRV_Helium_Selenium.docx</w:t>
            </w:r>
          </w:fldSimple>
        </w:p>
      </w:tc>
    </w:tr>
  </w:tbl>
  <w:p w:rsidR="00F10B75" w:rsidRDefault="00F10B75" w:rsidP="00AE6B03">
    <w:pPr>
      <w:pStyle w:val="Capalera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7F"/>
    <w:multiLevelType w:val="singleLevel"/>
    <w:tmpl w:val="30BABFB6"/>
    <w:lvl w:ilvl="0">
      <w:start w:val="1"/>
      <w:numFmt w:val="decimal"/>
      <w:pStyle w:val="Llistanumerada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>
    <w:nsid w:val="FFFFFF88"/>
    <w:multiLevelType w:val="singleLevel"/>
    <w:tmpl w:val="1C3A3B56"/>
    <w:lvl w:ilvl="0">
      <w:start w:val="1"/>
      <w:numFmt w:val="decimal"/>
      <w:pStyle w:val="Llista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>
    <w:nsid w:val="001F621C"/>
    <w:multiLevelType w:val="hybridMultilevel"/>
    <w:tmpl w:val="4ACE384C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15E1EC6"/>
    <w:multiLevelType w:val="hybridMultilevel"/>
    <w:tmpl w:val="072C8EAA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383768E"/>
    <w:multiLevelType w:val="hybridMultilevel"/>
    <w:tmpl w:val="5AD2BF86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3975606"/>
    <w:multiLevelType w:val="hybridMultilevel"/>
    <w:tmpl w:val="072C8EAA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4E855BC"/>
    <w:multiLevelType w:val="hybridMultilevel"/>
    <w:tmpl w:val="29F4B9A6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05A12A21"/>
    <w:multiLevelType w:val="hybridMultilevel"/>
    <w:tmpl w:val="4ACE384C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05AD63A2"/>
    <w:multiLevelType w:val="hybridMultilevel"/>
    <w:tmpl w:val="E3ACFB3E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0AE9484C"/>
    <w:multiLevelType w:val="hybridMultilevel"/>
    <w:tmpl w:val="4ACE384C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0B160EC9"/>
    <w:multiLevelType w:val="hybridMultilevel"/>
    <w:tmpl w:val="D0141DD8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0C182C0C"/>
    <w:multiLevelType w:val="hybridMultilevel"/>
    <w:tmpl w:val="E3ACFB3E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25632E5"/>
    <w:multiLevelType w:val="hybridMultilevel"/>
    <w:tmpl w:val="2D08F096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333417F"/>
    <w:multiLevelType w:val="hybridMultilevel"/>
    <w:tmpl w:val="29F4B9A6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144713CC"/>
    <w:multiLevelType w:val="hybridMultilevel"/>
    <w:tmpl w:val="CFC6725C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15465A86"/>
    <w:multiLevelType w:val="hybridMultilevel"/>
    <w:tmpl w:val="E3ACFB3E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15E06452"/>
    <w:multiLevelType w:val="hybridMultilevel"/>
    <w:tmpl w:val="3BC20550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1A014FAF"/>
    <w:multiLevelType w:val="hybridMultilevel"/>
    <w:tmpl w:val="5AA832EE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1A810EBE"/>
    <w:multiLevelType w:val="hybridMultilevel"/>
    <w:tmpl w:val="4ACE384C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1ACD6BD8"/>
    <w:multiLevelType w:val="hybridMultilevel"/>
    <w:tmpl w:val="CBE80F10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1FA7076C"/>
    <w:multiLevelType w:val="hybridMultilevel"/>
    <w:tmpl w:val="4B72B5D0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20656A81"/>
    <w:multiLevelType w:val="hybridMultilevel"/>
    <w:tmpl w:val="072C8EAA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20E364FE"/>
    <w:multiLevelType w:val="hybridMultilevel"/>
    <w:tmpl w:val="C6AC3256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256C6C73"/>
    <w:multiLevelType w:val="hybridMultilevel"/>
    <w:tmpl w:val="AE8CA6A2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26E66D2A"/>
    <w:multiLevelType w:val="hybridMultilevel"/>
    <w:tmpl w:val="9266DB24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2A065B30"/>
    <w:multiLevelType w:val="hybridMultilevel"/>
    <w:tmpl w:val="1C3C9422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2BFE7303"/>
    <w:multiLevelType w:val="hybridMultilevel"/>
    <w:tmpl w:val="3BC20550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2FE46E28"/>
    <w:multiLevelType w:val="hybridMultilevel"/>
    <w:tmpl w:val="9F9471DC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32202174"/>
    <w:multiLevelType w:val="hybridMultilevel"/>
    <w:tmpl w:val="CFC6725C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35792D0F"/>
    <w:multiLevelType w:val="hybridMultilevel"/>
    <w:tmpl w:val="C6AC3256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365D399E"/>
    <w:multiLevelType w:val="hybridMultilevel"/>
    <w:tmpl w:val="53D69DBC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36C73DAD"/>
    <w:multiLevelType w:val="hybridMultilevel"/>
    <w:tmpl w:val="C6AC3256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37B71D4E"/>
    <w:multiLevelType w:val="hybridMultilevel"/>
    <w:tmpl w:val="EA7E9444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39A24540"/>
    <w:multiLevelType w:val="hybridMultilevel"/>
    <w:tmpl w:val="4ACE384C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3B0F7BF8"/>
    <w:multiLevelType w:val="hybridMultilevel"/>
    <w:tmpl w:val="4ACE384C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3D117394"/>
    <w:multiLevelType w:val="hybridMultilevel"/>
    <w:tmpl w:val="4ACE384C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3D3C64D5"/>
    <w:multiLevelType w:val="hybridMultilevel"/>
    <w:tmpl w:val="29F4B9A6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42DE7D9C"/>
    <w:multiLevelType w:val="hybridMultilevel"/>
    <w:tmpl w:val="2D08F096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452E49F2"/>
    <w:multiLevelType w:val="hybridMultilevel"/>
    <w:tmpl w:val="C6AC3256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467F4A15"/>
    <w:multiLevelType w:val="hybridMultilevel"/>
    <w:tmpl w:val="3BC20550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484F4DD9"/>
    <w:multiLevelType w:val="hybridMultilevel"/>
    <w:tmpl w:val="9C5607C6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4BF67138"/>
    <w:multiLevelType w:val="hybridMultilevel"/>
    <w:tmpl w:val="D33E888A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4C2D1631"/>
    <w:multiLevelType w:val="hybridMultilevel"/>
    <w:tmpl w:val="4ACE384C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4C90748F"/>
    <w:multiLevelType w:val="hybridMultilevel"/>
    <w:tmpl w:val="C6AC3256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4DD81375"/>
    <w:multiLevelType w:val="hybridMultilevel"/>
    <w:tmpl w:val="4ACE384C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4E9E4331"/>
    <w:multiLevelType w:val="hybridMultilevel"/>
    <w:tmpl w:val="1A6297F4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50CD079A"/>
    <w:multiLevelType w:val="hybridMultilevel"/>
    <w:tmpl w:val="4ACE384C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511E281B"/>
    <w:multiLevelType w:val="hybridMultilevel"/>
    <w:tmpl w:val="3BC20550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53B809D5"/>
    <w:multiLevelType w:val="hybridMultilevel"/>
    <w:tmpl w:val="CAB89504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>
    <w:nsid w:val="5612334B"/>
    <w:multiLevelType w:val="hybridMultilevel"/>
    <w:tmpl w:val="29F4B9A6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>
    <w:nsid w:val="5AAD7470"/>
    <w:multiLevelType w:val="hybridMultilevel"/>
    <w:tmpl w:val="2D08F096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6236736F"/>
    <w:multiLevelType w:val="hybridMultilevel"/>
    <w:tmpl w:val="4ACE384C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nsid w:val="64A43C00"/>
    <w:multiLevelType w:val="hybridMultilevel"/>
    <w:tmpl w:val="A09627AE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>
    <w:nsid w:val="6AB607AA"/>
    <w:multiLevelType w:val="hybridMultilevel"/>
    <w:tmpl w:val="B40E01C0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>
    <w:nsid w:val="6B2E1551"/>
    <w:multiLevelType w:val="hybridMultilevel"/>
    <w:tmpl w:val="1708E2F0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6B6D0743"/>
    <w:multiLevelType w:val="hybridMultilevel"/>
    <w:tmpl w:val="4B72B5D0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>
    <w:nsid w:val="6ED71058"/>
    <w:multiLevelType w:val="hybridMultilevel"/>
    <w:tmpl w:val="4ACE384C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>
    <w:nsid w:val="708C6B60"/>
    <w:multiLevelType w:val="hybridMultilevel"/>
    <w:tmpl w:val="4ACE384C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>
    <w:nsid w:val="72031F3A"/>
    <w:multiLevelType w:val="hybridMultilevel"/>
    <w:tmpl w:val="C6AC3256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721B4E2E"/>
    <w:multiLevelType w:val="hybridMultilevel"/>
    <w:tmpl w:val="E3ACFB3E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>
    <w:nsid w:val="74495A03"/>
    <w:multiLevelType w:val="hybridMultilevel"/>
    <w:tmpl w:val="4ACE384C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7540743B"/>
    <w:multiLevelType w:val="multilevel"/>
    <w:tmpl w:val="0C0A0025"/>
    <w:lvl w:ilvl="0">
      <w:start w:val="1"/>
      <w:numFmt w:val="decimal"/>
      <w:pStyle w:val="Ttol1"/>
      <w:lvlText w:val="%1"/>
      <w:lvlJc w:val="left"/>
      <w:pPr>
        <w:ind w:left="432" w:hanging="432"/>
      </w:pPr>
    </w:lvl>
    <w:lvl w:ilvl="1">
      <w:start w:val="1"/>
      <w:numFmt w:val="decimal"/>
      <w:pStyle w:val="Ttol2"/>
      <w:lvlText w:val="%1.%2"/>
      <w:lvlJc w:val="left"/>
      <w:pPr>
        <w:ind w:left="576" w:hanging="576"/>
      </w:pPr>
    </w:lvl>
    <w:lvl w:ilvl="2">
      <w:start w:val="1"/>
      <w:numFmt w:val="decimal"/>
      <w:pStyle w:val="Ttol3"/>
      <w:lvlText w:val="%1.%2.%3"/>
      <w:lvlJc w:val="left"/>
      <w:pPr>
        <w:ind w:left="720" w:hanging="720"/>
      </w:pPr>
    </w:lvl>
    <w:lvl w:ilvl="3">
      <w:start w:val="1"/>
      <w:numFmt w:val="decimal"/>
      <w:pStyle w:val="Ttol4"/>
      <w:lvlText w:val="%1.%2.%3.%4"/>
      <w:lvlJc w:val="left"/>
      <w:pPr>
        <w:ind w:left="864" w:hanging="864"/>
      </w:pPr>
    </w:lvl>
    <w:lvl w:ilvl="4">
      <w:start w:val="1"/>
      <w:numFmt w:val="decimal"/>
      <w:pStyle w:val="Ttol5"/>
      <w:lvlText w:val="%1.%2.%3.%4.%5"/>
      <w:lvlJc w:val="left"/>
      <w:pPr>
        <w:ind w:left="1008" w:hanging="1008"/>
      </w:pPr>
    </w:lvl>
    <w:lvl w:ilvl="5">
      <w:start w:val="1"/>
      <w:numFmt w:val="decimal"/>
      <w:pStyle w:val="Ttol6"/>
      <w:lvlText w:val="%1.%2.%3.%4.%5.%6"/>
      <w:lvlJc w:val="left"/>
      <w:pPr>
        <w:ind w:left="1152" w:hanging="1152"/>
      </w:pPr>
    </w:lvl>
    <w:lvl w:ilvl="6">
      <w:start w:val="1"/>
      <w:numFmt w:val="decimal"/>
      <w:pStyle w:val="Ttol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ol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ol9"/>
      <w:lvlText w:val="%1.%2.%3.%4.%5.%6.%7.%8.%9"/>
      <w:lvlJc w:val="left"/>
      <w:pPr>
        <w:ind w:left="1584" w:hanging="1584"/>
      </w:pPr>
    </w:lvl>
  </w:abstractNum>
  <w:abstractNum w:abstractNumId="62">
    <w:nsid w:val="767E7FAD"/>
    <w:multiLevelType w:val="hybridMultilevel"/>
    <w:tmpl w:val="29F4B9A6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>
    <w:nsid w:val="7BFA7A74"/>
    <w:multiLevelType w:val="hybridMultilevel"/>
    <w:tmpl w:val="AE8CA6A2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>
    <w:nsid w:val="7DB01BA0"/>
    <w:multiLevelType w:val="hybridMultilevel"/>
    <w:tmpl w:val="E3ACFB3E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>
    <w:nsid w:val="7F011D4A"/>
    <w:multiLevelType w:val="hybridMultilevel"/>
    <w:tmpl w:val="80EEABE8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61"/>
  </w:num>
  <w:num w:numId="4">
    <w:abstractNumId w:val="32"/>
  </w:num>
  <w:num w:numId="5">
    <w:abstractNumId w:val="30"/>
  </w:num>
  <w:num w:numId="6">
    <w:abstractNumId w:val="41"/>
  </w:num>
  <w:num w:numId="7">
    <w:abstractNumId w:val="50"/>
  </w:num>
  <w:num w:numId="8">
    <w:abstractNumId w:val="7"/>
  </w:num>
  <w:num w:numId="9">
    <w:abstractNumId w:val="65"/>
  </w:num>
  <w:num w:numId="10">
    <w:abstractNumId w:val="4"/>
  </w:num>
  <w:num w:numId="11">
    <w:abstractNumId w:val="9"/>
  </w:num>
  <w:num w:numId="12">
    <w:abstractNumId w:val="44"/>
  </w:num>
  <w:num w:numId="13">
    <w:abstractNumId w:val="35"/>
  </w:num>
  <w:num w:numId="14">
    <w:abstractNumId w:val="39"/>
  </w:num>
  <w:num w:numId="15">
    <w:abstractNumId w:val="33"/>
  </w:num>
  <w:num w:numId="16">
    <w:abstractNumId w:val="56"/>
  </w:num>
  <w:num w:numId="17">
    <w:abstractNumId w:val="26"/>
  </w:num>
  <w:num w:numId="18">
    <w:abstractNumId w:val="10"/>
  </w:num>
  <w:num w:numId="19">
    <w:abstractNumId w:val="27"/>
  </w:num>
  <w:num w:numId="20">
    <w:abstractNumId w:val="40"/>
  </w:num>
  <w:num w:numId="21">
    <w:abstractNumId w:val="48"/>
  </w:num>
  <w:num w:numId="22">
    <w:abstractNumId w:val="47"/>
  </w:num>
  <w:num w:numId="23">
    <w:abstractNumId w:val="16"/>
  </w:num>
  <w:num w:numId="24">
    <w:abstractNumId w:val="22"/>
  </w:num>
  <w:num w:numId="25">
    <w:abstractNumId w:val="58"/>
  </w:num>
  <w:num w:numId="26">
    <w:abstractNumId w:val="43"/>
  </w:num>
  <w:num w:numId="27">
    <w:abstractNumId w:val="29"/>
  </w:num>
  <w:num w:numId="28">
    <w:abstractNumId w:val="45"/>
  </w:num>
  <w:num w:numId="29">
    <w:abstractNumId w:val="3"/>
  </w:num>
  <w:num w:numId="30">
    <w:abstractNumId w:val="19"/>
  </w:num>
  <w:num w:numId="31">
    <w:abstractNumId w:val="54"/>
  </w:num>
  <w:num w:numId="32">
    <w:abstractNumId w:val="5"/>
  </w:num>
  <w:num w:numId="33">
    <w:abstractNumId w:val="21"/>
  </w:num>
  <w:num w:numId="34">
    <w:abstractNumId w:val="52"/>
  </w:num>
  <w:num w:numId="35">
    <w:abstractNumId w:val="24"/>
  </w:num>
  <w:num w:numId="36">
    <w:abstractNumId w:val="63"/>
  </w:num>
  <w:num w:numId="37">
    <w:abstractNumId w:val="57"/>
  </w:num>
  <w:num w:numId="38">
    <w:abstractNumId w:val="46"/>
  </w:num>
  <w:num w:numId="39">
    <w:abstractNumId w:val="51"/>
  </w:num>
  <w:num w:numId="40">
    <w:abstractNumId w:val="42"/>
  </w:num>
  <w:num w:numId="41">
    <w:abstractNumId w:val="17"/>
  </w:num>
  <w:num w:numId="42">
    <w:abstractNumId w:val="25"/>
  </w:num>
  <w:num w:numId="43">
    <w:abstractNumId w:val="14"/>
  </w:num>
  <w:num w:numId="44">
    <w:abstractNumId w:val="28"/>
  </w:num>
  <w:num w:numId="45">
    <w:abstractNumId w:val="2"/>
  </w:num>
  <w:num w:numId="46">
    <w:abstractNumId w:val="18"/>
  </w:num>
  <w:num w:numId="47">
    <w:abstractNumId w:val="34"/>
  </w:num>
  <w:num w:numId="48">
    <w:abstractNumId w:val="31"/>
  </w:num>
  <w:num w:numId="49">
    <w:abstractNumId w:val="20"/>
  </w:num>
  <w:num w:numId="50">
    <w:abstractNumId w:val="23"/>
  </w:num>
  <w:num w:numId="51">
    <w:abstractNumId w:val="38"/>
  </w:num>
  <w:num w:numId="52">
    <w:abstractNumId w:val="55"/>
  </w:num>
  <w:num w:numId="53">
    <w:abstractNumId w:val="53"/>
  </w:num>
  <w:num w:numId="54">
    <w:abstractNumId w:val="37"/>
  </w:num>
  <w:num w:numId="55">
    <w:abstractNumId w:val="12"/>
  </w:num>
  <w:num w:numId="56">
    <w:abstractNumId w:val="60"/>
  </w:num>
  <w:num w:numId="57">
    <w:abstractNumId w:val="59"/>
  </w:num>
  <w:num w:numId="58">
    <w:abstractNumId w:val="11"/>
  </w:num>
  <w:num w:numId="59">
    <w:abstractNumId w:val="64"/>
  </w:num>
  <w:num w:numId="60">
    <w:abstractNumId w:val="8"/>
  </w:num>
  <w:num w:numId="61">
    <w:abstractNumId w:val="15"/>
  </w:num>
  <w:num w:numId="62">
    <w:abstractNumId w:val="49"/>
  </w:num>
  <w:num w:numId="63">
    <w:abstractNumId w:val="13"/>
  </w:num>
  <w:num w:numId="64">
    <w:abstractNumId w:val="62"/>
  </w:num>
  <w:num w:numId="65">
    <w:abstractNumId w:val="36"/>
  </w:num>
  <w:num w:numId="66">
    <w:abstractNumId w:val="6"/>
  </w:num>
  <w:numIdMacAtCleanup w:val="66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attachedTemplate r:id="rId1"/>
  <w:stylePaneFormatFilter w:val="3F01"/>
  <w:defaultTabStop w:val="708"/>
  <w:hyphenationZone w:val="425"/>
  <w:drawingGridHorizontalSpacing w:val="100"/>
  <w:displayHorizontalDrawingGridEvery w:val="0"/>
  <w:displayVerticalDrawingGridEvery w:val="0"/>
  <w:noPunctuationKerning/>
  <w:characterSpacingControl w:val="doNotCompress"/>
  <w:hdrShapeDefaults>
    <o:shapedefaults v:ext="edit" spidmax="123906"/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4A6505"/>
    <w:rsid w:val="000028A4"/>
    <w:rsid w:val="00004258"/>
    <w:rsid w:val="00004C70"/>
    <w:rsid w:val="00005958"/>
    <w:rsid w:val="00007890"/>
    <w:rsid w:val="00010856"/>
    <w:rsid w:val="00011335"/>
    <w:rsid w:val="000133E5"/>
    <w:rsid w:val="000138D8"/>
    <w:rsid w:val="00013E48"/>
    <w:rsid w:val="000162CE"/>
    <w:rsid w:val="00021F92"/>
    <w:rsid w:val="000230CB"/>
    <w:rsid w:val="0002334E"/>
    <w:rsid w:val="00024EE3"/>
    <w:rsid w:val="000325D7"/>
    <w:rsid w:val="00034580"/>
    <w:rsid w:val="00035867"/>
    <w:rsid w:val="000358DF"/>
    <w:rsid w:val="00035992"/>
    <w:rsid w:val="0004291E"/>
    <w:rsid w:val="00051D4B"/>
    <w:rsid w:val="000544B2"/>
    <w:rsid w:val="0005601C"/>
    <w:rsid w:val="00060002"/>
    <w:rsid w:val="000603FB"/>
    <w:rsid w:val="000608B6"/>
    <w:rsid w:val="000663A2"/>
    <w:rsid w:val="00066474"/>
    <w:rsid w:val="0006746A"/>
    <w:rsid w:val="00070797"/>
    <w:rsid w:val="00070894"/>
    <w:rsid w:val="00071EF8"/>
    <w:rsid w:val="0007270E"/>
    <w:rsid w:val="00084FDB"/>
    <w:rsid w:val="00091108"/>
    <w:rsid w:val="000961C4"/>
    <w:rsid w:val="00096C19"/>
    <w:rsid w:val="000A08ED"/>
    <w:rsid w:val="000A0D3A"/>
    <w:rsid w:val="000A12C5"/>
    <w:rsid w:val="000A2110"/>
    <w:rsid w:val="000A37E2"/>
    <w:rsid w:val="000B2AE1"/>
    <w:rsid w:val="000B68B4"/>
    <w:rsid w:val="000B6BED"/>
    <w:rsid w:val="000C364A"/>
    <w:rsid w:val="000C373C"/>
    <w:rsid w:val="000C3D3D"/>
    <w:rsid w:val="000C4E39"/>
    <w:rsid w:val="000C57E2"/>
    <w:rsid w:val="000C5CCF"/>
    <w:rsid w:val="000C7085"/>
    <w:rsid w:val="000C726B"/>
    <w:rsid w:val="000C7921"/>
    <w:rsid w:val="000D23B2"/>
    <w:rsid w:val="000D2913"/>
    <w:rsid w:val="000D2D9F"/>
    <w:rsid w:val="000D3D0B"/>
    <w:rsid w:val="000D7560"/>
    <w:rsid w:val="000E1D17"/>
    <w:rsid w:val="000E302E"/>
    <w:rsid w:val="000E4C99"/>
    <w:rsid w:val="000E5BDD"/>
    <w:rsid w:val="000E6538"/>
    <w:rsid w:val="000F053B"/>
    <w:rsid w:val="000F11CC"/>
    <w:rsid w:val="000F1238"/>
    <w:rsid w:val="000F1D3A"/>
    <w:rsid w:val="000F3697"/>
    <w:rsid w:val="000F5FED"/>
    <w:rsid w:val="001026AC"/>
    <w:rsid w:val="0010399B"/>
    <w:rsid w:val="00111AA0"/>
    <w:rsid w:val="00111CDF"/>
    <w:rsid w:val="00113BCC"/>
    <w:rsid w:val="001154C6"/>
    <w:rsid w:val="00115B53"/>
    <w:rsid w:val="00116CF5"/>
    <w:rsid w:val="00120DCA"/>
    <w:rsid w:val="00122E08"/>
    <w:rsid w:val="001239E3"/>
    <w:rsid w:val="00126E46"/>
    <w:rsid w:val="00127755"/>
    <w:rsid w:val="0013087B"/>
    <w:rsid w:val="00141692"/>
    <w:rsid w:val="00146986"/>
    <w:rsid w:val="00147271"/>
    <w:rsid w:val="00150AF4"/>
    <w:rsid w:val="00151DD4"/>
    <w:rsid w:val="00151F6D"/>
    <w:rsid w:val="001554D2"/>
    <w:rsid w:val="00160EAE"/>
    <w:rsid w:val="001651D3"/>
    <w:rsid w:val="0016531F"/>
    <w:rsid w:val="001710BA"/>
    <w:rsid w:val="00172077"/>
    <w:rsid w:val="00172840"/>
    <w:rsid w:val="00172BAE"/>
    <w:rsid w:val="00173C77"/>
    <w:rsid w:val="00173D91"/>
    <w:rsid w:val="00175A5C"/>
    <w:rsid w:val="001826DD"/>
    <w:rsid w:val="00183609"/>
    <w:rsid w:val="00184CEC"/>
    <w:rsid w:val="001852B8"/>
    <w:rsid w:val="001872FD"/>
    <w:rsid w:val="00187A91"/>
    <w:rsid w:val="00192C1C"/>
    <w:rsid w:val="00193379"/>
    <w:rsid w:val="00195C5A"/>
    <w:rsid w:val="00196A7E"/>
    <w:rsid w:val="001A582E"/>
    <w:rsid w:val="001A6370"/>
    <w:rsid w:val="001A735F"/>
    <w:rsid w:val="001A74B3"/>
    <w:rsid w:val="001B10D8"/>
    <w:rsid w:val="001B22A5"/>
    <w:rsid w:val="001B22E1"/>
    <w:rsid w:val="001B3486"/>
    <w:rsid w:val="001B5A38"/>
    <w:rsid w:val="001B6DBA"/>
    <w:rsid w:val="001C090C"/>
    <w:rsid w:val="001C5C32"/>
    <w:rsid w:val="001C6DE7"/>
    <w:rsid w:val="001D3C28"/>
    <w:rsid w:val="001D42B0"/>
    <w:rsid w:val="001E21FD"/>
    <w:rsid w:val="001E357F"/>
    <w:rsid w:val="001E5D20"/>
    <w:rsid w:val="001E6E4F"/>
    <w:rsid w:val="001E7C1E"/>
    <w:rsid w:val="001F0F80"/>
    <w:rsid w:val="001F517A"/>
    <w:rsid w:val="001F622E"/>
    <w:rsid w:val="001F7405"/>
    <w:rsid w:val="001F792D"/>
    <w:rsid w:val="0020066E"/>
    <w:rsid w:val="00204665"/>
    <w:rsid w:val="0020556E"/>
    <w:rsid w:val="00205788"/>
    <w:rsid w:val="0020763B"/>
    <w:rsid w:val="0021457D"/>
    <w:rsid w:val="0021789A"/>
    <w:rsid w:val="00217A64"/>
    <w:rsid w:val="00222224"/>
    <w:rsid w:val="00223162"/>
    <w:rsid w:val="002249DA"/>
    <w:rsid w:val="00224AB3"/>
    <w:rsid w:val="002303A9"/>
    <w:rsid w:val="002311A2"/>
    <w:rsid w:val="00242D5F"/>
    <w:rsid w:val="00242EA1"/>
    <w:rsid w:val="00243434"/>
    <w:rsid w:val="00246B71"/>
    <w:rsid w:val="00250E8E"/>
    <w:rsid w:val="00250EE9"/>
    <w:rsid w:val="002623AD"/>
    <w:rsid w:val="002623C6"/>
    <w:rsid w:val="0026348B"/>
    <w:rsid w:val="002739CB"/>
    <w:rsid w:val="00273BE0"/>
    <w:rsid w:val="00275B66"/>
    <w:rsid w:val="00277D5C"/>
    <w:rsid w:val="00280BF7"/>
    <w:rsid w:val="00283B58"/>
    <w:rsid w:val="00283C34"/>
    <w:rsid w:val="002874F4"/>
    <w:rsid w:val="00292A26"/>
    <w:rsid w:val="00292DD8"/>
    <w:rsid w:val="00296C83"/>
    <w:rsid w:val="00296F3B"/>
    <w:rsid w:val="002A08F2"/>
    <w:rsid w:val="002A3BBA"/>
    <w:rsid w:val="002B15C8"/>
    <w:rsid w:val="002B47A8"/>
    <w:rsid w:val="002B6AE7"/>
    <w:rsid w:val="002C5A66"/>
    <w:rsid w:val="002C65C0"/>
    <w:rsid w:val="002C785B"/>
    <w:rsid w:val="002D43B6"/>
    <w:rsid w:val="002D4EAC"/>
    <w:rsid w:val="002D55CD"/>
    <w:rsid w:val="002D6991"/>
    <w:rsid w:val="002E1741"/>
    <w:rsid w:val="002E4C8D"/>
    <w:rsid w:val="002E5A3E"/>
    <w:rsid w:val="002E6F27"/>
    <w:rsid w:val="002F1703"/>
    <w:rsid w:val="002F2E58"/>
    <w:rsid w:val="002F358F"/>
    <w:rsid w:val="00300394"/>
    <w:rsid w:val="0030123F"/>
    <w:rsid w:val="0030129B"/>
    <w:rsid w:val="00301724"/>
    <w:rsid w:val="00301C76"/>
    <w:rsid w:val="00303DF4"/>
    <w:rsid w:val="00306830"/>
    <w:rsid w:val="00306958"/>
    <w:rsid w:val="0031044E"/>
    <w:rsid w:val="0031086C"/>
    <w:rsid w:val="0031145E"/>
    <w:rsid w:val="00311CE7"/>
    <w:rsid w:val="00312B02"/>
    <w:rsid w:val="003143CC"/>
    <w:rsid w:val="00314E59"/>
    <w:rsid w:val="0032180E"/>
    <w:rsid w:val="00323E51"/>
    <w:rsid w:val="0032589D"/>
    <w:rsid w:val="00331195"/>
    <w:rsid w:val="00331CF3"/>
    <w:rsid w:val="00336659"/>
    <w:rsid w:val="00336D9A"/>
    <w:rsid w:val="00340831"/>
    <w:rsid w:val="00342D32"/>
    <w:rsid w:val="00345B19"/>
    <w:rsid w:val="00347E2A"/>
    <w:rsid w:val="00351248"/>
    <w:rsid w:val="00351B59"/>
    <w:rsid w:val="00352E82"/>
    <w:rsid w:val="0035440F"/>
    <w:rsid w:val="00355378"/>
    <w:rsid w:val="003558B8"/>
    <w:rsid w:val="00364164"/>
    <w:rsid w:val="00364F76"/>
    <w:rsid w:val="003650BB"/>
    <w:rsid w:val="00372C25"/>
    <w:rsid w:val="0037371D"/>
    <w:rsid w:val="0037560F"/>
    <w:rsid w:val="003832AA"/>
    <w:rsid w:val="003839F5"/>
    <w:rsid w:val="00383A37"/>
    <w:rsid w:val="00384ED3"/>
    <w:rsid w:val="0038756D"/>
    <w:rsid w:val="00390082"/>
    <w:rsid w:val="0039636C"/>
    <w:rsid w:val="00396AAC"/>
    <w:rsid w:val="00396F2E"/>
    <w:rsid w:val="00397859"/>
    <w:rsid w:val="003A11E2"/>
    <w:rsid w:val="003A6982"/>
    <w:rsid w:val="003B01C5"/>
    <w:rsid w:val="003B0E94"/>
    <w:rsid w:val="003B5478"/>
    <w:rsid w:val="003B6942"/>
    <w:rsid w:val="003B7DA3"/>
    <w:rsid w:val="003C02BD"/>
    <w:rsid w:val="003D2DAB"/>
    <w:rsid w:val="003D61A1"/>
    <w:rsid w:val="003D795F"/>
    <w:rsid w:val="003E18C0"/>
    <w:rsid w:val="003E29B7"/>
    <w:rsid w:val="003E621C"/>
    <w:rsid w:val="003E6F99"/>
    <w:rsid w:val="003E763B"/>
    <w:rsid w:val="003E7D6C"/>
    <w:rsid w:val="003F09E5"/>
    <w:rsid w:val="003F10D2"/>
    <w:rsid w:val="003F2008"/>
    <w:rsid w:val="003F2913"/>
    <w:rsid w:val="003F2B73"/>
    <w:rsid w:val="0040264A"/>
    <w:rsid w:val="0040297F"/>
    <w:rsid w:val="00403A45"/>
    <w:rsid w:val="00403B9D"/>
    <w:rsid w:val="00403C8F"/>
    <w:rsid w:val="004047B6"/>
    <w:rsid w:val="0040484A"/>
    <w:rsid w:val="004062F1"/>
    <w:rsid w:val="004110EE"/>
    <w:rsid w:val="00415B6E"/>
    <w:rsid w:val="00424D80"/>
    <w:rsid w:val="0042686E"/>
    <w:rsid w:val="00427BA5"/>
    <w:rsid w:val="004321F5"/>
    <w:rsid w:val="0043351A"/>
    <w:rsid w:val="00435E60"/>
    <w:rsid w:val="00440E73"/>
    <w:rsid w:val="004419E4"/>
    <w:rsid w:val="00442A2F"/>
    <w:rsid w:val="00450963"/>
    <w:rsid w:val="00455DFF"/>
    <w:rsid w:val="0046005E"/>
    <w:rsid w:val="00460F78"/>
    <w:rsid w:val="00461553"/>
    <w:rsid w:val="004617B2"/>
    <w:rsid w:val="00463FFA"/>
    <w:rsid w:val="004644DC"/>
    <w:rsid w:val="00465FBE"/>
    <w:rsid w:val="00466CEE"/>
    <w:rsid w:val="004678F7"/>
    <w:rsid w:val="00467909"/>
    <w:rsid w:val="00467DF9"/>
    <w:rsid w:val="00472101"/>
    <w:rsid w:val="00472533"/>
    <w:rsid w:val="00475360"/>
    <w:rsid w:val="00476704"/>
    <w:rsid w:val="00477DEB"/>
    <w:rsid w:val="004823DA"/>
    <w:rsid w:val="004841EF"/>
    <w:rsid w:val="00486358"/>
    <w:rsid w:val="004869BC"/>
    <w:rsid w:val="00487BCC"/>
    <w:rsid w:val="00487EF6"/>
    <w:rsid w:val="00490837"/>
    <w:rsid w:val="004918CB"/>
    <w:rsid w:val="00491B53"/>
    <w:rsid w:val="00495984"/>
    <w:rsid w:val="00496E21"/>
    <w:rsid w:val="004977B1"/>
    <w:rsid w:val="004A16D6"/>
    <w:rsid w:val="004A1BD9"/>
    <w:rsid w:val="004A6505"/>
    <w:rsid w:val="004A7BFB"/>
    <w:rsid w:val="004B2F7E"/>
    <w:rsid w:val="004B5429"/>
    <w:rsid w:val="004C1382"/>
    <w:rsid w:val="004C353F"/>
    <w:rsid w:val="004C6C52"/>
    <w:rsid w:val="004C76A4"/>
    <w:rsid w:val="004D1184"/>
    <w:rsid w:val="004D12B4"/>
    <w:rsid w:val="004D1D8A"/>
    <w:rsid w:val="004D3978"/>
    <w:rsid w:val="004E071F"/>
    <w:rsid w:val="004E08C3"/>
    <w:rsid w:val="004E4552"/>
    <w:rsid w:val="004E4863"/>
    <w:rsid w:val="004E716D"/>
    <w:rsid w:val="004E7E43"/>
    <w:rsid w:val="004F1F7C"/>
    <w:rsid w:val="004F4DAA"/>
    <w:rsid w:val="004F4F6D"/>
    <w:rsid w:val="004F7525"/>
    <w:rsid w:val="005010F6"/>
    <w:rsid w:val="00503406"/>
    <w:rsid w:val="00513289"/>
    <w:rsid w:val="00520449"/>
    <w:rsid w:val="005204C4"/>
    <w:rsid w:val="0052070A"/>
    <w:rsid w:val="00520BB2"/>
    <w:rsid w:val="00521228"/>
    <w:rsid w:val="00522433"/>
    <w:rsid w:val="00523FEE"/>
    <w:rsid w:val="00531021"/>
    <w:rsid w:val="005346E5"/>
    <w:rsid w:val="005358F6"/>
    <w:rsid w:val="00536812"/>
    <w:rsid w:val="00536FA5"/>
    <w:rsid w:val="00542706"/>
    <w:rsid w:val="00542DD3"/>
    <w:rsid w:val="0054337A"/>
    <w:rsid w:val="005437A6"/>
    <w:rsid w:val="00545161"/>
    <w:rsid w:val="005473D9"/>
    <w:rsid w:val="00551675"/>
    <w:rsid w:val="00551FF0"/>
    <w:rsid w:val="00554264"/>
    <w:rsid w:val="0056013C"/>
    <w:rsid w:val="00562BFA"/>
    <w:rsid w:val="0057147C"/>
    <w:rsid w:val="005823CB"/>
    <w:rsid w:val="00582C56"/>
    <w:rsid w:val="00586C3B"/>
    <w:rsid w:val="00593421"/>
    <w:rsid w:val="0059604B"/>
    <w:rsid w:val="005961B4"/>
    <w:rsid w:val="00597975"/>
    <w:rsid w:val="00597D72"/>
    <w:rsid w:val="005A1FD8"/>
    <w:rsid w:val="005A4AF3"/>
    <w:rsid w:val="005A7A0B"/>
    <w:rsid w:val="005B0BAA"/>
    <w:rsid w:val="005B1CEB"/>
    <w:rsid w:val="005B3B5F"/>
    <w:rsid w:val="005B67A2"/>
    <w:rsid w:val="005C2BEE"/>
    <w:rsid w:val="005D6DC2"/>
    <w:rsid w:val="005D7A69"/>
    <w:rsid w:val="005E2651"/>
    <w:rsid w:val="005E2D4D"/>
    <w:rsid w:val="005E5723"/>
    <w:rsid w:val="005E7936"/>
    <w:rsid w:val="005F2276"/>
    <w:rsid w:val="005F6364"/>
    <w:rsid w:val="005F7348"/>
    <w:rsid w:val="0060145D"/>
    <w:rsid w:val="0060353A"/>
    <w:rsid w:val="00603B4C"/>
    <w:rsid w:val="00606163"/>
    <w:rsid w:val="00606B33"/>
    <w:rsid w:val="00607EC1"/>
    <w:rsid w:val="00612C39"/>
    <w:rsid w:val="006133E3"/>
    <w:rsid w:val="0061544E"/>
    <w:rsid w:val="00616F5C"/>
    <w:rsid w:val="00617A3F"/>
    <w:rsid w:val="00627CA5"/>
    <w:rsid w:val="00631FC3"/>
    <w:rsid w:val="00636385"/>
    <w:rsid w:val="00636DB1"/>
    <w:rsid w:val="0063757C"/>
    <w:rsid w:val="0064076B"/>
    <w:rsid w:val="0064255C"/>
    <w:rsid w:val="0064536B"/>
    <w:rsid w:val="00646F71"/>
    <w:rsid w:val="00651F1A"/>
    <w:rsid w:val="006541CB"/>
    <w:rsid w:val="00656498"/>
    <w:rsid w:val="006578B2"/>
    <w:rsid w:val="00660B62"/>
    <w:rsid w:val="00663355"/>
    <w:rsid w:val="006662DD"/>
    <w:rsid w:val="00671A50"/>
    <w:rsid w:val="006734F8"/>
    <w:rsid w:val="00685C85"/>
    <w:rsid w:val="006864EF"/>
    <w:rsid w:val="00687901"/>
    <w:rsid w:val="006912D5"/>
    <w:rsid w:val="00693E67"/>
    <w:rsid w:val="00694DB6"/>
    <w:rsid w:val="0069521F"/>
    <w:rsid w:val="006A1C22"/>
    <w:rsid w:val="006A2742"/>
    <w:rsid w:val="006A2F1A"/>
    <w:rsid w:val="006A353E"/>
    <w:rsid w:val="006A71B5"/>
    <w:rsid w:val="006B6B08"/>
    <w:rsid w:val="006B6E54"/>
    <w:rsid w:val="006B79A3"/>
    <w:rsid w:val="006C1739"/>
    <w:rsid w:val="006C2AF7"/>
    <w:rsid w:val="006C2C46"/>
    <w:rsid w:val="006C36F9"/>
    <w:rsid w:val="006C4A98"/>
    <w:rsid w:val="006C61C9"/>
    <w:rsid w:val="006C66CF"/>
    <w:rsid w:val="006D0E70"/>
    <w:rsid w:val="006D1B4C"/>
    <w:rsid w:val="006D424F"/>
    <w:rsid w:val="006D52FF"/>
    <w:rsid w:val="006E23A8"/>
    <w:rsid w:val="006E6E34"/>
    <w:rsid w:val="006F0416"/>
    <w:rsid w:val="006F065E"/>
    <w:rsid w:val="006F2288"/>
    <w:rsid w:val="006F4B61"/>
    <w:rsid w:val="006F61E0"/>
    <w:rsid w:val="006F7267"/>
    <w:rsid w:val="00711CE5"/>
    <w:rsid w:val="00714410"/>
    <w:rsid w:val="00721B49"/>
    <w:rsid w:val="007225BB"/>
    <w:rsid w:val="00722E19"/>
    <w:rsid w:val="00730A33"/>
    <w:rsid w:val="007359BB"/>
    <w:rsid w:val="00735DB4"/>
    <w:rsid w:val="00744AA5"/>
    <w:rsid w:val="0074505A"/>
    <w:rsid w:val="0074783C"/>
    <w:rsid w:val="00751247"/>
    <w:rsid w:val="00751FC3"/>
    <w:rsid w:val="007521CC"/>
    <w:rsid w:val="00753FBE"/>
    <w:rsid w:val="007574C2"/>
    <w:rsid w:val="00761299"/>
    <w:rsid w:val="007628CE"/>
    <w:rsid w:val="00762EA0"/>
    <w:rsid w:val="00763EC7"/>
    <w:rsid w:val="007664EF"/>
    <w:rsid w:val="007712D7"/>
    <w:rsid w:val="007714E5"/>
    <w:rsid w:val="00771DBA"/>
    <w:rsid w:val="0077215B"/>
    <w:rsid w:val="0077309C"/>
    <w:rsid w:val="0077480F"/>
    <w:rsid w:val="00782D2B"/>
    <w:rsid w:val="00782E56"/>
    <w:rsid w:val="0078418B"/>
    <w:rsid w:val="00786135"/>
    <w:rsid w:val="00787DFC"/>
    <w:rsid w:val="00793823"/>
    <w:rsid w:val="0079490B"/>
    <w:rsid w:val="00794D0C"/>
    <w:rsid w:val="00797DC3"/>
    <w:rsid w:val="007A3770"/>
    <w:rsid w:val="007A47B3"/>
    <w:rsid w:val="007A6388"/>
    <w:rsid w:val="007B41B2"/>
    <w:rsid w:val="007C030C"/>
    <w:rsid w:val="007C1FA0"/>
    <w:rsid w:val="007C1FAE"/>
    <w:rsid w:val="007C42ED"/>
    <w:rsid w:val="007D17E8"/>
    <w:rsid w:val="007D20FD"/>
    <w:rsid w:val="007D46F0"/>
    <w:rsid w:val="007D5BA4"/>
    <w:rsid w:val="007D64B8"/>
    <w:rsid w:val="007D78CB"/>
    <w:rsid w:val="007E0029"/>
    <w:rsid w:val="007E0D45"/>
    <w:rsid w:val="007E0D4B"/>
    <w:rsid w:val="007E1F33"/>
    <w:rsid w:val="007E2944"/>
    <w:rsid w:val="007E2D1B"/>
    <w:rsid w:val="007E6D03"/>
    <w:rsid w:val="007F0314"/>
    <w:rsid w:val="007F3FCB"/>
    <w:rsid w:val="007F67D3"/>
    <w:rsid w:val="0080607B"/>
    <w:rsid w:val="008067E7"/>
    <w:rsid w:val="00807186"/>
    <w:rsid w:val="0081157A"/>
    <w:rsid w:val="00813F1C"/>
    <w:rsid w:val="00815179"/>
    <w:rsid w:val="00820019"/>
    <w:rsid w:val="00820D93"/>
    <w:rsid w:val="008315B9"/>
    <w:rsid w:val="00832362"/>
    <w:rsid w:val="008326C7"/>
    <w:rsid w:val="008332C9"/>
    <w:rsid w:val="00835237"/>
    <w:rsid w:val="008532B0"/>
    <w:rsid w:val="00857F12"/>
    <w:rsid w:val="00866720"/>
    <w:rsid w:val="008701F9"/>
    <w:rsid w:val="0087164D"/>
    <w:rsid w:val="008716FF"/>
    <w:rsid w:val="00876CFE"/>
    <w:rsid w:val="00877C88"/>
    <w:rsid w:val="00881FB4"/>
    <w:rsid w:val="00881FF3"/>
    <w:rsid w:val="00882B2E"/>
    <w:rsid w:val="00883D88"/>
    <w:rsid w:val="008876A1"/>
    <w:rsid w:val="008905B3"/>
    <w:rsid w:val="00894795"/>
    <w:rsid w:val="00896BEE"/>
    <w:rsid w:val="008A067A"/>
    <w:rsid w:val="008A236E"/>
    <w:rsid w:val="008A333D"/>
    <w:rsid w:val="008A6220"/>
    <w:rsid w:val="008B011D"/>
    <w:rsid w:val="008B1C8C"/>
    <w:rsid w:val="008B6A3C"/>
    <w:rsid w:val="008C0A7F"/>
    <w:rsid w:val="008C0F67"/>
    <w:rsid w:val="008C35E4"/>
    <w:rsid w:val="008D13D6"/>
    <w:rsid w:val="008D1FB5"/>
    <w:rsid w:val="008D45EB"/>
    <w:rsid w:val="008D64F6"/>
    <w:rsid w:val="008E020B"/>
    <w:rsid w:val="008E1454"/>
    <w:rsid w:val="008E17C6"/>
    <w:rsid w:val="008E61FB"/>
    <w:rsid w:val="008F1569"/>
    <w:rsid w:val="008F7E34"/>
    <w:rsid w:val="009030B3"/>
    <w:rsid w:val="009035F5"/>
    <w:rsid w:val="00904465"/>
    <w:rsid w:val="00904ABA"/>
    <w:rsid w:val="009054AC"/>
    <w:rsid w:val="00905A63"/>
    <w:rsid w:val="00912A08"/>
    <w:rsid w:val="00913502"/>
    <w:rsid w:val="00916F6F"/>
    <w:rsid w:val="00922057"/>
    <w:rsid w:val="0092230D"/>
    <w:rsid w:val="00924A00"/>
    <w:rsid w:val="0092533F"/>
    <w:rsid w:val="0093479A"/>
    <w:rsid w:val="00935719"/>
    <w:rsid w:val="009357E8"/>
    <w:rsid w:val="009375D6"/>
    <w:rsid w:val="00945FC0"/>
    <w:rsid w:val="00947531"/>
    <w:rsid w:val="00947DA2"/>
    <w:rsid w:val="00950C22"/>
    <w:rsid w:val="00951540"/>
    <w:rsid w:val="00951667"/>
    <w:rsid w:val="00953E20"/>
    <w:rsid w:val="009552D1"/>
    <w:rsid w:val="00955BB9"/>
    <w:rsid w:val="00956CB1"/>
    <w:rsid w:val="00960297"/>
    <w:rsid w:val="00961E98"/>
    <w:rsid w:val="00964ED5"/>
    <w:rsid w:val="009652FF"/>
    <w:rsid w:val="00965EDA"/>
    <w:rsid w:val="00970B01"/>
    <w:rsid w:val="009736B3"/>
    <w:rsid w:val="00986824"/>
    <w:rsid w:val="00990343"/>
    <w:rsid w:val="00990B14"/>
    <w:rsid w:val="00993888"/>
    <w:rsid w:val="00993FEC"/>
    <w:rsid w:val="009950A7"/>
    <w:rsid w:val="00997C30"/>
    <w:rsid w:val="009A04ED"/>
    <w:rsid w:val="009A07C5"/>
    <w:rsid w:val="009A0A2F"/>
    <w:rsid w:val="009A257B"/>
    <w:rsid w:val="009A6420"/>
    <w:rsid w:val="009A728A"/>
    <w:rsid w:val="009B0D0E"/>
    <w:rsid w:val="009B1924"/>
    <w:rsid w:val="009B29E6"/>
    <w:rsid w:val="009B34B7"/>
    <w:rsid w:val="009C190A"/>
    <w:rsid w:val="009C49D3"/>
    <w:rsid w:val="009C516C"/>
    <w:rsid w:val="009C5B23"/>
    <w:rsid w:val="009C6081"/>
    <w:rsid w:val="009C78E5"/>
    <w:rsid w:val="009D30E3"/>
    <w:rsid w:val="009D489C"/>
    <w:rsid w:val="009E5B9C"/>
    <w:rsid w:val="00A0354C"/>
    <w:rsid w:val="00A0408E"/>
    <w:rsid w:val="00A0647A"/>
    <w:rsid w:val="00A108AB"/>
    <w:rsid w:val="00A1138D"/>
    <w:rsid w:val="00A15071"/>
    <w:rsid w:val="00A16238"/>
    <w:rsid w:val="00A175D7"/>
    <w:rsid w:val="00A17F35"/>
    <w:rsid w:val="00A204F2"/>
    <w:rsid w:val="00A21519"/>
    <w:rsid w:val="00A26AE2"/>
    <w:rsid w:val="00A27B32"/>
    <w:rsid w:val="00A331BB"/>
    <w:rsid w:val="00A3636A"/>
    <w:rsid w:val="00A37196"/>
    <w:rsid w:val="00A44406"/>
    <w:rsid w:val="00A446CB"/>
    <w:rsid w:val="00A4730B"/>
    <w:rsid w:val="00A50AB9"/>
    <w:rsid w:val="00A50D92"/>
    <w:rsid w:val="00A5132E"/>
    <w:rsid w:val="00A517E6"/>
    <w:rsid w:val="00A521B8"/>
    <w:rsid w:val="00A52DE1"/>
    <w:rsid w:val="00A5333C"/>
    <w:rsid w:val="00A54C62"/>
    <w:rsid w:val="00A570FF"/>
    <w:rsid w:val="00A640E0"/>
    <w:rsid w:val="00A643DC"/>
    <w:rsid w:val="00A65FEE"/>
    <w:rsid w:val="00A6716B"/>
    <w:rsid w:val="00A77402"/>
    <w:rsid w:val="00A802E3"/>
    <w:rsid w:val="00A80A54"/>
    <w:rsid w:val="00A81230"/>
    <w:rsid w:val="00A81E37"/>
    <w:rsid w:val="00A82113"/>
    <w:rsid w:val="00A82C3D"/>
    <w:rsid w:val="00A842CD"/>
    <w:rsid w:val="00A86840"/>
    <w:rsid w:val="00A9220A"/>
    <w:rsid w:val="00A94AD7"/>
    <w:rsid w:val="00A966CD"/>
    <w:rsid w:val="00A976BB"/>
    <w:rsid w:val="00AA0B53"/>
    <w:rsid w:val="00AA2F8B"/>
    <w:rsid w:val="00AA58DB"/>
    <w:rsid w:val="00AA615D"/>
    <w:rsid w:val="00AA65CA"/>
    <w:rsid w:val="00AB2C2C"/>
    <w:rsid w:val="00AB3F0F"/>
    <w:rsid w:val="00AC0A24"/>
    <w:rsid w:val="00AC1D71"/>
    <w:rsid w:val="00AC3642"/>
    <w:rsid w:val="00AC54DC"/>
    <w:rsid w:val="00AC6F0E"/>
    <w:rsid w:val="00AD052E"/>
    <w:rsid w:val="00AD1654"/>
    <w:rsid w:val="00AD36F2"/>
    <w:rsid w:val="00AD3B38"/>
    <w:rsid w:val="00AD44E1"/>
    <w:rsid w:val="00AD63AB"/>
    <w:rsid w:val="00AE010B"/>
    <w:rsid w:val="00AE2357"/>
    <w:rsid w:val="00AE3ED1"/>
    <w:rsid w:val="00AE6B03"/>
    <w:rsid w:val="00AE7761"/>
    <w:rsid w:val="00AF2C9C"/>
    <w:rsid w:val="00AF3409"/>
    <w:rsid w:val="00AF3815"/>
    <w:rsid w:val="00B0219D"/>
    <w:rsid w:val="00B02D4E"/>
    <w:rsid w:val="00B02F10"/>
    <w:rsid w:val="00B02FC1"/>
    <w:rsid w:val="00B034E0"/>
    <w:rsid w:val="00B072AD"/>
    <w:rsid w:val="00B0779A"/>
    <w:rsid w:val="00B07FE6"/>
    <w:rsid w:val="00B13EED"/>
    <w:rsid w:val="00B20382"/>
    <w:rsid w:val="00B20F7C"/>
    <w:rsid w:val="00B2128C"/>
    <w:rsid w:val="00B25B31"/>
    <w:rsid w:val="00B27683"/>
    <w:rsid w:val="00B32B80"/>
    <w:rsid w:val="00B34DB8"/>
    <w:rsid w:val="00B35D5A"/>
    <w:rsid w:val="00B35F00"/>
    <w:rsid w:val="00B3785F"/>
    <w:rsid w:val="00B41FFE"/>
    <w:rsid w:val="00B5078C"/>
    <w:rsid w:val="00B52429"/>
    <w:rsid w:val="00B56DC7"/>
    <w:rsid w:val="00B6061F"/>
    <w:rsid w:val="00B6107F"/>
    <w:rsid w:val="00B61EA0"/>
    <w:rsid w:val="00B633FA"/>
    <w:rsid w:val="00B63937"/>
    <w:rsid w:val="00B6601F"/>
    <w:rsid w:val="00B67B3A"/>
    <w:rsid w:val="00B67BC9"/>
    <w:rsid w:val="00B7614A"/>
    <w:rsid w:val="00B81BF6"/>
    <w:rsid w:val="00B844C8"/>
    <w:rsid w:val="00B84CA7"/>
    <w:rsid w:val="00B86F1B"/>
    <w:rsid w:val="00B925FC"/>
    <w:rsid w:val="00B92B19"/>
    <w:rsid w:val="00B9301C"/>
    <w:rsid w:val="00B973DA"/>
    <w:rsid w:val="00BA215C"/>
    <w:rsid w:val="00BA59F9"/>
    <w:rsid w:val="00BA5C84"/>
    <w:rsid w:val="00BB0416"/>
    <w:rsid w:val="00BB148A"/>
    <w:rsid w:val="00BB3309"/>
    <w:rsid w:val="00BB332A"/>
    <w:rsid w:val="00BB6BB1"/>
    <w:rsid w:val="00BD2B43"/>
    <w:rsid w:val="00BD31BE"/>
    <w:rsid w:val="00BD35FC"/>
    <w:rsid w:val="00BD378E"/>
    <w:rsid w:val="00BD5BE5"/>
    <w:rsid w:val="00BD75B6"/>
    <w:rsid w:val="00BE2477"/>
    <w:rsid w:val="00BE2EE0"/>
    <w:rsid w:val="00BE57E5"/>
    <w:rsid w:val="00BE6BEC"/>
    <w:rsid w:val="00BF25AD"/>
    <w:rsid w:val="00BF3D44"/>
    <w:rsid w:val="00BF6435"/>
    <w:rsid w:val="00BF6515"/>
    <w:rsid w:val="00BF6526"/>
    <w:rsid w:val="00BF67B9"/>
    <w:rsid w:val="00C1114E"/>
    <w:rsid w:val="00C12183"/>
    <w:rsid w:val="00C154C9"/>
    <w:rsid w:val="00C1748E"/>
    <w:rsid w:val="00C174C8"/>
    <w:rsid w:val="00C22CA8"/>
    <w:rsid w:val="00C22DAB"/>
    <w:rsid w:val="00C2422B"/>
    <w:rsid w:val="00C24DDF"/>
    <w:rsid w:val="00C25DC3"/>
    <w:rsid w:val="00C26C2E"/>
    <w:rsid w:val="00C301E2"/>
    <w:rsid w:val="00C333EA"/>
    <w:rsid w:val="00C3614E"/>
    <w:rsid w:val="00C422B9"/>
    <w:rsid w:val="00C42FCA"/>
    <w:rsid w:val="00C43122"/>
    <w:rsid w:val="00C4483B"/>
    <w:rsid w:val="00C55D65"/>
    <w:rsid w:val="00C6021F"/>
    <w:rsid w:val="00C610EE"/>
    <w:rsid w:val="00C62AB4"/>
    <w:rsid w:val="00C639BF"/>
    <w:rsid w:val="00C70BB1"/>
    <w:rsid w:val="00C7493D"/>
    <w:rsid w:val="00C763AE"/>
    <w:rsid w:val="00C77E4E"/>
    <w:rsid w:val="00C860B1"/>
    <w:rsid w:val="00C869AF"/>
    <w:rsid w:val="00C928AE"/>
    <w:rsid w:val="00C93A7C"/>
    <w:rsid w:val="00C93D01"/>
    <w:rsid w:val="00C9627F"/>
    <w:rsid w:val="00C96A95"/>
    <w:rsid w:val="00C976C9"/>
    <w:rsid w:val="00CA1644"/>
    <w:rsid w:val="00CA2620"/>
    <w:rsid w:val="00CA3486"/>
    <w:rsid w:val="00CA362A"/>
    <w:rsid w:val="00CA77B1"/>
    <w:rsid w:val="00CA7C58"/>
    <w:rsid w:val="00CB2633"/>
    <w:rsid w:val="00CB5E40"/>
    <w:rsid w:val="00CC0261"/>
    <w:rsid w:val="00CC0FD0"/>
    <w:rsid w:val="00CD20D1"/>
    <w:rsid w:val="00CD2133"/>
    <w:rsid w:val="00CD339D"/>
    <w:rsid w:val="00CD33EB"/>
    <w:rsid w:val="00CD34C2"/>
    <w:rsid w:val="00CE03F5"/>
    <w:rsid w:val="00CE1B85"/>
    <w:rsid w:val="00CE1C8D"/>
    <w:rsid w:val="00CE321E"/>
    <w:rsid w:val="00CE3E55"/>
    <w:rsid w:val="00CE5B52"/>
    <w:rsid w:val="00CE7667"/>
    <w:rsid w:val="00CF05F9"/>
    <w:rsid w:val="00CF1B44"/>
    <w:rsid w:val="00CF3025"/>
    <w:rsid w:val="00CF48A2"/>
    <w:rsid w:val="00CF68E3"/>
    <w:rsid w:val="00CF79E5"/>
    <w:rsid w:val="00D02682"/>
    <w:rsid w:val="00D032B2"/>
    <w:rsid w:val="00D03D02"/>
    <w:rsid w:val="00D056A5"/>
    <w:rsid w:val="00D063A1"/>
    <w:rsid w:val="00D065D7"/>
    <w:rsid w:val="00D11FFC"/>
    <w:rsid w:val="00D132CC"/>
    <w:rsid w:val="00D143F7"/>
    <w:rsid w:val="00D20971"/>
    <w:rsid w:val="00D21B5A"/>
    <w:rsid w:val="00D22AE1"/>
    <w:rsid w:val="00D277BE"/>
    <w:rsid w:val="00D31138"/>
    <w:rsid w:val="00D324C1"/>
    <w:rsid w:val="00D326C9"/>
    <w:rsid w:val="00D3454D"/>
    <w:rsid w:val="00D35245"/>
    <w:rsid w:val="00D35600"/>
    <w:rsid w:val="00D40B6B"/>
    <w:rsid w:val="00D40FFE"/>
    <w:rsid w:val="00D41BF9"/>
    <w:rsid w:val="00D420A5"/>
    <w:rsid w:val="00D46237"/>
    <w:rsid w:val="00D5091C"/>
    <w:rsid w:val="00D53DD7"/>
    <w:rsid w:val="00D56B73"/>
    <w:rsid w:val="00D6061C"/>
    <w:rsid w:val="00D62B0C"/>
    <w:rsid w:val="00D70302"/>
    <w:rsid w:val="00D730DC"/>
    <w:rsid w:val="00D74B33"/>
    <w:rsid w:val="00D76BD3"/>
    <w:rsid w:val="00D82E78"/>
    <w:rsid w:val="00D85E8F"/>
    <w:rsid w:val="00D87768"/>
    <w:rsid w:val="00D90788"/>
    <w:rsid w:val="00D9217F"/>
    <w:rsid w:val="00D9262C"/>
    <w:rsid w:val="00D95D2C"/>
    <w:rsid w:val="00DA3D77"/>
    <w:rsid w:val="00DB3671"/>
    <w:rsid w:val="00DB5489"/>
    <w:rsid w:val="00DB5A20"/>
    <w:rsid w:val="00DC0004"/>
    <w:rsid w:val="00DC237A"/>
    <w:rsid w:val="00DC5B0C"/>
    <w:rsid w:val="00DC60BC"/>
    <w:rsid w:val="00DC7C7E"/>
    <w:rsid w:val="00DD19A1"/>
    <w:rsid w:val="00DD2ED0"/>
    <w:rsid w:val="00DD354A"/>
    <w:rsid w:val="00DD404D"/>
    <w:rsid w:val="00DD4DBD"/>
    <w:rsid w:val="00DD5C90"/>
    <w:rsid w:val="00DD69E7"/>
    <w:rsid w:val="00DD6B0C"/>
    <w:rsid w:val="00DD7CAB"/>
    <w:rsid w:val="00DE05B1"/>
    <w:rsid w:val="00DE07C0"/>
    <w:rsid w:val="00DE6441"/>
    <w:rsid w:val="00DE75B7"/>
    <w:rsid w:val="00DF211B"/>
    <w:rsid w:val="00E00075"/>
    <w:rsid w:val="00E02068"/>
    <w:rsid w:val="00E03189"/>
    <w:rsid w:val="00E034E5"/>
    <w:rsid w:val="00E04FB4"/>
    <w:rsid w:val="00E054C8"/>
    <w:rsid w:val="00E1020C"/>
    <w:rsid w:val="00E10D84"/>
    <w:rsid w:val="00E15060"/>
    <w:rsid w:val="00E2687C"/>
    <w:rsid w:val="00E3259F"/>
    <w:rsid w:val="00E3287E"/>
    <w:rsid w:val="00E32BBE"/>
    <w:rsid w:val="00E32DCF"/>
    <w:rsid w:val="00E3369F"/>
    <w:rsid w:val="00E35916"/>
    <w:rsid w:val="00E3682C"/>
    <w:rsid w:val="00E412D8"/>
    <w:rsid w:val="00E427B8"/>
    <w:rsid w:val="00E50223"/>
    <w:rsid w:val="00E51022"/>
    <w:rsid w:val="00E55E82"/>
    <w:rsid w:val="00E56BF7"/>
    <w:rsid w:val="00E609C8"/>
    <w:rsid w:val="00E618C5"/>
    <w:rsid w:val="00E64A90"/>
    <w:rsid w:val="00E65AD4"/>
    <w:rsid w:val="00E6714A"/>
    <w:rsid w:val="00E73F16"/>
    <w:rsid w:val="00E8292A"/>
    <w:rsid w:val="00E851E4"/>
    <w:rsid w:val="00E866A6"/>
    <w:rsid w:val="00E87250"/>
    <w:rsid w:val="00E90E0B"/>
    <w:rsid w:val="00E915D2"/>
    <w:rsid w:val="00E925AB"/>
    <w:rsid w:val="00E92ACE"/>
    <w:rsid w:val="00E951F2"/>
    <w:rsid w:val="00E97B33"/>
    <w:rsid w:val="00EA275C"/>
    <w:rsid w:val="00EB065B"/>
    <w:rsid w:val="00EB1191"/>
    <w:rsid w:val="00EB1F69"/>
    <w:rsid w:val="00EB495A"/>
    <w:rsid w:val="00EB511B"/>
    <w:rsid w:val="00EB5120"/>
    <w:rsid w:val="00EB5649"/>
    <w:rsid w:val="00EB5782"/>
    <w:rsid w:val="00EB6A4A"/>
    <w:rsid w:val="00EC44FC"/>
    <w:rsid w:val="00EC598C"/>
    <w:rsid w:val="00EC5D9F"/>
    <w:rsid w:val="00ED67E9"/>
    <w:rsid w:val="00ED6EAE"/>
    <w:rsid w:val="00EE1A95"/>
    <w:rsid w:val="00EE430D"/>
    <w:rsid w:val="00EE50EB"/>
    <w:rsid w:val="00EF150A"/>
    <w:rsid w:val="00F0166C"/>
    <w:rsid w:val="00F0182A"/>
    <w:rsid w:val="00F02943"/>
    <w:rsid w:val="00F032FD"/>
    <w:rsid w:val="00F04687"/>
    <w:rsid w:val="00F07CC4"/>
    <w:rsid w:val="00F10B75"/>
    <w:rsid w:val="00F11C4F"/>
    <w:rsid w:val="00F253B4"/>
    <w:rsid w:val="00F25BE3"/>
    <w:rsid w:val="00F33E7A"/>
    <w:rsid w:val="00F35133"/>
    <w:rsid w:val="00F370F2"/>
    <w:rsid w:val="00F43664"/>
    <w:rsid w:val="00F50AB3"/>
    <w:rsid w:val="00F510C6"/>
    <w:rsid w:val="00F51B23"/>
    <w:rsid w:val="00F6156A"/>
    <w:rsid w:val="00F617C7"/>
    <w:rsid w:val="00F64A26"/>
    <w:rsid w:val="00F669F3"/>
    <w:rsid w:val="00F70A5F"/>
    <w:rsid w:val="00F7123F"/>
    <w:rsid w:val="00F734B6"/>
    <w:rsid w:val="00F7380C"/>
    <w:rsid w:val="00F75889"/>
    <w:rsid w:val="00F80F21"/>
    <w:rsid w:val="00F84550"/>
    <w:rsid w:val="00F86727"/>
    <w:rsid w:val="00F86B82"/>
    <w:rsid w:val="00F875A6"/>
    <w:rsid w:val="00F90771"/>
    <w:rsid w:val="00F90BD5"/>
    <w:rsid w:val="00F91742"/>
    <w:rsid w:val="00F953E9"/>
    <w:rsid w:val="00FA3990"/>
    <w:rsid w:val="00FA537B"/>
    <w:rsid w:val="00FA7A99"/>
    <w:rsid w:val="00FB2B2C"/>
    <w:rsid w:val="00FB58F8"/>
    <w:rsid w:val="00FB5B20"/>
    <w:rsid w:val="00FB683C"/>
    <w:rsid w:val="00FB6B8C"/>
    <w:rsid w:val="00FB7440"/>
    <w:rsid w:val="00FC4564"/>
    <w:rsid w:val="00FD134F"/>
    <w:rsid w:val="00FD2D5D"/>
    <w:rsid w:val="00FD2F58"/>
    <w:rsid w:val="00FD476F"/>
    <w:rsid w:val="00FD66AA"/>
    <w:rsid w:val="00FD6C85"/>
    <w:rsid w:val="00FD6D1B"/>
    <w:rsid w:val="00FE23DF"/>
    <w:rsid w:val="00FE3314"/>
    <w:rsid w:val="00FE7905"/>
    <w:rsid w:val="00FF772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2390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lang w:val="es-ES" w:eastAsia="es-E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toc 1" w:uiPriority="39"/>
    <w:lsdException w:name="toc 2" w:uiPriority="39"/>
    <w:lsdException w:name="toc 3" w:uiPriority="39"/>
    <w:lsdException w:name="caption" w:semiHidden="1" w:uiPriority="35" w:unhideWhenUsed="1" w:qFormat="1"/>
    <w:lsdException w:name="Title" w:uiPriority="10" w:qFormat="1"/>
    <w:lsdException w:name="Default Paragraph Font" w:uiPriority="1"/>
    <w:lsdException w:name="Subtitle" w:uiPriority="11" w:qFormat="1"/>
    <w:lsdException w:name="Hyperlink" w:uiPriority="99"/>
    <w:lsdException w:name="Strong" w:uiPriority="22" w:qFormat="1"/>
    <w:lsdException w:name="Emphasis" w:uiPriority="20" w:qFormat="1"/>
    <w:lsdException w:name="Plain Text" w:uiPriority="99"/>
    <w:lsdException w:name="No List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403C8F"/>
    <w:rPr>
      <w:sz w:val="22"/>
      <w:lang w:val="ca-ES"/>
    </w:rPr>
  </w:style>
  <w:style w:type="paragraph" w:styleId="Ttol1">
    <w:name w:val="heading 1"/>
    <w:basedOn w:val="Llistanumerada"/>
    <w:next w:val="Llistanumerada2"/>
    <w:link w:val="Ttol1Car"/>
    <w:uiPriority w:val="9"/>
    <w:qFormat/>
    <w:rsid w:val="00B86F1B"/>
    <w:pPr>
      <w:numPr>
        <w:numId w:val="3"/>
      </w:numPr>
      <w:spacing w:before="300" w:after="40"/>
      <w:outlineLvl w:val="0"/>
    </w:pPr>
    <w:rPr>
      <w:b/>
      <w:smallCaps/>
      <w:spacing w:val="5"/>
      <w:sz w:val="32"/>
      <w:szCs w:val="32"/>
    </w:rPr>
  </w:style>
  <w:style w:type="paragraph" w:styleId="Ttol2">
    <w:name w:val="heading 2"/>
    <w:basedOn w:val="Llistanumerada2"/>
    <w:next w:val="Normal"/>
    <w:link w:val="Ttol2Car"/>
    <w:uiPriority w:val="9"/>
    <w:unhideWhenUsed/>
    <w:qFormat/>
    <w:rsid w:val="00B86F1B"/>
    <w:pPr>
      <w:numPr>
        <w:ilvl w:val="1"/>
        <w:numId w:val="3"/>
      </w:numPr>
      <w:spacing w:before="240" w:after="80"/>
      <w:outlineLvl w:val="1"/>
    </w:pPr>
    <w:rPr>
      <w:b/>
      <w:smallCaps/>
      <w:spacing w:val="5"/>
      <w:sz w:val="28"/>
      <w:szCs w:val="28"/>
    </w:rPr>
  </w:style>
  <w:style w:type="paragraph" w:styleId="Ttol3">
    <w:name w:val="heading 3"/>
    <w:basedOn w:val="Normal"/>
    <w:next w:val="Normal"/>
    <w:link w:val="Ttol3Car"/>
    <w:uiPriority w:val="9"/>
    <w:unhideWhenUsed/>
    <w:qFormat/>
    <w:rsid w:val="00FC4564"/>
    <w:pPr>
      <w:numPr>
        <w:ilvl w:val="2"/>
        <w:numId w:val="3"/>
      </w:numPr>
      <w:outlineLvl w:val="2"/>
    </w:pPr>
    <w:rPr>
      <w:smallCaps/>
      <w:spacing w:val="5"/>
      <w:szCs w:val="24"/>
    </w:rPr>
  </w:style>
  <w:style w:type="paragraph" w:styleId="Ttol4">
    <w:name w:val="heading 4"/>
    <w:basedOn w:val="Normal"/>
    <w:next w:val="Normal"/>
    <w:link w:val="Ttol4Car"/>
    <w:uiPriority w:val="9"/>
    <w:unhideWhenUsed/>
    <w:qFormat/>
    <w:rsid w:val="00FC4564"/>
    <w:pPr>
      <w:numPr>
        <w:ilvl w:val="3"/>
        <w:numId w:val="3"/>
      </w:numPr>
      <w:spacing w:before="240"/>
      <w:outlineLvl w:val="3"/>
    </w:pPr>
    <w:rPr>
      <w:smallCaps/>
      <w:spacing w:val="10"/>
      <w:szCs w:val="22"/>
    </w:rPr>
  </w:style>
  <w:style w:type="paragraph" w:styleId="Ttol5">
    <w:name w:val="heading 5"/>
    <w:basedOn w:val="Normal"/>
    <w:next w:val="Normal"/>
    <w:link w:val="Ttol5Car"/>
    <w:uiPriority w:val="9"/>
    <w:semiHidden/>
    <w:unhideWhenUsed/>
    <w:qFormat/>
    <w:rsid w:val="00FC4564"/>
    <w:pPr>
      <w:numPr>
        <w:ilvl w:val="4"/>
        <w:numId w:val="3"/>
      </w:numPr>
      <w:spacing w:before="200"/>
      <w:outlineLvl w:val="4"/>
    </w:pPr>
    <w:rPr>
      <w:smallCaps/>
      <w:color w:val="943634" w:themeColor="accent2" w:themeShade="BF"/>
      <w:spacing w:val="10"/>
      <w:szCs w:val="26"/>
    </w:rPr>
  </w:style>
  <w:style w:type="paragraph" w:styleId="Ttol6">
    <w:name w:val="heading 6"/>
    <w:basedOn w:val="Normal"/>
    <w:next w:val="Normal"/>
    <w:link w:val="Ttol6Car"/>
    <w:uiPriority w:val="9"/>
    <w:semiHidden/>
    <w:unhideWhenUsed/>
    <w:qFormat/>
    <w:rsid w:val="00FC4564"/>
    <w:pPr>
      <w:numPr>
        <w:ilvl w:val="5"/>
        <w:numId w:val="3"/>
      </w:numPr>
      <w:outlineLvl w:val="5"/>
    </w:pPr>
    <w:rPr>
      <w:smallCaps/>
      <w:color w:val="C0504D" w:themeColor="accent2"/>
      <w:spacing w:val="5"/>
    </w:rPr>
  </w:style>
  <w:style w:type="paragraph" w:styleId="Ttol7">
    <w:name w:val="heading 7"/>
    <w:basedOn w:val="Normal"/>
    <w:next w:val="Normal"/>
    <w:link w:val="Ttol7Car"/>
    <w:uiPriority w:val="9"/>
    <w:semiHidden/>
    <w:unhideWhenUsed/>
    <w:qFormat/>
    <w:rsid w:val="00FC4564"/>
    <w:pPr>
      <w:numPr>
        <w:ilvl w:val="6"/>
        <w:numId w:val="3"/>
      </w:numPr>
      <w:outlineLvl w:val="6"/>
    </w:pPr>
    <w:rPr>
      <w:b/>
      <w:smallCaps/>
      <w:color w:val="C0504D" w:themeColor="accent2"/>
      <w:spacing w:val="10"/>
    </w:rPr>
  </w:style>
  <w:style w:type="paragraph" w:styleId="Ttol8">
    <w:name w:val="heading 8"/>
    <w:basedOn w:val="Normal"/>
    <w:next w:val="Normal"/>
    <w:link w:val="Ttol8Car"/>
    <w:uiPriority w:val="9"/>
    <w:semiHidden/>
    <w:unhideWhenUsed/>
    <w:qFormat/>
    <w:rsid w:val="00FC4564"/>
    <w:pPr>
      <w:numPr>
        <w:ilvl w:val="7"/>
        <w:numId w:val="3"/>
      </w:numPr>
      <w:outlineLvl w:val="7"/>
    </w:pPr>
    <w:rPr>
      <w:b/>
      <w:i/>
      <w:smallCaps/>
      <w:color w:val="943634" w:themeColor="accent2" w:themeShade="BF"/>
    </w:rPr>
  </w:style>
  <w:style w:type="paragraph" w:styleId="Ttol9">
    <w:name w:val="heading 9"/>
    <w:basedOn w:val="Normal"/>
    <w:next w:val="Normal"/>
    <w:link w:val="Ttol9Car"/>
    <w:uiPriority w:val="9"/>
    <w:semiHidden/>
    <w:unhideWhenUsed/>
    <w:qFormat/>
    <w:rsid w:val="00FC4564"/>
    <w:pPr>
      <w:numPr>
        <w:ilvl w:val="8"/>
        <w:numId w:val="3"/>
      </w:numPr>
      <w:outlineLvl w:val="8"/>
    </w:pPr>
    <w:rPr>
      <w:b/>
      <w:i/>
      <w:smallCaps/>
      <w:color w:val="622423" w:themeColor="accent2" w:themeShade="7F"/>
    </w:rPr>
  </w:style>
  <w:style w:type="character" w:default="1" w:styleId="Tipusdelletraperdefectedelpargraf">
    <w:name w:val="Default Paragraph Font"/>
    <w:uiPriority w:val="1"/>
    <w:semiHidden/>
    <w:unhideWhenUsed/>
  </w:style>
  <w:style w:type="table" w:default="1" w:styleId="Tau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nsellista">
    <w:name w:val="No List"/>
    <w:uiPriority w:val="99"/>
    <w:semiHidden/>
    <w:unhideWhenUsed/>
  </w:style>
  <w:style w:type="paragraph" w:styleId="Capalera">
    <w:name w:val="header"/>
    <w:basedOn w:val="Normal"/>
    <w:rsid w:val="00F253B4"/>
    <w:pPr>
      <w:tabs>
        <w:tab w:val="center" w:pos="4252"/>
        <w:tab w:val="right" w:pos="8504"/>
      </w:tabs>
    </w:pPr>
  </w:style>
  <w:style w:type="paragraph" w:styleId="Peu">
    <w:name w:val="footer"/>
    <w:basedOn w:val="Normal"/>
    <w:rsid w:val="00F253B4"/>
    <w:pPr>
      <w:tabs>
        <w:tab w:val="center" w:pos="4252"/>
        <w:tab w:val="right" w:pos="8504"/>
      </w:tabs>
    </w:pPr>
  </w:style>
  <w:style w:type="character" w:styleId="Nmerodepgina">
    <w:name w:val="page number"/>
    <w:basedOn w:val="Tipusdelletraperdefectedelpargraf"/>
    <w:rsid w:val="00F253B4"/>
  </w:style>
  <w:style w:type="character" w:styleId="Enlla">
    <w:name w:val="Hyperlink"/>
    <w:basedOn w:val="Tipusdelletraperdefectedelpargraf"/>
    <w:uiPriority w:val="99"/>
    <w:rsid w:val="00F253B4"/>
    <w:rPr>
      <w:color w:val="0000FF"/>
      <w:u w:val="single"/>
    </w:rPr>
  </w:style>
  <w:style w:type="character" w:styleId="Refernciadecomentari">
    <w:name w:val="annotation reference"/>
    <w:basedOn w:val="Tipusdelletraperdefectedelpargraf"/>
    <w:semiHidden/>
    <w:rsid w:val="00F253B4"/>
    <w:rPr>
      <w:sz w:val="16"/>
    </w:rPr>
  </w:style>
  <w:style w:type="paragraph" w:styleId="Textdecomentari">
    <w:name w:val="annotation text"/>
    <w:basedOn w:val="Normal"/>
    <w:semiHidden/>
    <w:rsid w:val="00F253B4"/>
  </w:style>
  <w:style w:type="paragraph" w:styleId="Textdeglobus">
    <w:name w:val="Balloon Text"/>
    <w:basedOn w:val="Normal"/>
    <w:semiHidden/>
    <w:rsid w:val="0074783C"/>
    <w:rPr>
      <w:rFonts w:ascii="Tahoma" w:hAnsi="Tahoma"/>
      <w:sz w:val="16"/>
      <w:szCs w:val="16"/>
    </w:rPr>
  </w:style>
  <w:style w:type="paragraph" w:styleId="IDC1">
    <w:name w:val="toc 1"/>
    <w:basedOn w:val="Normal"/>
    <w:next w:val="Normal"/>
    <w:autoRedefine/>
    <w:uiPriority w:val="39"/>
    <w:rsid w:val="00331195"/>
  </w:style>
  <w:style w:type="character" w:styleId="Enllavisitat">
    <w:name w:val="FollowedHyperlink"/>
    <w:basedOn w:val="Tipusdelletraperdefectedelpargraf"/>
    <w:rsid w:val="00C763AE"/>
    <w:rPr>
      <w:color w:val="800080"/>
      <w:u w:val="single"/>
    </w:rPr>
  </w:style>
  <w:style w:type="table" w:styleId="Taulaambquadrcula">
    <w:name w:val="Table Grid"/>
    <w:basedOn w:val="Taulanormal"/>
    <w:rsid w:val="00C763A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IDC2">
    <w:name w:val="toc 2"/>
    <w:basedOn w:val="Normal"/>
    <w:next w:val="Normal"/>
    <w:autoRedefine/>
    <w:uiPriority w:val="39"/>
    <w:rsid w:val="00E65AD4"/>
    <w:pPr>
      <w:ind w:left="240"/>
    </w:pPr>
  </w:style>
  <w:style w:type="character" w:customStyle="1" w:styleId="Ttol1Car">
    <w:name w:val="Títol 1 Car"/>
    <w:basedOn w:val="Tipusdelletraperdefectedelpargraf"/>
    <w:link w:val="Ttol1"/>
    <w:uiPriority w:val="9"/>
    <w:rsid w:val="00B86F1B"/>
    <w:rPr>
      <w:b/>
      <w:smallCaps/>
      <w:spacing w:val="5"/>
      <w:sz w:val="32"/>
      <w:szCs w:val="32"/>
      <w:lang w:val="ca-ES"/>
    </w:rPr>
  </w:style>
  <w:style w:type="paragraph" w:styleId="Textsenseformat">
    <w:name w:val="Plain Text"/>
    <w:basedOn w:val="Normal"/>
    <w:link w:val="TextsenseformatCar"/>
    <w:uiPriority w:val="99"/>
    <w:unhideWhenUsed/>
    <w:rsid w:val="00B925FC"/>
    <w:rPr>
      <w:rFonts w:ascii="Consolas" w:eastAsia="Calibri" w:hAnsi="Consolas" w:cs="Times New Roman"/>
      <w:sz w:val="21"/>
      <w:szCs w:val="21"/>
      <w:lang w:eastAsia="en-US"/>
    </w:rPr>
  </w:style>
  <w:style w:type="character" w:customStyle="1" w:styleId="TextsenseformatCar">
    <w:name w:val="Text sense format Car"/>
    <w:basedOn w:val="Tipusdelletraperdefectedelpargraf"/>
    <w:link w:val="Textsenseformat"/>
    <w:uiPriority w:val="99"/>
    <w:rsid w:val="00B925FC"/>
    <w:rPr>
      <w:rFonts w:ascii="Consolas" w:eastAsia="Calibri" w:hAnsi="Consolas" w:cs="Times New Roman"/>
      <w:sz w:val="21"/>
      <w:szCs w:val="21"/>
      <w:lang w:eastAsia="en-US"/>
    </w:rPr>
  </w:style>
  <w:style w:type="paragraph" w:styleId="Pargrafdellista">
    <w:name w:val="List Paragraph"/>
    <w:basedOn w:val="Normal"/>
    <w:uiPriority w:val="34"/>
    <w:qFormat/>
    <w:rsid w:val="00FC4564"/>
    <w:pPr>
      <w:ind w:left="720"/>
      <w:contextualSpacing/>
    </w:pPr>
  </w:style>
  <w:style w:type="character" w:customStyle="1" w:styleId="Ttol2Car">
    <w:name w:val="Títol 2 Car"/>
    <w:basedOn w:val="Tipusdelletraperdefectedelpargraf"/>
    <w:link w:val="Ttol2"/>
    <w:uiPriority w:val="9"/>
    <w:rsid w:val="00B86F1B"/>
    <w:rPr>
      <w:b/>
      <w:smallCaps/>
      <w:spacing w:val="5"/>
      <w:sz w:val="28"/>
      <w:szCs w:val="28"/>
      <w:lang w:val="ca-ES"/>
    </w:rPr>
  </w:style>
  <w:style w:type="character" w:customStyle="1" w:styleId="Ttol3Car">
    <w:name w:val="Títol 3 Car"/>
    <w:basedOn w:val="Tipusdelletraperdefectedelpargraf"/>
    <w:link w:val="Ttol3"/>
    <w:uiPriority w:val="9"/>
    <w:rsid w:val="00FC4564"/>
    <w:rPr>
      <w:smallCaps/>
      <w:spacing w:val="5"/>
      <w:sz w:val="22"/>
      <w:szCs w:val="24"/>
      <w:lang w:val="ca-ES"/>
    </w:rPr>
  </w:style>
  <w:style w:type="character" w:customStyle="1" w:styleId="Ttol4Car">
    <w:name w:val="Títol 4 Car"/>
    <w:basedOn w:val="Tipusdelletraperdefectedelpargraf"/>
    <w:link w:val="Ttol4"/>
    <w:uiPriority w:val="9"/>
    <w:rsid w:val="00FC4564"/>
    <w:rPr>
      <w:smallCaps/>
      <w:spacing w:val="10"/>
      <w:sz w:val="22"/>
      <w:szCs w:val="22"/>
      <w:lang w:val="ca-ES"/>
    </w:rPr>
  </w:style>
  <w:style w:type="character" w:customStyle="1" w:styleId="Ttol5Car">
    <w:name w:val="Títol 5 Car"/>
    <w:basedOn w:val="Tipusdelletraperdefectedelpargraf"/>
    <w:link w:val="Ttol5"/>
    <w:uiPriority w:val="9"/>
    <w:semiHidden/>
    <w:rsid w:val="00FC4564"/>
    <w:rPr>
      <w:smallCaps/>
      <w:color w:val="943634" w:themeColor="accent2" w:themeShade="BF"/>
      <w:spacing w:val="10"/>
      <w:sz w:val="22"/>
      <w:szCs w:val="26"/>
      <w:lang w:val="ca-ES"/>
    </w:rPr>
  </w:style>
  <w:style w:type="character" w:customStyle="1" w:styleId="Ttol6Car">
    <w:name w:val="Títol 6 Car"/>
    <w:basedOn w:val="Tipusdelletraperdefectedelpargraf"/>
    <w:link w:val="Ttol6"/>
    <w:uiPriority w:val="9"/>
    <w:semiHidden/>
    <w:rsid w:val="00FC4564"/>
    <w:rPr>
      <w:smallCaps/>
      <w:color w:val="C0504D" w:themeColor="accent2"/>
      <w:spacing w:val="5"/>
      <w:sz w:val="22"/>
      <w:lang w:val="ca-ES"/>
    </w:rPr>
  </w:style>
  <w:style w:type="character" w:customStyle="1" w:styleId="Ttol7Car">
    <w:name w:val="Títol 7 Car"/>
    <w:basedOn w:val="Tipusdelletraperdefectedelpargraf"/>
    <w:link w:val="Ttol7"/>
    <w:uiPriority w:val="9"/>
    <w:semiHidden/>
    <w:rsid w:val="00FC4564"/>
    <w:rPr>
      <w:b/>
      <w:smallCaps/>
      <w:color w:val="C0504D" w:themeColor="accent2"/>
      <w:spacing w:val="10"/>
      <w:sz w:val="22"/>
      <w:lang w:val="ca-ES"/>
    </w:rPr>
  </w:style>
  <w:style w:type="character" w:customStyle="1" w:styleId="Ttol8Car">
    <w:name w:val="Títol 8 Car"/>
    <w:basedOn w:val="Tipusdelletraperdefectedelpargraf"/>
    <w:link w:val="Ttol8"/>
    <w:uiPriority w:val="9"/>
    <w:semiHidden/>
    <w:rsid w:val="00FC4564"/>
    <w:rPr>
      <w:b/>
      <w:i/>
      <w:smallCaps/>
      <w:color w:val="943634" w:themeColor="accent2" w:themeShade="BF"/>
      <w:sz w:val="22"/>
      <w:lang w:val="ca-ES"/>
    </w:rPr>
  </w:style>
  <w:style w:type="character" w:customStyle="1" w:styleId="Ttol9Car">
    <w:name w:val="Títol 9 Car"/>
    <w:basedOn w:val="Tipusdelletraperdefectedelpargraf"/>
    <w:link w:val="Ttol9"/>
    <w:uiPriority w:val="9"/>
    <w:semiHidden/>
    <w:rsid w:val="00FC4564"/>
    <w:rPr>
      <w:b/>
      <w:i/>
      <w:smallCaps/>
      <w:color w:val="622423" w:themeColor="accent2" w:themeShade="7F"/>
      <w:sz w:val="22"/>
      <w:lang w:val="ca-ES"/>
    </w:rPr>
  </w:style>
  <w:style w:type="paragraph" w:styleId="Llegenda">
    <w:name w:val="caption"/>
    <w:basedOn w:val="Normal"/>
    <w:next w:val="Normal"/>
    <w:uiPriority w:val="35"/>
    <w:semiHidden/>
    <w:unhideWhenUsed/>
    <w:qFormat/>
    <w:rsid w:val="00FC4564"/>
    <w:rPr>
      <w:b/>
      <w:bCs/>
      <w:caps/>
      <w:sz w:val="16"/>
      <w:szCs w:val="18"/>
    </w:rPr>
  </w:style>
  <w:style w:type="paragraph" w:styleId="Ttol">
    <w:name w:val="Title"/>
    <w:basedOn w:val="Normal"/>
    <w:next w:val="Normal"/>
    <w:link w:val="TtolCar"/>
    <w:uiPriority w:val="10"/>
    <w:qFormat/>
    <w:rsid w:val="00FC4564"/>
    <w:pPr>
      <w:pBdr>
        <w:top w:val="single" w:sz="12" w:space="1" w:color="C0504D" w:themeColor="accent2"/>
      </w:pBdr>
      <w:jc w:val="right"/>
    </w:pPr>
    <w:rPr>
      <w:smallCaps/>
      <w:sz w:val="48"/>
      <w:szCs w:val="48"/>
    </w:rPr>
  </w:style>
  <w:style w:type="character" w:customStyle="1" w:styleId="TtolCar">
    <w:name w:val="Títol Car"/>
    <w:basedOn w:val="Tipusdelletraperdefectedelpargraf"/>
    <w:link w:val="Ttol"/>
    <w:uiPriority w:val="10"/>
    <w:rsid w:val="00FC4564"/>
    <w:rPr>
      <w:smallCaps/>
      <w:sz w:val="48"/>
      <w:szCs w:val="48"/>
    </w:rPr>
  </w:style>
  <w:style w:type="paragraph" w:styleId="Subttol">
    <w:name w:val="Subtitle"/>
    <w:basedOn w:val="Normal"/>
    <w:next w:val="Normal"/>
    <w:link w:val="SubttolCar"/>
    <w:uiPriority w:val="11"/>
    <w:qFormat/>
    <w:rsid w:val="00FC4564"/>
    <w:pPr>
      <w:spacing w:after="720"/>
      <w:jc w:val="right"/>
    </w:pPr>
    <w:rPr>
      <w:rFonts w:asciiTheme="majorHAnsi" w:eastAsiaTheme="majorEastAsia" w:hAnsiTheme="majorHAnsi" w:cstheme="majorBidi"/>
      <w:szCs w:val="22"/>
    </w:rPr>
  </w:style>
  <w:style w:type="character" w:customStyle="1" w:styleId="SubttolCar">
    <w:name w:val="Subtítol Car"/>
    <w:basedOn w:val="Tipusdelletraperdefectedelpargraf"/>
    <w:link w:val="Subttol"/>
    <w:uiPriority w:val="11"/>
    <w:rsid w:val="00FC4564"/>
    <w:rPr>
      <w:rFonts w:asciiTheme="majorHAnsi" w:eastAsiaTheme="majorEastAsia" w:hAnsiTheme="majorHAnsi" w:cstheme="majorBidi"/>
      <w:szCs w:val="22"/>
    </w:rPr>
  </w:style>
  <w:style w:type="character" w:styleId="Textennegreta">
    <w:name w:val="Strong"/>
    <w:uiPriority w:val="22"/>
    <w:qFormat/>
    <w:rsid w:val="00FC4564"/>
    <w:rPr>
      <w:b/>
      <w:color w:val="C0504D" w:themeColor="accent2"/>
    </w:rPr>
  </w:style>
  <w:style w:type="character" w:styleId="mfasi">
    <w:name w:val="Emphasis"/>
    <w:uiPriority w:val="20"/>
    <w:qFormat/>
    <w:rsid w:val="00FC4564"/>
    <w:rPr>
      <w:b/>
      <w:i/>
      <w:spacing w:val="10"/>
    </w:rPr>
  </w:style>
  <w:style w:type="paragraph" w:styleId="Senseespaiat">
    <w:name w:val="No Spacing"/>
    <w:basedOn w:val="Normal"/>
    <w:link w:val="SenseespaiatCar"/>
    <w:uiPriority w:val="1"/>
    <w:qFormat/>
    <w:rsid w:val="00FC4564"/>
  </w:style>
  <w:style w:type="character" w:customStyle="1" w:styleId="SenseespaiatCar">
    <w:name w:val="Sense espaiat Car"/>
    <w:basedOn w:val="Tipusdelletraperdefectedelpargraf"/>
    <w:link w:val="Senseespaiat"/>
    <w:uiPriority w:val="1"/>
    <w:rsid w:val="00FC4564"/>
  </w:style>
  <w:style w:type="paragraph" w:styleId="Cita">
    <w:name w:val="Quote"/>
    <w:basedOn w:val="Normal"/>
    <w:next w:val="Normal"/>
    <w:link w:val="CitaCar"/>
    <w:uiPriority w:val="29"/>
    <w:qFormat/>
    <w:rsid w:val="00FC4564"/>
    <w:rPr>
      <w:i/>
    </w:rPr>
  </w:style>
  <w:style w:type="character" w:customStyle="1" w:styleId="CitaCar">
    <w:name w:val="Cita Car"/>
    <w:basedOn w:val="Tipusdelletraperdefectedelpargraf"/>
    <w:link w:val="Cita"/>
    <w:uiPriority w:val="29"/>
    <w:rsid w:val="00FC4564"/>
    <w:rPr>
      <w:i/>
    </w:rPr>
  </w:style>
  <w:style w:type="paragraph" w:styleId="Citaintensa">
    <w:name w:val="Intense Quote"/>
    <w:basedOn w:val="Normal"/>
    <w:next w:val="Normal"/>
    <w:link w:val="CitaintensaCar"/>
    <w:uiPriority w:val="30"/>
    <w:qFormat/>
    <w:rsid w:val="00FC4564"/>
    <w:pPr>
      <w:pBdr>
        <w:top w:val="single" w:sz="8" w:space="10" w:color="943634" w:themeColor="accent2" w:themeShade="BF"/>
        <w:left w:val="single" w:sz="8" w:space="10" w:color="943634" w:themeColor="accent2" w:themeShade="BF"/>
        <w:bottom w:val="single" w:sz="8" w:space="10" w:color="943634" w:themeColor="accent2" w:themeShade="BF"/>
        <w:right w:val="single" w:sz="8" w:space="10" w:color="943634" w:themeColor="accent2" w:themeShade="BF"/>
      </w:pBdr>
      <w:shd w:val="clear" w:color="auto" w:fill="C0504D" w:themeFill="accent2"/>
      <w:spacing w:before="140" w:after="140"/>
      <w:ind w:left="1440" w:right="1440"/>
    </w:pPr>
    <w:rPr>
      <w:b/>
      <w:i/>
      <w:color w:val="FFFFFF" w:themeColor="background1"/>
    </w:rPr>
  </w:style>
  <w:style w:type="character" w:customStyle="1" w:styleId="CitaintensaCar">
    <w:name w:val="Cita intensa Car"/>
    <w:basedOn w:val="Tipusdelletraperdefectedelpargraf"/>
    <w:link w:val="Citaintensa"/>
    <w:uiPriority w:val="30"/>
    <w:rsid w:val="00FC4564"/>
    <w:rPr>
      <w:b/>
      <w:i/>
      <w:color w:val="FFFFFF" w:themeColor="background1"/>
      <w:shd w:val="clear" w:color="auto" w:fill="C0504D" w:themeFill="accent2"/>
    </w:rPr>
  </w:style>
  <w:style w:type="character" w:styleId="mfasisubtil">
    <w:name w:val="Subtle Emphasis"/>
    <w:uiPriority w:val="19"/>
    <w:qFormat/>
    <w:rsid w:val="00FC4564"/>
    <w:rPr>
      <w:i/>
    </w:rPr>
  </w:style>
  <w:style w:type="character" w:styleId="mfasiintens">
    <w:name w:val="Intense Emphasis"/>
    <w:uiPriority w:val="21"/>
    <w:qFormat/>
    <w:rsid w:val="00FC4564"/>
    <w:rPr>
      <w:b/>
      <w:i/>
      <w:color w:val="C0504D" w:themeColor="accent2"/>
      <w:spacing w:val="10"/>
    </w:rPr>
  </w:style>
  <w:style w:type="character" w:styleId="Refernciasubtil">
    <w:name w:val="Subtle Reference"/>
    <w:uiPriority w:val="31"/>
    <w:qFormat/>
    <w:rsid w:val="00FC4564"/>
    <w:rPr>
      <w:b/>
    </w:rPr>
  </w:style>
  <w:style w:type="character" w:styleId="Refernciaintensa">
    <w:name w:val="Intense Reference"/>
    <w:uiPriority w:val="32"/>
    <w:qFormat/>
    <w:rsid w:val="00FC4564"/>
    <w:rPr>
      <w:b/>
      <w:bCs/>
      <w:smallCaps/>
      <w:spacing w:val="5"/>
      <w:sz w:val="22"/>
      <w:szCs w:val="22"/>
      <w:u w:val="single"/>
    </w:rPr>
  </w:style>
  <w:style w:type="character" w:styleId="Ttoldelllibre">
    <w:name w:val="Book Title"/>
    <w:uiPriority w:val="33"/>
    <w:qFormat/>
    <w:rsid w:val="00FC4564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TtoldelIDC">
    <w:name w:val="TOC Heading"/>
    <w:basedOn w:val="Ttol1"/>
    <w:next w:val="Normal"/>
    <w:uiPriority w:val="39"/>
    <w:semiHidden/>
    <w:unhideWhenUsed/>
    <w:qFormat/>
    <w:rsid w:val="00FC4564"/>
    <w:pPr>
      <w:outlineLvl w:val="9"/>
    </w:pPr>
  </w:style>
  <w:style w:type="paragraph" w:customStyle="1" w:styleId="EncabezadoAnalisis">
    <w:name w:val="Encabezado_Analisis"/>
    <w:basedOn w:val="Normal"/>
    <w:qFormat/>
    <w:rsid w:val="007F3FCB"/>
    <w:pPr>
      <w:framePr w:wrap="around" w:vAnchor="text" w:hAnchor="text" w:y="1"/>
    </w:pPr>
    <w:rPr>
      <w:rFonts w:ascii="Arial" w:hAnsi="Arial"/>
      <w:b/>
    </w:rPr>
  </w:style>
  <w:style w:type="paragraph" w:customStyle="1" w:styleId="Ttulo11">
    <w:name w:val="Título 11"/>
    <w:basedOn w:val="Normal"/>
    <w:next w:val="Normal"/>
    <w:link w:val="Ttol1Car"/>
    <w:uiPriority w:val="9"/>
    <w:qFormat/>
    <w:rsid w:val="00FC4564"/>
    <w:pPr>
      <w:spacing w:before="300" w:after="40"/>
      <w:outlineLvl w:val="0"/>
    </w:pPr>
    <w:rPr>
      <w:smallCaps/>
      <w:spacing w:val="5"/>
      <w:sz w:val="32"/>
      <w:szCs w:val="32"/>
    </w:rPr>
  </w:style>
  <w:style w:type="paragraph" w:styleId="Llistanumerada">
    <w:name w:val="List Number"/>
    <w:basedOn w:val="Normal"/>
    <w:rsid w:val="00021F92"/>
    <w:pPr>
      <w:numPr>
        <w:numId w:val="1"/>
      </w:numPr>
      <w:contextualSpacing/>
    </w:pPr>
  </w:style>
  <w:style w:type="paragraph" w:customStyle="1" w:styleId="Ttulo21">
    <w:name w:val="Título 21"/>
    <w:basedOn w:val="Normal"/>
    <w:next w:val="Normal"/>
    <w:link w:val="Ttol2Car"/>
    <w:uiPriority w:val="9"/>
    <w:unhideWhenUsed/>
    <w:qFormat/>
    <w:rsid w:val="00021F92"/>
    <w:pPr>
      <w:spacing w:before="240" w:after="80"/>
      <w:outlineLvl w:val="1"/>
    </w:pPr>
    <w:rPr>
      <w:smallCaps/>
      <w:spacing w:val="5"/>
      <w:sz w:val="28"/>
      <w:szCs w:val="28"/>
    </w:rPr>
  </w:style>
  <w:style w:type="paragraph" w:styleId="Llistanumerada2">
    <w:name w:val="List Number 2"/>
    <w:basedOn w:val="Normal"/>
    <w:rsid w:val="00B86F1B"/>
    <w:pPr>
      <w:numPr>
        <w:numId w:val="2"/>
      </w:numPr>
      <w:contextualSpacing/>
    </w:pPr>
  </w:style>
  <w:style w:type="table" w:customStyle="1" w:styleId="Listaclara-nfasis12">
    <w:name w:val="Lista clara - Énfasis 12"/>
    <w:basedOn w:val="Taulanormal"/>
    <w:uiPriority w:val="61"/>
    <w:rsid w:val="004869BC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Lines="0" w:beforeAutospacing="0" w:afterLines="0" w:afterAutospacing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Lines="0" w:beforeAutospacing="0" w:afterLines="0" w:afterAutospacing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customStyle="1" w:styleId="LIMIT">
    <w:name w:val="LIMIT"/>
    <w:basedOn w:val="Listaclara-nfasis12"/>
    <w:uiPriority w:val="99"/>
    <w:qFormat/>
    <w:rsid w:val="00292DD8"/>
    <w:rPr>
      <w:sz w:val="22"/>
    </w:rPr>
    <w:tblPr>
      <w:tblStyleRowBandSize w:val="1"/>
      <w:tblStyleColBandSize w:val="1"/>
      <w:tblInd w:w="0" w:type="dxa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4F81BD" w:themeColor="accent1"/>
        <w:insideV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rPr>
      <w:cantSplit/>
    </w:trPr>
    <w:tcPr>
      <w:vAlign w:val="center"/>
    </w:tcPr>
    <w:tblStylePr w:type="firstRow">
      <w:pPr>
        <w:spacing w:beforeLines="0" w:beforeAutospacing="0" w:afterLines="0" w:afterAutospacing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Lines="0" w:beforeAutospacing="0" w:afterLines="0" w:afterAutospacing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paragraph" w:styleId="IDC3">
    <w:name w:val="toc 3"/>
    <w:basedOn w:val="Normal"/>
    <w:next w:val="Normal"/>
    <w:autoRedefine/>
    <w:uiPriority w:val="39"/>
    <w:rsid w:val="00997C30"/>
    <w:pPr>
      <w:tabs>
        <w:tab w:val="left" w:pos="1320"/>
        <w:tab w:val="right" w:leader="dot" w:pos="9060"/>
      </w:tabs>
      <w:ind w:left="442"/>
    </w:pPr>
  </w:style>
  <w:style w:type="character" w:customStyle="1" w:styleId="staticfield">
    <w:name w:val="staticfield"/>
    <w:basedOn w:val="Tipusdelletraperdefectedelpargraf"/>
    <w:rsid w:val="002F2E58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957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6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93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20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23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38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9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21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50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662542">
          <w:marLeft w:val="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58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729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943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82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04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17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7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21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68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59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7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34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2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56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10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0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8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0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image" Target="media/image146.png"/><Relationship Id="rId159" Type="http://schemas.openxmlformats.org/officeDocument/2006/relationships/image" Target="media/image151.png"/><Relationship Id="rId170" Type="http://schemas.openxmlformats.org/officeDocument/2006/relationships/fontTable" Target="fontTable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footer" Target="footer1.xm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65" Type="http://schemas.openxmlformats.org/officeDocument/2006/relationships/image" Target="media/image15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71" Type="http://schemas.openxmlformats.org/officeDocument/2006/relationships/theme" Target="theme/theme1.xml"/><Relationship Id="rId12" Type="http://schemas.openxmlformats.org/officeDocument/2006/relationships/header" Target="header2.xml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header" Target="header1.xm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64" Type="http://schemas.openxmlformats.org/officeDocument/2006/relationships/image" Target="media/image156.png"/><Relationship Id="rId16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header" Target="header3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\\linux01\cecomasa\docs\plantilles\ANL_titoldocument_vx_aaaammdd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36F0B63D-DF5F-4CC2-A158-2A4AD8FDA0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ANL_titoldocument_vx_aaaammdd.dotx</Template>
  <TotalTime>3453</TotalTime>
  <Pages>1</Pages>
  <Words>6362</Words>
  <Characters>34993</Characters>
  <Application>Microsoft Office Word</Application>
  <DocSecurity>0</DocSecurity>
  <Lines>291</Lines>
  <Paragraphs>82</Paragraphs>
  <ScaleCrop>false</ScaleCrop>
  <HeadingPairs>
    <vt:vector size="4" baseType="variant">
      <vt:variant>
        <vt:lpstr>Títol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Pla de proves amb Selenium</vt:lpstr>
      <vt:lpstr>Títol Document</vt:lpstr>
    </vt:vector>
  </TitlesOfParts>
  <Company>CECOMASA</Company>
  <LinksUpToDate>false</LinksUpToDate>
  <CharactersWithSpaces>41273</CharactersWithSpaces>
  <SharedDoc>false</SharedDoc>
  <HLinks>
    <vt:vector size="84" baseType="variant">
      <vt:variant>
        <vt:i4>5111810</vt:i4>
      </vt:variant>
      <vt:variant>
        <vt:i4>81</vt:i4>
      </vt:variant>
      <vt:variant>
        <vt:i4>0</vt:i4>
      </vt:variant>
      <vt:variant>
        <vt:i4>5</vt:i4>
      </vt:variant>
      <vt:variant>
        <vt:lpwstr>http://www.conselldemallorca.net/</vt:lpwstr>
      </vt:variant>
      <vt:variant>
        <vt:lpwstr/>
      </vt:variant>
      <vt:variant>
        <vt:i4>1245236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_Toc246310135</vt:lpwstr>
      </vt:variant>
      <vt:variant>
        <vt:i4>1245236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_Toc246310134</vt:lpwstr>
      </vt:variant>
      <vt:variant>
        <vt:i4>1245236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_Toc246310133</vt:lpwstr>
      </vt:variant>
      <vt:variant>
        <vt:i4>1245236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_Toc246310132</vt:lpwstr>
      </vt:variant>
      <vt:variant>
        <vt:i4>1245236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_Toc246310131</vt:lpwstr>
      </vt:variant>
      <vt:variant>
        <vt:i4>1245236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_Toc246310130</vt:lpwstr>
      </vt:variant>
      <vt:variant>
        <vt:i4>1179700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_Toc246310129</vt:lpwstr>
      </vt:variant>
      <vt:variant>
        <vt:i4>1179700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_Toc246310128</vt:lpwstr>
      </vt:variant>
      <vt:variant>
        <vt:i4>1179700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_Toc246310127</vt:lpwstr>
      </vt:variant>
      <vt:variant>
        <vt:i4>1179700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_Toc246310126</vt:lpwstr>
      </vt:variant>
      <vt:variant>
        <vt:i4>1179700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_Toc246310125</vt:lpwstr>
      </vt:variant>
      <vt:variant>
        <vt:i4>1179700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_Toc246310124</vt:lpwstr>
      </vt:variant>
      <vt:variant>
        <vt:i4>1179700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_Toc246310123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Pla de proves amb Selenium</dc:title>
  <dc:subject>Nom del projecte</dc:subject>
  <dc:creator>paulac</dc:creator>
  <cp:lastModifiedBy>paulac</cp:lastModifiedBy>
  <cp:revision>400</cp:revision>
  <cp:lastPrinted>2013-10-31T09:28:00Z</cp:lastPrinted>
  <dcterms:created xsi:type="dcterms:W3CDTF">2013-10-30T10:28:00Z</dcterms:created>
  <dcterms:modified xsi:type="dcterms:W3CDTF">2013-11-25T16:18:00Z</dcterms:modified>
</cp:coreProperties>
</file>