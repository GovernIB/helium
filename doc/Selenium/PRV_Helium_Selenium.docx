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415B6E" w:rsidRPr="003735B5" w:rsidRDefault="00415B6E" w:rsidP="00415B6E">
      <w:pPr>
        <w:jc w:val="both"/>
      </w:pPr>
    </w:p>
    <w:p w:rsidR="00415B6E" w:rsidRPr="003735B5" w:rsidRDefault="00415B6E" w:rsidP="00415B6E">
      <w:pPr>
        <w:jc w:val="both"/>
      </w:pPr>
    </w:p>
    <w:p w:rsidR="00415B6E" w:rsidRDefault="00415B6E" w:rsidP="00415B6E">
      <w:pPr>
        <w:pBdr>
          <w:left w:val="single" w:sz="48" w:space="4" w:color="244061" w:themeColor="accent1" w:themeShade="80"/>
        </w:pBdr>
        <w:jc w:val="both"/>
        <w:rPr>
          <w:b/>
          <w:bCs/>
          <w:color w:val="808080" w:themeColor="text1" w:themeTint="7F"/>
          <w:sz w:val="32"/>
          <w:szCs w:val="32"/>
        </w:rPr>
      </w:pPr>
      <w:r w:rsidRPr="003735B5">
        <w:rPr>
          <w:b/>
          <w:bCs/>
          <w:noProof/>
          <w:color w:val="808080" w:themeColor="text1" w:themeTint="7F"/>
          <w:sz w:val="32"/>
          <w:szCs w:val="32"/>
          <w:lang w:val="es-ES"/>
        </w:rPr>
        <w:drawing>
          <wp:inline distT="0" distB="0" distL="0" distR="0">
            <wp:extent cx="2352675" cy="666750"/>
            <wp:effectExtent l="19050" t="0" r="9525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B6E" w:rsidRPr="003735B5" w:rsidRDefault="00415B6E" w:rsidP="00415B6E">
      <w:pPr>
        <w:pBdr>
          <w:left w:val="single" w:sz="48" w:space="4" w:color="244061" w:themeColor="accent1" w:themeShade="80"/>
        </w:pBdr>
        <w:jc w:val="both"/>
        <w:rPr>
          <w:b/>
          <w:bCs/>
          <w:color w:val="808080" w:themeColor="text1" w:themeTint="7F"/>
          <w:sz w:val="32"/>
          <w:szCs w:val="32"/>
        </w:rPr>
      </w:pPr>
    </w:p>
    <w:sdt>
      <w:sdtPr>
        <w:rPr>
          <w:b/>
          <w:bCs/>
          <w:color w:val="1F497D" w:themeColor="text2"/>
          <w:sz w:val="72"/>
          <w:szCs w:val="72"/>
        </w:rPr>
        <w:alias w:val="Título"/>
        <w:id w:val="91299896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p w:rsidR="00415B6E" w:rsidRPr="003735B5" w:rsidRDefault="00793823" w:rsidP="00415B6E">
          <w:pPr>
            <w:pBdr>
              <w:left w:val="single" w:sz="48" w:space="4" w:color="244061" w:themeColor="accent1" w:themeShade="80"/>
            </w:pBdr>
            <w:jc w:val="both"/>
            <w:rPr>
              <w:b/>
              <w:bCs/>
              <w:color w:val="1F497D" w:themeColor="text2"/>
              <w:sz w:val="72"/>
              <w:szCs w:val="72"/>
            </w:rPr>
          </w:pPr>
          <w:r>
            <w:rPr>
              <w:b/>
              <w:bCs/>
              <w:color w:val="1F497D" w:themeColor="text2"/>
              <w:sz w:val="72"/>
              <w:szCs w:val="72"/>
            </w:rPr>
            <w:t>Pla de p</w:t>
          </w:r>
          <w:r w:rsidR="00415B6E">
            <w:rPr>
              <w:b/>
              <w:bCs/>
              <w:color w:val="1F497D" w:themeColor="text2"/>
              <w:sz w:val="72"/>
              <w:szCs w:val="72"/>
            </w:rPr>
            <w:t>roves amb Selenium</w:t>
          </w:r>
        </w:p>
      </w:sdtContent>
    </w:sdt>
    <w:p w:rsidR="00415B6E" w:rsidRPr="003735B5" w:rsidRDefault="00415B6E" w:rsidP="00415B6E">
      <w:pPr>
        <w:jc w:val="both"/>
      </w:pPr>
    </w:p>
    <w:p w:rsidR="00415B6E" w:rsidRPr="003735B5" w:rsidRDefault="00415B6E" w:rsidP="00415B6E">
      <w:pPr>
        <w:jc w:val="both"/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415B6E" w:rsidP="009C190A">
      <w:pPr>
        <w:jc w:val="center"/>
        <w:rPr>
          <w:rFonts w:ascii="Arial" w:hAnsi="Arial" w:cs="Arial"/>
          <w:b/>
          <w:sz w:val="32"/>
          <w:szCs w:val="32"/>
        </w:rPr>
      </w:pPr>
      <w:r w:rsidRPr="00415B6E">
        <w:rPr>
          <w:rFonts w:ascii="Arial" w:hAnsi="Arial" w:cs="Arial"/>
          <w:b/>
          <w:noProof/>
          <w:sz w:val="32"/>
          <w:szCs w:val="32"/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1299845</wp:posOffset>
            </wp:positionH>
            <wp:positionV relativeFrom="paragraph">
              <wp:posOffset>566420</wp:posOffset>
            </wp:positionV>
            <wp:extent cx="3138170" cy="1257300"/>
            <wp:effectExtent l="19050" t="0" r="5080" b="0"/>
            <wp:wrapSquare wrapText="bothSides"/>
            <wp:docPr id="7" name="Imagen 2" descr="C:\Documents and Settings\joanga\Escritorio\dg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joanga\Escritorio\dgti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D40B6B" w:rsidRDefault="00D40B6B" w:rsidP="00AE6B03">
      <w:r>
        <w:br w:type="page"/>
      </w: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40"/>
          <w:szCs w:val="40"/>
        </w:rPr>
      </w:pP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40"/>
          <w:szCs w:val="40"/>
        </w:rPr>
      </w:pPr>
      <w:r w:rsidRPr="003735B5">
        <w:rPr>
          <w:rFonts w:ascii="Arial" w:hAnsi="Arial" w:cs="Arial"/>
          <w:b/>
          <w:color w:val="548DD4" w:themeColor="text2" w:themeTint="99"/>
          <w:sz w:val="40"/>
          <w:szCs w:val="40"/>
        </w:rPr>
        <w:t>Control documentació</w:t>
      </w:r>
    </w:p>
    <w:p w:rsidR="00415B6E" w:rsidRPr="003735B5" w:rsidRDefault="00415B6E" w:rsidP="00415B6E">
      <w:pPr>
        <w:jc w:val="both"/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  <w:r w:rsidRPr="003735B5">
        <w:rPr>
          <w:rFonts w:ascii="Arial" w:hAnsi="Arial" w:cs="Arial"/>
          <w:b/>
          <w:color w:val="548DD4" w:themeColor="text2" w:themeTint="99"/>
          <w:sz w:val="32"/>
          <w:szCs w:val="32"/>
        </w:rPr>
        <w:t>Descripció del document</w:t>
      </w: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Pr="003735B5" w:rsidRDefault="00415B6E" w:rsidP="00415B6E">
      <w:pPr>
        <w:jc w:val="both"/>
      </w:pPr>
      <w:r w:rsidRPr="003735B5">
        <w:t xml:space="preserve">El present document </w:t>
      </w:r>
      <w:r>
        <w:t xml:space="preserve">recull les proves realitzades en </w:t>
      </w:r>
      <w:r w:rsidRPr="003735B5">
        <w:t>el Gestor Electrònic d’Expedients Administratius Helium</w:t>
      </w:r>
      <w:r w:rsidR="00F032FD">
        <w:t>, versió 2.6.46</w:t>
      </w:r>
      <w:r>
        <w:t>, a través de l’entorn de proves de software Selenium.</w:t>
      </w: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  <w:r w:rsidRPr="003735B5">
        <w:rPr>
          <w:rFonts w:ascii="Arial" w:hAnsi="Arial" w:cs="Arial"/>
          <w:b/>
          <w:color w:val="548DD4" w:themeColor="text2" w:themeTint="99"/>
          <w:sz w:val="32"/>
          <w:szCs w:val="32"/>
        </w:rPr>
        <w:t>Històric de versions</w:t>
      </w: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tbl>
      <w:tblPr>
        <w:tblStyle w:val="Listaclara-nfasis12"/>
        <w:tblW w:w="9361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/>
      </w:tblPr>
      <w:tblGrid>
        <w:gridCol w:w="889"/>
        <w:gridCol w:w="2480"/>
        <w:gridCol w:w="1417"/>
        <w:gridCol w:w="4575"/>
      </w:tblGrid>
      <w:tr w:rsidR="00415B6E" w:rsidRPr="003735B5" w:rsidTr="002E5A3E">
        <w:trPr>
          <w:cnfStyle w:val="100000000000"/>
          <w:trHeight w:val="454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  <w:bookmarkStart w:id="0" w:name="OLE_LINK4"/>
            <w:bookmarkStart w:id="1" w:name="OLE_LINK5"/>
            <w:r w:rsidRPr="003735B5">
              <w:rPr>
                <w:szCs w:val="22"/>
              </w:rPr>
              <w:t>VERSIÓ</w:t>
            </w: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RESPONSABLE</w:t>
            </w: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DATA</w:t>
            </w: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DESCRIPCIÓ</w:t>
            </w:r>
          </w:p>
        </w:tc>
      </w:tr>
      <w:bookmarkEnd w:id="0"/>
      <w:bookmarkEnd w:id="1"/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  <w:r w:rsidRPr="003735B5">
              <w:rPr>
                <w:b w:val="0"/>
                <w:szCs w:val="22"/>
              </w:rPr>
              <w:t>1.0</w:t>
            </w: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Límit Tecnologies</w:t>
            </w: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28/10/2013</w:t>
            </w: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Versió original</w:t>
            </w:r>
          </w:p>
        </w:tc>
      </w:tr>
      <w:tr w:rsidR="00415B6E" w:rsidRPr="003735B5" w:rsidTr="002E5A3E">
        <w:trPr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</w:tr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</w:tr>
      <w:tr w:rsidR="00415B6E" w:rsidRPr="003735B5" w:rsidTr="002E5A3E">
        <w:trPr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</w:tr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</w:tr>
    </w:tbl>
    <w:p w:rsidR="00415B6E" w:rsidRPr="003735B5" w:rsidRDefault="00415B6E" w:rsidP="00415B6E">
      <w:pPr>
        <w:jc w:val="both"/>
      </w:pPr>
      <w:r w:rsidRPr="003735B5">
        <w:br w:type="page"/>
      </w:r>
    </w:p>
    <w:p w:rsidR="009A07C5" w:rsidRPr="009C190A" w:rsidRDefault="009A07C5" w:rsidP="009C190A">
      <w:pPr>
        <w:ind w:left="708" w:hanging="708"/>
        <w:rPr>
          <w:sz w:val="36"/>
        </w:rPr>
      </w:pPr>
      <w:r w:rsidRPr="009C190A">
        <w:rPr>
          <w:sz w:val="36"/>
        </w:rPr>
        <w:lastRenderedPageBreak/>
        <w:t>Índex</w:t>
      </w:r>
    </w:p>
    <w:p w:rsidR="009A07C5" w:rsidRPr="009C190A" w:rsidRDefault="009A07C5" w:rsidP="00AE6B03">
      <w:pPr>
        <w:rPr>
          <w:szCs w:val="22"/>
        </w:rPr>
      </w:pPr>
    </w:p>
    <w:p w:rsidR="009C516C" w:rsidRPr="009C190A" w:rsidRDefault="009C516C" w:rsidP="00AE6B03">
      <w:pPr>
        <w:rPr>
          <w:szCs w:val="22"/>
        </w:rPr>
      </w:pPr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r w:rsidRPr="00201D3A">
        <w:rPr>
          <w:b/>
        </w:rPr>
        <w:fldChar w:fldCharType="begin"/>
      </w:r>
      <w:r w:rsidR="00E65AD4" w:rsidRPr="004F1F7C">
        <w:rPr>
          <w:b/>
        </w:rPr>
        <w:instrText xml:space="preserve"> TOC \o "1-3" \h \z \u </w:instrText>
      </w:r>
      <w:r w:rsidRPr="00201D3A">
        <w:rPr>
          <w:b/>
        </w:rPr>
        <w:fldChar w:fldCharType="separate"/>
      </w:r>
      <w:hyperlink w:anchor="_Toc373160418" w:history="1">
        <w:r w:rsidR="00F10B75" w:rsidRPr="004E402A">
          <w:rPr>
            <w:rStyle w:val="Enlla"/>
            <w:noProof/>
          </w:rPr>
          <w:t>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Entorn tecnològic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19" w:history="1">
        <w:r w:rsidR="00F10B75" w:rsidRPr="004E402A">
          <w:rPr>
            <w:rStyle w:val="Enlla"/>
            <w:noProof/>
          </w:rPr>
          <w:t>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Pla de proves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0" w:history="1">
        <w:r w:rsidR="00F10B75" w:rsidRPr="004E402A">
          <w:rPr>
            <w:rStyle w:val="Enlla"/>
            <w:noProof/>
          </w:rPr>
          <w:t>2.1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Proves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1" w:history="1">
        <w:r w:rsidR="00F10B75" w:rsidRPr="004E402A">
          <w:rPr>
            <w:rStyle w:val="Enlla"/>
            <w:noProof/>
          </w:rPr>
          <w:t>2.2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Jocs de proves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22" w:history="1">
        <w:r w:rsidR="00F10B75" w:rsidRPr="004E402A">
          <w:rPr>
            <w:rStyle w:val="Enlla"/>
            <w:noProof/>
          </w:rPr>
          <w:t>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Proves a nivell d’entorn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3" w:history="1">
        <w:r w:rsidR="00F10B75" w:rsidRPr="004E402A">
          <w:rPr>
            <w:rStyle w:val="Enlla"/>
            <w:noProof/>
          </w:rPr>
          <w:t>3.1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ENT.1 Crear entorn actiu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4" w:history="1">
        <w:r w:rsidR="00F10B75" w:rsidRPr="004E402A">
          <w:rPr>
            <w:rStyle w:val="Enlla"/>
            <w:noProof/>
          </w:rPr>
          <w:t>3.2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ENT.2 Assignar permisos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25" w:history="1">
        <w:r w:rsidR="00F10B75" w:rsidRPr="004E402A">
          <w:rPr>
            <w:rStyle w:val="Enlla"/>
            <w:noProof/>
          </w:rPr>
          <w:t>3.2.1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ENT.2.1 Assignar permisos d’entorn a un usuari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26" w:history="1">
        <w:r w:rsidR="00F10B75" w:rsidRPr="004E402A">
          <w:rPr>
            <w:rStyle w:val="Enlla"/>
            <w:noProof/>
          </w:rPr>
          <w:t>3.2.2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ENT.2.2 Assignar permisos d’entorn a un rol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7" w:history="1">
        <w:r w:rsidR="00F10B75" w:rsidRPr="004E402A">
          <w:rPr>
            <w:rStyle w:val="Enlla"/>
            <w:noProof/>
          </w:rPr>
          <w:t>3.3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ENT.3 Seleccionar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8" w:history="1">
        <w:r w:rsidR="00F10B75" w:rsidRPr="004E402A">
          <w:rPr>
            <w:rStyle w:val="Enlla"/>
            <w:noProof/>
            <w:lang w:val="es-ES"/>
          </w:rPr>
          <w:t>3.4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  <w:lang w:val="es-ES"/>
          </w:rPr>
          <w:t>ENT.4 Marcar entorn per defecte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9" w:history="1">
        <w:r w:rsidR="00F10B75" w:rsidRPr="004E402A">
          <w:rPr>
            <w:rStyle w:val="Enlla"/>
            <w:noProof/>
          </w:rPr>
          <w:t>3.5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ENT.5 Modificar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30" w:history="1">
        <w:r w:rsidR="00F10B75" w:rsidRPr="004E402A">
          <w:rPr>
            <w:rStyle w:val="Enlla"/>
            <w:noProof/>
          </w:rPr>
          <w:t>3.5.1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 5.1. Modificar el títol d’un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31" w:history="1">
        <w:r w:rsidR="00F10B75" w:rsidRPr="004E402A">
          <w:rPr>
            <w:rStyle w:val="Enlla"/>
            <w:noProof/>
          </w:rPr>
          <w:t>3.5.2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 5.2 Marcar un entorn com no actiu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2" w:history="1">
        <w:r w:rsidR="00F10B75" w:rsidRPr="004E402A">
          <w:rPr>
            <w:rStyle w:val="Enlla"/>
            <w:noProof/>
            <w:lang w:val="es-ES"/>
          </w:rPr>
          <w:t>3.6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  <w:lang w:val="es-ES"/>
          </w:rPr>
          <w:t>ENT.6 Eliminar permisos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33" w:history="1">
        <w:r w:rsidR="00F10B75" w:rsidRPr="004E402A">
          <w:rPr>
            <w:rStyle w:val="Enlla"/>
            <w:noProof/>
            <w:lang w:val="es-ES"/>
          </w:rPr>
          <w:t>3.6.1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  <w:lang w:val="es-ES"/>
          </w:rPr>
          <w:t>ENT 6.1 Eliminar permisos d’entorn d’un usuari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34" w:history="1">
        <w:r w:rsidR="00F10B75" w:rsidRPr="004E402A">
          <w:rPr>
            <w:rStyle w:val="Enlla"/>
            <w:noProof/>
            <w:lang w:val="es-ES"/>
          </w:rPr>
          <w:t>3.6.2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  <w:lang w:val="es-ES"/>
          </w:rPr>
          <w:t>ENT 6.2 Eliminar permisos d’entorn d’un rol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5" w:history="1">
        <w:r w:rsidR="00F10B75" w:rsidRPr="004E402A">
          <w:rPr>
            <w:rStyle w:val="Enlla"/>
            <w:noProof/>
          </w:rPr>
          <w:t>3.7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  <w:lang w:val="es-ES"/>
          </w:rPr>
          <w:t>ENT.7 Eliminar entorn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36" w:history="1">
        <w:r w:rsidR="00F10B75" w:rsidRPr="004E402A">
          <w:rPr>
            <w:rStyle w:val="Enlla"/>
            <w:noProof/>
          </w:rPr>
          <w:t>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Proves a nivell de definici</w:t>
        </w:r>
        <w:r w:rsidR="00F10B75" w:rsidRPr="004E402A">
          <w:rPr>
            <w:rStyle w:val="Enlla"/>
            <w:noProof/>
          </w:rPr>
          <w:t>ó</w:t>
        </w:r>
        <w:r w:rsidR="00F10B75" w:rsidRPr="004E402A">
          <w:rPr>
            <w:rStyle w:val="Enlla"/>
            <w:noProof/>
          </w:rPr>
          <w:t xml:space="preserve"> de procés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7" w:history="1">
        <w:r w:rsidR="00F10B75" w:rsidRPr="004E402A">
          <w:rPr>
            <w:rStyle w:val="Enlla"/>
            <w:noProof/>
          </w:rPr>
          <w:t>4.1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 Desplegar arxiu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8" w:history="1">
        <w:r w:rsidR="00F10B75" w:rsidRPr="004E402A">
          <w:rPr>
            <w:rStyle w:val="Enlla"/>
            <w:noProof/>
          </w:rPr>
          <w:t>4.2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 Crear enumeració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39" w:history="1">
        <w:r w:rsidR="00F10B75" w:rsidRPr="004E402A">
          <w:rPr>
            <w:rStyle w:val="Enlla"/>
            <w:noProof/>
          </w:rPr>
          <w:t>4.2.1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DPR.2.1 Crear enumeració que no existeix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0" w:history="1">
        <w:r w:rsidR="00F10B75" w:rsidRPr="004E402A">
          <w:rPr>
            <w:rStyle w:val="Enlla"/>
            <w:noProof/>
          </w:rPr>
          <w:t>4.2.2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DPR.2.2 Crear enumeració que ja existeix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41" w:history="1">
        <w:r w:rsidR="00F10B75" w:rsidRPr="004E402A">
          <w:rPr>
            <w:rStyle w:val="Enlla"/>
            <w:noProof/>
          </w:rPr>
          <w:t>4.3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DPR.3 Seleccionar definició de procés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42" w:history="1">
        <w:r w:rsidR="00F10B75" w:rsidRPr="004E402A">
          <w:rPr>
            <w:rStyle w:val="Enlla"/>
            <w:noProof/>
          </w:rPr>
          <w:t>4.4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 Crear variables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3" w:history="1">
        <w:r w:rsidR="00F10B75" w:rsidRPr="004E402A">
          <w:rPr>
            <w:rStyle w:val="Enlla"/>
            <w:noProof/>
          </w:rPr>
          <w:t>4.4.1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DPR.4.1 Crear variable tipus STRING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4" w:history="1">
        <w:r w:rsidR="00F10B75" w:rsidRPr="004E402A">
          <w:rPr>
            <w:rStyle w:val="Enlla"/>
            <w:noProof/>
          </w:rPr>
          <w:t>4.4.2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DPR.4.2 Crear variable tipus DATE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5" w:history="1">
        <w:r w:rsidR="00F10B75" w:rsidRPr="004E402A">
          <w:rPr>
            <w:rStyle w:val="Enlla"/>
            <w:noProof/>
          </w:rPr>
          <w:t>4.4.3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DPR.4.3 Crear variable tipus SELECCIO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6" w:history="1">
        <w:r w:rsidR="00F10B75" w:rsidRPr="004E402A">
          <w:rPr>
            <w:rStyle w:val="Enlla"/>
            <w:noProof/>
          </w:rPr>
          <w:t>4.4.4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DPR.4.4 Crear variable tipus REGISTRE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7" w:history="1">
        <w:r w:rsidR="00F10B75" w:rsidRPr="004E402A">
          <w:rPr>
            <w:rStyle w:val="Enlla"/>
            <w:noProof/>
          </w:rPr>
          <w:t>4.4.5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DPR.4.5 Crear variable múltiple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8" w:history="1">
        <w:r w:rsidR="00F10B75" w:rsidRPr="004E402A">
          <w:rPr>
            <w:rStyle w:val="Enlla"/>
            <w:noProof/>
          </w:rPr>
          <w:t>4.4.6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DPR.4.6 Crear variable oculta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49" w:history="1">
        <w:r w:rsidR="00F10B75" w:rsidRPr="004E402A">
          <w:rPr>
            <w:rStyle w:val="Enlla"/>
            <w:noProof/>
          </w:rPr>
          <w:t>4.4.7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DPR.4.7 Crear variable que ja existeix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0" w:history="1">
        <w:r w:rsidR="00F10B75" w:rsidRPr="004E402A">
          <w:rPr>
            <w:rStyle w:val="Enlla"/>
            <w:noProof/>
          </w:rPr>
          <w:t>4.5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DPR.5 Modificar variable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1" w:history="1">
        <w:r w:rsidR="00F10B75" w:rsidRPr="004E402A">
          <w:rPr>
            <w:rStyle w:val="Enlla"/>
            <w:noProof/>
          </w:rPr>
          <w:t>4.6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DPR.6 Definir validació variable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2" w:history="1">
        <w:r w:rsidR="00F10B75" w:rsidRPr="004E402A">
          <w:rPr>
            <w:rStyle w:val="Enlla"/>
            <w:noProof/>
          </w:rPr>
          <w:t>4.7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DPR.7 Eliminar variable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3" w:history="1">
        <w:r w:rsidR="00F10B75" w:rsidRPr="004E402A">
          <w:rPr>
            <w:rStyle w:val="Enlla"/>
            <w:noProof/>
          </w:rPr>
          <w:t>4.8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DPR.8 Crear agrupació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4" w:history="1">
        <w:r w:rsidR="00F10B75" w:rsidRPr="004E402A">
          <w:rPr>
            <w:rStyle w:val="Enlla"/>
            <w:noProof/>
          </w:rPr>
          <w:t>4.9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DPR.9 Assignar variable agrupació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5" w:history="1">
        <w:r w:rsidR="00F10B75" w:rsidRPr="004E402A">
          <w:rPr>
            <w:rStyle w:val="Enlla"/>
            <w:noProof/>
          </w:rPr>
          <w:t>4.10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DPR.10 Esborrar variable agrupació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6" w:history="1">
        <w:r w:rsidR="00F10B75" w:rsidRPr="004E402A">
          <w:rPr>
            <w:rStyle w:val="Enlla"/>
            <w:noProof/>
          </w:rPr>
          <w:t>4.11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DPR.11 Esborrar agrupació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7" w:history="1">
        <w:r w:rsidR="00F10B75" w:rsidRPr="004E402A">
          <w:rPr>
            <w:rStyle w:val="Enlla"/>
            <w:noProof/>
          </w:rPr>
          <w:t>4.12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DPR.12 Adjuntar document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8" w:history="1">
        <w:r w:rsidR="00F10B75" w:rsidRPr="004E402A">
          <w:rPr>
            <w:rStyle w:val="Enlla"/>
            <w:noProof/>
          </w:rPr>
          <w:t>4.13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DPR.13 Adjuntar document plantilla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9" w:history="1">
        <w:r w:rsidR="00F10B75" w:rsidRPr="004E402A">
          <w:rPr>
            <w:rStyle w:val="Enlla"/>
            <w:noProof/>
          </w:rPr>
          <w:t>4.14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DPR.14 Modificar document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0" w:history="1">
        <w:r w:rsidR="00F10B75" w:rsidRPr="004E402A">
          <w:rPr>
            <w:rStyle w:val="Enlla"/>
            <w:noProof/>
          </w:rPr>
          <w:t>4.15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DPR.15 Eliminar document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1" w:history="1">
        <w:r w:rsidR="00F10B75" w:rsidRPr="004E402A">
          <w:rPr>
            <w:rStyle w:val="Enlla"/>
            <w:noProof/>
          </w:rPr>
          <w:t>4.16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DPR.16 Crear termini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2" w:history="1">
        <w:r w:rsidR="00F10B75" w:rsidRPr="004E402A">
          <w:rPr>
            <w:rStyle w:val="Enlla"/>
            <w:noProof/>
          </w:rPr>
          <w:t>4.17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DPR.17 Eliminar termini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3" w:history="1">
        <w:r w:rsidR="00F10B75" w:rsidRPr="004E402A">
          <w:rPr>
            <w:rStyle w:val="Enlla"/>
            <w:noProof/>
          </w:rPr>
          <w:t>4.18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DPR.18 Assignar variable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4" w:history="1">
        <w:r w:rsidR="00F10B75" w:rsidRPr="004E402A">
          <w:rPr>
            <w:rStyle w:val="Enlla"/>
            <w:noProof/>
          </w:rPr>
          <w:t>4.19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DPR.19 Modificar variable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5" w:history="1">
        <w:r w:rsidR="00F10B75" w:rsidRPr="004E402A">
          <w:rPr>
            <w:rStyle w:val="Enlla"/>
            <w:noProof/>
          </w:rPr>
          <w:t>4.20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DPR.20 Eliminar variable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6" w:history="1">
        <w:r w:rsidR="00F10B75" w:rsidRPr="004E402A">
          <w:rPr>
            <w:rStyle w:val="Enlla"/>
            <w:noProof/>
          </w:rPr>
          <w:t>4.21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DPR.21 Assignar document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7" w:history="1">
        <w:r w:rsidR="00F10B75" w:rsidRPr="004E402A">
          <w:rPr>
            <w:rStyle w:val="Enlla"/>
            <w:noProof/>
          </w:rPr>
          <w:t>4.22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DPR.22 Modificar document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8" w:history="1">
        <w:r w:rsidR="00F10B75" w:rsidRPr="004E402A">
          <w:rPr>
            <w:rStyle w:val="Enlla"/>
            <w:noProof/>
          </w:rPr>
          <w:t>4.23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DPR.23 Eliminar document tasca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9" w:history="1">
        <w:r w:rsidR="00F10B75" w:rsidRPr="004E402A">
          <w:rPr>
            <w:rStyle w:val="Enlla"/>
            <w:noProof/>
          </w:rPr>
          <w:t>4.24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DPR.24 Eliminar definició de procés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70" w:history="1">
        <w:r w:rsidR="00F10B75" w:rsidRPr="004E402A">
          <w:rPr>
            <w:rStyle w:val="Enlla"/>
            <w:noProof/>
          </w:rPr>
          <w:t>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Proves a nivell de tipus d’expedient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1" w:history="1">
        <w:r w:rsidR="00F10B75" w:rsidRPr="004E402A">
          <w:rPr>
            <w:rStyle w:val="Enlla"/>
            <w:noProof/>
          </w:rPr>
          <w:t>5.1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 Crear tipus d’expedient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2" w:history="1">
        <w:r w:rsidR="00F10B75" w:rsidRPr="004E402A">
          <w:rPr>
            <w:rStyle w:val="Enlla"/>
            <w:noProof/>
          </w:rPr>
          <w:t>5.2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TEX.2 Modificar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3" w:history="1">
        <w:r w:rsidR="00F10B75" w:rsidRPr="004E402A">
          <w:rPr>
            <w:rStyle w:val="Enlla"/>
            <w:noProof/>
          </w:rPr>
          <w:t>5.3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TEX.3 Assignar permisos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74" w:history="1">
        <w:r w:rsidR="00F10B75" w:rsidRPr="004E402A">
          <w:rPr>
            <w:rStyle w:val="Enlla"/>
            <w:noProof/>
          </w:rPr>
          <w:t>5.3.1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 3.1 Assignar permisos sobre tipus expedient a un usuari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3"/>
        <w:rPr>
          <w:noProof/>
          <w:szCs w:val="22"/>
          <w:lang w:val="es-ES"/>
        </w:rPr>
      </w:pPr>
      <w:hyperlink w:anchor="_Toc373160475" w:history="1">
        <w:r w:rsidR="00F10B75" w:rsidRPr="004E402A">
          <w:rPr>
            <w:rStyle w:val="Enlla"/>
            <w:noProof/>
          </w:rPr>
          <w:t>5.3.2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TEX.3.2 Assignar permisos sobre tipus expedient a un rol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6" w:history="1">
        <w:r w:rsidR="00F10B75" w:rsidRPr="004E402A">
          <w:rPr>
            <w:rStyle w:val="Enlla"/>
            <w:noProof/>
          </w:rPr>
          <w:t>5.4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TEX.4 Eliminar permisos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7" w:history="1">
        <w:r w:rsidR="00F10B75" w:rsidRPr="004E402A">
          <w:rPr>
            <w:rStyle w:val="Enlla"/>
            <w:noProof/>
          </w:rPr>
          <w:t>5.5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TEX.5 Desplegar arxiu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8" w:history="1">
        <w:r w:rsidR="00F10B75" w:rsidRPr="004E402A">
          <w:rPr>
            <w:rStyle w:val="Enlla"/>
            <w:noProof/>
          </w:rPr>
          <w:t>5.6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TEX.6 Marcar procés inicial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9" w:history="1">
        <w:r w:rsidR="00F10B75" w:rsidRPr="004E402A">
          <w:rPr>
            <w:rStyle w:val="Enlla"/>
            <w:noProof/>
          </w:rPr>
          <w:t>5.7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TEX.7 Crear estat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0" w:history="1">
        <w:r w:rsidR="00F10B75" w:rsidRPr="004E402A">
          <w:rPr>
            <w:rStyle w:val="Enlla"/>
            <w:noProof/>
          </w:rPr>
          <w:t>5.8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TEX.8 Modificar estat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1" w:history="1">
        <w:r w:rsidR="00F10B75" w:rsidRPr="004E402A">
          <w:rPr>
            <w:rStyle w:val="Enlla"/>
            <w:noProof/>
          </w:rPr>
          <w:t>5.9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TEX.9 Eliminar estat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2" w:history="1">
        <w:r w:rsidR="00F10B75" w:rsidRPr="004E402A">
          <w:rPr>
            <w:rStyle w:val="Enlla"/>
            <w:noProof/>
          </w:rPr>
          <w:t>5.10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TEX.10 Crear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3" w:history="1">
        <w:r w:rsidR="00F10B75" w:rsidRPr="004E402A">
          <w:rPr>
            <w:rStyle w:val="Enlla"/>
            <w:noProof/>
          </w:rPr>
          <w:t>5.11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TEX.11 Modificar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4" w:history="1">
        <w:r w:rsidR="00F10B75" w:rsidRPr="004E402A">
          <w:rPr>
            <w:rStyle w:val="Enlla"/>
            <w:noProof/>
          </w:rPr>
          <w:t>5.12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TEX.12 Assignar valors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5" w:history="1">
        <w:r w:rsidR="00F10B75" w:rsidRPr="004E402A">
          <w:rPr>
            <w:rStyle w:val="Enlla"/>
            <w:noProof/>
          </w:rPr>
          <w:t>5.13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TEX.13 Modificar valors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6" w:history="1">
        <w:r w:rsidR="00F10B75" w:rsidRPr="004E402A">
          <w:rPr>
            <w:rStyle w:val="Enlla"/>
            <w:noProof/>
          </w:rPr>
          <w:t>5.14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TEX.14 Ordenar valors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7" w:history="1">
        <w:r w:rsidR="00F10B75" w:rsidRPr="004E402A">
          <w:rPr>
            <w:rStyle w:val="Enlla"/>
            <w:noProof/>
          </w:rPr>
          <w:t>5.15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TEX.15 Eliminar valors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8" w:history="1">
        <w:r w:rsidR="00F10B75" w:rsidRPr="004E402A">
          <w:rPr>
            <w:rStyle w:val="Enlla"/>
            <w:noProof/>
          </w:rPr>
          <w:t>5.16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TEX.16 Eliminar enumeració tipus 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9" w:history="1">
        <w:r w:rsidR="00F10B75" w:rsidRPr="004E402A">
          <w:rPr>
            <w:rStyle w:val="Enlla"/>
            <w:noProof/>
          </w:rPr>
          <w:t>5.17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TEX.17 Eliminat tipus d’expedient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F10B75" w:rsidRDefault="00201D3A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90" w:history="1">
        <w:r w:rsidR="00F10B75" w:rsidRPr="004E402A">
          <w:rPr>
            <w:rStyle w:val="Enlla"/>
            <w:noProof/>
          </w:rPr>
          <w:t>6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Proves de tramitació d’expedient</w:t>
        </w:r>
        <w:r w:rsidR="00F10B7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9C516C" w:rsidRPr="009C190A" w:rsidRDefault="00201D3A" w:rsidP="00AE6B03">
      <w:pPr>
        <w:rPr>
          <w:szCs w:val="22"/>
        </w:rPr>
      </w:pPr>
      <w:r w:rsidRPr="004F1F7C">
        <w:fldChar w:fldCharType="end"/>
      </w:r>
    </w:p>
    <w:p w:rsidR="00C763AE" w:rsidRPr="009C190A" w:rsidRDefault="00C763AE" w:rsidP="00AE6B03">
      <w:pPr>
        <w:rPr>
          <w:szCs w:val="22"/>
        </w:rPr>
      </w:pPr>
    </w:p>
    <w:p w:rsidR="00C1114E" w:rsidRPr="00E55E82" w:rsidRDefault="00C1114E" w:rsidP="00AE6B03">
      <w:pPr>
        <w:pStyle w:val="Ttol1"/>
        <w:sectPr w:rsidR="00C1114E" w:rsidRPr="00E55E82" w:rsidSect="00D95D2C">
          <w:headerReference w:type="default" r:id="rId10"/>
          <w:footerReference w:type="default" r:id="rId11"/>
          <w:headerReference w:type="first" r:id="rId12"/>
          <w:pgSz w:w="11906" w:h="16838"/>
          <w:pgMar w:top="1440" w:right="1418" w:bottom="1021" w:left="1418" w:header="556" w:footer="79" w:gutter="0"/>
          <w:cols w:space="720"/>
          <w:titlePg/>
          <w:docGrid w:linePitch="272"/>
        </w:sectPr>
      </w:pPr>
    </w:p>
    <w:p w:rsidR="00150AF4" w:rsidRDefault="00150AF4" w:rsidP="00150AF4">
      <w:pPr>
        <w:pStyle w:val="Ttol1"/>
      </w:pPr>
      <w:bookmarkStart w:id="2" w:name="_Toc373160418"/>
      <w:r>
        <w:lastRenderedPageBreak/>
        <w:t>Entorn tecnològic</w:t>
      </w:r>
      <w:bookmarkEnd w:id="2"/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Les proves s’han realitzat sobre un entorn de Límit Tecnologies.</w:t>
      </w:r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La versió d’Helium testejada és la 2.6.46</w:t>
      </w:r>
    </w:p>
    <w:p w:rsidR="00150AF4" w:rsidRPr="005B67A2" w:rsidRDefault="00150AF4" w:rsidP="00466CEE">
      <w:pPr>
        <w:pStyle w:val="Llistanumerada2"/>
        <w:numPr>
          <w:ilvl w:val="0"/>
          <w:numId w:val="18"/>
        </w:numPr>
        <w:rPr>
          <w:color w:val="FF0000"/>
        </w:rPr>
      </w:pPr>
      <w:r w:rsidRPr="005B67A2">
        <w:rPr>
          <w:color w:val="FF0000"/>
        </w:rPr>
        <w:t>Versió jboss ?????? més detalls de l’entorn</w:t>
      </w:r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Les proves s’han realitzat sobre els següents navegadors:</w:t>
      </w:r>
    </w:p>
    <w:p w:rsidR="00150AF4" w:rsidRDefault="00150AF4" w:rsidP="00466CEE">
      <w:pPr>
        <w:pStyle w:val="Llistanumerada2"/>
        <w:numPr>
          <w:ilvl w:val="1"/>
          <w:numId w:val="18"/>
        </w:numPr>
      </w:pPr>
      <w:r>
        <w:t xml:space="preserve">Chrome versió </w:t>
      </w:r>
    </w:p>
    <w:p w:rsidR="00150AF4" w:rsidRPr="00150AF4" w:rsidRDefault="00150AF4" w:rsidP="00150AF4">
      <w:pPr>
        <w:pStyle w:val="Ttol1"/>
      </w:pPr>
      <w:bookmarkStart w:id="3" w:name="_Toc373160419"/>
      <w:r>
        <w:t>Pla de proves</w:t>
      </w:r>
      <w:bookmarkEnd w:id="3"/>
    </w:p>
    <w:p w:rsidR="004A6505" w:rsidRDefault="004A6505" w:rsidP="00415B6E">
      <w:pPr>
        <w:jc w:val="both"/>
      </w:pPr>
    </w:p>
    <w:p w:rsidR="006B6B08" w:rsidRDefault="00993FEC" w:rsidP="00415B6E">
      <w:pPr>
        <w:jc w:val="both"/>
      </w:pPr>
      <w:r>
        <w:t>L</w:t>
      </w:r>
      <w:r w:rsidR="006B6B08">
        <w:t xml:space="preserve">es proves </w:t>
      </w:r>
      <w:r>
        <w:t xml:space="preserve">que s’han realitzat </w:t>
      </w:r>
      <w:r w:rsidR="006B6B08">
        <w:t>s’</w:t>
      </w:r>
      <w:r>
        <w:t xml:space="preserve">han agrupat en nivells, definint proves específiques per a cada </w:t>
      </w:r>
      <w:r w:rsidR="00A966CD">
        <w:t>un d’ells.</w:t>
      </w:r>
    </w:p>
    <w:p w:rsidR="006B6B08" w:rsidRDefault="006B6B08" w:rsidP="00415B6E">
      <w:pPr>
        <w:jc w:val="both"/>
      </w:pPr>
    </w:p>
    <w:p w:rsidR="006B6B08" w:rsidRDefault="00150AF4" w:rsidP="00415B6E">
      <w:pPr>
        <w:jc w:val="both"/>
      </w:pPr>
      <w:r>
        <w:t xml:space="preserve">A continuació </w:t>
      </w:r>
      <w:r w:rsidR="002D55CD">
        <w:t xml:space="preserve">s’inclou </w:t>
      </w:r>
      <w:r w:rsidR="006B6B08">
        <w:t>la classificació de les proves realitzades, així com el joc de proves definit</w:t>
      </w:r>
      <w:r w:rsidR="00A966CD">
        <w:t>s</w:t>
      </w:r>
      <w:r w:rsidR="006B6B08">
        <w:t xml:space="preserve"> per a la seva </w:t>
      </w:r>
      <w:r w:rsidR="00A966CD">
        <w:t>realització.</w:t>
      </w:r>
      <w:r w:rsidR="00E03189">
        <w:t xml:space="preserve"> Per a cada prova s’inclou la classe Java desenvolupada per executar el joc de proves</w:t>
      </w:r>
      <w:r>
        <w:t xml:space="preserve"> així com el procediment executat per dur a terme cada prova.</w:t>
      </w:r>
    </w:p>
    <w:p w:rsidR="004A6505" w:rsidRDefault="004A6505" w:rsidP="00415B6E">
      <w:pPr>
        <w:jc w:val="both"/>
      </w:pPr>
    </w:p>
    <w:p w:rsidR="00150AF4" w:rsidRDefault="00150AF4" w:rsidP="00150AF4">
      <w:pPr>
        <w:pStyle w:val="Ttol2"/>
      </w:pPr>
      <w:bookmarkStart w:id="4" w:name="_Toc373160420"/>
      <w:r>
        <w:t>Proves</w:t>
      </w:r>
      <w:bookmarkEnd w:id="4"/>
    </w:p>
    <w:p w:rsidR="001B3486" w:rsidRDefault="001B3486" w:rsidP="001B3486"/>
    <w:p w:rsidR="001B3486" w:rsidRDefault="001B3486" w:rsidP="001B3486"/>
    <w:tbl>
      <w:tblPr>
        <w:tblStyle w:val="Listaclara-nfasis12"/>
        <w:tblW w:w="5000" w:type="pct"/>
        <w:tblLook w:val="04A0"/>
      </w:tblPr>
      <w:tblGrid>
        <w:gridCol w:w="4212"/>
        <w:gridCol w:w="431"/>
        <w:gridCol w:w="5207"/>
      </w:tblGrid>
      <w:tr w:rsidR="001B3486" w:rsidRPr="00522433" w:rsidTr="001B3486">
        <w:trPr>
          <w:cnfStyle w:val="100000000000"/>
          <w:trHeight w:val="397"/>
        </w:trPr>
        <w:tc>
          <w:tcPr>
            <w:cnfStyle w:val="001000000000"/>
            <w:tcW w:w="213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1B3486" w:rsidRPr="00522433" w:rsidRDefault="001B3486" w:rsidP="00E56BF7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>NIVELL: ENTORN</w:t>
            </w:r>
          </w:p>
        </w:tc>
        <w:tc>
          <w:tcPr>
            <w:tcW w:w="286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1B3486" w:rsidRPr="00522433" w:rsidRDefault="001B3486" w:rsidP="00E56BF7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1B3486" w:rsidRPr="00005958" w:rsidTr="00522433">
        <w:trPr>
          <w:cnfStyle w:val="000000100000"/>
          <w:trHeight w:val="453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1B3486" w:rsidRPr="00005958" w:rsidRDefault="001B3486" w:rsidP="00E56BF7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 w:rsidRPr="001B3486">
              <w:rPr>
                <w:rFonts w:eastAsia="Times New Roman" w:cstheme="minorHAnsi"/>
                <w:b w:val="0"/>
                <w:color w:val="000000"/>
              </w:rPr>
              <w:t>JP1</w:t>
            </w:r>
          </w:p>
          <w:p w:rsidR="001B3486" w:rsidRPr="00005958" w:rsidRDefault="001B3486" w:rsidP="00E56BF7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EntornTests</w:t>
            </w:r>
          </w:p>
        </w:tc>
      </w:tr>
      <w:tr w:rsidR="001B3486" w:rsidRPr="001B3486" w:rsidTr="009A04ED">
        <w:trPr>
          <w:trHeight w:val="397"/>
        </w:trPr>
        <w:tc>
          <w:tcPr>
            <w:cnfStyle w:val="001000000000"/>
            <w:tcW w:w="235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1B3486" w:rsidRPr="001B3486" w:rsidRDefault="001B3486" w:rsidP="00E56BF7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2643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1B3486" w:rsidRPr="001B3486" w:rsidRDefault="001B3486" w:rsidP="00E56BF7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1B3486" w:rsidRPr="00005958" w:rsidTr="009A04ED">
        <w:trPr>
          <w:cnfStyle w:val="000000100000"/>
          <w:trHeight w:val="453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rFonts w:ascii="Arial" w:eastAsia="Times New Roman" w:hAnsi="Arial" w:cs="Arial"/>
                <w:b w:val="0"/>
                <w:color w:val="000000"/>
                <w:sz w:val="20"/>
              </w:rPr>
            </w:pPr>
            <w:r w:rsidRPr="009A04ED">
              <w:rPr>
                <w:b w:val="0"/>
                <w:szCs w:val="22"/>
              </w:rPr>
              <w:t>ENT.1-Crear entorn actiu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testEntornCrear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 2.1-Assignar permisos d’entorn a un usuari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testEntornPermisos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 2.2-Assignar permisos d’entorn a un rol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testEntornPermisos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ENT.3-Seleccionar entorn</w:t>
            </w:r>
            <w:r w:rsidR="000C4E39">
              <w:rPr>
                <w:b w:val="0"/>
                <w:szCs w:val="22"/>
              </w:rPr>
              <w:t xml:space="preserve"> </w:t>
            </w:r>
          </w:p>
          <w:p w:rsidR="001852B8" w:rsidRPr="001852B8" w:rsidRDefault="001852B8" w:rsidP="009A04ED">
            <w:pPr>
              <w:rPr>
                <w:b w:val="0"/>
                <w:sz w:val="20"/>
                <w:szCs w:val="22"/>
              </w:rPr>
            </w:pPr>
            <w:r w:rsidRPr="001852B8">
              <w:rPr>
                <w:b w:val="0"/>
                <w:sz w:val="20"/>
                <w:szCs w:val="22"/>
              </w:rPr>
              <w:t>Des de la llista d'entorns del menú Seleccionar entorn</w:t>
            </w:r>
            <w:r>
              <w:rPr>
                <w:b w:val="0"/>
                <w:sz w:val="20"/>
                <w:szCs w:val="22"/>
              </w:rPr>
              <w:t>.</w:t>
            </w:r>
          </w:p>
          <w:p w:rsidR="001852B8" w:rsidRPr="009A04ED" w:rsidRDefault="001852B8" w:rsidP="009A04ED">
            <w:pPr>
              <w:rPr>
                <w:b w:val="0"/>
                <w:szCs w:val="22"/>
              </w:rPr>
            </w:pPr>
            <w:r w:rsidRPr="001852B8">
              <w:rPr>
                <w:b w:val="0"/>
                <w:sz w:val="20"/>
                <w:szCs w:val="22"/>
              </w:rPr>
              <w:t>Des de la pantalla Seleccionar entorn</w:t>
            </w:r>
            <w:r>
              <w:rPr>
                <w:b w:val="0"/>
                <w:sz w:val="20"/>
                <w:szCs w:val="22"/>
              </w:rPr>
              <w:t>.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852B8" w:rsidRDefault="001852B8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testEntornSeleccionar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testEntornSeleccionar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ENT.4-Marcar entorn per defecte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testEntornDefault()</w:t>
            </w:r>
          </w:p>
        </w:tc>
      </w:tr>
      <w:tr w:rsidR="009A04ED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ENT.5.1-Modificar el títol d’un entorn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testEntornCanviTitol()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ENT.5.2-Marcar un entorn com no actiu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testEntornCanviActiu()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1554D2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 xml:space="preserve">ENT.6.1-Eliminar permisos </w:t>
            </w:r>
            <w:r w:rsidR="001554D2">
              <w:rPr>
                <w:b w:val="0"/>
                <w:szCs w:val="22"/>
              </w:rPr>
              <w:t xml:space="preserve">d’entorn d’un </w:t>
            </w:r>
            <w:r w:rsidRPr="009A04ED">
              <w:rPr>
                <w:b w:val="0"/>
                <w:szCs w:val="22"/>
              </w:rPr>
              <w:t>usuari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testEntornEsborrarPermisos(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 xml:space="preserve">ENT.6.2-Eliminar permisos </w:t>
            </w:r>
            <w:r w:rsidR="001554D2">
              <w:rPr>
                <w:b w:val="0"/>
                <w:szCs w:val="22"/>
              </w:rPr>
              <w:t xml:space="preserve">d’entorn d’un </w:t>
            </w:r>
            <w:r w:rsidRPr="009A04ED">
              <w:rPr>
                <w:b w:val="0"/>
                <w:szCs w:val="22"/>
              </w:rPr>
              <w:t>rol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testEntornEsborrarPermisos(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1B3486" w:rsidP="00E56BF7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ENT.7-Eliminar entorn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testEntornBorrar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()</w:t>
            </w:r>
          </w:p>
        </w:tc>
      </w:tr>
    </w:tbl>
    <w:p w:rsidR="001B3486" w:rsidRPr="001B3486" w:rsidRDefault="001B3486" w:rsidP="001B3486"/>
    <w:p w:rsidR="00007890" w:rsidRDefault="00007890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9A04ED" w:rsidRDefault="009A04ED" w:rsidP="00415B6E">
      <w:pPr>
        <w:jc w:val="both"/>
      </w:pPr>
    </w:p>
    <w:tbl>
      <w:tblPr>
        <w:tblStyle w:val="Listaclara-nfasis12"/>
        <w:tblW w:w="4948" w:type="pct"/>
        <w:tblLook w:val="04A0"/>
      </w:tblPr>
      <w:tblGrid>
        <w:gridCol w:w="4140"/>
        <w:gridCol w:w="351"/>
        <w:gridCol w:w="5257"/>
      </w:tblGrid>
      <w:tr w:rsidR="000C4E39" w:rsidRPr="00522433" w:rsidTr="000B68B4">
        <w:trPr>
          <w:cnfStyle w:val="100000000000"/>
          <w:cantSplit/>
          <w:trHeight w:val="397"/>
        </w:trPr>
        <w:tc>
          <w:tcPr>
            <w:cnfStyle w:val="001000000000"/>
            <w:tcW w:w="2163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0C4E39" w:rsidRPr="00522433" w:rsidRDefault="000C4E39" w:rsidP="000C4E39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lastRenderedPageBreak/>
              <w:t xml:space="preserve">NIVELL: </w:t>
            </w:r>
            <w:r>
              <w:rPr>
                <w:sz w:val="24"/>
                <w:szCs w:val="22"/>
              </w:rPr>
              <w:t>DEFINICIÓ DE PROCÉS</w:t>
            </w:r>
          </w:p>
        </w:tc>
        <w:tc>
          <w:tcPr>
            <w:tcW w:w="283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522433" w:rsidRDefault="000C4E39" w:rsidP="00E56BF7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453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0C4E39" w:rsidRPr="00005958" w:rsidRDefault="000C4E39" w:rsidP="000C4E39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 w:rsidRPr="000C4E39">
              <w:rPr>
                <w:rFonts w:eastAsia="Times New Roman" w:cstheme="minorHAnsi"/>
                <w:b w:val="0"/>
                <w:color w:val="000000"/>
              </w:rPr>
              <w:t>JP2</w:t>
            </w:r>
          </w:p>
          <w:p w:rsidR="000C4E39" w:rsidRPr="00005958" w:rsidRDefault="000C4E39" w:rsidP="000C4E39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DefinicioProcesTests</w:t>
            </w:r>
          </w:p>
        </w:tc>
      </w:tr>
      <w:tr w:rsidR="000C4E39" w:rsidRPr="001B3486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0C4E39" w:rsidRPr="001B3486" w:rsidRDefault="000C4E39" w:rsidP="00E56BF7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0C4E39" w:rsidRPr="001B3486" w:rsidRDefault="000C4E39" w:rsidP="00E56BF7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4B5429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 w:rsidR="004B5429">
              <w:rPr>
                <w:b w:val="0"/>
                <w:szCs w:val="22"/>
              </w:rPr>
              <w:t xml:space="preserve">r i seleccionar </w:t>
            </w:r>
            <w:r w:rsidRPr="000C4E39">
              <w:rPr>
                <w:b w:val="0"/>
                <w:szCs w:val="22"/>
              </w:rPr>
              <w:t xml:space="preserve"> entorn de proves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005958" w:rsidRDefault="000C4E39" w:rsidP="001B6DBA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InicialitzarTests</w:t>
            </w:r>
          </w:p>
          <w:p w:rsidR="000C4E39" w:rsidRDefault="000C4E39" w:rsidP="00141692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:testEntornTest</w:t>
            </w:r>
          </w:p>
          <w:p w:rsidR="004B5429" w:rsidRPr="00BA215C" w:rsidRDefault="004B5429" w:rsidP="004B5429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highlight w:val="blue"/>
                <w:lang w:val="en-US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EntornTests</w:t>
            </w:r>
          </w:p>
          <w:p w:rsidR="004B5429" w:rsidRPr="00005958" w:rsidRDefault="004B5429" w:rsidP="00141692">
            <w:pPr>
              <w:cnfStyle w:val="000000100000"/>
              <w:rPr>
                <w:szCs w:val="22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testEntornSeleccionar</w:t>
            </w:r>
            <w:r w:rsidRPr="007E0029">
              <w:rPr>
                <w:rFonts w:ascii="Courier New" w:hAnsi="Courier New" w:cs="Courier New"/>
                <w:color w:val="000000"/>
                <w:sz w:val="20"/>
              </w:rPr>
              <w:t>(true);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DPR.1-Desplegar arxiu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005958" w:rsidRDefault="000C4E39" w:rsidP="0039636C">
            <w:pPr>
              <w:cnfStyle w:val="000000000000"/>
              <w:rPr>
                <w:szCs w:val="22"/>
              </w:rPr>
            </w:pPr>
            <w:r w:rsidRPr="00961E9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importPar()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E75B7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DPR2.1-Crear enumeració que no existeix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460F78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crearEnumeracio(false)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E75B7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DPR2.2-Crear enumeració que ja existeix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crearEnumeracio(true)</w:t>
            </w:r>
          </w:p>
          <w:p w:rsidR="000C4E39" w:rsidRPr="00460F78" w:rsidRDefault="000C4E39" w:rsidP="00460F78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D87768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D87768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DPR.3-Seleccionar definició de procés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seleccionarDefProc()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87768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4</w:t>
            </w:r>
            <w:r w:rsidRPr="000C4E39">
              <w:rPr>
                <w:b w:val="0"/>
                <w:szCs w:val="22"/>
              </w:rPr>
              <w:t>.1- Crear variable tipus STRING</w:t>
            </w:r>
          </w:p>
        </w:tc>
        <w:tc>
          <w:tcPr>
            <w:tcW w:w="2618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1E7C1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crearVariables()</w:t>
            </w:r>
          </w:p>
          <w:p w:rsidR="000C4E39" w:rsidRPr="00460F78" w:rsidRDefault="000C4E39" w:rsidP="001E7C1E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.2- Crear variable tipus DATE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.3- Crear variable tipus SELECCIO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.4- Crear variable tipus REGISTRE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.5- Crear variable múltiple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.6- Crear variable oculta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.7-Crear variable que ja existeix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DPR.5</w:t>
            </w:r>
            <w:r w:rsidR="000C4E39" w:rsidRPr="000C4E39">
              <w:rPr>
                <w:b w:val="0"/>
                <w:szCs w:val="22"/>
              </w:rPr>
              <w:t>-Modificar variable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DE75B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modificarVariable()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DPR.6</w:t>
            </w:r>
            <w:r w:rsidR="000C4E39" w:rsidRPr="000C4E39">
              <w:rPr>
                <w:b w:val="0"/>
                <w:szCs w:val="22"/>
              </w:rPr>
              <w:t>-Definir validació variable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DE75B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460F7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v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alidacioVar()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DPR.7</w:t>
            </w:r>
            <w:r w:rsidR="000C4E39" w:rsidRPr="000C4E39">
              <w:rPr>
                <w:b w:val="0"/>
                <w:szCs w:val="22"/>
              </w:rPr>
              <w:t>-Eliminar variable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esborrarVar()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DPR.8</w:t>
            </w:r>
            <w:r w:rsidR="000C4E39" w:rsidRPr="000C4E39">
              <w:rPr>
                <w:b w:val="0"/>
                <w:szCs w:val="22"/>
              </w:rPr>
              <w:t>-Crear agrupació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1E7C1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crearAgrupacio()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DPR.9</w:t>
            </w:r>
            <w:r w:rsidR="000C4E39" w:rsidRPr="000C4E39">
              <w:rPr>
                <w:b w:val="0"/>
                <w:szCs w:val="22"/>
              </w:rPr>
              <w:t>-</w:t>
            </w:r>
            <w:r w:rsidR="000C4E39" w:rsidRPr="000C4E39">
              <w:rPr>
                <w:b w:val="0"/>
              </w:rPr>
              <w:t>Assignar variable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Default="000C4E39" w:rsidP="001E7C1E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A842CD"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crearVarAgrupacio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DPR.10</w:t>
            </w:r>
            <w:r w:rsidR="000C4E39" w:rsidRPr="000C4E39">
              <w:rPr>
                <w:b w:val="0"/>
                <w:szCs w:val="22"/>
              </w:rPr>
              <w:t>-Eliminar variable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esborrarVarAgrupacio()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DPR.11</w:t>
            </w:r>
            <w:r w:rsidR="000C4E39" w:rsidRPr="000C4E39">
              <w:rPr>
                <w:b w:val="0"/>
                <w:szCs w:val="22"/>
              </w:rPr>
              <w:t>-Eliminar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esborrarAgrupacio()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DPR.12</w:t>
            </w:r>
            <w:r w:rsidR="000C4E39" w:rsidRPr="000C4E39">
              <w:rPr>
                <w:b w:val="0"/>
                <w:szCs w:val="22"/>
              </w:rPr>
              <w:t>-Adjuntar document no plantilla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9A0A2F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adjuntarDoc()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403A45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3</w:t>
            </w:r>
            <w:r w:rsidRPr="000C4E39">
              <w:rPr>
                <w:b w:val="0"/>
                <w:szCs w:val="22"/>
              </w:rPr>
              <w:t>-Adjuntar document plantilla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adjuntarDocPlantilla()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DPR.14</w:t>
            </w:r>
            <w:r w:rsidR="000C4E39" w:rsidRPr="000C4E39">
              <w:rPr>
                <w:b w:val="0"/>
                <w:szCs w:val="22"/>
              </w:rPr>
              <w:t>-Modificar document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modificarDoc()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DPR.15</w:t>
            </w:r>
            <w:r w:rsidR="000C4E39" w:rsidRPr="000C4E39">
              <w:rPr>
                <w:b w:val="0"/>
                <w:szCs w:val="22"/>
              </w:rPr>
              <w:t>-Eliminar document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0C4E39" w:rsidRPr="000C4E39" w:rsidRDefault="00D87768" w:rsidP="00E56BF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DPR.16</w:t>
            </w:r>
            <w:r w:rsidR="000C4E39" w:rsidRPr="000C4E39">
              <w:rPr>
                <w:b w:val="0"/>
                <w:szCs w:val="22"/>
              </w:rPr>
              <w:t>-Crear termini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D62B0C" w:rsidRDefault="000C4E39" w:rsidP="00753FB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D62B0C">
              <w:rPr>
                <w:rFonts w:ascii="Courier New" w:hAnsi="Courier New" w:cs="Courier New"/>
                <w:color w:val="000000"/>
                <w:sz w:val="20"/>
                <w:lang w:val="es-ES"/>
              </w:rPr>
              <w:t>crearTermini()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E56BF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DPR.17</w:t>
            </w:r>
            <w:r w:rsidR="000C4E39" w:rsidRPr="000C4E39">
              <w:rPr>
                <w:b w:val="0"/>
                <w:szCs w:val="22"/>
              </w:rPr>
              <w:t>-Eliminar termini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D62B0C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D62B0C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esborrarTermini()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8</w:t>
            </w:r>
            <w:r w:rsidRPr="000C4E39">
              <w:rPr>
                <w:b w:val="0"/>
                <w:szCs w:val="22"/>
              </w:rPr>
              <w:t>-Assignar variable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crearVarTasca(</w:t>
            </w:r>
          </w:p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  <w:p w:rsidR="000C4E39" w:rsidRPr="00FC0804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n-US"/>
              </w:rPr>
            </w:pPr>
            <w:r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>+</w:t>
            </w:r>
            <w:r w:rsidRPr="00FC0804">
              <w:rPr>
                <w:rFonts w:ascii="Courier New" w:hAnsi="Courier New" w:cs="Courier New"/>
                <w:color w:val="2A00FF"/>
                <w:sz w:val="20"/>
                <w:lang w:val="en-U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>+</w:t>
            </w:r>
          </w:p>
          <w:p w:rsidR="000C4E39" w:rsidRPr="00FC0804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3F7F5F"/>
                <w:sz w:val="20"/>
                <w:lang w:val="en-US"/>
              </w:rPr>
            </w:pPr>
            <w:r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>getProperty(</w:t>
            </w:r>
            <w:r w:rsidRPr="00FC0804">
              <w:rPr>
                <w:rFonts w:ascii="Courier New" w:hAnsi="Courier New" w:cs="Courier New"/>
                <w:color w:val="2A00FF"/>
                <w:sz w:val="20"/>
                <w:lang w:val="en-US"/>
              </w:rPr>
              <w:t>"defproc.variable.nom1"</w:t>
            </w:r>
            <w:r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>)</w:t>
            </w:r>
            <w:r w:rsidR="00FC0804"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, </w:t>
            </w:r>
            <w:r w:rsidR="00FC0804" w:rsidRPr="00FC0804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false</w:t>
            </w:r>
            <w:r w:rsidR="00FC0804"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, </w:t>
            </w:r>
            <w:r w:rsidR="00FC0804" w:rsidRPr="00FC0804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20"/>
                <w:lang w:val="en-US"/>
              </w:rPr>
              <w:t>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9</w:t>
            </w:r>
            <w:r w:rsidRPr="000C4E39">
              <w:rPr>
                <w:b w:val="0"/>
                <w:szCs w:val="22"/>
              </w:rPr>
              <w:t>-Modificar variable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Default="000C4E39" w:rsidP="0039636C">
            <w:pPr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modificarVarTasca()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39636C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lastRenderedPageBreak/>
              <w:t>DPR.20</w:t>
            </w:r>
            <w:r w:rsidR="000C4E39" w:rsidRPr="000C4E39">
              <w:rPr>
                <w:b w:val="0"/>
                <w:szCs w:val="22"/>
              </w:rPr>
              <w:t>-Eliminar variable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8C0F67">
              <w:rPr>
                <w:rFonts w:ascii="Courier New" w:hAnsi="Courier New" w:cs="Courier New"/>
                <w:color w:val="000000"/>
                <w:sz w:val="20"/>
              </w:rPr>
              <w:t>esborrarVarTasca(</w:t>
            </w:r>
          </w:p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</w:rPr>
              <w:t>getProperty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"defproc.variable.codi1"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8C0F67">
              <w:rPr>
                <w:rFonts w:ascii="Courier New" w:hAnsi="Courier New" w:cs="Courier New"/>
                <w:color w:val="000000"/>
                <w:sz w:val="20"/>
              </w:rPr>
              <w:t>+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"/"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+</w:t>
            </w:r>
          </w:p>
          <w:p w:rsidR="000C4E39" w:rsidRPr="008C0F67" w:rsidRDefault="000C4E39" w:rsidP="0039636C">
            <w:pPr>
              <w:cnfStyle w:val="000000000000"/>
              <w:rPr>
                <w:rFonts w:ascii="Courier New" w:hAnsi="Courier New" w:cs="Courier New"/>
                <w:color w:val="3F7F5F"/>
                <w:sz w:val="20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</w:rPr>
              <w:t>getProperty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"defproc.variable.nom1"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))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21</w:t>
            </w:r>
            <w:r w:rsidRPr="000C4E39">
              <w:rPr>
                <w:b w:val="0"/>
                <w:szCs w:val="22"/>
              </w:rPr>
              <w:t>-Assignar document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B68B4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crearDocTasca(</w:t>
            </w:r>
          </w:p>
          <w:p w:rsidR="000B68B4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22</w:t>
            </w:r>
            <w:r w:rsidRPr="000C4E39">
              <w:rPr>
                <w:b w:val="0"/>
                <w:szCs w:val="22"/>
              </w:rPr>
              <w:t>-Modificar document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C860B1" w:rsidRDefault="000B68B4" w:rsidP="00C860B1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modificarDocTasca</w:t>
            </w:r>
            <w:r w:rsidR="00C860B1"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</w:p>
          <w:p w:rsidR="00C860B1" w:rsidRDefault="00C860B1" w:rsidP="00C860B1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C860B1" w:rsidP="00C860B1">
            <w:pPr>
              <w:cnfStyle w:val="0000000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16531F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DPR.2</w:t>
            </w:r>
            <w:r w:rsidR="00D87768">
              <w:rPr>
                <w:b w:val="0"/>
                <w:szCs w:val="22"/>
              </w:rPr>
              <w:t>3</w:t>
            </w:r>
            <w:r w:rsidRPr="000C4E39">
              <w:rPr>
                <w:b w:val="0"/>
                <w:szCs w:val="22"/>
              </w:rPr>
              <w:t>-Eliminar document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B68B4" w:rsidRDefault="000B68B4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esborrarDocTasca(</w:t>
            </w:r>
          </w:p>
          <w:p w:rsidR="000B68B4" w:rsidRDefault="000B68B4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0B68B4" w:rsidP="0039636C">
            <w:pPr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05958" w:rsidRDefault="008315B9" w:rsidP="008315B9">
            <w:pPr>
              <w:rPr>
                <w:szCs w:val="22"/>
              </w:rPr>
            </w:pPr>
            <w:r w:rsidRPr="000C4E39">
              <w:rPr>
                <w:b w:val="0"/>
                <w:szCs w:val="22"/>
              </w:rPr>
              <w:t>DPR.2</w:t>
            </w:r>
            <w:r>
              <w:rPr>
                <w:b w:val="0"/>
                <w:szCs w:val="22"/>
              </w:rPr>
              <w:t>4</w:t>
            </w:r>
            <w:r w:rsidRPr="000C4E39">
              <w:rPr>
                <w:b w:val="0"/>
                <w:szCs w:val="22"/>
              </w:rPr>
              <w:t>-Eliminar</w:t>
            </w:r>
            <w:r>
              <w:rPr>
                <w:b w:val="0"/>
                <w:szCs w:val="22"/>
              </w:rPr>
              <w:t xml:space="preserve"> definició de procés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B68B4" w:rsidP="0039636C">
            <w:pPr>
              <w:cnfStyle w:val="0000000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esborrarDefProc()</w:t>
            </w:r>
          </w:p>
        </w:tc>
      </w:tr>
    </w:tbl>
    <w:p w:rsidR="00007890" w:rsidRDefault="00007890" w:rsidP="00415B6E">
      <w:pPr>
        <w:jc w:val="both"/>
      </w:pPr>
    </w:p>
    <w:p w:rsidR="00A6716B" w:rsidRDefault="00A6716B" w:rsidP="00415B6E">
      <w:pPr>
        <w:jc w:val="both"/>
      </w:pPr>
    </w:p>
    <w:tbl>
      <w:tblPr>
        <w:tblStyle w:val="Listaclara-nfasis12"/>
        <w:tblW w:w="0" w:type="auto"/>
        <w:tblLook w:val="04A0"/>
      </w:tblPr>
      <w:tblGrid>
        <w:gridCol w:w="4593"/>
        <w:gridCol w:w="5257"/>
      </w:tblGrid>
      <w:tr w:rsidR="00A6716B" w:rsidRPr="00522433" w:rsidTr="001E21FD">
        <w:trPr>
          <w:cnfStyle w:val="100000000000"/>
          <w:trHeight w:val="397"/>
        </w:trPr>
        <w:tc>
          <w:tcPr>
            <w:cnfStyle w:val="001000000000"/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A6716B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 xml:space="preserve">NIVELL: </w:t>
            </w:r>
            <w:r>
              <w:rPr>
                <w:sz w:val="24"/>
                <w:szCs w:val="22"/>
              </w:rPr>
              <w:t>TIPUS D’EXPEDIENT</w:t>
            </w:r>
          </w:p>
        </w:tc>
        <w:tc>
          <w:tcPr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005958" w:rsidTr="001E21FD">
        <w:trPr>
          <w:cnfStyle w:val="000000100000"/>
          <w:trHeight w:val="453"/>
        </w:trPr>
        <w:tc>
          <w:tcPr>
            <w:cnfStyle w:val="001000000000"/>
            <w:tcW w:w="0" w:type="auto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005958" w:rsidRDefault="00A6716B" w:rsidP="004B5429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>
              <w:rPr>
                <w:rFonts w:eastAsia="Times New Roman" w:cstheme="minorHAnsi"/>
                <w:b w:val="0"/>
                <w:color w:val="000000"/>
              </w:rPr>
              <w:t>JP3</w:t>
            </w:r>
          </w:p>
          <w:p w:rsidR="00A6716B" w:rsidRPr="00005958" w:rsidRDefault="00A6716B" w:rsidP="004B5429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B68B4">
              <w:rPr>
                <w:rFonts w:ascii="Courier New" w:hAnsi="Courier New" w:cs="Courier New"/>
                <w:b w:val="0"/>
                <w:i/>
                <w:iCs/>
                <w:color w:val="000000"/>
                <w:sz w:val="20"/>
              </w:rPr>
              <w:t>TipusExpedientTests</w:t>
            </w:r>
          </w:p>
        </w:tc>
      </w:tr>
      <w:tr w:rsidR="00A6716B" w:rsidRPr="001B3486" w:rsidTr="001E21FD">
        <w:trPr>
          <w:trHeight w:val="397"/>
        </w:trPr>
        <w:tc>
          <w:tcPr>
            <w:cnfStyle w:val="001000000000"/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A6716B" w:rsidRPr="001B3486" w:rsidRDefault="00A6716B" w:rsidP="004B5429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A6716B" w:rsidRPr="001B3486" w:rsidRDefault="00A6716B" w:rsidP="004B5429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096C19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96C19" w:rsidRPr="000C4E39" w:rsidRDefault="00096C19" w:rsidP="00DB5A20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>
              <w:rPr>
                <w:b w:val="0"/>
                <w:szCs w:val="22"/>
              </w:rPr>
              <w:t xml:space="preserve">r i seleccionar </w:t>
            </w:r>
            <w:r w:rsidRPr="000C4E39">
              <w:rPr>
                <w:b w:val="0"/>
                <w:szCs w:val="22"/>
              </w:rPr>
              <w:t xml:space="preserve"> entorn de proves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096C19" w:rsidRPr="00005958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InicialitzarTests</w:t>
            </w:r>
          </w:p>
          <w:p w:rsidR="00096C19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:testEntornTest</w:t>
            </w:r>
          </w:p>
          <w:p w:rsidR="00096C19" w:rsidRPr="00096C19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highlight w:val="blue"/>
                <w:lang w:val="en-US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EntornTests</w:t>
            </w:r>
          </w:p>
          <w:p w:rsidR="00096C19" w:rsidRPr="00005958" w:rsidRDefault="00096C19" w:rsidP="00DB5A20">
            <w:pPr>
              <w:cnfStyle w:val="000000100000"/>
              <w:rPr>
                <w:szCs w:val="22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testEntornSeleccionar</w:t>
            </w:r>
            <w:r w:rsidRPr="007E0029">
              <w:rPr>
                <w:rFonts w:ascii="Courier New" w:hAnsi="Courier New" w:cs="Courier New"/>
                <w:color w:val="000000"/>
                <w:sz w:val="20"/>
              </w:rPr>
              <w:t>(true)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TEX.1-Crear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D35245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crearTipoExpedienteTest()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TEX.2-Modificar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4B5429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modificarTipExp(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TEX.3.1-Assignar permisos sobre tipus expedient a un usuari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4B5429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assignarPermisosTipExp(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TEX.3.2-Assignar permisos sobre tipus expedient a un rol.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assignarPermisosTipExp(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false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TEX.4-Eliminar permisos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esborrarPermisosTipExp(</w:t>
            </w:r>
          </w:p>
          <w:p w:rsidR="001E21FD" w:rsidRPr="00460F78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getProperty("test.base.rol.configuracio"))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rPr>
                <w:b w:val="0"/>
                <w:szCs w:val="22"/>
                <w:lang w:val="es-ES"/>
              </w:rPr>
            </w:pPr>
            <w:r w:rsidRPr="001E21FD">
              <w:rPr>
                <w:b w:val="0"/>
                <w:szCs w:val="22"/>
              </w:rPr>
              <w:t>TEX.5--Desplegar arxiu tipus expedient</w:t>
            </w:r>
            <w:r w:rsidRPr="001E21FD">
              <w:rPr>
                <w:rFonts w:ascii="Courier New" w:hAnsi="Courier New" w:cs="Courier New"/>
                <w:b w:val="0"/>
                <w:color w:val="000000"/>
                <w:sz w:val="20"/>
                <w:lang w:val="es-ES"/>
              </w:rPr>
              <w:t xml:space="preserve"> 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FD66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importPar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TEX.6-Marcar procés inicial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procesPrincipal()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1E21FD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TEX.7-Crear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crearEstat()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TEX.8-Modificar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modificarEstat()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TEX.9-Eliminar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u w:val="single"/>
                <w:lang w:val="es-ES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esborrarEstat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TEX.10-Crear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A1BD9" w:rsidRDefault="004A1BD9" w:rsidP="004A1BD9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TEX.11-Modificar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A1BD9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TEX.12-Assignar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450963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crearValEnumTipExp()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TEX.13-Modificar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50963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modificarValEnumTipExp()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TEX.14-Ordenar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ordenarValEnumTipExp()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TEX.15-Eliminar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50963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esborrarValEnumTipExp()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lastRenderedPageBreak/>
              <w:t>TEX.16-Eliminar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A1BD9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1E21FD" w:rsidRDefault="003D2DAB" w:rsidP="003D2DAB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</w:t>
            </w:r>
            <w:r>
              <w:rPr>
                <w:b w:val="0"/>
                <w:szCs w:val="22"/>
              </w:rPr>
              <w:t>7</w:t>
            </w:r>
            <w:r w:rsidRPr="003D2DAB">
              <w:rPr>
                <w:b w:val="0"/>
                <w:szCs w:val="22"/>
              </w:rPr>
              <w:t>-Eliminar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450963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esborrarTipExp()</w:t>
            </w:r>
          </w:p>
        </w:tc>
      </w:tr>
    </w:tbl>
    <w:p w:rsidR="00A6716B" w:rsidRDefault="00A6716B" w:rsidP="00415B6E">
      <w:pPr>
        <w:jc w:val="both"/>
      </w:pPr>
    </w:p>
    <w:tbl>
      <w:tblPr>
        <w:tblStyle w:val="Listaclara-nfasis12"/>
        <w:tblW w:w="0" w:type="auto"/>
        <w:tblLayout w:type="fixed"/>
        <w:tblLook w:val="04A0"/>
      </w:tblPr>
      <w:tblGrid>
        <w:gridCol w:w="3369"/>
        <w:gridCol w:w="6481"/>
      </w:tblGrid>
      <w:tr w:rsidR="00E32DCF" w:rsidRPr="00522433" w:rsidTr="007C1FAA">
        <w:trPr>
          <w:cnfStyle w:val="100000000000"/>
          <w:trHeight w:val="397"/>
        </w:trPr>
        <w:tc>
          <w:tcPr>
            <w:cnfStyle w:val="001000000000"/>
            <w:tcW w:w="9850" w:type="dxa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E32DCF" w:rsidRPr="00522433" w:rsidRDefault="00E32DCF" w:rsidP="007C1FAA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 xml:space="preserve">NIVELL: </w:t>
            </w:r>
            <w:r>
              <w:rPr>
                <w:sz w:val="24"/>
                <w:szCs w:val="22"/>
              </w:rPr>
              <w:t>TRAMITACIÓ D’EXPEDIENT</w:t>
            </w:r>
          </w:p>
        </w:tc>
      </w:tr>
      <w:tr w:rsidR="008C0A7F" w:rsidRPr="00005958" w:rsidTr="00A175D7">
        <w:trPr>
          <w:cnfStyle w:val="000000100000"/>
          <w:trHeight w:val="453"/>
        </w:trPr>
        <w:tc>
          <w:tcPr>
            <w:cnfStyle w:val="001000000000"/>
            <w:tcW w:w="9850" w:type="dxa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8C0A7F" w:rsidRPr="00005958" w:rsidRDefault="008C0A7F" w:rsidP="007C1FAA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>
              <w:rPr>
                <w:rFonts w:eastAsia="Times New Roman" w:cstheme="minorHAnsi"/>
                <w:b w:val="0"/>
                <w:color w:val="000000"/>
              </w:rPr>
              <w:t>JP4</w:t>
            </w:r>
          </w:p>
          <w:p w:rsidR="008C0A7F" w:rsidRPr="00005958" w:rsidRDefault="008C0A7F" w:rsidP="008C0A7F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B68B4">
              <w:rPr>
                <w:rFonts w:ascii="Courier New" w:hAnsi="Courier New" w:cs="Courier New"/>
                <w:b w:val="0"/>
                <w:i/>
                <w:iCs/>
                <w:color w:val="000000"/>
                <w:sz w:val="20"/>
              </w:rPr>
              <w:t>ExpedientTests</w:t>
            </w:r>
          </w:p>
        </w:tc>
      </w:tr>
      <w:tr w:rsidR="008C0A7F" w:rsidRPr="001B3486" w:rsidTr="00FC0804">
        <w:trPr>
          <w:trHeight w:val="397"/>
        </w:trPr>
        <w:tc>
          <w:tcPr>
            <w:cnfStyle w:val="001000000000"/>
            <w:tcW w:w="3369" w:type="dxa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8C0A7F" w:rsidRPr="001B3486" w:rsidRDefault="008C0A7F" w:rsidP="007C1FAA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6481" w:type="dxa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8C0A7F" w:rsidRPr="001B3486" w:rsidRDefault="008C0A7F" w:rsidP="007C1FAA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8C0A7F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175D7" w:rsidRDefault="00A175D7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ESTAT INICIAL: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>
              <w:rPr>
                <w:b w:val="0"/>
                <w:szCs w:val="22"/>
              </w:rPr>
              <w:t>r i seleccionar</w:t>
            </w:r>
            <w:r w:rsidRPr="000C4E39">
              <w:rPr>
                <w:b w:val="0"/>
                <w:szCs w:val="22"/>
              </w:rPr>
              <w:t xml:space="preserve"> entorn de proves</w:t>
            </w:r>
            <w:r>
              <w:rPr>
                <w:b w:val="0"/>
                <w:szCs w:val="22"/>
              </w:rPr>
              <w:t>.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Crear tipus d’expedient i desplegar definició de procés.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Crear variables i </w:t>
            </w:r>
            <w:r w:rsidR="00A175D7">
              <w:rPr>
                <w:b w:val="0"/>
                <w:szCs w:val="22"/>
              </w:rPr>
              <w:t>documents.</w:t>
            </w:r>
          </w:p>
          <w:p w:rsidR="008C0A7F" w:rsidRPr="000C4E39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Assignar variables i documents a les tasques.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InicialitzarTests.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testEntornTest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EntornTests.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testEntornSeleccionar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true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TipusExpedientTests.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crearTipoExpedienteTest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TipusExpedientTests.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modificarTipExp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TipusExpedientTests.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assignarPermisosTipExp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true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importPar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true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TipusExpedientTests.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procesPrincipal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crearEnumeracio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seleccionarDefProc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();   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crearVariables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adjuntarDoc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adjuntarDocPlantilla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();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ab/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"defproc.variable.codi2"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"defproc.variable.nom2"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true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"defproc.variable.codi3"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"defproc.variable.nom3"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"defproc.variable.codi4"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"defproc.variable.nom4"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"defproc.variable.codi5"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"defproc.variable.nom5"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crearVarTasca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"defproc.variable.codi6"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"defproc.variable.nom6"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),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false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 xml:space="preserve">, </w:t>
            </w:r>
            <w:r w:rsidRPr="00FC0804">
              <w:rPr>
                <w:rFonts w:ascii="Courier New" w:hAnsi="Courier New" w:cs="Courier New"/>
                <w:b/>
                <w:bCs/>
                <w:color w:val="7F0055"/>
                <w:sz w:val="18"/>
                <w:lang w:val="es-ES"/>
              </w:rPr>
              <w:t>true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);</w:t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crearDocTasca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"defproc.document.codi1"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"defproc.document.nom1"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));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ab/>
            </w:r>
          </w:p>
          <w:p w:rsidR="00FC0804" w:rsidRPr="00FC0804" w:rsidRDefault="00FC0804" w:rsidP="00FC080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18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crearDocTasca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"defproc.document.codi2"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"defproc.document.nom2"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));</w:t>
            </w:r>
          </w:p>
          <w:p w:rsidR="00A175D7" w:rsidRPr="00FC0804" w:rsidRDefault="00FC0804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DefinicioProcesTests.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modificarDocTasca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"defproc.document.codi1"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)+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"/"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+</w:t>
            </w:r>
            <w:r w:rsidRPr="00FC0804">
              <w:rPr>
                <w:rFonts w:ascii="Courier New" w:hAnsi="Courier New" w:cs="Courier New"/>
                <w:i/>
                <w:iCs/>
                <w:color w:val="000000"/>
                <w:sz w:val="18"/>
                <w:lang w:val="es-ES"/>
              </w:rPr>
              <w:t>getProperty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(</w:t>
            </w:r>
            <w:r w:rsidRPr="00FC0804">
              <w:rPr>
                <w:rFonts w:ascii="Courier New" w:hAnsi="Courier New" w:cs="Courier New"/>
                <w:color w:val="2A00FF"/>
                <w:sz w:val="18"/>
                <w:lang w:val="es-ES"/>
              </w:rPr>
              <w:t>"defproc.document.nom1"</w:t>
            </w:r>
            <w:r w:rsidRPr="00FC0804">
              <w:rPr>
                <w:rFonts w:ascii="Courier New" w:hAnsi="Courier New" w:cs="Courier New"/>
                <w:color w:val="000000"/>
                <w:sz w:val="18"/>
                <w:lang w:val="es-ES"/>
              </w:rPr>
              <w:t>));</w:t>
            </w:r>
          </w:p>
        </w:tc>
      </w:tr>
      <w:tr w:rsidR="008C0A7F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Iniciar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D35245" w:rsidRDefault="00F80F82" w:rsidP="00F80F8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iniciarExp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</w:tc>
      </w:tr>
      <w:tr w:rsidR="008C0A7F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Tramitar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Default="00F80F82" w:rsidP="00F80F8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tramitarTasca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"tramit.exp.nom"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), </w:t>
            </w:r>
          </w:p>
          <w:p w:rsidR="00F80F82" w:rsidRPr="00F80F82" w:rsidRDefault="00F80F82" w:rsidP="00F80F8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"tramit.tasca.nom1"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8C0A7F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Assignar valor variable string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F80F82" w:rsidP="00F80F8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"var_str01"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"Text variable string"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"STR"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"0"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1113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Assignar valor variable </w:t>
            </w:r>
            <w:r>
              <w:rPr>
                <w:b w:val="0"/>
                <w:szCs w:val="22"/>
              </w:rPr>
              <w:t>data</w:t>
            </w:r>
            <w:r>
              <w:rPr>
                <w:b w:val="0"/>
                <w:szCs w:val="22"/>
              </w:rPr>
              <w:t xml:space="preserve">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60F78" w:rsidRDefault="00711135" w:rsidP="00F80F8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"var_dat01"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"26/11/2013"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"DAT"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"0"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1113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Assignar valor variable </w:t>
            </w:r>
            <w:r>
              <w:rPr>
                <w:b w:val="0"/>
                <w:szCs w:val="22"/>
              </w:rPr>
              <w:t>enumeració</w:t>
            </w:r>
            <w:r>
              <w:rPr>
                <w:b w:val="0"/>
                <w:szCs w:val="22"/>
              </w:rPr>
              <w:t xml:space="preserve">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60F78" w:rsidRDefault="00711135" w:rsidP="00F80F8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"var_enum01"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"Sí"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"ENU"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"0"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);  </w:t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1113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Assignar valor variable </w:t>
            </w:r>
            <w:r>
              <w:rPr>
                <w:b w:val="0"/>
                <w:szCs w:val="22"/>
              </w:rPr>
              <w:t>registre</w:t>
            </w:r>
            <w:r>
              <w:rPr>
                <w:b w:val="0"/>
                <w:szCs w:val="22"/>
              </w:rPr>
              <w:t xml:space="preserve">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60F78" w:rsidRDefault="00711135" w:rsidP="00F80F8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"var_str01"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"Text variable registre 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"REG"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"4"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1113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Assignar valor variable </w:t>
            </w:r>
            <w:r>
              <w:rPr>
                <w:b w:val="0"/>
                <w:szCs w:val="22"/>
              </w:rPr>
              <w:t>múltiple</w:t>
            </w:r>
            <w:r>
              <w:rPr>
                <w:b w:val="0"/>
                <w:szCs w:val="22"/>
              </w:rPr>
              <w:t xml:space="preserve">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Default="00711135" w:rsidP="00621D5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"var_mul"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"Text var múltiple"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"MUL"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"0"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lastRenderedPageBreak/>
              <w:t>Guardar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1E21FD" w:rsidRDefault="00711135" w:rsidP="00621D5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accioTasca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"GUARDAR"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Validar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1E21FD" w:rsidRDefault="00711135" w:rsidP="00621D5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u w:val="single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accioTasca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"VALIDAR"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Modificar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A1BD9" w:rsidRDefault="00711135" w:rsidP="00621D5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accioTasca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"MODIFICAR"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Modificar valor variable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Default="00711135" w:rsidP="00621D5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valorVarTasca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"var_str01"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"Text variable string 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"STR"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"0"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  <w:p w:rsidR="00711135" w:rsidRPr="001E21FD" w:rsidRDefault="00711135" w:rsidP="00621D52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accioTasca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"VALIDAR"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ab/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Adjuntar document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50963" w:rsidRDefault="00711135" w:rsidP="00621D52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documentTasca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711135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Finalitzar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1E21FD" w:rsidRDefault="00711135" w:rsidP="007C1F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accioTasca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"FINALITZAR"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</w:tc>
      </w:tr>
      <w:tr w:rsidR="00711135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DC3B8F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Seleccionar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450963" w:rsidRDefault="005A57B7" w:rsidP="005A57B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seleccionarExp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</w:tc>
      </w:tr>
      <w:tr w:rsidR="005A57B7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DC3B8F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Crear </w:t>
            </w:r>
            <w:r w:rsidR="00DA0F43">
              <w:rPr>
                <w:b w:val="0"/>
                <w:szCs w:val="22"/>
              </w:rPr>
              <w:t xml:space="preserve">nova </w:t>
            </w:r>
            <w:r>
              <w:rPr>
                <w:b w:val="0"/>
                <w:szCs w:val="22"/>
              </w:rPr>
              <w:t>dada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A57B7" w:rsidP="005A57B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afegirDadaExp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"tramit.variable.codi1"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), 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"tramit.variable.valor1"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DA0F43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Assignar valor dada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A57B7" w:rsidP="005A57B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afegirDadaExp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</w:rPr>
              <w:t>"2"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 xml:space="preserve">, </w:t>
            </w: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getProperty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</w:rPr>
              <w:t>"defproc.variable.codi4"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 xml:space="preserve">), </w:t>
            </w: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getProperty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</w:rPr>
              <w:t>"defproc.variable.nom4"</w:t>
            </w:r>
            <w:r w:rsidRPr="005A57B7">
              <w:rPr>
                <w:rFonts w:ascii="Courier New" w:hAnsi="Courier New" w:cs="Courier New"/>
                <w:color w:val="000000"/>
                <w:sz w:val="20"/>
              </w:rPr>
              <w:t>));</w:t>
            </w:r>
          </w:p>
        </w:tc>
      </w:tr>
      <w:tr w:rsidR="005A57B7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Modificar valor dada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A57B7" w:rsidP="005A57B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  <w:lang w:val="en-US"/>
              </w:rPr>
              <w:t>modificarVarExp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n-US"/>
              </w:rPr>
              <w:t>(</w:t>
            </w: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  <w:lang w:val="en-US"/>
              </w:rPr>
              <w:t>getProperty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n-US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  <w:lang w:val="en-US"/>
              </w:rPr>
              <w:t>"defproc.variable.codi1"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), </w:t>
            </w: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  <w:lang w:val="en-US"/>
              </w:rPr>
              <w:t>getProperty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n-US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  <w:lang w:val="en-US"/>
              </w:rPr>
              <w:t>"defproc.variable.nom1"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));  </w:t>
            </w:r>
          </w:p>
        </w:tc>
      </w:tr>
      <w:tr w:rsidR="005A57B7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DA0F43" w:rsidP="00DA0F43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Esborrar variable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A57B7" w:rsidP="005A57B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 w:rsidRPr="005A57B7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esborrarVarExp(</w:t>
            </w:r>
            <w:r w:rsidRPr="005A57B7"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 w:rsidRPr="005A57B7"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"tramit.variable.codi1"</w:t>
            </w:r>
            <w:r w:rsidRPr="005A57B7"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5672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Esborrar variable expedient (definició de procés)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A57B7" w:rsidP="005A57B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esborrarVarExp(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"defproc.variable.nom3"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Suspendre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672AA" w:rsidP="005672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suspendreTasca(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"tramit.tasca.nom2"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Reprendre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672AA" w:rsidP="005672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rependreTasca(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"tramit.tasca.nom2"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Reassignar tasca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672AA" w:rsidP="005672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reassignarTasca(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"tramit.tasca.nom2"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), 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"tramit.usuari.codi1"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A57B7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Adjuntar document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672AA" w:rsidP="005672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 w:rsidRPr="005672AA">
              <w:rPr>
                <w:rFonts w:ascii="Courier New" w:hAnsi="Courier New" w:cs="Courier New"/>
                <w:color w:val="000000"/>
                <w:sz w:val="20"/>
              </w:rPr>
              <w:t>adjuntarDocExp(</w:t>
            </w:r>
            <w:r w:rsidRPr="005672AA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getProperty</w:t>
            </w:r>
            <w:r w:rsidRPr="005672AA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5672AA">
              <w:rPr>
                <w:rFonts w:ascii="Courier New" w:hAnsi="Courier New" w:cs="Courier New"/>
                <w:color w:val="2A00FF"/>
                <w:sz w:val="20"/>
              </w:rPr>
              <w:t>"tramit.docadjunt.nom1"</w:t>
            </w:r>
            <w:r w:rsidRPr="005672AA">
              <w:rPr>
                <w:rFonts w:ascii="Courier New" w:hAnsi="Courier New" w:cs="Courier New"/>
                <w:color w:val="000000"/>
                <w:sz w:val="20"/>
              </w:rPr>
              <w:t xml:space="preserve">), </w:t>
            </w:r>
            <w:r w:rsidRPr="005672AA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getProperty</w:t>
            </w:r>
            <w:r w:rsidRPr="005672AA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5672AA">
              <w:rPr>
                <w:rFonts w:ascii="Courier New" w:hAnsi="Courier New" w:cs="Courier New"/>
                <w:color w:val="2A00FF"/>
                <w:sz w:val="20"/>
              </w:rPr>
              <w:t>"tramit.docadjunt.arxiu1"</w:t>
            </w:r>
            <w:r w:rsidRPr="005672AA">
              <w:rPr>
                <w:rFonts w:ascii="Courier New" w:hAnsi="Courier New" w:cs="Courier New"/>
                <w:color w:val="000000"/>
                <w:sz w:val="20"/>
              </w:rPr>
              <w:t>));</w:t>
            </w:r>
          </w:p>
        </w:tc>
      </w:tr>
      <w:tr w:rsidR="005A57B7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A57B7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Esborrar document adjunt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A57B7" w:rsidRPr="00450963" w:rsidRDefault="005672AA" w:rsidP="005672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esborrarDocExp(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"tramit.docadjunt.nom1"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3D2DAB" w:rsidRDefault="005672AA" w:rsidP="007C1FAA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Esborrar document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1E21FD" w:rsidRDefault="005672AA" w:rsidP="007C1F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esborrarDocExp(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"tramit.document.nom1"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5672AA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672AA" w:rsidRPr="003D2DAB" w:rsidRDefault="005672AA" w:rsidP="007C1FAA">
            <w:pPr>
              <w:rPr>
                <w:b w:val="0"/>
                <w:szCs w:val="22"/>
              </w:rPr>
            </w:pP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672AA" w:rsidRPr="001E21FD" w:rsidRDefault="005672AA" w:rsidP="007C1F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5672AA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672AA" w:rsidRPr="003D2DAB" w:rsidRDefault="005672AA" w:rsidP="007C1FAA">
            <w:pPr>
              <w:rPr>
                <w:b w:val="0"/>
                <w:szCs w:val="22"/>
              </w:rPr>
            </w:pP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672AA" w:rsidRPr="001E21FD" w:rsidRDefault="005672AA" w:rsidP="007C1F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5672AA" w:rsidRPr="00005958" w:rsidTr="00FC0804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5672AA" w:rsidRPr="003D2DAB" w:rsidRDefault="005672AA" w:rsidP="007C1FAA">
            <w:pPr>
              <w:rPr>
                <w:b w:val="0"/>
                <w:szCs w:val="22"/>
              </w:rPr>
            </w:pP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5672AA" w:rsidRPr="001E21FD" w:rsidRDefault="005672AA" w:rsidP="007C1F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711135" w:rsidRPr="00005958" w:rsidTr="00FC0804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11135" w:rsidRPr="001E21FD" w:rsidRDefault="00711135" w:rsidP="007C1FAA">
            <w:pPr>
              <w:rPr>
                <w:b w:val="0"/>
                <w:szCs w:val="22"/>
              </w:rPr>
            </w:pP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711135" w:rsidRPr="001E21FD" w:rsidRDefault="00711135" w:rsidP="007C1FAA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</w:tbl>
    <w:p w:rsidR="008C0A7F" w:rsidRDefault="008C0A7F" w:rsidP="00415B6E">
      <w:pPr>
        <w:jc w:val="both"/>
      </w:pPr>
    </w:p>
    <w:p w:rsidR="004A6505" w:rsidRDefault="00150AF4" w:rsidP="00150AF4">
      <w:pPr>
        <w:pStyle w:val="Ttol2"/>
      </w:pPr>
      <w:bookmarkStart w:id="5" w:name="_Toc373160421"/>
      <w:r>
        <w:t>Jocs de proves</w:t>
      </w:r>
      <w:bookmarkEnd w:id="5"/>
    </w:p>
    <w:p w:rsidR="00314E59" w:rsidRDefault="00314E59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A6716B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A6716B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JP1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314E59">
            <w:pPr>
              <w:rPr>
                <w:szCs w:val="22"/>
                <w:lang w:val="es-ES"/>
              </w:rPr>
            </w:pPr>
            <w:r w:rsidRPr="00A6716B">
              <w:rPr>
                <w:szCs w:val="22"/>
                <w:lang w:val="es-ES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314E59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Codi i nom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000000"/>
              <w:rPr>
                <w:szCs w:val="22"/>
              </w:rPr>
            </w:pPr>
            <w:r w:rsidRPr="00314E59">
              <w:rPr>
                <w:szCs w:val="22"/>
              </w:rPr>
              <w:t>proves_selenium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 w:rsidRPr="00314E59">
              <w:rPr>
                <w:szCs w:val="22"/>
              </w:rPr>
              <w:t>admin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Permisos entorn 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ORGANIZATION/READ/WRITE/DESIGN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HEL_USER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Permisos entorn 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AC6F0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READ/ ORGANIZATION/DESIGN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D132CC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lastRenderedPageBreak/>
              <w:t>Nou títol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 w:rsidRPr="008D64F6">
              <w:rPr>
                <w:szCs w:val="22"/>
              </w:rPr>
              <w:t>Entorn de proves Selenium</w:t>
            </w:r>
          </w:p>
        </w:tc>
      </w:tr>
    </w:tbl>
    <w:p w:rsidR="00314E59" w:rsidRDefault="00314E59" w:rsidP="00415B6E">
      <w:pPr>
        <w:jc w:val="both"/>
      </w:pPr>
    </w:p>
    <w:p w:rsidR="004A6505" w:rsidRDefault="004A6505" w:rsidP="00415B6E">
      <w:pPr>
        <w:jc w:val="both"/>
      </w:pPr>
    </w:p>
    <w:p w:rsidR="00904465" w:rsidRDefault="00904465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A6716B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4B5429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JP2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1B22E1">
            <w:pPr>
              <w:rPr>
                <w:szCs w:val="22"/>
              </w:rPr>
            </w:pPr>
            <w:r w:rsidRPr="00A6716B">
              <w:rPr>
                <w:szCs w:val="22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1B22E1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proves_selenium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admin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4D3978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4D3978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expese.par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87A9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expexe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variable string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var_str01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string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Nom variable string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variable date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var_</w:t>
            </w:r>
            <w:r>
              <w:rPr>
                <w:szCs w:val="22"/>
              </w:rPr>
              <w:t>dat</w:t>
            </w:r>
            <w:r w:rsidRPr="00187A91">
              <w:rPr>
                <w:szCs w:val="22"/>
              </w:rPr>
              <w:t>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date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 xml:space="preserve">Nom variable </w:t>
            </w:r>
            <w:r>
              <w:rPr>
                <w:szCs w:val="22"/>
              </w:rPr>
              <w:t>date</w:t>
            </w:r>
            <w:r w:rsidRPr="00187A91">
              <w:rPr>
                <w:szCs w:val="22"/>
              </w:rPr>
              <w:t xml:space="preserve">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variable selecció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204F2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>
              <w:rPr>
                <w:szCs w:val="22"/>
              </w:rPr>
              <w:t>var_enum</w:t>
            </w:r>
            <w:r w:rsidRPr="00187A91">
              <w:rPr>
                <w:szCs w:val="22"/>
              </w:rPr>
              <w:t>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204F2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selecció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 xml:space="preserve">Nom variable </w:t>
            </w:r>
            <w:r>
              <w:rPr>
                <w:szCs w:val="22"/>
              </w:rPr>
              <w:t xml:space="preserve">selecció </w:t>
            </w:r>
            <w:r w:rsidRPr="00187A91">
              <w:rPr>
                <w:szCs w:val="22"/>
              </w:rPr>
              <w:t>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agrupació de variables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agrvar_01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document no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doc_01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document no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Nom document 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doc_02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Nom document 2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el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Default="00A6716B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plantilla.odt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termini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ter_01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termini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Nom termini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tasca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tasca1</w:t>
            </w:r>
          </w:p>
        </w:tc>
      </w:tr>
    </w:tbl>
    <w:p w:rsidR="00904465" w:rsidRDefault="00904465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4B5429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4B5429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JP3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4B5429">
            <w:pPr>
              <w:rPr>
                <w:szCs w:val="22"/>
              </w:rPr>
            </w:pPr>
            <w:r w:rsidRPr="00A6716B">
              <w:rPr>
                <w:szCs w:val="22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4B5429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4419E4" w:rsidRDefault="00A6716B" w:rsidP="00A6716B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proves_selenium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admin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A6716B">
            <w:pPr>
              <w:rPr>
                <w:szCs w:val="22"/>
              </w:rPr>
            </w:pPr>
            <w:r w:rsidRPr="0037560F">
              <w:rPr>
                <w:b w:val="0"/>
                <w:szCs w:val="22"/>
              </w:rPr>
              <w:t>Codi</w:t>
            </w:r>
            <w:r>
              <w:rPr>
                <w:szCs w:val="22"/>
              </w:rPr>
              <w:t xml:space="preserve"> </w:t>
            </w:r>
            <w:r w:rsidRPr="00A6716B">
              <w:rPr>
                <w:b w:val="0"/>
                <w:szCs w:val="22"/>
              </w:rPr>
              <w:t>del tipus d’expedient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37560F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TipExpSel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del tipus d’expedient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Tipus expedient de Selenium</w:t>
            </w:r>
          </w:p>
        </w:tc>
      </w:tr>
      <w:tr w:rsidR="00A6716B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expexe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expese.par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37560F" w:rsidP="004B5429">
            <w:pPr>
              <w:cnfStyle w:val="000000000000"/>
              <w:rPr>
                <w:szCs w:val="22"/>
              </w:rPr>
            </w:pPr>
            <w:r w:rsidRPr="00314E59">
              <w:rPr>
                <w:szCs w:val="22"/>
              </w:rPr>
              <w:t>admin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813F1C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 xml:space="preserve">Permisos </w:t>
            </w:r>
            <w:r w:rsidR="00813F1C">
              <w:rPr>
                <w:b w:val="0"/>
                <w:szCs w:val="22"/>
              </w:rPr>
              <w:t>tipus expedient</w:t>
            </w:r>
            <w:r w:rsidRPr="00A6716B">
              <w:rPr>
                <w:b w:val="0"/>
                <w:szCs w:val="22"/>
              </w:rPr>
              <w:t xml:space="preserve"> 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813F1C" w:rsidP="00813F1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Tots els possibles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37560F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HEL_USER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 xml:space="preserve">Permisos </w:t>
            </w:r>
            <w:r w:rsidR="00813F1C">
              <w:rPr>
                <w:b w:val="0"/>
                <w:szCs w:val="22"/>
              </w:rPr>
              <w:t>tipus expedient</w:t>
            </w:r>
            <w:r w:rsidR="00813F1C" w:rsidRPr="00A6716B">
              <w:rPr>
                <w:b w:val="0"/>
                <w:szCs w:val="22"/>
              </w:rPr>
              <w:t xml:space="preserve"> </w:t>
            </w:r>
            <w:r w:rsidRPr="00A6716B">
              <w:rPr>
                <w:b w:val="0"/>
                <w:szCs w:val="22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813F1C" w:rsidP="00813F1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CREATE/</w:t>
            </w:r>
            <w:r w:rsidR="0037560F">
              <w:rPr>
                <w:szCs w:val="22"/>
              </w:rPr>
              <w:t>READ/</w:t>
            </w:r>
            <w:r>
              <w:rPr>
                <w:szCs w:val="22"/>
              </w:rPr>
              <w:t>WRITE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813F1C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Codi estat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813F1C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revdoc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813F1C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Nom estat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813F1C" w:rsidP="00A6716B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Revisant documentació</w:t>
            </w:r>
          </w:p>
        </w:tc>
      </w:tr>
      <w:tr w:rsidR="00331CF3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31CF3" w:rsidRDefault="00E3259F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Codi enumeració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31CF3" w:rsidRDefault="00E3259F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tipexp</w:t>
            </w:r>
          </w:p>
        </w:tc>
      </w:tr>
      <w:tr w:rsidR="00331CF3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31CF3" w:rsidRDefault="00E3259F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Nom enumeració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31CF3" w:rsidRDefault="00E3259F" w:rsidP="00A6716B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</w:tbl>
    <w:p w:rsidR="00A6716B" w:rsidRPr="00A6716B" w:rsidRDefault="00A6716B" w:rsidP="00A6716B">
      <w:pPr>
        <w:pStyle w:val="Llistanumerada2"/>
        <w:numPr>
          <w:ilvl w:val="0"/>
          <w:numId w:val="0"/>
        </w:numPr>
        <w:ind w:left="643" w:hanging="360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7C1FAA" w:rsidRPr="00522433" w:rsidTr="007C1FAA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7C1FAA" w:rsidRPr="00522433" w:rsidRDefault="007C1FAA" w:rsidP="007C1FAA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JP4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7C1FAA" w:rsidRPr="00522433" w:rsidRDefault="007C1FAA" w:rsidP="007C1FAA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7C1FAA" w:rsidRPr="00A6716B" w:rsidTr="007C1FAA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7C1FAA" w:rsidRPr="00A6716B" w:rsidRDefault="007C1FAA" w:rsidP="007C1FAA">
            <w:pPr>
              <w:rPr>
                <w:szCs w:val="22"/>
              </w:rPr>
            </w:pPr>
            <w:r w:rsidRPr="00A6716B">
              <w:rPr>
                <w:szCs w:val="22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7C1FAA" w:rsidRPr="00A6716B" w:rsidRDefault="007C1FAA" w:rsidP="007C1FAA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lastRenderedPageBreak/>
              <w:t>Número de l’expedient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SE-16/2013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Nom de l’expedient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E6BB9">
              <w:rPr>
                <w:szCs w:val="22"/>
              </w:rPr>
              <w:t>SE-16/2013] Expedient de prova Selenium 16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 xml:space="preserve">Nom </w:t>
            </w:r>
            <w:r w:rsidR="001E6BB9" w:rsidRPr="001E6BB9">
              <w:rPr>
                <w:b w:val="0"/>
                <w:bCs w:val="0"/>
                <w:szCs w:val="22"/>
              </w:rPr>
              <w:t xml:space="preserve">de la </w:t>
            </w:r>
            <w:r w:rsidRPr="001E6BB9">
              <w:rPr>
                <w:b w:val="0"/>
                <w:bCs w:val="0"/>
                <w:szCs w:val="22"/>
              </w:rPr>
              <w:t>tasca inicial de l’expedient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tasca1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 xml:space="preserve">Nom </w:t>
            </w:r>
            <w:r w:rsidR="001E6BB9" w:rsidRPr="001E6BB9">
              <w:rPr>
                <w:b w:val="0"/>
                <w:bCs w:val="0"/>
                <w:szCs w:val="22"/>
              </w:rPr>
              <w:t xml:space="preserve">de la </w:t>
            </w:r>
            <w:r w:rsidRPr="001E6BB9">
              <w:rPr>
                <w:b w:val="0"/>
                <w:bCs w:val="0"/>
                <w:szCs w:val="22"/>
              </w:rPr>
              <w:t xml:space="preserve">tasca </w:t>
            </w:r>
            <w:r w:rsidR="001E6BB9" w:rsidRPr="001E6BB9">
              <w:rPr>
                <w:b w:val="0"/>
                <w:bCs w:val="0"/>
                <w:szCs w:val="22"/>
              </w:rPr>
              <w:t xml:space="preserve">següent a l’inicial 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E6BB9">
              <w:rPr>
                <w:szCs w:val="22"/>
              </w:rPr>
              <w:t>tasca2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 xml:space="preserve">Arxiu per adjuntar a una tasca 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1E6BB9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C:</w:t>
            </w:r>
            <w:r w:rsidR="007C1FAA" w:rsidRPr="001E6BB9">
              <w:rPr>
                <w:szCs w:val="22"/>
              </w:rPr>
              <w:t>/docAdjunt.docx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Codi variable a afegir a l’expedient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E6BB9">
              <w:rPr>
                <w:szCs w:val="22"/>
              </w:rPr>
              <w:t>varstr02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Valor de la variable creada a l’expedient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Valor variable string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Codi de l’usuari a qui reasignar una tasca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E6BB9">
              <w:rPr>
                <w:szCs w:val="22"/>
              </w:rPr>
              <w:t>u03420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1E6BB9" w:rsidP="001E6BB9">
            <w:pPr>
              <w:rPr>
                <w:b w:val="0"/>
                <w:bCs w:val="0"/>
                <w:szCs w:val="22"/>
              </w:rPr>
            </w:pPr>
            <w:r>
              <w:rPr>
                <w:b w:val="0"/>
                <w:bCs w:val="0"/>
                <w:szCs w:val="22"/>
              </w:rPr>
              <w:t>Nom del document a esborrar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Nom document 1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1E6BB9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Arxiu a adjuntar a un 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E6BB9">
              <w:rPr>
                <w:szCs w:val="22"/>
              </w:rPr>
              <w:t>c:/docAdjunt.docx</w:t>
            </w: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1E6BB9" w:rsidP="001E6BB9">
            <w:pPr>
              <w:rPr>
                <w:b w:val="0"/>
                <w:bCs w:val="0"/>
                <w:szCs w:val="22"/>
              </w:rPr>
            </w:pPr>
            <w:r w:rsidRPr="001E6BB9">
              <w:rPr>
                <w:b w:val="0"/>
                <w:bCs w:val="0"/>
                <w:szCs w:val="22"/>
              </w:rPr>
              <w:t>Nom del document a adjuntar a un 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cnfStyle w:val="000000000000"/>
              <w:rPr>
                <w:szCs w:val="22"/>
              </w:rPr>
            </w:pPr>
            <w:r w:rsidRPr="001E6BB9">
              <w:rPr>
                <w:szCs w:val="22"/>
              </w:rPr>
              <w:t>Nom document adjunt 1</w:t>
            </w: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</w:p>
        </w:tc>
      </w:tr>
      <w:tr w:rsidR="007C1FAA" w:rsidRPr="00187A91" w:rsidTr="001E6BB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</w:p>
        </w:tc>
      </w:tr>
      <w:tr w:rsidR="007C1FAA" w:rsidRPr="00187A91" w:rsidTr="001E6BB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rPr>
                <w:b w:val="0"/>
                <w:bCs w:val="0"/>
                <w:szCs w:val="22"/>
              </w:rPr>
            </w:pP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7C1FAA" w:rsidRPr="001E6BB9" w:rsidRDefault="007C1FAA" w:rsidP="001E6BB9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</w:p>
        </w:tc>
      </w:tr>
    </w:tbl>
    <w:p w:rsidR="00A6716B" w:rsidRDefault="00A6716B" w:rsidP="00A6716B">
      <w:pPr>
        <w:pStyle w:val="Ttol1"/>
        <w:numPr>
          <w:ilvl w:val="0"/>
          <w:numId w:val="0"/>
        </w:numPr>
        <w:ind w:left="432"/>
      </w:pPr>
    </w:p>
    <w:p w:rsidR="00A6716B" w:rsidRDefault="00A6716B" w:rsidP="00A6716B">
      <w:pPr>
        <w:pStyle w:val="Ttol1"/>
        <w:numPr>
          <w:ilvl w:val="0"/>
          <w:numId w:val="0"/>
        </w:numPr>
        <w:ind w:left="432"/>
      </w:pPr>
    </w:p>
    <w:p w:rsidR="00007890" w:rsidRDefault="00CD2133" w:rsidP="00A6716B">
      <w:pPr>
        <w:pStyle w:val="Ttol1"/>
      </w:pPr>
      <w:r>
        <w:t xml:space="preserve"> </w:t>
      </w:r>
      <w:bookmarkStart w:id="6" w:name="_Toc373160422"/>
      <w:r w:rsidR="00797DC3">
        <w:t>Proves a nivell d’e</w:t>
      </w:r>
      <w:r w:rsidR="00007890">
        <w:t>ntorn</w:t>
      </w:r>
      <w:bookmarkEnd w:id="6"/>
    </w:p>
    <w:p w:rsidR="00115B53" w:rsidRDefault="00115B53" w:rsidP="00115B53">
      <w:pPr>
        <w:pStyle w:val="Llistanumerada2"/>
        <w:numPr>
          <w:ilvl w:val="0"/>
          <w:numId w:val="0"/>
        </w:numPr>
      </w:pPr>
    </w:p>
    <w:p w:rsidR="00115B53" w:rsidRDefault="00115B53" w:rsidP="00466CEE">
      <w:pPr>
        <w:pStyle w:val="Llistanumerada2"/>
        <w:numPr>
          <w:ilvl w:val="0"/>
          <w:numId w:val="20"/>
        </w:numPr>
      </w:pPr>
      <w:r>
        <w:t xml:space="preserve">Pla de proves realitzades a nivell d’entorn. </w:t>
      </w:r>
    </w:p>
    <w:p w:rsidR="00115B53" w:rsidRDefault="00115B53" w:rsidP="00466CEE">
      <w:pPr>
        <w:pStyle w:val="Llistanumerada2"/>
        <w:numPr>
          <w:ilvl w:val="0"/>
          <w:numId w:val="20"/>
        </w:numPr>
      </w:pPr>
      <w:r>
        <w:t>Joc de proves utilitzat: JP1</w:t>
      </w:r>
    </w:p>
    <w:p w:rsidR="00277D5C" w:rsidRDefault="00277D5C" w:rsidP="00466CEE">
      <w:pPr>
        <w:pStyle w:val="Llistanumerada2"/>
        <w:numPr>
          <w:ilvl w:val="0"/>
          <w:numId w:val="20"/>
        </w:numPr>
      </w:pPr>
      <w:r>
        <w:t>Classe Java: EntornTests.java</w:t>
      </w:r>
    </w:p>
    <w:p w:rsidR="00115B53" w:rsidRPr="00115B53" w:rsidRDefault="00115B53" w:rsidP="00115B53">
      <w:pPr>
        <w:pStyle w:val="Llistanumerada2"/>
        <w:numPr>
          <w:ilvl w:val="0"/>
          <w:numId w:val="0"/>
        </w:numPr>
      </w:pPr>
    </w:p>
    <w:p w:rsidR="00B6601F" w:rsidRDefault="00B6601F" w:rsidP="00B6601F">
      <w:pPr>
        <w:pStyle w:val="Llistanumerada2"/>
        <w:numPr>
          <w:ilvl w:val="0"/>
          <w:numId w:val="0"/>
        </w:numPr>
        <w:ind w:left="643" w:hanging="360"/>
      </w:pPr>
    </w:p>
    <w:tbl>
      <w:tblPr>
        <w:tblStyle w:val="Listaclara-nfasis12"/>
        <w:tblW w:w="5000" w:type="pct"/>
        <w:tblLook w:val="04A0"/>
      </w:tblPr>
      <w:tblGrid>
        <w:gridCol w:w="1951"/>
        <w:gridCol w:w="1552"/>
        <w:gridCol w:w="305"/>
        <w:gridCol w:w="2139"/>
        <w:gridCol w:w="3903"/>
      </w:tblGrid>
      <w:tr w:rsidR="00CE3E55" w:rsidRPr="00DD2ED0" w:rsidTr="00A1138D">
        <w:trPr>
          <w:cnfStyle w:val="100000000000"/>
          <w:cantSplit/>
          <w:trHeight w:val="397"/>
          <w:tblHeader/>
        </w:trPr>
        <w:tc>
          <w:tcPr>
            <w:cnfStyle w:val="001000000000"/>
            <w:tcW w:w="990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CE3E55">
            <w:pPr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 xml:space="preserve">DESCRIPCIÓ </w:t>
            </w:r>
            <w:r>
              <w:rPr>
                <w:sz w:val="20"/>
                <w:szCs w:val="22"/>
              </w:rPr>
              <w:t>P</w:t>
            </w:r>
            <w:r w:rsidRPr="00DD2ED0">
              <w:rPr>
                <w:sz w:val="20"/>
                <w:szCs w:val="22"/>
              </w:rPr>
              <w:t>ROVA</w:t>
            </w:r>
          </w:p>
        </w:tc>
        <w:tc>
          <w:tcPr>
            <w:tcW w:w="78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>NOM PROVA</w:t>
            </w:r>
          </w:p>
        </w:tc>
        <w:tc>
          <w:tcPr>
            <w:tcW w:w="1241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</w:p>
        </w:tc>
        <w:tc>
          <w:tcPr>
            <w:tcW w:w="1981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>RESULTAT ESPERAT</w:t>
            </w:r>
          </w:p>
        </w:tc>
      </w:tr>
      <w:tr w:rsidR="00CE3E55" w:rsidRPr="00DD2ED0" w:rsidTr="00CE3E55">
        <w:trPr>
          <w:cnfStyle w:val="000000100000"/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 w:rsidRPr="00DD2ED0">
              <w:rPr>
                <w:szCs w:val="22"/>
              </w:rPr>
              <w:t>Crear un entorn que no existeix.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ENT.1-</w:t>
            </w:r>
            <w:r w:rsidRPr="00DD2ED0">
              <w:rPr>
                <w:szCs w:val="22"/>
              </w:rPr>
              <w:t>Crear entorn</w:t>
            </w:r>
            <w:r>
              <w:rPr>
                <w:szCs w:val="22"/>
              </w:rPr>
              <w:t xml:space="preserve"> actiu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 w:rsidRPr="00DD2ED0">
              <w:rPr>
                <w:szCs w:val="22"/>
              </w:rPr>
              <w:t xml:space="preserve">Creació d’un nou entorn actiu amb el </w:t>
            </w:r>
            <w:r>
              <w:rPr>
                <w:szCs w:val="22"/>
              </w:rPr>
              <w:t>codi i nom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antSplit/>
          <w:trHeight w:val="1073"/>
        </w:trPr>
        <w:tc>
          <w:tcPr>
            <w:cnfStyle w:val="001000000000"/>
            <w:tcW w:w="990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5F2276">
            <w:pPr>
              <w:rPr>
                <w:szCs w:val="22"/>
              </w:rPr>
            </w:pPr>
            <w:r w:rsidRPr="00DD2ED0">
              <w:rPr>
                <w:szCs w:val="22"/>
              </w:rPr>
              <w:t xml:space="preserve">Assignar permisos </w:t>
            </w:r>
            <w:r>
              <w:rPr>
                <w:szCs w:val="22"/>
              </w:rPr>
              <w:t xml:space="preserve">sobre un entorn a un </w:t>
            </w:r>
            <w:r w:rsidRPr="00DD2ED0">
              <w:rPr>
                <w:szCs w:val="22"/>
              </w:rPr>
              <w:t xml:space="preserve">usuari </w:t>
            </w:r>
            <w:r>
              <w:rPr>
                <w:szCs w:val="22"/>
              </w:rPr>
              <w:t>i a un rol</w:t>
            </w:r>
            <w:r w:rsidRPr="00DD2ED0">
              <w:rPr>
                <w:szCs w:val="22"/>
              </w:rPr>
              <w:t>.</w:t>
            </w:r>
          </w:p>
        </w:tc>
        <w:tc>
          <w:tcPr>
            <w:tcW w:w="788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Pr="00172077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 w:rsidRPr="00172077">
              <w:rPr>
                <w:szCs w:val="22"/>
              </w:rPr>
              <w:t>ENT 2-</w:t>
            </w:r>
            <w:r>
              <w:rPr>
                <w:szCs w:val="22"/>
              </w:rPr>
              <w:t>Assignar permisos entorn</w:t>
            </w:r>
          </w:p>
        </w:tc>
        <w:tc>
          <w:tcPr>
            <w:tcW w:w="1241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22AE1">
            <w:pPr>
              <w:cnfStyle w:val="000000000000"/>
              <w:rPr>
                <w:szCs w:val="22"/>
              </w:rPr>
            </w:pPr>
            <w:r w:rsidRPr="00172077">
              <w:rPr>
                <w:szCs w:val="22"/>
              </w:rPr>
              <w:t>ENT 2.1-</w:t>
            </w:r>
            <w:r>
              <w:rPr>
                <w:szCs w:val="22"/>
              </w:rPr>
              <w:t xml:space="preserve">Assignar permisos d’entorn </w:t>
            </w:r>
            <w:r w:rsidRPr="00172077">
              <w:rPr>
                <w:szCs w:val="22"/>
              </w:rPr>
              <w:t>a un usuari</w:t>
            </w:r>
          </w:p>
        </w:tc>
        <w:tc>
          <w:tcPr>
            <w:tcW w:w="1981" w:type="pc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Pr="00DD2ED0" w:rsidRDefault="00CE3E55" w:rsidP="0037371D">
            <w:pPr>
              <w:cnfStyle w:val="000000000000"/>
              <w:rPr>
                <w:szCs w:val="22"/>
              </w:rPr>
            </w:pPr>
            <w:r w:rsidRPr="00DD2ED0">
              <w:rPr>
                <w:szCs w:val="22"/>
              </w:rPr>
              <w:t xml:space="preserve">Dotar a l’usuari </w:t>
            </w:r>
            <w:r w:rsidRPr="00DD2ED0">
              <w:rPr>
                <w:i/>
                <w:szCs w:val="22"/>
              </w:rPr>
              <w:t>admin</w:t>
            </w:r>
            <w:r w:rsidRPr="00DD2ED0">
              <w:rPr>
                <w:szCs w:val="22"/>
              </w:rPr>
              <w:t xml:space="preserve"> dels permisos ORGANIZATION/READ/WRITE/DESIGN sobre l’entorn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nfStyle w:val="000000100000"/>
          <w:cantSplit/>
          <w:trHeight w:val="1072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</w:p>
        </w:tc>
        <w:tc>
          <w:tcPr>
            <w:tcW w:w="78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241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cnfStyle w:val="000000100000"/>
              <w:rPr>
                <w:szCs w:val="22"/>
              </w:rPr>
            </w:pPr>
            <w:r w:rsidRPr="00172077">
              <w:rPr>
                <w:szCs w:val="22"/>
              </w:rPr>
              <w:t>ENT 2.</w:t>
            </w:r>
            <w:r>
              <w:rPr>
                <w:szCs w:val="22"/>
              </w:rPr>
              <w:t>2</w:t>
            </w:r>
            <w:r w:rsidRPr="00172077">
              <w:rPr>
                <w:szCs w:val="22"/>
              </w:rPr>
              <w:t>-</w:t>
            </w:r>
            <w:r>
              <w:rPr>
                <w:szCs w:val="22"/>
              </w:rPr>
              <w:t xml:space="preserve">Assignar permisos d’entorn </w:t>
            </w:r>
            <w:r w:rsidRPr="00172077">
              <w:rPr>
                <w:szCs w:val="22"/>
              </w:rPr>
              <w:t>a un rol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172077">
            <w:pPr>
              <w:cnfStyle w:val="000000100000"/>
              <w:rPr>
                <w:i/>
                <w:szCs w:val="22"/>
              </w:rPr>
            </w:pPr>
            <w:r>
              <w:rPr>
                <w:szCs w:val="22"/>
              </w:rPr>
              <w:t xml:space="preserve">Dotar al rol </w:t>
            </w:r>
            <w:r w:rsidRPr="00CD33EB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DD2ED0">
              <w:rPr>
                <w:szCs w:val="22"/>
              </w:rPr>
              <w:t>del</w:t>
            </w:r>
            <w:r>
              <w:rPr>
                <w:szCs w:val="22"/>
              </w:rPr>
              <w:t xml:space="preserve"> permís READ</w:t>
            </w:r>
            <w:r w:rsidRPr="00DD2ED0"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proves_selenium.</w:t>
            </w:r>
          </w:p>
          <w:p w:rsidR="00CE3E55" w:rsidRPr="00DD2ED0" w:rsidRDefault="00CE3E55" w:rsidP="0017207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Dotar al rol </w:t>
            </w:r>
            <w:r w:rsidRPr="00CD33EB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DD2ED0">
              <w:rPr>
                <w:szCs w:val="22"/>
              </w:rPr>
              <w:t>del</w:t>
            </w:r>
            <w:r>
              <w:rPr>
                <w:szCs w:val="22"/>
              </w:rPr>
              <w:t>s permisos ORGANIZATION/DESIGN</w:t>
            </w:r>
            <w:r w:rsidRPr="00DD2ED0"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Seleccionar un entorn de treball.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BF3D44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ENT.3-</w:t>
            </w:r>
            <w:r w:rsidRPr="00DD2ED0">
              <w:rPr>
                <w:szCs w:val="22"/>
              </w:rPr>
              <w:t>Seleccionar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BF3D44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Seleccionar l’entorn amb el nom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nfStyle w:val="000000100000"/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Marcar un entorn com entorn de treball per defecte.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ENT.4-</w:t>
            </w:r>
            <w:r w:rsidRPr="00DD2ED0">
              <w:rPr>
                <w:szCs w:val="22"/>
              </w:rPr>
              <w:t>Marcar entorn per defecte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l’entorn </w:t>
            </w:r>
            <w:r w:rsidRPr="00DD2ED0">
              <w:rPr>
                <w:szCs w:val="22"/>
              </w:rPr>
              <w:t xml:space="preserve">amb el </w:t>
            </w:r>
            <w:r>
              <w:rPr>
                <w:szCs w:val="22"/>
              </w:rPr>
              <w:t>codi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i/>
                <w:szCs w:val="22"/>
              </w:rPr>
              <w:t xml:space="preserve"> </w:t>
            </w:r>
            <w:r w:rsidRPr="00FD2F58">
              <w:rPr>
                <w:szCs w:val="22"/>
              </w:rPr>
              <w:t>com entorn per defecte</w:t>
            </w:r>
            <w:r w:rsidRPr="00DD2ED0">
              <w:rPr>
                <w:i/>
                <w:szCs w:val="22"/>
              </w:rPr>
              <w:t>.</w:t>
            </w:r>
          </w:p>
        </w:tc>
      </w:tr>
      <w:tr w:rsidR="00CE3E55" w:rsidRPr="00DD2ED0" w:rsidTr="00CE3E55">
        <w:trPr>
          <w:cantSplit/>
          <w:trHeight w:val="540"/>
        </w:trPr>
        <w:tc>
          <w:tcPr>
            <w:cnfStyle w:val="001000000000"/>
            <w:tcW w:w="990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rPr>
                <w:szCs w:val="22"/>
              </w:rPr>
            </w:pPr>
            <w:r w:rsidRPr="00DD2ED0">
              <w:rPr>
                <w:szCs w:val="22"/>
              </w:rPr>
              <w:t>Modificar entorn:</w:t>
            </w:r>
          </w:p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Modificar el títol d’un entorn i marcar-lo com no actiu.</w:t>
            </w:r>
          </w:p>
        </w:tc>
        <w:tc>
          <w:tcPr>
            <w:tcW w:w="943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CE3E55" w:rsidRPr="001B22A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ENT.5-</w:t>
            </w:r>
            <w:r w:rsidRPr="001B22A5">
              <w:rPr>
                <w:szCs w:val="22"/>
              </w:rPr>
              <w:t>Modificar entorn</w:t>
            </w: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ENT.5.1-</w:t>
            </w:r>
            <w:r w:rsidRPr="001B22A5">
              <w:rPr>
                <w:szCs w:val="22"/>
              </w:rPr>
              <w:t>Modificar el títol d’un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B6601F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Canviar el títol de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per </w:t>
            </w:r>
          </w:p>
          <w:p w:rsidR="00CE3E55" w:rsidRPr="00DD2ED0" w:rsidRDefault="00CE3E55" w:rsidP="001B22A5">
            <w:pPr>
              <w:cnfStyle w:val="000000000000"/>
              <w:rPr>
                <w:szCs w:val="22"/>
              </w:rPr>
            </w:pPr>
            <w:r w:rsidRPr="00120DCA">
              <w:rPr>
                <w:i/>
                <w:szCs w:val="22"/>
              </w:rPr>
              <w:t>Entorn de proves 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nfStyle w:val="000000100000"/>
          <w:cantSplit/>
          <w:trHeight w:val="540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rPr>
                <w:szCs w:val="22"/>
              </w:rPr>
            </w:pPr>
          </w:p>
        </w:tc>
        <w:tc>
          <w:tcPr>
            <w:tcW w:w="943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1B22A5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  <w:r>
              <w:rPr>
                <w:szCs w:val="22"/>
              </w:rPr>
              <w:t>ENT.5.2-Marcar</w:t>
            </w:r>
            <w:r w:rsidRPr="001B22A5">
              <w:rPr>
                <w:szCs w:val="22"/>
              </w:rPr>
              <w:t xml:space="preserve"> un entorn</w:t>
            </w:r>
            <w:r>
              <w:rPr>
                <w:szCs w:val="22"/>
              </w:rPr>
              <w:t xml:space="preserve"> com no actiu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B6601F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 xml:space="preserve"> com no actiu.</w:t>
            </w:r>
          </w:p>
        </w:tc>
      </w:tr>
      <w:tr w:rsidR="00CE3E55" w:rsidRPr="00DD2ED0" w:rsidTr="00CE3E55">
        <w:trPr>
          <w:cantSplit/>
          <w:trHeight w:val="540"/>
        </w:trPr>
        <w:tc>
          <w:tcPr>
            <w:cnfStyle w:val="001000000000"/>
            <w:tcW w:w="990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lastRenderedPageBreak/>
              <w:t>Eliminar els permisos d’un usuari i un rol sobre un entorn.</w:t>
            </w:r>
          </w:p>
        </w:tc>
        <w:tc>
          <w:tcPr>
            <w:tcW w:w="943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CE3E55" w:rsidRPr="000C373C" w:rsidRDefault="00CE3E55" w:rsidP="000C373C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ENT.6-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>s</w:t>
            </w:r>
            <w:r w:rsidR="0063757C">
              <w:rPr>
                <w:szCs w:val="22"/>
              </w:rPr>
              <w:t xml:space="preserve"> entorn</w:t>
            </w: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0C373C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ENT.6.1-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 xml:space="preserve">s </w:t>
            </w:r>
            <w:r w:rsidR="001554D2">
              <w:rPr>
                <w:szCs w:val="22"/>
              </w:rPr>
              <w:t xml:space="preserve">d’entorn d’un </w:t>
            </w:r>
            <w:r w:rsidRPr="00DD2ED0">
              <w:rPr>
                <w:szCs w:val="22"/>
              </w:rPr>
              <w:t>usuari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0C373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 l’usuari </w:t>
            </w:r>
            <w:r w:rsidRPr="00120DCA">
              <w:rPr>
                <w:i/>
                <w:szCs w:val="22"/>
              </w:rPr>
              <w:t>admin</w:t>
            </w:r>
            <w:r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nfStyle w:val="000000100000"/>
          <w:cantSplit/>
          <w:trHeight w:val="540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E75B7">
            <w:pPr>
              <w:rPr>
                <w:szCs w:val="22"/>
              </w:rPr>
            </w:pPr>
          </w:p>
        </w:tc>
        <w:tc>
          <w:tcPr>
            <w:tcW w:w="943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0C373C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  <w:r>
              <w:rPr>
                <w:szCs w:val="22"/>
              </w:rPr>
              <w:t>ENT.6.2-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>s</w:t>
            </w:r>
            <w:r w:rsidRPr="000C373C">
              <w:rPr>
                <w:szCs w:val="22"/>
              </w:rPr>
              <w:t xml:space="preserve"> </w:t>
            </w:r>
            <w:r w:rsidR="001554D2">
              <w:rPr>
                <w:szCs w:val="22"/>
              </w:rPr>
              <w:t xml:space="preserve">d’entorn d’un </w:t>
            </w:r>
            <w:r w:rsidRPr="000C373C">
              <w:rPr>
                <w:szCs w:val="22"/>
              </w:rPr>
              <w:t>rol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0C373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del rol </w:t>
            </w:r>
            <w:r w:rsidRPr="00120DCA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Eliminar un entorn.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947DA2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ENT.7-</w:t>
            </w:r>
            <w:r w:rsidRPr="00DD2ED0">
              <w:rPr>
                <w:szCs w:val="22"/>
              </w:rPr>
              <w:t>Eliminar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l’entorn </w:t>
            </w:r>
            <w:r w:rsidRPr="00DD2ED0">
              <w:rPr>
                <w:szCs w:val="22"/>
              </w:rPr>
              <w:t xml:space="preserve">amb el </w:t>
            </w:r>
            <w:r>
              <w:rPr>
                <w:szCs w:val="22"/>
              </w:rPr>
              <w:t>codi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</w:tbl>
    <w:p w:rsidR="00314E59" w:rsidRDefault="00314E59" w:rsidP="00B6601F">
      <w:pPr>
        <w:pStyle w:val="Llistanumerada2"/>
        <w:numPr>
          <w:ilvl w:val="0"/>
          <w:numId w:val="0"/>
        </w:numPr>
        <w:ind w:left="643" w:hanging="360"/>
      </w:pPr>
    </w:p>
    <w:p w:rsidR="00CD2133" w:rsidRDefault="00CD2133" w:rsidP="00B6601F">
      <w:pPr>
        <w:pStyle w:val="Llistanumerada2"/>
        <w:numPr>
          <w:ilvl w:val="0"/>
          <w:numId w:val="0"/>
        </w:numPr>
        <w:ind w:left="643" w:hanging="360"/>
      </w:pPr>
    </w:p>
    <w:p w:rsidR="00B6601F" w:rsidRPr="00314E59" w:rsidRDefault="00314E59" w:rsidP="00314E59">
      <w:pPr>
        <w:pStyle w:val="Ttol2"/>
      </w:pPr>
      <w:bookmarkStart w:id="7" w:name="_Toc373160423"/>
      <w:r>
        <w:t>ENT.1</w:t>
      </w:r>
      <w:r w:rsidR="004C1382">
        <w:t xml:space="preserve"> </w:t>
      </w:r>
      <w:r w:rsidRPr="00314E59">
        <w:t>Crear entorn actiu</w:t>
      </w:r>
      <w:bookmarkEnd w:id="7"/>
    </w:p>
    <w:p w:rsidR="00BF3D44" w:rsidRDefault="00BF3D44" w:rsidP="00466CEE">
      <w:pPr>
        <w:pStyle w:val="Llistanumerada2"/>
        <w:numPr>
          <w:ilvl w:val="0"/>
          <w:numId w:val="4"/>
        </w:numPr>
      </w:pPr>
      <w:r>
        <w:t>Entorns existents:</w:t>
      </w:r>
    </w:p>
    <w:p w:rsidR="00BF3D44" w:rsidRDefault="00BF3D44" w:rsidP="00BF3D44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6" name="Imatge 3" descr="C:\Documents and Settings\paulac\workspace\helium-2.6\helium-selenium\screenshots\CR\entorns\crear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entorns\crear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BF3D44" w:rsidP="00BF3D44">
      <w:pPr>
        <w:pStyle w:val="Llistanumerada2"/>
        <w:numPr>
          <w:ilvl w:val="0"/>
          <w:numId w:val="0"/>
        </w:numPr>
        <w:ind w:left="643" w:hanging="360"/>
      </w:pPr>
    </w:p>
    <w:p w:rsidR="00314E59" w:rsidRDefault="00314E59" w:rsidP="00466CEE">
      <w:pPr>
        <w:pStyle w:val="Llistanumerada2"/>
        <w:numPr>
          <w:ilvl w:val="0"/>
          <w:numId w:val="4"/>
        </w:numPr>
      </w:pPr>
      <w:r>
        <w:t>Alta de l’entorn</w:t>
      </w:r>
      <w:r w:rsidR="00BF3D44">
        <w:t xml:space="preserve"> com actiu</w:t>
      </w:r>
      <w:r w:rsidR="0021789A">
        <w:t>:</w:t>
      </w:r>
    </w:p>
    <w:p w:rsidR="007D5BA4" w:rsidRDefault="007D5BA4" w:rsidP="00B6601F">
      <w:pPr>
        <w:pStyle w:val="Llistanumerada2"/>
        <w:numPr>
          <w:ilvl w:val="0"/>
          <w:numId w:val="0"/>
        </w:numPr>
        <w:ind w:left="643" w:hanging="360"/>
      </w:pPr>
    </w:p>
    <w:p w:rsidR="00314E59" w:rsidRPr="00B6601F" w:rsidRDefault="00314E59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13" name="Imatge 13" descr="C:\Documents and Settings\paulac\workspace\helium-2.6\helium-selenium\screenshots\CR\inicialitzar\entornCrear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inicialitzar\entornCrear_0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2FD" w:rsidRPr="00F032FD" w:rsidRDefault="00F032FD" w:rsidP="00F032FD"/>
    <w:p w:rsidR="004E716D" w:rsidRDefault="004E716D" w:rsidP="00007890">
      <w:pPr>
        <w:pStyle w:val="Llistanumerada2"/>
        <w:numPr>
          <w:ilvl w:val="0"/>
          <w:numId w:val="0"/>
        </w:numPr>
        <w:ind w:left="643" w:hanging="360"/>
      </w:pPr>
    </w:p>
    <w:p w:rsidR="00314E59" w:rsidRDefault="00314E59" w:rsidP="00466CEE">
      <w:pPr>
        <w:pStyle w:val="Llistanumerada2"/>
        <w:numPr>
          <w:ilvl w:val="0"/>
          <w:numId w:val="4"/>
        </w:numPr>
      </w:pPr>
      <w:r>
        <w:t>Resultat</w:t>
      </w:r>
      <w:r w:rsidR="00DD6B0C">
        <w:t xml:space="preserve"> alta de l’entorn</w:t>
      </w:r>
      <w:r w:rsidR="00127755">
        <w:t>:</w:t>
      </w:r>
    </w:p>
    <w:p w:rsidR="00314E59" w:rsidRDefault="00314E59" w:rsidP="00007890">
      <w:pPr>
        <w:pStyle w:val="Llistanumerada2"/>
        <w:numPr>
          <w:ilvl w:val="0"/>
          <w:numId w:val="0"/>
        </w:numPr>
        <w:ind w:left="643" w:hanging="360"/>
      </w:pPr>
    </w:p>
    <w:p w:rsidR="00B6601F" w:rsidRDefault="00BF3D44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6472" cy="3960000"/>
            <wp:effectExtent l="19050" t="19050" r="12678" b="21450"/>
            <wp:docPr id="51" name="Imatge 4" descr="C:\Documents and Settings\paulac\workspace\helium-2.6\helium-selenium\screenshots\CR\entorns\crear\entornCrearActiu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entorns\crear\entornCrearActiu_0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2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1F" w:rsidRDefault="00B6601F" w:rsidP="00007890">
      <w:pPr>
        <w:pStyle w:val="Llistanumerada2"/>
        <w:numPr>
          <w:ilvl w:val="0"/>
          <w:numId w:val="0"/>
        </w:numPr>
        <w:ind w:left="643" w:hanging="360"/>
      </w:pPr>
    </w:p>
    <w:p w:rsidR="00A77402" w:rsidRDefault="004C1382" w:rsidP="00127755">
      <w:pPr>
        <w:pStyle w:val="Ttol2"/>
      </w:pPr>
      <w:bookmarkStart w:id="8" w:name="_Toc373160424"/>
      <w:r>
        <w:lastRenderedPageBreak/>
        <w:t xml:space="preserve">ENT.2 </w:t>
      </w:r>
      <w:r w:rsidR="00A77402">
        <w:t>Assignar permisos entorn</w:t>
      </w:r>
      <w:bookmarkEnd w:id="8"/>
    </w:p>
    <w:p w:rsidR="00C422B9" w:rsidRDefault="00C422B9" w:rsidP="00C422B9">
      <w:pPr>
        <w:pStyle w:val="Ttol3"/>
      </w:pPr>
      <w:bookmarkStart w:id="9" w:name="_Toc373160425"/>
      <w:r>
        <w:t>ENT.2.1 Assignar permisos d’entorn a un usuari</w:t>
      </w:r>
      <w:bookmarkEnd w:id="9"/>
    </w:p>
    <w:p w:rsidR="002F358F" w:rsidRDefault="002F358F" w:rsidP="00466CEE">
      <w:pPr>
        <w:pStyle w:val="Llistanumerada2"/>
        <w:numPr>
          <w:ilvl w:val="0"/>
          <w:numId w:val="5"/>
        </w:numPr>
      </w:pPr>
      <w:r>
        <w:t xml:space="preserve">Llista d’entorns </w:t>
      </w:r>
      <w:r w:rsidR="00E2687C">
        <w:t>existents</w:t>
      </w:r>
      <w:r>
        <w:t>:</w:t>
      </w:r>
    </w:p>
    <w:p w:rsidR="002F358F" w:rsidRDefault="008F1569" w:rsidP="002F358F">
      <w:pPr>
        <w:pStyle w:val="Llistanumerada2"/>
        <w:numPr>
          <w:ilvl w:val="0"/>
          <w:numId w:val="0"/>
        </w:numPr>
        <w:ind w:left="72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92" name="Imatge 12" descr="C:\Documents and Settings\paulac\workspace\helium-2.6\helium-selenium\screenshots\CR\entorns\permisos\cre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entorns\permisos\cre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58F" w:rsidRDefault="002F358F" w:rsidP="002F358F">
      <w:pPr>
        <w:pStyle w:val="Llistanumerada2"/>
        <w:numPr>
          <w:ilvl w:val="0"/>
          <w:numId w:val="0"/>
        </w:numPr>
        <w:ind w:left="720"/>
      </w:pPr>
    </w:p>
    <w:p w:rsidR="00C422B9" w:rsidRDefault="00C422B9" w:rsidP="00466CEE">
      <w:pPr>
        <w:pStyle w:val="Llistanumerada2"/>
        <w:numPr>
          <w:ilvl w:val="0"/>
          <w:numId w:val="5"/>
        </w:numPr>
      </w:pPr>
      <w:r>
        <w:t>Alta dels permisos sobre l’entorn:</w:t>
      </w:r>
      <w:r w:rsidR="007C1FAE">
        <w:t xml:space="preserve"> </w:t>
      </w:r>
      <w:r>
        <w:t>introduir la informació sobre els permisos a assignar a l’usuari.</w:t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89" name="Imatge 16" descr="C:\Documents and Settings\paulac\workspace\helium-2.6\helium-selenium\screenshots\CR\inicialitzar\entornPermisos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inicialitzar\entornPermisos_0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466CEE">
      <w:pPr>
        <w:pStyle w:val="Llistanumerada2"/>
        <w:numPr>
          <w:ilvl w:val="0"/>
          <w:numId w:val="5"/>
        </w:numPr>
      </w:pPr>
      <w:r>
        <w:t>Resultat de l’alta de permisos a usuari sobre l’entorn:</w:t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90" name="Imatge 17" descr="C:\Documents and Settings\paulac\workspace\helium-2.6\helium-selenium\screenshots\CR\inicialitzar\entornPermisos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inicialitzar\entornPermisos_0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Ttol3"/>
      </w:pPr>
      <w:bookmarkStart w:id="10" w:name="_Toc373160426"/>
      <w:r>
        <w:t>ENT.2.2 Assignar permisos d’entorn a un rol</w:t>
      </w:r>
      <w:bookmarkEnd w:id="10"/>
    </w:p>
    <w:p w:rsidR="007C1FAE" w:rsidRDefault="007C1FAE" w:rsidP="00466CEE">
      <w:pPr>
        <w:pStyle w:val="Llistanumerada2"/>
        <w:numPr>
          <w:ilvl w:val="0"/>
          <w:numId w:val="30"/>
        </w:numPr>
      </w:pPr>
      <w:r>
        <w:lastRenderedPageBreak/>
        <w:t xml:space="preserve">Llista d’entorns </w:t>
      </w:r>
      <w:r w:rsidR="00E2687C">
        <w:t>existents</w:t>
      </w:r>
      <w:r>
        <w:t>:</w:t>
      </w:r>
    </w:p>
    <w:p w:rsidR="007C1FAE" w:rsidRDefault="007C1FAE" w:rsidP="007C1FAE">
      <w:pPr>
        <w:pStyle w:val="Llistanumerada2"/>
        <w:numPr>
          <w:ilvl w:val="0"/>
          <w:numId w:val="0"/>
        </w:numPr>
        <w:ind w:left="72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93" name="Imatge 12" descr="C:\Documents and Settings\paulac\workspace\helium-2.6\helium-selenium\screenshots\CR\entorns\permisos\cre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entorns\permisos\cre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FAE" w:rsidRDefault="007C1FAE" w:rsidP="007C1FAE">
      <w:pPr>
        <w:pStyle w:val="Llistanumerada2"/>
        <w:numPr>
          <w:ilvl w:val="0"/>
          <w:numId w:val="0"/>
        </w:numPr>
        <w:ind w:left="720"/>
      </w:pPr>
    </w:p>
    <w:p w:rsidR="007C1FAE" w:rsidRDefault="007C1FAE" w:rsidP="00466CEE">
      <w:pPr>
        <w:pStyle w:val="Llistanumerada2"/>
        <w:numPr>
          <w:ilvl w:val="0"/>
          <w:numId w:val="30"/>
        </w:numPr>
      </w:pPr>
      <w:r>
        <w:t>Alta dels permisos sobre l’entorn: introduir la informació sobre els permisos a assignar al rol.</w:t>
      </w:r>
    </w:p>
    <w:p w:rsidR="007C1FAE" w:rsidRDefault="007C1FAE" w:rsidP="007C1FAE">
      <w:pPr>
        <w:pStyle w:val="Llistanumerada2"/>
        <w:numPr>
          <w:ilvl w:val="0"/>
          <w:numId w:val="0"/>
        </w:numPr>
        <w:ind w:left="643" w:hanging="360"/>
      </w:pPr>
    </w:p>
    <w:p w:rsidR="007C1FAE" w:rsidRDefault="004110EE" w:rsidP="004110EE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95" name="Imatge 14" descr="C:\Documents and Settings\paulac\workspace\helium-2.6\helium-selenium\screenshots\CR\entorns\permisos\crear\rol\permisos_afegir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entorns\permisos\crear\rol\permisos_afegir_0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FAE" w:rsidRDefault="007C1FAE" w:rsidP="007C1FAE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4110EE" w:rsidRDefault="004110EE" w:rsidP="00466CEE">
      <w:pPr>
        <w:pStyle w:val="Llistanumerada2"/>
        <w:numPr>
          <w:ilvl w:val="0"/>
          <w:numId w:val="30"/>
        </w:numPr>
      </w:pPr>
      <w:r>
        <w:t xml:space="preserve">Resultat de l’alta </w:t>
      </w:r>
      <w:r w:rsidR="00A15071">
        <w:t>del permís READ i assignació de nous permisos</w:t>
      </w:r>
      <w:r>
        <w:t>:</w:t>
      </w:r>
    </w:p>
    <w:p w:rsidR="004110EE" w:rsidRDefault="004110EE" w:rsidP="004110EE">
      <w:pPr>
        <w:pStyle w:val="Llistanumerada2"/>
        <w:numPr>
          <w:ilvl w:val="0"/>
          <w:numId w:val="0"/>
        </w:numPr>
        <w:ind w:left="643" w:hanging="360"/>
      </w:pPr>
    </w:p>
    <w:p w:rsidR="004110EE" w:rsidRDefault="004110EE" w:rsidP="004110EE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96" name="Imatge 15" descr="C:\Documents and Settings\paulac\workspace\helium-2.6\helium-selenium\screenshots\CR\entorns\permisos\crear\rol\permisos_afegir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entorns\permisos\crear\rol\permisos_afegir_0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02" w:rsidRDefault="00A77402" w:rsidP="00A77402"/>
    <w:p w:rsidR="00C422B9" w:rsidRDefault="00A15071" w:rsidP="00466CEE">
      <w:pPr>
        <w:pStyle w:val="Pargrafdellista"/>
        <w:numPr>
          <w:ilvl w:val="0"/>
          <w:numId w:val="30"/>
        </w:numPr>
      </w:pPr>
      <w:r>
        <w:t>Resultat d’a</w:t>
      </w:r>
      <w:r w:rsidR="00B6107F">
        <w:t>fegir els permisos ORGANIZATION i DESIGN:</w:t>
      </w:r>
    </w:p>
    <w:p w:rsidR="00B6107F" w:rsidRDefault="00B6107F" w:rsidP="00B6107F"/>
    <w:p w:rsidR="00B6107F" w:rsidRDefault="00B6107F" w:rsidP="00B6107F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98" name="Imatge 17" descr="C:\Documents and Settings\paulac\workspace\helium-2.6\helium-selenium\screenshots\CR\entorns\permisos\crear\rol\permisos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entorns\permisos\crear\rol\permisos_0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Pr="00A77402" w:rsidRDefault="00C422B9" w:rsidP="00A77402"/>
    <w:p w:rsidR="00D730DC" w:rsidRDefault="00A77402" w:rsidP="00127755">
      <w:pPr>
        <w:pStyle w:val="Ttol2"/>
      </w:pPr>
      <w:bookmarkStart w:id="11" w:name="_Toc373160427"/>
      <w:r>
        <w:t>ENT.3</w:t>
      </w:r>
      <w:r w:rsidR="00D730DC">
        <w:t xml:space="preserve"> Seleccionar entorn</w:t>
      </w:r>
      <w:bookmarkEnd w:id="11"/>
    </w:p>
    <w:p w:rsidR="00D730DC" w:rsidRDefault="00D730DC" w:rsidP="00466CEE">
      <w:pPr>
        <w:pStyle w:val="Pargrafdellista"/>
        <w:numPr>
          <w:ilvl w:val="0"/>
          <w:numId w:val="28"/>
        </w:numPr>
      </w:pPr>
      <w:r>
        <w:t>Llista d’entorns</w:t>
      </w:r>
      <w:r w:rsidR="00E2687C">
        <w:t xml:space="preserve"> existents</w:t>
      </w:r>
      <w:r>
        <w:t>:</w:t>
      </w:r>
    </w:p>
    <w:p w:rsidR="00D730DC" w:rsidRDefault="00D730DC" w:rsidP="00D730DC"/>
    <w:p w:rsidR="00D730DC" w:rsidRDefault="00BF3D44" w:rsidP="00D730D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70" name="Imatge 5" descr="C:\Documents and Settings\paulac\workspace\helium-2.6\helium-selenium\screenshots\CR\entorns\seleccionar\form\entor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entorns\seleccionar\form\entorns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DC" w:rsidRDefault="00D730DC" w:rsidP="00D730DC"/>
    <w:p w:rsidR="00D730DC" w:rsidRDefault="00D730DC" w:rsidP="00466CEE">
      <w:pPr>
        <w:pStyle w:val="Pargrafdellista"/>
        <w:numPr>
          <w:ilvl w:val="0"/>
          <w:numId w:val="28"/>
        </w:numPr>
      </w:pPr>
      <w:r>
        <w:t>Resultat de seleccionar l’entorn proves_selenium:</w:t>
      </w:r>
    </w:p>
    <w:p w:rsidR="00D730DC" w:rsidRDefault="00D730DC" w:rsidP="00D730DC"/>
    <w:p w:rsidR="00BF3D44" w:rsidRDefault="00965EDA" w:rsidP="00965EDA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72" name="Imatge 7" descr="C:\Documents and Settings\paulac\workspace\helium-2.6\helium-selenium\screenshots\CR\entorns\seleccionar\form\entornAc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entorns\seleccionar\form\entornActua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BF3D44" w:rsidP="00D730DC"/>
    <w:p w:rsidR="00BF3D44" w:rsidRPr="00BF3D44" w:rsidRDefault="00BF3D44" w:rsidP="00BF3D44">
      <w:pPr>
        <w:tabs>
          <w:tab w:val="left" w:pos="2305"/>
          <w:tab w:val="left" w:pos="3633"/>
          <w:tab w:val="left" w:pos="4126"/>
        </w:tabs>
        <w:ind w:left="360"/>
        <w:jc w:val="center"/>
        <w:rPr>
          <w:szCs w:val="22"/>
          <w:lang w:val="es-ES"/>
        </w:rPr>
      </w:pPr>
    </w:p>
    <w:p w:rsidR="00BF3D44" w:rsidRPr="00BF3D44" w:rsidRDefault="00BF3D44" w:rsidP="00BF3D44">
      <w:pPr>
        <w:tabs>
          <w:tab w:val="left" w:pos="2305"/>
          <w:tab w:val="left" w:pos="3633"/>
          <w:tab w:val="left" w:pos="4126"/>
        </w:tabs>
        <w:ind w:left="360"/>
        <w:jc w:val="center"/>
        <w:rPr>
          <w:szCs w:val="22"/>
          <w:lang w:val="es-ES"/>
        </w:rPr>
      </w:pPr>
    </w:p>
    <w:p w:rsidR="00BF3D44" w:rsidRDefault="00965EDA" w:rsidP="00965EDA">
      <w:pPr>
        <w:pStyle w:val="Ttol2"/>
        <w:rPr>
          <w:lang w:val="es-ES"/>
        </w:rPr>
      </w:pPr>
      <w:bookmarkStart w:id="12" w:name="_Toc373160428"/>
      <w:r>
        <w:rPr>
          <w:lang w:val="es-ES"/>
        </w:rPr>
        <w:t>ENT.</w:t>
      </w:r>
      <w:r w:rsidR="00A77402">
        <w:rPr>
          <w:lang w:val="es-ES"/>
        </w:rPr>
        <w:t>4</w:t>
      </w:r>
      <w:r>
        <w:rPr>
          <w:lang w:val="es-ES"/>
        </w:rPr>
        <w:t xml:space="preserve"> </w:t>
      </w:r>
      <w:r w:rsidR="00BF3D44" w:rsidRPr="00965EDA">
        <w:rPr>
          <w:lang w:val="es-ES"/>
        </w:rPr>
        <w:t>Marcar entorn per defecte</w:t>
      </w:r>
      <w:bookmarkEnd w:id="12"/>
    </w:p>
    <w:p w:rsidR="00965EDA" w:rsidRDefault="00965EDA" w:rsidP="00965EDA">
      <w:pPr>
        <w:rPr>
          <w:lang w:val="es-ES"/>
        </w:rPr>
      </w:pPr>
    </w:p>
    <w:p w:rsidR="00965EDA" w:rsidRPr="00965EDA" w:rsidRDefault="00965EDA" w:rsidP="00466CEE">
      <w:pPr>
        <w:pStyle w:val="Pargrafdel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Entorns </w:t>
      </w:r>
      <w:r w:rsidR="00E2687C">
        <w:t>existents</w:t>
      </w:r>
      <w:r>
        <w:rPr>
          <w:lang w:val="es-ES"/>
        </w:rPr>
        <w:t>:</w:t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75" name="Imatge 10" descr="C:\Documents and Settings\paulac\workspace\helium-2.6\helium-selenium\screenshots\CR\entorns\default\entornDefec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entorns\default\entornDefecte_0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noProof/>
          <w:szCs w:val="22"/>
          <w:lang w:val="es-ES"/>
        </w:rPr>
      </w:pPr>
    </w:p>
    <w:p w:rsidR="00965EDA" w:rsidRPr="00965EDA" w:rsidRDefault="00965EDA" w:rsidP="00466CEE">
      <w:pPr>
        <w:pStyle w:val="Pargrafdellista"/>
        <w:numPr>
          <w:ilvl w:val="0"/>
          <w:numId w:val="29"/>
        </w:numPr>
        <w:tabs>
          <w:tab w:val="left" w:pos="2305"/>
          <w:tab w:val="left" w:pos="3633"/>
          <w:tab w:val="left" w:pos="4126"/>
        </w:tabs>
        <w:jc w:val="both"/>
        <w:rPr>
          <w:noProof/>
          <w:szCs w:val="22"/>
          <w:lang w:val="es-ES"/>
        </w:rPr>
      </w:pPr>
      <w:r>
        <w:rPr>
          <w:noProof/>
          <w:szCs w:val="22"/>
          <w:lang w:val="es-ES"/>
        </w:rPr>
        <w:t>Sel</w:t>
      </w:r>
      <w:r w:rsidR="00E915D2">
        <w:rPr>
          <w:noProof/>
          <w:szCs w:val="22"/>
          <w:lang w:val="es-ES"/>
        </w:rPr>
        <w:t>e</w:t>
      </w:r>
      <w:r>
        <w:rPr>
          <w:noProof/>
          <w:szCs w:val="22"/>
          <w:lang w:val="es-ES"/>
        </w:rPr>
        <w:t>ccionar nou entorn per defecte:</w:t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noProof/>
          <w:szCs w:val="22"/>
          <w:lang w:val="es-ES"/>
        </w:rPr>
      </w:pP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88" name="Imatge 11" descr="C:\Documents and Settings\paulac\workspace\helium-2.6\helium-selenium\screenshots\CR\entorns\default\entornDefec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entorns\default\entornDefecte_0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965EDA" w:rsidRDefault="00986824" w:rsidP="00466CEE">
      <w:pPr>
        <w:pStyle w:val="Pargrafdellista"/>
        <w:numPr>
          <w:ilvl w:val="0"/>
          <w:numId w:val="29"/>
        </w:num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  <w:r>
        <w:rPr>
          <w:szCs w:val="22"/>
          <w:lang w:val="es-ES"/>
        </w:rPr>
        <w:t>Accés a l’entorn per defecte en iniciar el gestor d’expedients:</w:t>
      </w:r>
    </w:p>
    <w:p w:rsidR="00986824" w:rsidRDefault="00986824" w:rsidP="00986824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986824" w:rsidRPr="00986824" w:rsidRDefault="004D1184" w:rsidP="004D1184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7537" cy="3960000"/>
            <wp:effectExtent l="19050" t="19050" r="11613" b="21450"/>
            <wp:docPr id="100" name="Imatge 19" descr="C:\Documents and Settings\paulac\workspace\helium-2.6\helium-selenium\screenshots\CR\entorns\default\entornAc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entorns\default\entornActua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537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Pr="00965EDA" w:rsidRDefault="00965EDA" w:rsidP="00965EDA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BF3D44" w:rsidRPr="00714410" w:rsidRDefault="004D1184" w:rsidP="004D1184">
      <w:pPr>
        <w:pStyle w:val="Ttol2"/>
        <w:jc w:val="both"/>
      </w:pPr>
      <w:bookmarkStart w:id="13" w:name="_Toc373160429"/>
      <w:r w:rsidRPr="00714410">
        <w:t>ENT</w:t>
      </w:r>
      <w:r w:rsidR="00A77402" w:rsidRPr="00714410">
        <w:t>.5 Modificar entorn</w:t>
      </w:r>
      <w:bookmarkEnd w:id="13"/>
    </w:p>
    <w:p w:rsidR="00BF3D44" w:rsidRPr="00714410" w:rsidRDefault="0031145E" w:rsidP="0031145E">
      <w:pPr>
        <w:pStyle w:val="Ttol3"/>
      </w:pPr>
      <w:bookmarkStart w:id="14" w:name="_Toc373160430"/>
      <w:r w:rsidRPr="00714410">
        <w:t>ENT 5.1. Modificar el títol d’un entorn</w:t>
      </w:r>
      <w:bookmarkEnd w:id="14"/>
    </w:p>
    <w:p w:rsidR="0031145E" w:rsidRPr="00714410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</w:pPr>
      <w:r w:rsidRPr="00714410">
        <w:t xml:space="preserve">Entorns </w:t>
      </w:r>
      <w:r>
        <w:t>existents</w:t>
      </w:r>
      <w:r w:rsidRPr="00714410">
        <w:t>:</w:t>
      </w:r>
    </w:p>
    <w:p w:rsidR="0031145E" w:rsidRPr="00714410" w:rsidRDefault="00714410" w:rsidP="00714410">
      <w:pPr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22" name="Imatge 33" descr="C:\Documents and Settings\paulac\workspace\helium-2.6\helium-selenium\screenshots\CR\entorns\titol\1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paulac\workspace\helium-2.6\helium-selenium\screenshots\CR\entorns\titol\1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10" w:rsidRPr="00714410" w:rsidRDefault="00714410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  <w:tabs>
          <w:tab w:val="left" w:pos="2305"/>
          <w:tab w:val="left" w:pos="3633"/>
          <w:tab w:val="left" w:pos="4126"/>
        </w:tabs>
        <w:rPr>
          <w:szCs w:val="22"/>
        </w:rPr>
      </w:pPr>
      <w:r w:rsidRPr="00714410">
        <w:rPr>
          <w:szCs w:val="22"/>
        </w:rPr>
        <w:t>Modificar el títol de l’entorn:</w:t>
      </w:r>
    </w:p>
    <w:p w:rsidR="00714410" w:rsidRPr="00714410" w:rsidRDefault="00714410" w:rsidP="00714410">
      <w:pPr>
        <w:pStyle w:val="Pargrafdellista"/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23" name="Imatge 34" descr="C:\Documents and Settings\paulac\workspace\helium-2.6\helium-selenium\screenshots\CR\entorns\titol\2canviTit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entorns\titol\2canviTitol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22"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24" name="Imatge 35" descr="C:\Documents and Settings\paulac\workspace\helium-2.6\helium-selenium\screenshots\CR\entorns\titol\3canviTit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entorns\titol\3canviTitol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10" w:rsidRPr="00714410" w:rsidRDefault="00714410" w:rsidP="00714410">
      <w:pPr>
        <w:pStyle w:val="Pargrafdellista"/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  <w:tabs>
          <w:tab w:val="left" w:pos="2305"/>
          <w:tab w:val="left" w:pos="3633"/>
          <w:tab w:val="left" w:pos="4126"/>
        </w:tabs>
        <w:rPr>
          <w:szCs w:val="22"/>
        </w:rPr>
      </w:pPr>
      <w:r w:rsidRPr="00714410">
        <w:rPr>
          <w:szCs w:val="22"/>
        </w:rPr>
        <w:t>Resultat de modificar el títol de l’entorn:</w:t>
      </w:r>
    </w:p>
    <w:p w:rsidR="00714410" w:rsidRPr="00714410" w:rsidRDefault="00714410" w:rsidP="00714410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714410">
      <w:pPr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125" name="Imatge 36" descr="C:\Documents and Settings\paulac\workspace\helium-2.6\helium-selenium\screenshots\CR\entorns\actiu\4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entorns\actiu\4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Pr="00714410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BF3D44" w:rsidRPr="00714410" w:rsidRDefault="000F11CC" w:rsidP="000F11CC">
      <w:pPr>
        <w:pStyle w:val="Ttol3"/>
      </w:pPr>
      <w:bookmarkStart w:id="15" w:name="_Toc373160431"/>
      <w:r w:rsidRPr="00714410">
        <w:t>ENT 5.2 Marcar un entorn com no actiu</w:t>
      </w:r>
      <w:bookmarkEnd w:id="15"/>
    </w:p>
    <w:p w:rsidR="000F11CC" w:rsidRPr="00714410" w:rsidRDefault="000F11CC" w:rsidP="000F11CC"/>
    <w:p w:rsidR="000F11CC" w:rsidRPr="00714410" w:rsidRDefault="000F11CC" w:rsidP="00466CEE">
      <w:pPr>
        <w:pStyle w:val="Pargrafdellista"/>
        <w:numPr>
          <w:ilvl w:val="0"/>
          <w:numId w:val="34"/>
        </w:numPr>
      </w:pPr>
      <w:r w:rsidRPr="00714410">
        <w:t xml:space="preserve">Entorns </w:t>
      </w:r>
      <w:r w:rsidR="00E2687C">
        <w:t>existents</w:t>
      </w:r>
      <w:r w:rsidRPr="00714410">
        <w:t>:</w:t>
      </w:r>
    </w:p>
    <w:p w:rsidR="000F11CC" w:rsidRPr="00714410" w:rsidRDefault="000F11CC" w:rsidP="000F11CC"/>
    <w:p w:rsidR="000F11CC" w:rsidRDefault="000F11CC" w:rsidP="000F11CC">
      <w:pPr>
        <w:jc w:val="center"/>
        <w:rPr>
          <w:lang w:val="es-ES"/>
        </w:rPr>
      </w:pPr>
      <w:r w:rsidRPr="000F11CC"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20" name="Imatge 31" descr="C:\Documents and Settings\paulac\workspace\helium-2.6\helium-selenium\screenshots\CR\entorns\actiu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entorns\actiu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Default="000F11CC" w:rsidP="000F11CC">
      <w:pPr>
        <w:rPr>
          <w:lang w:val="es-ES"/>
        </w:rPr>
      </w:pPr>
    </w:p>
    <w:p w:rsidR="000F11CC" w:rsidRPr="000F11CC" w:rsidRDefault="000F11CC" w:rsidP="00466CEE">
      <w:pPr>
        <w:pStyle w:val="Pargrafdellista"/>
        <w:numPr>
          <w:ilvl w:val="0"/>
          <w:numId w:val="34"/>
        </w:numPr>
      </w:pPr>
      <w:r w:rsidRPr="000F11CC">
        <w:t>Desmarcar el camp actiu de l’entorn:</w:t>
      </w:r>
    </w:p>
    <w:p w:rsidR="000F11CC" w:rsidRPr="000F11CC" w:rsidRDefault="000F11CC" w:rsidP="000F11CC"/>
    <w:p w:rsidR="000F11CC" w:rsidRPr="000F11CC" w:rsidRDefault="000F11CC" w:rsidP="000F11CC">
      <w:pPr>
        <w:jc w:val="center"/>
      </w:pPr>
      <w:r w:rsidRPr="000F11CC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21" name="Imatge 30" descr="C:\Documents and Settings\paulac\workspace\helium-2.6\helium-selenium\screenshots\CR\entorns\actiu\entornCan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entorns\actiu\entornCanvi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Pr="000F11CC" w:rsidRDefault="000F11CC" w:rsidP="000F11CC"/>
    <w:p w:rsidR="000F11CC" w:rsidRPr="000F11CC" w:rsidRDefault="000F11CC" w:rsidP="00466CEE">
      <w:pPr>
        <w:pStyle w:val="Pargrafdellista"/>
        <w:numPr>
          <w:ilvl w:val="0"/>
          <w:numId w:val="34"/>
        </w:numPr>
      </w:pPr>
      <w:r w:rsidRPr="000F11CC">
        <w:t>Resultat de la modificació:</w:t>
      </w:r>
    </w:p>
    <w:p w:rsidR="000F11CC" w:rsidRDefault="000F11CC" w:rsidP="000F11C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9" name="Imatge 32" descr="C:\Documents and Settings\paulac\workspace\helium-2.6\helium-selenium\screenshots\CR\entorns\actiu\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entorns\actiu\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Pr="000F11CC" w:rsidRDefault="000F11CC" w:rsidP="000F11CC">
      <w:pPr>
        <w:rPr>
          <w:lang w:val="es-ES"/>
        </w:rPr>
      </w:pPr>
    </w:p>
    <w:p w:rsidR="00BF3D44" w:rsidRPr="00495984" w:rsidRDefault="00A77402" w:rsidP="00A77402">
      <w:pPr>
        <w:pStyle w:val="Ttol2"/>
        <w:rPr>
          <w:lang w:val="es-ES"/>
        </w:rPr>
      </w:pPr>
      <w:bookmarkStart w:id="16" w:name="_Toc373160432"/>
      <w:r>
        <w:rPr>
          <w:lang w:val="es-ES"/>
        </w:rPr>
        <w:t xml:space="preserve">ENT.6 </w:t>
      </w:r>
      <w:r w:rsidR="00BF3D44" w:rsidRPr="00495984">
        <w:rPr>
          <w:lang w:val="es-ES"/>
        </w:rPr>
        <w:t>Eliminar</w:t>
      </w:r>
      <w:r>
        <w:rPr>
          <w:lang w:val="es-ES"/>
        </w:rPr>
        <w:t xml:space="preserve"> permisos</w:t>
      </w:r>
      <w:r w:rsidR="00C422B9">
        <w:rPr>
          <w:lang w:val="es-ES"/>
        </w:rPr>
        <w:t xml:space="preserve"> entorn</w:t>
      </w:r>
      <w:bookmarkEnd w:id="16"/>
    </w:p>
    <w:p w:rsidR="00BF3D44" w:rsidRDefault="0031145E" w:rsidP="0031145E">
      <w:pPr>
        <w:pStyle w:val="Ttol3"/>
        <w:rPr>
          <w:lang w:val="es-ES"/>
        </w:rPr>
      </w:pPr>
      <w:bookmarkStart w:id="17" w:name="_Toc373160433"/>
      <w:r>
        <w:rPr>
          <w:lang w:val="es-ES"/>
        </w:rPr>
        <w:t xml:space="preserve">ENT 6.1 Eliminar permisos </w:t>
      </w:r>
      <w:r w:rsidR="001554D2">
        <w:rPr>
          <w:lang w:val="es-ES"/>
        </w:rPr>
        <w:t xml:space="preserve">d’entorn d’un </w:t>
      </w:r>
      <w:r>
        <w:rPr>
          <w:lang w:val="es-ES"/>
        </w:rPr>
        <w:t>usuari</w:t>
      </w:r>
      <w:bookmarkEnd w:id="17"/>
    </w:p>
    <w:p w:rsidR="0031145E" w:rsidRPr="00E2687C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  <w:r w:rsidRPr="00E2687C">
        <w:rPr>
          <w:lang w:val="es-ES"/>
        </w:rPr>
        <w:t xml:space="preserve">Entorns </w:t>
      </w:r>
      <w:r w:rsidR="00E2687C">
        <w:t>existents</w:t>
      </w:r>
      <w:r w:rsidRPr="00E2687C">
        <w:rPr>
          <w:lang w:val="es-ES"/>
        </w:rPr>
        <w:t>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9" name="Imatge 25" descr="C:\Documents and Settings\paulac\workspace\helium-2.6\helium-selenium\screenshots\CR\entorns\permisos\borr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entorns\permisos\borr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Accés als permisos de l’entorn: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10" name="Imatge 26" descr="C:\Documents and Settings\paulac\workspace\helium-2.6\helium-selenium\screenshots\CR\entorns\permisos\borrar\usuari\permiso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entorns\permisos\borrar\usuari\permisos_0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7C" w:rsidRDefault="00E2687C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Resultat d’esborrar els permisos de l’usuari: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1" name="Imatge 27" descr="C:\Documents and Settings\paulac\workspace\helium-2.6\helium-selenium\screenshots\CR\entorns\permisos\borrar\usuari\permiso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paulac\workspace\helium-2.6\helium-selenium\screenshots\CR\entorns\permisos\borrar\usuari\permisos_0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31145E" w:rsidRPr="0031145E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BF3D44" w:rsidRDefault="0031145E" w:rsidP="0031145E">
      <w:pPr>
        <w:pStyle w:val="Ttol3"/>
        <w:rPr>
          <w:lang w:val="es-ES"/>
        </w:rPr>
      </w:pPr>
      <w:bookmarkStart w:id="18" w:name="_Toc373160434"/>
      <w:r>
        <w:rPr>
          <w:lang w:val="es-ES"/>
        </w:rPr>
        <w:t xml:space="preserve">ENT 6.2 Eliminar permisos </w:t>
      </w:r>
      <w:r w:rsidR="001554D2">
        <w:rPr>
          <w:lang w:val="es-ES"/>
        </w:rPr>
        <w:t xml:space="preserve">d’entorn d’un </w:t>
      </w:r>
      <w:r w:rsidR="00BF3D44" w:rsidRPr="0031145E">
        <w:rPr>
          <w:lang w:val="es-ES"/>
        </w:rPr>
        <w:t>rol</w:t>
      </w:r>
      <w:bookmarkEnd w:id="18"/>
      <w:r w:rsidR="00BF3D44" w:rsidRPr="0031145E">
        <w:rPr>
          <w:lang w:val="es-ES"/>
        </w:rPr>
        <w:tab/>
      </w:r>
    </w:p>
    <w:p w:rsidR="0031145E" w:rsidRDefault="0031145E" w:rsidP="0031145E">
      <w:pPr>
        <w:rPr>
          <w:lang w:val="es-ES"/>
        </w:rPr>
      </w:pPr>
    </w:p>
    <w:p w:rsidR="0031145E" w:rsidRPr="00965EDA" w:rsidRDefault="0031145E" w:rsidP="00466CEE">
      <w:pPr>
        <w:pStyle w:val="Pargrafdel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Entorns </w:t>
      </w:r>
      <w:r w:rsidR="00E2687C">
        <w:t>existents</w:t>
      </w:r>
      <w:r>
        <w:rPr>
          <w:lang w:val="es-ES"/>
        </w:rPr>
        <w:t>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2" name="Imatge 25" descr="C:\Documents and Settings\paulac\workspace\helium-2.6\helium-selenium\screenshots\CR\entorns\permisos\borr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entorns\permisos\borr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3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Accés als permisos de l’entorn: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115" name="Imatge 28" descr="C:\Documents and Settings\paulac\workspace\helium-2.6\helium-selenium\screenshots\CR\entorns\permisos\borrar\rol\permiso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entorns\permisos\borrar\rol\permisos_0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3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Resultat d’esborrar els permisos del rol: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31145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16" name="Imatge 29" descr="C:\Documents and Settings\paulac\workspace\helium-2.6\helium-selenium\screenshots\CR\entorns\permisos\borrar\rol\permiso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entorns\permisos\borrar\rol\permisos_0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A77402" w:rsidP="00A77402">
      <w:pPr>
        <w:pStyle w:val="Ttol2"/>
      </w:pPr>
      <w:bookmarkStart w:id="19" w:name="_Toc373160435"/>
      <w:r>
        <w:rPr>
          <w:lang w:val="es-ES"/>
        </w:rPr>
        <w:lastRenderedPageBreak/>
        <w:t xml:space="preserve">ENT.7 </w:t>
      </w:r>
      <w:r w:rsidR="00BF3D44" w:rsidRPr="00495984">
        <w:rPr>
          <w:lang w:val="es-ES"/>
        </w:rPr>
        <w:t>Eliminar entorn</w:t>
      </w:r>
      <w:bookmarkEnd w:id="19"/>
    </w:p>
    <w:p w:rsidR="00BF3D44" w:rsidRDefault="004D1184" w:rsidP="00466CEE">
      <w:pPr>
        <w:pStyle w:val="Pargrafdellista"/>
        <w:numPr>
          <w:ilvl w:val="0"/>
          <w:numId w:val="31"/>
        </w:numPr>
      </w:pPr>
      <w:r>
        <w:t xml:space="preserve">Entorns </w:t>
      </w:r>
      <w:r w:rsidR="00E2687C">
        <w:t>existents</w:t>
      </w:r>
      <w:r>
        <w:t>:</w:t>
      </w:r>
    </w:p>
    <w:p w:rsidR="004D1184" w:rsidRDefault="004D1184" w:rsidP="004D1184">
      <w:pPr>
        <w:jc w:val="center"/>
      </w:pPr>
      <w:r w:rsidRPr="004D1184">
        <w:rPr>
          <w:noProof/>
          <w:lang w:val="es-ES"/>
        </w:rPr>
        <w:drawing>
          <wp:inline distT="0" distB="0" distL="0" distR="0">
            <wp:extent cx="4616472" cy="3960000"/>
            <wp:effectExtent l="19050" t="19050" r="12678" b="21450"/>
            <wp:docPr id="105" name="Imatge 20" descr="C:\Documents and Settings\paulac\workspace\helium-2.6\helium-selenium\screenshots\CR\entorns\borrar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paulac\workspace\helium-2.6\helium-selenium\screenshots\CR\entorns\borrar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2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Default="004D1184" w:rsidP="004D1184">
      <w:pPr>
        <w:jc w:val="center"/>
      </w:pPr>
    </w:p>
    <w:p w:rsidR="004D1184" w:rsidRDefault="004D1184" w:rsidP="00466CEE">
      <w:pPr>
        <w:pStyle w:val="Pargrafdellista"/>
        <w:numPr>
          <w:ilvl w:val="0"/>
          <w:numId w:val="31"/>
        </w:numPr>
        <w:jc w:val="both"/>
      </w:pPr>
      <w:r>
        <w:t>Resultat d’esborrar l’entorn</w:t>
      </w:r>
      <w:r w:rsidR="00AD3B38">
        <w:t xml:space="preserve"> proves_selenium</w:t>
      </w:r>
      <w:r>
        <w:t>:</w:t>
      </w:r>
    </w:p>
    <w:p w:rsidR="00BF3D44" w:rsidRDefault="004D1184" w:rsidP="004D1184">
      <w:pPr>
        <w:jc w:val="center"/>
      </w:pPr>
      <w:r w:rsidRPr="004D1184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4" name="Imatge 21" descr="C:\Documents and Settings\paulac\workspace\helium-2.6\helium-selenium\screenshots\CR\entorns\borrar\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entorns\borrar\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Pr="00D730DC" w:rsidRDefault="004D1184" w:rsidP="00D730DC"/>
    <w:p w:rsidR="00127755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D132CC" w:rsidRDefault="00D132CC" w:rsidP="00D132CC">
      <w:pPr>
        <w:pStyle w:val="Ttol1"/>
      </w:pPr>
      <w:bookmarkStart w:id="20" w:name="_Toc373160436"/>
      <w:r>
        <w:t>Proves a nivell de definició de procés</w:t>
      </w:r>
      <w:bookmarkEnd w:id="20"/>
    </w:p>
    <w:p w:rsidR="00D132CC" w:rsidRDefault="00D132CC" w:rsidP="00D132CC">
      <w:pPr>
        <w:jc w:val="both"/>
      </w:pPr>
    </w:p>
    <w:p w:rsidR="00D132CC" w:rsidRDefault="00D132CC" w:rsidP="00466CEE">
      <w:pPr>
        <w:pStyle w:val="Llistanumerada2"/>
        <w:numPr>
          <w:ilvl w:val="0"/>
          <w:numId w:val="21"/>
        </w:numPr>
      </w:pPr>
      <w:r>
        <w:t xml:space="preserve">Pla de proves realitzades a nivell de definició de procés. </w:t>
      </w:r>
    </w:p>
    <w:p w:rsidR="00D132CC" w:rsidRDefault="00D132CC" w:rsidP="00466CEE">
      <w:pPr>
        <w:pStyle w:val="Llistanumerada2"/>
        <w:numPr>
          <w:ilvl w:val="0"/>
          <w:numId w:val="21"/>
        </w:numPr>
      </w:pPr>
      <w:r>
        <w:t>Joc de proves utilitzat: JP2</w:t>
      </w:r>
    </w:p>
    <w:p w:rsidR="008E17C6" w:rsidRDefault="008E17C6" w:rsidP="00466CEE">
      <w:pPr>
        <w:pStyle w:val="Llistanumerada2"/>
        <w:numPr>
          <w:ilvl w:val="0"/>
          <w:numId w:val="21"/>
        </w:numPr>
      </w:pPr>
      <w:r>
        <w:t>Estat inicial de les proves:</w:t>
      </w:r>
    </w:p>
    <w:p w:rsidR="008E17C6" w:rsidRDefault="008E17C6" w:rsidP="00466CEE">
      <w:pPr>
        <w:pStyle w:val="Llistanumerada2"/>
        <w:numPr>
          <w:ilvl w:val="1"/>
          <w:numId w:val="21"/>
        </w:numPr>
      </w:pPr>
      <w:r>
        <w:t xml:space="preserve">S’ha creat l’entorn </w:t>
      </w:r>
      <w:r w:rsidR="00475360" w:rsidRPr="00475360">
        <w:rPr>
          <w:i/>
        </w:rPr>
        <w:t>proves_selenium</w:t>
      </w:r>
      <w:r w:rsidR="00475360">
        <w:t>.</w:t>
      </w:r>
    </w:p>
    <w:p w:rsidR="008E17C6" w:rsidRDefault="008E17C6" w:rsidP="00466CEE">
      <w:pPr>
        <w:pStyle w:val="Llistanumerada2"/>
        <w:numPr>
          <w:ilvl w:val="1"/>
          <w:numId w:val="21"/>
        </w:numPr>
      </w:pPr>
      <w:r>
        <w:t xml:space="preserve">S’han assignat permisos </w:t>
      </w:r>
      <w:r w:rsidR="00475360">
        <w:t xml:space="preserve">sobre l’entorn a l’usuari </w:t>
      </w:r>
      <w:r w:rsidR="00475360" w:rsidRPr="00475360">
        <w:rPr>
          <w:i/>
        </w:rPr>
        <w:t>admin</w:t>
      </w:r>
      <w:r w:rsidR="00475360">
        <w:t>.</w:t>
      </w:r>
    </w:p>
    <w:p w:rsidR="00475360" w:rsidRDefault="00475360" w:rsidP="00475360">
      <w:pPr>
        <w:pStyle w:val="Llistanumerada2"/>
        <w:numPr>
          <w:ilvl w:val="0"/>
          <w:numId w:val="0"/>
        </w:numPr>
      </w:pPr>
    </w:p>
    <w:p w:rsidR="00D132CC" w:rsidRPr="003735B5" w:rsidRDefault="00D132CC" w:rsidP="00D132CC">
      <w:pPr>
        <w:jc w:val="both"/>
      </w:pPr>
    </w:p>
    <w:tbl>
      <w:tblPr>
        <w:tblStyle w:val="Listaclara-nfasis12"/>
        <w:tblW w:w="5000" w:type="pct"/>
        <w:tblLook w:val="04A0"/>
      </w:tblPr>
      <w:tblGrid>
        <w:gridCol w:w="2195"/>
        <w:gridCol w:w="1284"/>
        <w:gridCol w:w="193"/>
        <w:gridCol w:w="1964"/>
        <w:gridCol w:w="4214"/>
      </w:tblGrid>
      <w:tr w:rsidR="009B34B7" w:rsidRPr="00D87768" w:rsidTr="00E3369F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D87768" w:rsidRPr="00D87768" w:rsidRDefault="00D87768" w:rsidP="00D87768">
            <w:pPr>
              <w:rPr>
                <w:szCs w:val="22"/>
              </w:rPr>
            </w:pPr>
            <w:r w:rsidRPr="00D87768">
              <w:rPr>
                <w:szCs w:val="22"/>
              </w:rPr>
              <w:t>DESCRIPCIÓ PROVA</w:t>
            </w:r>
          </w:p>
        </w:tc>
        <w:tc>
          <w:tcPr>
            <w:tcW w:w="1747" w:type="pct"/>
            <w:gridSpan w:val="3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D87768" w:rsidRPr="00D87768" w:rsidRDefault="00D87768" w:rsidP="00945FC0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D87768" w:rsidRPr="00D87768" w:rsidRDefault="00D87768" w:rsidP="00945FC0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9B34B7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Realitzar un desplegament JBPM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DPR.1-Desplegar arxiu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Desplegar el fitxer </w:t>
            </w:r>
            <w:r w:rsidRPr="0026348B">
              <w:rPr>
                <w:i/>
                <w:szCs w:val="22"/>
              </w:rPr>
              <w:t>expexe.par</w:t>
            </w:r>
            <w:r>
              <w:rPr>
                <w:szCs w:val="22"/>
              </w:rPr>
              <w:t xml:space="preserve"> en l’entorn </w:t>
            </w:r>
            <w:r w:rsidRPr="0026348B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DC237A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237A" w:rsidRDefault="00DC237A" w:rsidP="00DC237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VARIABLES</w:t>
            </w:r>
          </w:p>
        </w:tc>
      </w:tr>
      <w:tr w:rsidR="009B34B7" w:rsidRPr="003A6982" w:rsidTr="00E3369F">
        <w:trPr>
          <w:cnfStyle w:val="000000100000"/>
          <w:cantSplit/>
          <w:trHeight w:val="938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Crear una enumeració per poder definir una variable de tipus selecció.</w:t>
            </w:r>
          </w:p>
        </w:tc>
        <w:tc>
          <w:tcPr>
            <w:tcW w:w="652" w:type="pct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DPR.2-Crear enumeració</w:t>
            </w:r>
          </w:p>
        </w:tc>
        <w:tc>
          <w:tcPr>
            <w:tcW w:w="1095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DPR2.1-Crear enumeració que </w:t>
            </w:r>
            <w:r w:rsidRPr="00945FC0">
              <w:rPr>
                <w:szCs w:val="22"/>
              </w:rPr>
              <w:t>no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1826DD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DPR2.1-Creació de l’enumeració </w:t>
            </w:r>
            <w:r w:rsidRPr="00912A08">
              <w:rPr>
                <w:i/>
                <w:szCs w:val="22"/>
              </w:rPr>
              <w:t>sino</w:t>
            </w:r>
            <w:r>
              <w:rPr>
                <w:szCs w:val="22"/>
              </w:rPr>
              <w:t xml:space="preserve"> amb els valors </w:t>
            </w:r>
            <w:r w:rsidRPr="00912A08">
              <w:rPr>
                <w:i/>
                <w:szCs w:val="22"/>
              </w:rPr>
              <w:t>Sí</w:t>
            </w:r>
            <w:r>
              <w:rPr>
                <w:szCs w:val="22"/>
              </w:rPr>
              <w:t xml:space="preserve"> i </w:t>
            </w:r>
            <w:r w:rsidRPr="00912A08">
              <w:rPr>
                <w:i/>
                <w:szCs w:val="22"/>
              </w:rPr>
              <w:t>No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937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652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1095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DPR2.2-Crear enumeració que ja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DPR2.2-</w:t>
            </w:r>
            <w:r w:rsidRPr="00AD44E1">
              <w:rPr>
                <w:szCs w:val="22"/>
              </w:rPr>
              <w:t>Missatge informatiu</w:t>
            </w:r>
            <w:r>
              <w:rPr>
                <w:szCs w:val="22"/>
              </w:rPr>
              <w:t xml:space="preserve"> de que l’enumeració </w:t>
            </w:r>
            <w:r w:rsidRPr="002A08F2">
              <w:rPr>
                <w:i/>
                <w:szCs w:val="22"/>
              </w:rPr>
              <w:t>sino</w:t>
            </w:r>
            <w:r>
              <w:rPr>
                <w:szCs w:val="22"/>
              </w:rPr>
              <w:t xml:space="preserve"> ja existeix.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AD44E1">
              <w:rPr>
                <w:szCs w:val="22"/>
                <w:highlight w:val="red"/>
              </w:rPr>
              <w:t>ERROR</w:t>
            </w:r>
          </w:p>
        </w:tc>
      </w:tr>
      <w:tr w:rsidR="009B34B7" w:rsidRPr="003A6982" w:rsidTr="00E3369F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rPr>
                <w:szCs w:val="22"/>
              </w:rPr>
            </w:pPr>
            <w:r>
              <w:rPr>
                <w:szCs w:val="22"/>
              </w:rPr>
              <w:t>Seleccionar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DPR.3-Seleccionar definició de procés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Seleccionar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7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Crear variables en una definició de procés.</w:t>
            </w:r>
          </w:p>
        </w:tc>
        <w:tc>
          <w:tcPr>
            <w:tcW w:w="750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A0408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4</w:t>
            </w:r>
            <w:r>
              <w:rPr>
                <w:szCs w:val="22"/>
              </w:rPr>
              <w:t>-</w:t>
            </w:r>
            <w:r w:rsidRPr="003A6982">
              <w:rPr>
                <w:szCs w:val="22"/>
              </w:rPr>
              <w:t>Crear variable</w:t>
            </w: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.1-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STRING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DPR.3.1-Crear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de tipus STRING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.2-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DATE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DPR.3.2-Crear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dat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DATE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.3-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SELECCIO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DPR.3.3-Crear la variable </w:t>
            </w:r>
            <w:r>
              <w:rPr>
                <w:i/>
                <w:szCs w:val="22"/>
              </w:rPr>
              <w:t>var_enum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SELECCIO, enumeració </w:t>
            </w:r>
            <w:r w:rsidRPr="00BB148A">
              <w:rPr>
                <w:i/>
                <w:szCs w:val="22"/>
              </w:rPr>
              <w:t>Sí/No</w:t>
            </w:r>
            <w:r>
              <w:rPr>
                <w:szCs w:val="22"/>
              </w:rPr>
              <w:t xml:space="preserve">,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.4-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REGISTRE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DPR.3.4-Crear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reg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REGISTRE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 </w:t>
            </w:r>
            <w:r w:rsidRPr="004C353F">
              <w:rPr>
                <w:szCs w:val="22"/>
                <w:highlight w:val="red"/>
              </w:rPr>
              <w:t>REVISAR MISSATGE INFORMATIU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.5-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m</w:t>
            </w:r>
            <w:r w:rsidR="00D87768" w:rsidRPr="00945FC0">
              <w:rPr>
                <w:szCs w:val="22"/>
              </w:rPr>
              <w:t>últiple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DD5C9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DPR.3.5-Crear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mul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STRING i múltiple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.6-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o</w:t>
            </w:r>
            <w:r w:rsidR="00D87768" w:rsidRPr="00945FC0">
              <w:rPr>
                <w:szCs w:val="22"/>
              </w:rPr>
              <w:t>culta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DD5C9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DPR.3.6-Crear la variable </w:t>
            </w:r>
            <w:r>
              <w:rPr>
                <w:i/>
                <w:szCs w:val="22"/>
              </w:rPr>
              <w:t>var_ocl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STRING i oculta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>
              <w:rPr>
                <w:szCs w:val="22"/>
              </w:rPr>
              <w:t>.7-Crear variable que ja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DPR3.7-</w:t>
            </w:r>
            <w:r w:rsidRPr="00AD44E1">
              <w:rPr>
                <w:szCs w:val="22"/>
              </w:rPr>
              <w:t>Missatge informatiu</w:t>
            </w:r>
            <w:r>
              <w:rPr>
                <w:szCs w:val="22"/>
              </w:rPr>
              <w:t xml:space="preserve"> de que la variable </w:t>
            </w:r>
            <w:r w:rsidRPr="002A08F2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ja existeix.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AD44E1">
              <w:rPr>
                <w:szCs w:val="22"/>
                <w:highlight w:val="red"/>
              </w:rPr>
              <w:t>ERROR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Modificar el tipus d’una variable.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A0408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5</w:t>
            </w:r>
            <w:r>
              <w:rPr>
                <w:szCs w:val="22"/>
              </w:rPr>
              <w:t>-Modificar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Canviar el tipus STRING de la variable </w:t>
            </w:r>
            <w:r w:rsidRPr="00F510C6">
              <w:rPr>
                <w:i/>
                <w:szCs w:val="22"/>
              </w:rPr>
              <w:t>var_ocl01</w:t>
            </w:r>
            <w:r>
              <w:rPr>
                <w:szCs w:val="22"/>
              </w:rPr>
              <w:t xml:space="preserve"> pel tipus INTEGER.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Afegir una validació a una variable.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DPR.6</w:t>
            </w:r>
            <w:r w:rsidR="00D87768">
              <w:rPr>
                <w:szCs w:val="22"/>
              </w:rPr>
              <w:t>-Definir validació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>
              <w:rPr>
                <w:szCs w:val="22"/>
              </w:rPr>
              <w:t xml:space="preserve">Definir la següent validació en la variable </w:t>
            </w:r>
            <w:r w:rsidRPr="00F510C6">
              <w:rPr>
                <w:i/>
                <w:szCs w:val="22"/>
              </w:rPr>
              <w:t>var_ocl01</w:t>
            </w:r>
            <w:r>
              <w:rPr>
                <w:i/>
                <w:szCs w:val="22"/>
              </w:rPr>
              <w:t>.</w:t>
            </w:r>
          </w:p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 w:rsidRPr="00F510C6">
              <w:rPr>
                <w:szCs w:val="22"/>
              </w:rPr>
              <w:t>Expressió</w:t>
            </w:r>
            <w:r>
              <w:rPr>
                <w:i/>
                <w:szCs w:val="22"/>
              </w:rPr>
              <w:t>:</w:t>
            </w:r>
          </w:p>
          <w:p w:rsidR="00D87768" w:rsidRPr="00F510C6" w:rsidRDefault="00D87768" w:rsidP="00945FC0">
            <w:pPr>
              <w:cnfStyle w:val="000000000000"/>
              <w:rPr>
                <w:i/>
                <w:sz w:val="20"/>
                <w:szCs w:val="22"/>
              </w:rPr>
            </w:pPr>
            <w:r w:rsidRPr="00F510C6">
              <w:rPr>
                <w:i/>
                <w:sz w:val="20"/>
                <w:szCs w:val="22"/>
              </w:rPr>
              <w:t>"NOT(var_enum01='S' and var_dat01 is blank"</w:t>
            </w:r>
          </w:p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 w:rsidRPr="00F510C6">
              <w:rPr>
                <w:szCs w:val="22"/>
              </w:rPr>
              <w:t>Missatge</w:t>
            </w:r>
            <w:r>
              <w:rPr>
                <w:i/>
                <w:szCs w:val="22"/>
              </w:rPr>
              <w:t>: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F510C6">
              <w:rPr>
                <w:i/>
                <w:sz w:val="20"/>
                <w:szCs w:val="22"/>
              </w:rPr>
              <w:t>S'ha d'especificar una data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Eliminar una variable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F510C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DPR.7</w:t>
            </w:r>
            <w:r w:rsidR="00D87768">
              <w:rPr>
                <w:szCs w:val="22"/>
              </w:rPr>
              <w:t>-Eliminar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F510C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ocl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DC237A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237A" w:rsidRDefault="00DC237A" w:rsidP="00DC237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AGRUPACIONS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D76BD3">
            <w:pPr>
              <w:rPr>
                <w:szCs w:val="22"/>
              </w:rPr>
            </w:pPr>
            <w:r>
              <w:rPr>
                <w:szCs w:val="22"/>
              </w:rPr>
              <w:t>Crear una agrupació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DPR.8</w:t>
            </w:r>
            <w:r w:rsidR="00D87768">
              <w:rPr>
                <w:szCs w:val="22"/>
              </w:rPr>
              <w:t>-</w:t>
            </w:r>
            <w:r w:rsidR="00D87768" w:rsidRPr="003A6982">
              <w:rPr>
                <w:szCs w:val="22"/>
              </w:rPr>
              <w:t>Crear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D76BD3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Crear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Afegir una variable a una agrupació de variables.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DPR.9</w:t>
            </w:r>
            <w:r w:rsidR="00D87768">
              <w:rPr>
                <w:szCs w:val="22"/>
              </w:rPr>
              <w:t>-Assignar variable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57147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A</w:t>
            </w:r>
            <w:r w:rsidRPr="00FD476F">
              <w:rPr>
                <w:szCs w:val="22"/>
              </w:rPr>
              <w:t>ssignar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a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Eliminar una variable d’una agrupació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0E302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DPR.10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variable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de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Eliminar una agrupació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DPR.11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DC60BC" w:rsidRPr="003A6982" w:rsidTr="009B34B7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60BC" w:rsidRDefault="00DC60BC" w:rsidP="00DC60BC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DOCUMENTS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Adjuntar un document no plantilla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12</w:t>
            </w:r>
            <w:r>
              <w:rPr>
                <w:szCs w:val="22"/>
              </w:rPr>
              <w:t>-Adjuntar</w:t>
            </w:r>
            <w:r w:rsidRPr="003A6982">
              <w:rPr>
                <w:szCs w:val="22"/>
              </w:rPr>
              <w:t xml:space="preserve"> document</w:t>
            </w:r>
            <w:r w:rsidR="00A0408E">
              <w:rPr>
                <w:szCs w:val="22"/>
              </w:rPr>
              <w:t xml:space="preserve"> no plantill</w:t>
            </w:r>
            <w:r>
              <w:rPr>
                <w:szCs w:val="22"/>
              </w:rPr>
              <w:t>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Adjuntar el document no plantilla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rPr>
                <w:szCs w:val="22"/>
              </w:rPr>
            </w:pPr>
            <w:r>
              <w:rPr>
                <w:szCs w:val="22"/>
              </w:rPr>
              <w:t>Adjuntar un document tipus plantilla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DPR.13</w:t>
            </w:r>
            <w:r w:rsidR="00D87768">
              <w:rPr>
                <w:szCs w:val="22"/>
              </w:rPr>
              <w:t>-Adjuntar document plantilla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Adjuntar el document de tipus plantilla </w:t>
            </w:r>
            <w:r w:rsidRPr="00FD476F">
              <w:rPr>
                <w:i/>
                <w:szCs w:val="22"/>
              </w:rPr>
              <w:t>doc_0</w:t>
            </w:r>
            <w:r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rPr>
                <w:szCs w:val="22"/>
              </w:rPr>
            </w:pPr>
            <w:r>
              <w:rPr>
                <w:szCs w:val="22"/>
              </w:rPr>
              <w:t>Modificar els atributs d’un document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DPR.14</w:t>
            </w:r>
            <w:r w:rsidR="00D87768">
              <w:rPr>
                <w:szCs w:val="22"/>
              </w:rPr>
              <w:t>-Modificar document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3E6F9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Modificar el document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 xml:space="preserve">, </w:t>
            </w:r>
            <w:r>
              <w:rPr>
                <w:szCs w:val="22"/>
              </w:rPr>
              <w:t xml:space="preserve">assignant la variable </w:t>
            </w:r>
            <w:r w:rsidRPr="003E6F99">
              <w:rPr>
                <w:i/>
                <w:szCs w:val="22"/>
              </w:rPr>
              <w:t>var_dat01</w:t>
            </w:r>
            <w:r>
              <w:rPr>
                <w:szCs w:val="22"/>
              </w:rPr>
              <w:t xml:space="preserve"> en la propietat ‘Camp amb la data’.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document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DPR.15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document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document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C976C9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C976C9" w:rsidRDefault="00C976C9" w:rsidP="00C976C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lastRenderedPageBreak/>
              <w:t>TERMINIS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Crear un termini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DPR.16</w:t>
            </w:r>
            <w:r w:rsidR="00D87768">
              <w:rPr>
                <w:szCs w:val="22"/>
              </w:rPr>
              <w:t>-Crear termini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Crear el termini </w:t>
            </w:r>
            <w:r w:rsidRPr="004823DA">
              <w:rPr>
                <w:i/>
                <w:szCs w:val="22"/>
              </w:rPr>
              <w:t>ter_01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 xml:space="preserve">, </w:t>
            </w:r>
            <w:r w:rsidRPr="004823DA">
              <w:rPr>
                <w:szCs w:val="22"/>
              </w:rPr>
              <w:t>amb una durada de 15 dies</w:t>
            </w:r>
            <w:r>
              <w:rPr>
                <w:szCs w:val="22"/>
              </w:rPr>
              <w:t xml:space="preserve"> laborals.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termini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DPR.17</w:t>
            </w:r>
            <w:r w:rsidR="00D87768">
              <w:rPr>
                <w:szCs w:val="22"/>
              </w:rPr>
              <w:t>-Eliminar termini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el termini </w:t>
            </w:r>
            <w:r w:rsidRPr="004823DA">
              <w:rPr>
                <w:i/>
                <w:szCs w:val="22"/>
              </w:rPr>
              <w:t>ter</w:t>
            </w:r>
            <w:r w:rsidRPr="00FD476F">
              <w:rPr>
                <w:i/>
                <w:szCs w:val="22"/>
              </w:rPr>
              <w:t>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C976C9" w:rsidRPr="003A6982" w:rsidTr="009B34B7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C976C9" w:rsidRDefault="00C976C9" w:rsidP="00C976C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TASQUES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Afegir una variable a 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</w:t>
            </w:r>
            <w:r w:rsidR="00A0408E">
              <w:rPr>
                <w:szCs w:val="22"/>
              </w:rPr>
              <w:t>8</w:t>
            </w:r>
            <w:r>
              <w:rPr>
                <w:szCs w:val="22"/>
              </w:rPr>
              <w:t>-Assignar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Afegir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Modificar els atributs d’una variable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</w:t>
            </w:r>
            <w:r w:rsidR="00A0408E">
              <w:rPr>
                <w:szCs w:val="22"/>
              </w:rPr>
              <w:t>9</w:t>
            </w:r>
            <w:r>
              <w:rPr>
                <w:szCs w:val="22"/>
              </w:rPr>
              <w:t>-Modificar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com obligatòria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una variable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A0408E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DPR.20</w:t>
            </w:r>
            <w:r w:rsidR="00D87768">
              <w:rPr>
                <w:szCs w:val="22"/>
              </w:rPr>
              <w:t>-Eliminar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de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Afegir un document a 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21</w:t>
            </w:r>
            <w:r>
              <w:rPr>
                <w:szCs w:val="22"/>
              </w:rPr>
              <w:t>-Assignar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243434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Afegir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16531F">
            <w:pPr>
              <w:rPr>
                <w:szCs w:val="22"/>
              </w:rPr>
            </w:pPr>
            <w:r>
              <w:rPr>
                <w:szCs w:val="22"/>
              </w:rPr>
              <w:t>Modificar els atributs d’un document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22</w:t>
            </w:r>
            <w:r>
              <w:rPr>
                <w:szCs w:val="22"/>
              </w:rPr>
              <w:t>-Modificar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C4483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Marcar com obligatori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 xml:space="preserve">2 </w:t>
            </w:r>
            <w:r>
              <w:rPr>
                <w:szCs w:val="22"/>
              </w:rPr>
              <w:t xml:space="preserve">de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document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</w:t>
            </w:r>
            <w:r w:rsidR="00A0408E">
              <w:rPr>
                <w:szCs w:val="22"/>
              </w:rPr>
              <w:t>3</w:t>
            </w:r>
            <w:r>
              <w:rPr>
                <w:szCs w:val="22"/>
              </w:rPr>
              <w:t>-Eliminar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243434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57147C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57147C" w:rsidRDefault="0057147C" w:rsidP="0030129B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GENERAL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CC0FD0">
            <w:pPr>
              <w:rPr>
                <w:szCs w:val="22"/>
              </w:rPr>
            </w:pPr>
            <w:r>
              <w:rPr>
                <w:szCs w:val="22"/>
              </w:rPr>
              <w:t>Eliminar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173D91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DPR.24-</w:t>
            </w:r>
            <w:r w:rsidR="00D87768">
              <w:rPr>
                <w:szCs w:val="22"/>
              </w:rPr>
              <w:t>Eliminar definició de procés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CC0FD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</w:tbl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Pr="002B6AE7" w:rsidRDefault="00A643DC" w:rsidP="00D132CC">
      <w:pPr>
        <w:pStyle w:val="Ttol2"/>
      </w:pPr>
      <w:bookmarkStart w:id="21" w:name="_Toc373160437"/>
      <w:r w:rsidRPr="002B6AE7">
        <w:t>DPR.1</w:t>
      </w:r>
      <w:r w:rsidR="00D132CC" w:rsidRPr="002B6AE7">
        <w:t xml:space="preserve"> Desplegar arxiu</w:t>
      </w:r>
      <w:bookmarkEnd w:id="21"/>
    </w:p>
    <w:p w:rsidR="00D132CC" w:rsidRDefault="00D132CC" w:rsidP="00D132CC"/>
    <w:p w:rsidR="002B6AE7" w:rsidRDefault="002B6AE7" w:rsidP="00466CEE">
      <w:pPr>
        <w:pStyle w:val="Pargrafdellista"/>
        <w:numPr>
          <w:ilvl w:val="0"/>
          <w:numId w:val="11"/>
        </w:numPr>
      </w:pPr>
      <w:r>
        <w:t>Seleccionar entorn i introduir dades per a la importació:</w:t>
      </w:r>
    </w:p>
    <w:p w:rsidR="002B6AE7" w:rsidRDefault="007712D7" w:rsidP="007712D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7013" cy="3960000"/>
            <wp:effectExtent l="19050" t="19050" r="12137" b="21450"/>
            <wp:docPr id="152" name="Imatge 2" descr="C:\Documents and Settings\paulac\workspace\helium-2.6\helium-selenium\screenshots\CR\defproces\importPar\importPa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importPar\importPar0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1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AE7" w:rsidRDefault="002B6AE7" w:rsidP="007712D7">
      <w:pPr>
        <w:jc w:val="center"/>
      </w:pPr>
    </w:p>
    <w:p w:rsidR="002B6AE7" w:rsidRDefault="002B6AE7" w:rsidP="00466CEE">
      <w:pPr>
        <w:pStyle w:val="Pargrafdellista"/>
        <w:numPr>
          <w:ilvl w:val="0"/>
          <w:numId w:val="11"/>
        </w:numPr>
        <w:jc w:val="both"/>
      </w:pPr>
      <w:r>
        <w:t>Resultat del desplegament de l’arxiu:</w:t>
      </w:r>
    </w:p>
    <w:p w:rsidR="007712D7" w:rsidRDefault="007712D7" w:rsidP="007712D7">
      <w:pPr>
        <w:jc w:val="center"/>
      </w:pPr>
      <w:r>
        <w:rPr>
          <w:noProof/>
          <w:lang w:val="es-ES"/>
        </w:rPr>
        <w:drawing>
          <wp:inline distT="0" distB="0" distL="0" distR="0">
            <wp:extent cx="4617013" cy="3960000"/>
            <wp:effectExtent l="19050" t="19050" r="12137" b="21450"/>
            <wp:docPr id="151" name="Imatge 1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1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2B6AE7" w:rsidP="00466CEE">
      <w:pPr>
        <w:pStyle w:val="Pargrafdellista"/>
        <w:numPr>
          <w:ilvl w:val="0"/>
          <w:numId w:val="11"/>
        </w:numPr>
      </w:pPr>
      <w:r>
        <w:t>Repetició del desplegament del mateix arxiu:</w:t>
      </w:r>
    </w:p>
    <w:p w:rsidR="002B6AE7" w:rsidRDefault="002B6AE7" w:rsidP="002B6AE7"/>
    <w:p w:rsidR="002B6AE7" w:rsidRDefault="002B6AE7" w:rsidP="002B6AE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53" name="Imatge 3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AE7" w:rsidRDefault="002B6AE7" w:rsidP="002B6AE7"/>
    <w:p w:rsidR="002B6AE7" w:rsidRDefault="002B6AE7" w:rsidP="002B6AE7"/>
    <w:p w:rsidR="002B6AE7" w:rsidRDefault="002B6AE7" w:rsidP="002B6AE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54" name="Imatge 4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8326C7" w:rsidRDefault="008326C7" w:rsidP="00D132CC">
      <w:pPr>
        <w:pStyle w:val="Ttol2"/>
      </w:pPr>
      <w:bookmarkStart w:id="22" w:name="_Toc373160438"/>
      <w:r>
        <w:lastRenderedPageBreak/>
        <w:t>DPR.2 Crear enumeració</w:t>
      </w:r>
      <w:bookmarkEnd w:id="22"/>
    </w:p>
    <w:p w:rsidR="008326C7" w:rsidRDefault="008326C7" w:rsidP="008326C7"/>
    <w:p w:rsidR="008326C7" w:rsidRDefault="008326C7" w:rsidP="008326C7">
      <w:pPr>
        <w:pStyle w:val="Ttol3"/>
      </w:pPr>
      <w:bookmarkStart w:id="23" w:name="_Toc373160439"/>
      <w:r>
        <w:t>DPR.2.1 Crear enumeració que no existeix</w:t>
      </w:r>
      <w:bookmarkEnd w:id="23"/>
    </w:p>
    <w:p w:rsidR="008326C7" w:rsidRDefault="008326C7" w:rsidP="00EC44FC">
      <w:pPr>
        <w:pStyle w:val="Pargrafdellista"/>
        <w:numPr>
          <w:ilvl w:val="0"/>
          <w:numId w:val="35"/>
        </w:numPr>
      </w:pPr>
      <w:r>
        <w:t>Seleccionar opció  de menú enumeracions:</w:t>
      </w:r>
    </w:p>
    <w:p w:rsidR="008326C7" w:rsidRDefault="008326C7" w:rsidP="008326C7"/>
    <w:p w:rsidR="008326C7" w:rsidRDefault="008326C7" w:rsidP="008326C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3" name="Imatge 13" descr="C:\Documents and Settings\paulac\workspace\helium-2.6\helium-selenium\screenshots\CR\defproces\variable\enumeracio\crea_en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variable\enumeracio\crea_enum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Pr="008326C7" w:rsidRDefault="008326C7" w:rsidP="008326C7"/>
    <w:p w:rsidR="008326C7" w:rsidRDefault="008326C7" w:rsidP="008326C7">
      <w:pPr>
        <w:jc w:val="center"/>
      </w:pPr>
    </w:p>
    <w:p w:rsidR="008326C7" w:rsidRDefault="008326C7" w:rsidP="008326C7">
      <w:pPr>
        <w:jc w:val="center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Crear enumeració:</w:t>
      </w:r>
    </w:p>
    <w:p w:rsidR="008326C7" w:rsidRDefault="008326C7" w:rsidP="008326C7">
      <w:pPr>
        <w:pStyle w:val="Pargrafdellista"/>
        <w:jc w:val="both"/>
      </w:pPr>
    </w:p>
    <w:p w:rsidR="008326C7" w:rsidRDefault="008326C7" w:rsidP="000E302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4" name="Imatge 14" descr="C:\Documents and Settings\paulac\workspace\helium-2.6\helium-selenium\screenshots\CR\defproces\variable\enumeracio\crea_en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defproces\variable\enumeracio\crea_enum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Resultat de la creació de l’enumeració:</w:t>
      </w:r>
    </w:p>
    <w:p w:rsidR="008326C7" w:rsidRDefault="008326C7" w:rsidP="008326C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5" name="Imatge 15" descr="C:\Documents and Settings\paulac\workspace\helium-2.6\helium-selenium\screenshots\CR\defproces\variable\enumeracio\crea_enu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defproces\variable\enumeracio\crea_enum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center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Creació de valors de l’enumeració:</w:t>
      </w:r>
    </w:p>
    <w:p w:rsidR="008326C7" w:rsidRDefault="008326C7" w:rsidP="008326C7">
      <w:pPr>
        <w:jc w:val="both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6" name="Imatge 16" descr="C:\Documents and Settings\paulac\workspace\helium-2.6\helium-selenium\screenshots\CR\defproces\variable\enumeracio\crea_en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defproces\variable\enumeracio\crea_enum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center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7" name="Imatge 17" descr="C:\Documents and Settings\paulac\workspace\helium-2.6\helium-selenium\screenshots\CR\defproces\variable\enumeracio\crea_enu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defproces\variable\enumeracio\crea_enum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8" name="Imatge 18" descr="C:\Documents and Settings\paulac\workspace\helium-2.6\helium-selenium\screenshots\CR\defproces\variable\enumeracio\crea_enu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defproces\variable\enumeracio\crea_enum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both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Resultat de la creació dels valors de l’enumeració:</w:t>
      </w:r>
    </w:p>
    <w:p w:rsidR="008326C7" w:rsidRDefault="008326C7" w:rsidP="008326C7">
      <w:pPr>
        <w:jc w:val="both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9" name="Imatge 19" descr="C:\Documents and Settings\paulac\workspace\helium-2.6\helium-selenium\screenshots\CR\defproces\variable\enumeracio\crea_enu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defproces\variable\enumeracio\crea_enum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both"/>
      </w:pPr>
    </w:p>
    <w:p w:rsidR="00636DB1" w:rsidRDefault="00636DB1" w:rsidP="00636DB1">
      <w:pPr>
        <w:pStyle w:val="Ttol3"/>
      </w:pPr>
      <w:bookmarkStart w:id="24" w:name="_Toc373160440"/>
      <w:r>
        <w:t>DPR.2.</w:t>
      </w:r>
      <w:r w:rsidR="00722E19">
        <w:t>2</w:t>
      </w:r>
      <w:r>
        <w:t xml:space="preserve"> Crear enumeració que ja existeix</w:t>
      </w:r>
      <w:bookmarkEnd w:id="24"/>
    </w:p>
    <w:p w:rsidR="00636DB1" w:rsidRDefault="00636DB1" w:rsidP="00EC44FC">
      <w:pPr>
        <w:pStyle w:val="Pargrafdellista"/>
        <w:numPr>
          <w:ilvl w:val="0"/>
          <w:numId w:val="36"/>
        </w:numPr>
      </w:pPr>
      <w:r>
        <w:t>Seleccionar opció  de menú enumeracions:</w:t>
      </w:r>
    </w:p>
    <w:p w:rsidR="008326C7" w:rsidRDefault="00636DB1" w:rsidP="00636DB1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1" name="Imatge 20" descr="C:\Documents and Settings\paulac\workspace\helium-2.6\helium-selenium\screenshots\CR\defproces\variable\enumeracio\error_ex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paulac\workspace\helium-2.6\helium-selenium\screenshots\CR\defproces\variable\enumeracio\error_exist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8326C7">
      <w:pPr>
        <w:jc w:val="both"/>
      </w:pPr>
    </w:p>
    <w:p w:rsidR="00636DB1" w:rsidRDefault="00636DB1" w:rsidP="00EC44FC">
      <w:pPr>
        <w:pStyle w:val="Pargrafdellista"/>
        <w:numPr>
          <w:ilvl w:val="0"/>
          <w:numId w:val="36"/>
        </w:numPr>
        <w:jc w:val="both"/>
      </w:pPr>
      <w:r>
        <w:t>Creació d’una enumeració que ja existeix:</w:t>
      </w:r>
    </w:p>
    <w:p w:rsidR="00636DB1" w:rsidRDefault="00636DB1" w:rsidP="00636DB1">
      <w:pPr>
        <w:ind w:left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72" name="Imatge 21" descr="C:\Documents and Settings\paulac\workspace\helium-2.6\helium-selenium\screenshots\CR\defproces\variable\enumeracio\error_ex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defproces\variable\enumeracio\error_exist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636DB1">
      <w:pPr>
        <w:jc w:val="both"/>
      </w:pPr>
    </w:p>
    <w:p w:rsidR="00636DB1" w:rsidRDefault="00636DB1" w:rsidP="00EC44FC">
      <w:pPr>
        <w:pStyle w:val="Pargrafdellista"/>
        <w:numPr>
          <w:ilvl w:val="0"/>
          <w:numId w:val="36"/>
        </w:numPr>
        <w:jc w:val="both"/>
      </w:pPr>
      <w:r>
        <w:t>Resultat de la creació d’una enumeració que ja existeix:</w:t>
      </w:r>
    </w:p>
    <w:p w:rsidR="00636DB1" w:rsidRDefault="00636DB1" w:rsidP="00636DB1">
      <w:pPr>
        <w:jc w:val="both"/>
      </w:pPr>
    </w:p>
    <w:p w:rsidR="00636DB1" w:rsidRDefault="00636DB1" w:rsidP="00636DB1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3" name="Imatge 22" descr="C:\Documents and Settings\paulac\workspace\helium-2.6\helium-selenium\screenshots\CR\defproces\variable\enumeracio\error_exi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paulac\workspace\helium-2.6\helium-selenium\screenshots\CR\defproces\variable\enumeracio\error_exist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636DB1">
      <w:pPr>
        <w:jc w:val="both"/>
      </w:pPr>
    </w:p>
    <w:p w:rsidR="000E302E" w:rsidRDefault="000E302E" w:rsidP="00EC44FC">
      <w:pPr>
        <w:pStyle w:val="Pargrafdellista"/>
        <w:numPr>
          <w:ilvl w:val="0"/>
          <w:numId w:val="36"/>
        </w:numPr>
      </w:pPr>
      <w:r>
        <w:t>Seleccionar entorn i definició de procés per a la realització de les proves següents:</w:t>
      </w:r>
    </w:p>
    <w:p w:rsidR="000E302E" w:rsidRDefault="000E302E" w:rsidP="000E302E">
      <w:pPr>
        <w:pStyle w:val="Pargrafdellista"/>
      </w:pPr>
    </w:p>
    <w:p w:rsidR="000E302E" w:rsidRDefault="000E302E" w:rsidP="000E302E">
      <w:pPr>
        <w:pStyle w:val="Pargrafdellista"/>
      </w:pPr>
    </w:p>
    <w:p w:rsidR="000E302E" w:rsidRDefault="000E302E" w:rsidP="000E302E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20" name="Imatge 2" descr="C:\Documents and Settings\paulac\workspace\helium-2.6\helium-selenium\screenshots\CR\defproces\selecDefP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selecDefProc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Pr="008326C7" w:rsidRDefault="00636DB1" w:rsidP="00636DB1">
      <w:pPr>
        <w:jc w:val="both"/>
      </w:pPr>
    </w:p>
    <w:p w:rsidR="001F622E" w:rsidRDefault="00722E19" w:rsidP="00D132CC">
      <w:pPr>
        <w:pStyle w:val="Ttol2"/>
      </w:pPr>
      <w:bookmarkStart w:id="25" w:name="_Toc373160441"/>
      <w:r>
        <w:t>DPR.3</w:t>
      </w:r>
      <w:r w:rsidR="001F622E">
        <w:t xml:space="preserve"> Seleccionar definició de procés</w:t>
      </w:r>
      <w:bookmarkEnd w:id="25"/>
    </w:p>
    <w:p w:rsidR="001F622E" w:rsidRDefault="001F622E" w:rsidP="001F622E"/>
    <w:p w:rsidR="001F622E" w:rsidRDefault="001F622E" w:rsidP="00EC44FC">
      <w:pPr>
        <w:pStyle w:val="Pargrafdellista"/>
        <w:numPr>
          <w:ilvl w:val="0"/>
          <w:numId w:val="49"/>
        </w:numPr>
      </w:pPr>
      <w:r>
        <w:t xml:space="preserve">Seleccionar opció </w:t>
      </w:r>
      <w:r w:rsidR="00722E19">
        <w:t xml:space="preserve">Definicions de procés </w:t>
      </w:r>
      <w:r>
        <w:t>de l’entorn:</w:t>
      </w:r>
    </w:p>
    <w:p w:rsidR="001F622E" w:rsidRDefault="001F622E" w:rsidP="00722E19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6" name="Imatge 7" descr="C:\Documents and Settings\paulac\workspace\helium-2.6\helium-selenium\screenshots\CR\defproces\selecDefPr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defproces\selecDefProc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2E" w:rsidRDefault="001F622E" w:rsidP="00EC44FC">
      <w:pPr>
        <w:pStyle w:val="Pargrafdellista"/>
        <w:numPr>
          <w:ilvl w:val="0"/>
          <w:numId w:val="49"/>
        </w:numPr>
      </w:pPr>
      <w:r>
        <w:t>Resultat de la selecció de la definició de procés:</w:t>
      </w:r>
    </w:p>
    <w:p w:rsidR="001F622E" w:rsidRDefault="001F622E" w:rsidP="001F622E">
      <w:pPr>
        <w:pStyle w:val="Pargrafdellista"/>
      </w:pPr>
    </w:p>
    <w:p w:rsidR="001F622E" w:rsidRPr="001F622E" w:rsidRDefault="001F622E" w:rsidP="00722E19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7" name="Imatge 8" descr="C:\Documents and Settings\paulac\workspace\helium-2.6\helium-selenium\screenshots\CR\defproces\selecDefPr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selecDefProc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A643DC" w:rsidP="00D132CC">
      <w:pPr>
        <w:pStyle w:val="Ttol2"/>
      </w:pPr>
      <w:bookmarkStart w:id="26" w:name="_Toc373160442"/>
      <w:r>
        <w:t>DPR.</w:t>
      </w:r>
      <w:r w:rsidR="00722E19">
        <w:t>4</w:t>
      </w:r>
      <w:r w:rsidR="00D132CC">
        <w:t xml:space="preserve"> </w:t>
      </w:r>
      <w:r w:rsidR="00D132CC" w:rsidRPr="003A6982">
        <w:t>Crear variable</w:t>
      </w:r>
      <w:r w:rsidR="00A44406">
        <w:t>s</w:t>
      </w:r>
      <w:bookmarkEnd w:id="26"/>
    </w:p>
    <w:p w:rsidR="005A7A0B" w:rsidRPr="005A7A0B" w:rsidRDefault="005A7A0B" w:rsidP="005A7A0B">
      <w:pPr>
        <w:pStyle w:val="Ttol3"/>
      </w:pPr>
      <w:bookmarkStart w:id="27" w:name="_Toc373160443"/>
      <w:r w:rsidRPr="005A7A0B">
        <w:t>DPR.</w:t>
      </w:r>
      <w:r w:rsidR="00722E19">
        <w:t>4</w:t>
      </w:r>
      <w:r w:rsidRPr="005A7A0B">
        <w:t xml:space="preserve">.1 </w:t>
      </w:r>
      <w:r w:rsidRPr="003A6982">
        <w:t>Crear variable</w:t>
      </w:r>
      <w:r>
        <w:t xml:space="preserve"> t</w:t>
      </w:r>
      <w:r w:rsidRPr="005A7A0B">
        <w:t>ipus STRING</w:t>
      </w:r>
      <w:bookmarkEnd w:id="27"/>
    </w:p>
    <w:p w:rsidR="005A7A0B" w:rsidRDefault="005A7A0B" w:rsidP="005A7A0B">
      <w:pPr>
        <w:rPr>
          <w:szCs w:val="22"/>
        </w:rPr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Seleccionar opció Variables de la definició de procés:</w:t>
      </w:r>
    </w:p>
    <w:p w:rsidR="00D132CC" w:rsidRDefault="00D132CC" w:rsidP="00D132CC">
      <w:pPr>
        <w:pStyle w:val="Pargrafdellista"/>
        <w:jc w:val="both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10" name="Imatge 3" descr="C:\Documents and Settings\paulac\workspace\helium-2.6\helium-selenium\screenshots\CR\defproces\variable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variable\crea_var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ind w:left="360"/>
        <w:jc w:val="center"/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Introduir informació de la variable:</w:t>
      </w:r>
    </w:p>
    <w:p w:rsidR="00D132CC" w:rsidRDefault="00D132CC" w:rsidP="00D132CC">
      <w:pPr>
        <w:ind w:left="360"/>
        <w:jc w:val="center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14" name="Imatge 5" descr="C:\Documents and Settings\paulac\workspace\helium-2.6\helium-selenium\screenshots\CR\defproces\variable\cre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defproces\variable\crea_var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ind w:left="360"/>
        <w:jc w:val="center"/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Resultat de la creació de la variable de la definició de procés:</w:t>
      </w:r>
    </w:p>
    <w:p w:rsidR="00D132CC" w:rsidRDefault="00D132CC" w:rsidP="00D132CC">
      <w:pPr>
        <w:ind w:left="360"/>
        <w:jc w:val="center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15" name="Imatge 6" descr="C:\Documents and Settings\paulac\workspace\helium-2.6\helium-selenium\screenshots\CR\defproces\variable\crea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variable\crea_var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jc w:val="center"/>
      </w:pPr>
    </w:p>
    <w:p w:rsidR="005A7A0B" w:rsidRDefault="005A7A0B" w:rsidP="00D132CC">
      <w:pPr>
        <w:jc w:val="center"/>
      </w:pPr>
    </w:p>
    <w:p w:rsidR="005A7A0B" w:rsidRDefault="00722E19" w:rsidP="005A7A0B">
      <w:pPr>
        <w:pStyle w:val="Ttol3"/>
        <w:rPr>
          <w:szCs w:val="22"/>
        </w:rPr>
      </w:pPr>
      <w:bookmarkStart w:id="28" w:name="_Toc373160444"/>
      <w:r>
        <w:rPr>
          <w:szCs w:val="22"/>
        </w:rPr>
        <w:lastRenderedPageBreak/>
        <w:t>DPR.4</w:t>
      </w:r>
      <w:r w:rsidR="005A7A0B" w:rsidRPr="005A7A0B">
        <w:rPr>
          <w:szCs w:val="22"/>
        </w:rPr>
        <w:t>.2</w:t>
      </w:r>
      <w:r w:rsidR="005A7A0B">
        <w:rPr>
          <w:szCs w:val="22"/>
        </w:rPr>
        <w:t xml:space="preserve"> </w:t>
      </w:r>
      <w:r w:rsidR="005A7A0B" w:rsidRPr="003A6982">
        <w:t>Crear variable</w:t>
      </w:r>
      <w:r w:rsidR="005A7A0B">
        <w:t xml:space="preserve"> t</w:t>
      </w:r>
      <w:r w:rsidR="005A7A0B" w:rsidRPr="005A7A0B">
        <w:t xml:space="preserve">ipus </w:t>
      </w:r>
      <w:r w:rsidR="005A7A0B" w:rsidRPr="005A7A0B">
        <w:rPr>
          <w:szCs w:val="22"/>
        </w:rPr>
        <w:t>DATE</w:t>
      </w:r>
      <w:bookmarkEnd w:id="28"/>
    </w:p>
    <w:p w:rsidR="005A7A0B" w:rsidRDefault="005A7A0B" w:rsidP="005A7A0B"/>
    <w:p w:rsidR="005A7A0B" w:rsidRDefault="005A7A0B" w:rsidP="00EC44FC">
      <w:pPr>
        <w:pStyle w:val="Pargrafdellista"/>
        <w:numPr>
          <w:ilvl w:val="0"/>
          <w:numId w:val="37"/>
        </w:numPr>
        <w:jc w:val="both"/>
      </w:pPr>
      <w:r>
        <w:t>Introduir informació de la variable:</w:t>
      </w:r>
    </w:p>
    <w:p w:rsidR="005A7A0B" w:rsidRDefault="005A7A0B" w:rsidP="005A7A0B">
      <w:pPr>
        <w:jc w:val="both"/>
      </w:pPr>
    </w:p>
    <w:p w:rsidR="005A7A0B" w:rsidRDefault="005A7A0B" w:rsidP="005A7A0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5" name="Imatge 24" descr="C:\Documents and Settings\paulac\workspace\helium-2.6\helium-selenium\screenshots\CR\defproces\variable\crea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paulac\workspace\helium-2.6\helium-selenium\screenshots\CR\defproces\variable\crea_var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7"/>
        </w:numPr>
        <w:jc w:val="both"/>
      </w:pPr>
      <w:r>
        <w:t>Resultat de la creació de la variable de la definició de procés:</w:t>
      </w:r>
    </w:p>
    <w:p w:rsidR="005A7A0B" w:rsidRDefault="005A7A0B" w:rsidP="005A7A0B">
      <w:pPr>
        <w:jc w:val="both"/>
      </w:pPr>
    </w:p>
    <w:p w:rsidR="005A7A0B" w:rsidRDefault="005A7A0B" w:rsidP="005A7A0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76" name="Imatge 25" descr="C:\Documents and Settings\paulac\workspace\helium-2.6\helium-selenium\screenshots\CR\defproces\variable\crea_va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defproces\variable\crea_var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29" w:name="_Toc373160445"/>
      <w:r w:rsidRPr="005A7A0B">
        <w:rPr>
          <w:szCs w:val="22"/>
        </w:rPr>
        <w:t>DPR.</w:t>
      </w:r>
      <w:r w:rsidR="00722E19">
        <w:rPr>
          <w:szCs w:val="22"/>
        </w:rPr>
        <w:t>4</w:t>
      </w:r>
      <w:r w:rsidRPr="005A7A0B">
        <w:rPr>
          <w:szCs w:val="22"/>
        </w:rPr>
        <w:t>.3</w:t>
      </w:r>
      <w:r>
        <w:rPr>
          <w:szCs w:val="22"/>
        </w:rPr>
        <w:t xml:space="preserve"> </w:t>
      </w:r>
      <w:r w:rsidRPr="003A6982">
        <w:t>Crear variable</w:t>
      </w:r>
      <w:r>
        <w:t xml:space="preserve"> t</w:t>
      </w:r>
      <w:r w:rsidRPr="005A7A0B">
        <w:t xml:space="preserve">ipus </w:t>
      </w:r>
      <w:r w:rsidRPr="005A7A0B">
        <w:rPr>
          <w:szCs w:val="22"/>
        </w:rPr>
        <w:t>SELECCIO</w:t>
      </w:r>
      <w:bookmarkEnd w:id="29"/>
    </w:p>
    <w:p w:rsidR="005A7A0B" w:rsidRDefault="005A7A0B" w:rsidP="00EC44FC">
      <w:pPr>
        <w:pStyle w:val="Pargrafdellista"/>
        <w:numPr>
          <w:ilvl w:val="0"/>
          <w:numId w:val="38"/>
        </w:numPr>
        <w:jc w:val="both"/>
      </w:pPr>
      <w:r>
        <w:t>Introduir informació de la variable:</w:t>
      </w:r>
    </w:p>
    <w:p w:rsidR="005A7A0B" w:rsidRDefault="005A7A0B" w:rsidP="005A7A0B">
      <w:pPr>
        <w:jc w:val="both"/>
      </w:pPr>
    </w:p>
    <w:p w:rsidR="005A7A0B" w:rsidRDefault="00AD63AB" w:rsidP="00AD63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7" name="Imatge 26" descr="C:\Documents and Settings\paulac\workspace\helium-2.6\helium-selenium\screenshots\CR\defproces\variable\crea_va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defproces\variable\crea_var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8"/>
        </w:numPr>
        <w:jc w:val="both"/>
      </w:pPr>
      <w:r>
        <w:lastRenderedPageBreak/>
        <w:t>Resultat de la creació de la variable de la definició de procés:</w:t>
      </w:r>
    </w:p>
    <w:p w:rsidR="005A7A0B" w:rsidRDefault="005A7A0B" w:rsidP="005A7A0B">
      <w:pPr>
        <w:jc w:val="both"/>
      </w:pPr>
    </w:p>
    <w:p w:rsidR="005A7A0B" w:rsidRDefault="00AD63AB" w:rsidP="00AD63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8" name="Imatge 27" descr="C:\Documents and Settings\paulac\workspace\helium-2.6\helium-selenium\screenshots\CR\defproces\variable\crea_va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paulac\workspace\helium-2.6\helium-selenium\screenshots\CR\defproces\variable\crea_var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30" w:name="_Toc373160446"/>
      <w:r w:rsidRPr="005A7A0B">
        <w:rPr>
          <w:szCs w:val="22"/>
        </w:rPr>
        <w:t>DPR.</w:t>
      </w:r>
      <w:r w:rsidR="00722E19">
        <w:rPr>
          <w:szCs w:val="22"/>
        </w:rPr>
        <w:t>4</w:t>
      </w:r>
      <w:r w:rsidRPr="005A7A0B">
        <w:rPr>
          <w:szCs w:val="22"/>
        </w:rPr>
        <w:t>.4</w:t>
      </w:r>
      <w:r>
        <w:rPr>
          <w:szCs w:val="22"/>
        </w:rPr>
        <w:t xml:space="preserve"> </w:t>
      </w:r>
      <w:r w:rsidRPr="003A6982">
        <w:t>Crear variable</w:t>
      </w:r>
      <w:r>
        <w:t xml:space="preserve"> t</w:t>
      </w:r>
      <w:r w:rsidRPr="005A7A0B">
        <w:t xml:space="preserve">ipus </w:t>
      </w:r>
      <w:r w:rsidRPr="005A7A0B">
        <w:rPr>
          <w:szCs w:val="22"/>
        </w:rPr>
        <w:t>REGISTRE</w:t>
      </w:r>
      <w:bookmarkEnd w:id="30"/>
    </w:p>
    <w:p w:rsidR="005A7A0B" w:rsidRDefault="005A7A0B" w:rsidP="00EC44FC">
      <w:pPr>
        <w:pStyle w:val="Pargrafdellista"/>
        <w:numPr>
          <w:ilvl w:val="0"/>
          <w:numId w:val="41"/>
        </w:numPr>
        <w:jc w:val="both"/>
      </w:pPr>
      <w:r>
        <w:t>Introduir informació de la variable:</w:t>
      </w:r>
    </w:p>
    <w:p w:rsidR="005A7A0B" w:rsidRDefault="00A5333C" w:rsidP="00A5333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9" name="Imatge 28" descr="C:\Documents and Settings\paulac\workspace\helium-2.6\helium-selenium\screenshots\CR\defproces\variable\crea_va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defproces\variable\crea_var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41"/>
        </w:numPr>
        <w:jc w:val="both"/>
      </w:pPr>
      <w:r>
        <w:t>Resultat de la creació de la variable de la definició de procés:</w:t>
      </w:r>
    </w:p>
    <w:p w:rsidR="005A7A0B" w:rsidRDefault="00A5333C" w:rsidP="00A5333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0" name="Imatge 29" descr="C:\Documents and Settings\paulac\workspace\helium-2.6\helium-selenium\screenshots\CR\defproces\variable\crea_va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defproces\variable\crea_var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/>
    <w:p w:rsidR="00A5333C" w:rsidRDefault="00A5333C" w:rsidP="00EC44FC">
      <w:pPr>
        <w:pStyle w:val="Pargrafdellista"/>
        <w:numPr>
          <w:ilvl w:val="0"/>
          <w:numId w:val="41"/>
        </w:numPr>
      </w:pPr>
      <w:r>
        <w:t>Afegir variables a la variable tipus registre:</w:t>
      </w:r>
    </w:p>
    <w:p w:rsidR="00A5333C" w:rsidRDefault="00A5333C" w:rsidP="00A5333C"/>
    <w:p w:rsidR="00A5333C" w:rsidRDefault="00A5333C" w:rsidP="00A5333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81" name="Imatge 30" descr="C:\Documents and Settings\paulac\workspace\helium-2.6\helium-selenium\screenshots\CR\defproces\variable\crea_var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defproces\variable\crea_var1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3C" w:rsidRDefault="00A5333C" w:rsidP="00A5333C"/>
    <w:p w:rsidR="00A5333C" w:rsidRDefault="00A5333C" w:rsidP="00EC44FC">
      <w:pPr>
        <w:pStyle w:val="Pargrafdellista"/>
        <w:numPr>
          <w:ilvl w:val="0"/>
          <w:numId w:val="41"/>
        </w:numPr>
      </w:pPr>
      <w:r>
        <w:t>Resultat d’afegir variables a la variable tipus registre:</w:t>
      </w:r>
    </w:p>
    <w:p w:rsidR="00A5333C" w:rsidRDefault="00A5333C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2" name="Imatge 31" descr="C:\Documents and Settings\paulac\workspace\helium-2.6\helium-selenium\screenshots\CR\defproces\variable\crea_va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defproces\variable\crea_var1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3C" w:rsidRDefault="00A5333C" w:rsidP="00A5333C"/>
    <w:p w:rsidR="00A5333C" w:rsidRPr="005A7A0B" w:rsidRDefault="00A5333C" w:rsidP="005A7A0B"/>
    <w:p w:rsidR="005A7A0B" w:rsidRDefault="005A7A0B" w:rsidP="005A7A0B">
      <w:pPr>
        <w:pStyle w:val="Ttol3"/>
      </w:pPr>
      <w:bookmarkStart w:id="31" w:name="_Toc373160447"/>
      <w:r w:rsidRPr="005A7A0B">
        <w:t>DPR.</w:t>
      </w:r>
      <w:r w:rsidR="00722E19">
        <w:t>4</w:t>
      </w:r>
      <w:r w:rsidRPr="005A7A0B">
        <w:t>.5</w:t>
      </w:r>
      <w:r>
        <w:t xml:space="preserve"> </w:t>
      </w:r>
      <w:r w:rsidRPr="003A6982">
        <w:t>Crear variable</w:t>
      </w:r>
      <w:r>
        <w:t xml:space="preserve"> m</w:t>
      </w:r>
      <w:r w:rsidRPr="005A7A0B">
        <w:t>últiple</w:t>
      </w:r>
      <w:bookmarkEnd w:id="31"/>
    </w:p>
    <w:p w:rsidR="005A7A0B" w:rsidRDefault="005A7A0B" w:rsidP="00EC44FC">
      <w:pPr>
        <w:pStyle w:val="Pargrafdellista"/>
        <w:numPr>
          <w:ilvl w:val="0"/>
          <w:numId w:val="40"/>
        </w:numPr>
        <w:jc w:val="both"/>
      </w:pPr>
      <w:r>
        <w:lastRenderedPageBreak/>
        <w:t>Introduir informació de la variable:</w:t>
      </w:r>
    </w:p>
    <w:p w:rsidR="005A7A0B" w:rsidRDefault="005A7A0B" w:rsidP="005A7A0B">
      <w:pPr>
        <w:jc w:val="both"/>
      </w:pPr>
    </w:p>
    <w:p w:rsidR="005A7A0B" w:rsidRDefault="004F4DAA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6" name="Imatge 34" descr="C:\Documents and Settings\paulac\workspace\helium-2.6\helium-selenium\screenshots\CR\defproces\variable\crea_va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defproces\variable\crea_var1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40"/>
        </w:numPr>
        <w:jc w:val="both"/>
      </w:pPr>
      <w:r>
        <w:t>Resultat de la creació de la variable de la definició de procés:</w:t>
      </w:r>
    </w:p>
    <w:p w:rsidR="005A7A0B" w:rsidRDefault="004F4DAA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7" name="Imatge 35" descr="C:\Documents and Settings\paulac\workspace\helium-2.6\helium-selenium\screenshots\CR\defproces\variable\crea_var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defproces\variable\crea_var1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32" w:name="_Toc373160448"/>
      <w:r w:rsidRPr="005A7A0B">
        <w:rPr>
          <w:szCs w:val="22"/>
        </w:rPr>
        <w:lastRenderedPageBreak/>
        <w:t>DPR.</w:t>
      </w:r>
      <w:r w:rsidR="00722E19">
        <w:rPr>
          <w:szCs w:val="22"/>
        </w:rPr>
        <w:t>4</w:t>
      </w:r>
      <w:r w:rsidRPr="005A7A0B">
        <w:rPr>
          <w:szCs w:val="22"/>
        </w:rPr>
        <w:t>.6</w:t>
      </w:r>
      <w:r>
        <w:rPr>
          <w:szCs w:val="22"/>
        </w:rPr>
        <w:t xml:space="preserve"> </w:t>
      </w:r>
      <w:r w:rsidRPr="003A6982">
        <w:t>Crear variable</w:t>
      </w:r>
      <w:r>
        <w:t xml:space="preserve"> o</w:t>
      </w:r>
      <w:r w:rsidRPr="005A7A0B">
        <w:rPr>
          <w:szCs w:val="22"/>
        </w:rPr>
        <w:t>culta</w:t>
      </w:r>
      <w:bookmarkEnd w:id="32"/>
    </w:p>
    <w:p w:rsidR="005A7A0B" w:rsidRDefault="005A7A0B" w:rsidP="00EC44FC">
      <w:pPr>
        <w:pStyle w:val="Pargrafdellista"/>
        <w:numPr>
          <w:ilvl w:val="0"/>
          <w:numId w:val="39"/>
        </w:numPr>
        <w:jc w:val="both"/>
      </w:pPr>
      <w:r>
        <w:t>Introduir informació de la variable:</w:t>
      </w:r>
    </w:p>
    <w:p w:rsidR="005A7A0B" w:rsidRDefault="004F4DAA" w:rsidP="004F4DA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8" name="Imatge 36" descr="C:\Documents and Settings\paulac\workspace\helium-2.6\helium-selenium\screenshots\CR\defproces\variable\crea_var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defproces\variable\crea_var1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9"/>
        </w:numPr>
        <w:jc w:val="both"/>
      </w:pPr>
      <w:r>
        <w:t>Resultat de la creació de la variable de la definició de procés:</w:t>
      </w:r>
    </w:p>
    <w:p w:rsidR="005A7A0B" w:rsidRDefault="004F4DAA" w:rsidP="004F4DA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9" name="Imatge 37" descr="C:\Documents and Settings\paulac\workspace\helium-2.6\helium-selenium\screenshots\CR\defproces\variable\crea_var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paulac\workspace\helium-2.6\helium-selenium\screenshots\CR\defproces\variable\crea_var1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</w:pPr>
      <w:bookmarkStart w:id="33" w:name="_Toc373160449"/>
      <w:r>
        <w:t>DPR.</w:t>
      </w:r>
      <w:r w:rsidR="00722E19">
        <w:t>4</w:t>
      </w:r>
      <w:r>
        <w:t>.7 Crear variable que ja existeix</w:t>
      </w:r>
      <w:bookmarkEnd w:id="33"/>
    </w:p>
    <w:p w:rsidR="005A7A0B" w:rsidRPr="005A7A0B" w:rsidRDefault="005A7A0B" w:rsidP="005A7A0B"/>
    <w:p w:rsidR="00A82C3D" w:rsidRDefault="00A82C3D" w:rsidP="00EC44FC">
      <w:pPr>
        <w:pStyle w:val="Pargrafdellista"/>
        <w:numPr>
          <w:ilvl w:val="0"/>
          <w:numId w:val="42"/>
        </w:numPr>
      </w:pPr>
      <w:r>
        <w:t>Variables existents:</w:t>
      </w:r>
    </w:p>
    <w:p w:rsidR="00A82C3D" w:rsidRDefault="00A82C3D" w:rsidP="00A82C3D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0" name="Imatge 38" descr="C:\Documents and Settings\paulac\workspace\helium-2.6\helium-selenium\screenshots\CR\defproces\variable\crea_var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defproces\variable\crea_var1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C3D" w:rsidRDefault="00A82C3D" w:rsidP="00A82C3D"/>
    <w:p w:rsidR="00A82C3D" w:rsidRDefault="00A82C3D" w:rsidP="00EC44FC">
      <w:pPr>
        <w:pStyle w:val="Pargrafdellista"/>
        <w:numPr>
          <w:ilvl w:val="0"/>
          <w:numId w:val="42"/>
        </w:numPr>
      </w:pPr>
      <w:r>
        <w:t>Alta de la variable ja existent var_str01:</w:t>
      </w:r>
    </w:p>
    <w:p w:rsidR="00A82C3D" w:rsidRDefault="00A82C3D" w:rsidP="00A82C3D">
      <w:pPr>
        <w:pStyle w:val="Pargrafdellista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91" name="Imatge 39" descr="C:\Documents and Settings\paulac\workspace\helium-2.6\helium-selenium\screenshots\CR\defproces\variable\crea_var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paulac\workspace\helium-2.6\helium-selenium\screenshots\CR\defproces\variable\crea_var1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C3D" w:rsidRDefault="00A82C3D" w:rsidP="00A82C3D"/>
    <w:p w:rsidR="005A7A0B" w:rsidRDefault="007628CE" w:rsidP="00EC44FC">
      <w:pPr>
        <w:pStyle w:val="Pargrafdellista"/>
        <w:numPr>
          <w:ilvl w:val="0"/>
          <w:numId w:val="42"/>
        </w:numPr>
      </w:pPr>
      <w:r>
        <w:t>Resultat de crear la variable ja existent var_str01:</w:t>
      </w:r>
    </w:p>
    <w:p w:rsidR="005A7A0B" w:rsidRDefault="005A7A0B" w:rsidP="00D132CC">
      <w:pPr>
        <w:jc w:val="center"/>
      </w:pPr>
    </w:p>
    <w:p w:rsidR="00D132CC" w:rsidRDefault="00D132CC" w:rsidP="00D132CC"/>
    <w:p w:rsidR="00396AAC" w:rsidRDefault="00396AAC" w:rsidP="00D132CC"/>
    <w:p w:rsidR="00396AAC" w:rsidRDefault="00A82C3D" w:rsidP="00396AA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2" name="Imatge 40" descr="C:\Documents and Settings\paulac\workspace\helium-2.6\helium-selenium\screenshots\CR\defproces\variable\crea_var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defproces\variable\crea_var1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AAC" w:rsidRPr="009C49D3" w:rsidRDefault="00396AAC" w:rsidP="00D132CC"/>
    <w:p w:rsidR="00A44406" w:rsidRDefault="00A44406" w:rsidP="00D132CC">
      <w:pPr>
        <w:pStyle w:val="Ttol2"/>
      </w:pPr>
      <w:bookmarkStart w:id="34" w:name="_Toc373160450"/>
      <w:r>
        <w:t>DPR.</w:t>
      </w:r>
      <w:r w:rsidR="00722E19">
        <w:t>5</w:t>
      </w:r>
      <w:r>
        <w:t xml:space="preserve"> Modificar variable</w:t>
      </w:r>
      <w:bookmarkEnd w:id="34"/>
    </w:p>
    <w:p w:rsidR="00A44406" w:rsidRDefault="00E412D8" w:rsidP="00EC44FC">
      <w:pPr>
        <w:pStyle w:val="Pargrafdellista"/>
        <w:numPr>
          <w:ilvl w:val="0"/>
          <w:numId w:val="43"/>
        </w:numPr>
      </w:pPr>
      <w:r>
        <w:t>Variables existents:</w:t>
      </w:r>
    </w:p>
    <w:p w:rsidR="00E412D8" w:rsidRDefault="00E412D8" w:rsidP="00E412D8">
      <w:pPr>
        <w:jc w:val="center"/>
      </w:pPr>
      <w:r w:rsidRPr="00E412D8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3" name="Imatge 38" descr="C:\Documents and Settings\paulac\workspace\helium-2.6\helium-selenium\screenshots\CR\defproces\variable\crea_var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defproces\variable\crea_var1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2D8" w:rsidRDefault="00E412D8" w:rsidP="00EC44FC">
      <w:pPr>
        <w:pStyle w:val="Pargrafdellista"/>
        <w:numPr>
          <w:ilvl w:val="0"/>
          <w:numId w:val="43"/>
        </w:numPr>
      </w:pPr>
      <w:r>
        <w:t>Modificar camp tipus de la variable var_ocl01:</w:t>
      </w:r>
    </w:p>
    <w:p w:rsidR="00E412D8" w:rsidRDefault="00E412D8" w:rsidP="00E412D8"/>
    <w:p w:rsidR="00280BF7" w:rsidRDefault="00280BF7" w:rsidP="00280BF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95" name="Imatge 42" descr="C:\Documents and Settings\paulac\workspace\helium-2.6\helium-selenium\screenshots\CR\defproces\variable\mod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defproces\variable\mod_var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7" w:rsidRDefault="00280BF7" w:rsidP="00280BF7">
      <w:pPr>
        <w:jc w:val="center"/>
      </w:pPr>
    </w:p>
    <w:p w:rsidR="00280BF7" w:rsidRDefault="00280BF7" w:rsidP="00280BF7">
      <w:pPr>
        <w:jc w:val="center"/>
      </w:pPr>
    </w:p>
    <w:p w:rsidR="00280BF7" w:rsidRDefault="00280BF7" w:rsidP="00280BF7">
      <w:pPr>
        <w:jc w:val="center"/>
      </w:pPr>
      <w:r w:rsidRPr="00280BF7"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97" name="Imatge 43" descr="C:\Documents and Settings\paulac\workspace\helium-2.6\helium-selenium\screenshots\CR\defproces\variable\mod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paulac\workspace\helium-2.6\helium-selenium\screenshots\CR\defproces\variable\mod_var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7" w:rsidRDefault="00280BF7" w:rsidP="00E412D8"/>
    <w:p w:rsidR="00E412D8" w:rsidRDefault="00E412D8" w:rsidP="00EC44FC">
      <w:pPr>
        <w:pStyle w:val="Pargrafdellista"/>
        <w:numPr>
          <w:ilvl w:val="0"/>
          <w:numId w:val="43"/>
        </w:numPr>
      </w:pPr>
      <w:r>
        <w:t>Resultat de la modificació de la variable:</w:t>
      </w:r>
    </w:p>
    <w:p w:rsidR="00E412D8" w:rsidRPr="00A44406" w:rsidRDefault="00280BF7" w:rsidP="00280BF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98" name="Imatge 44" descr="C:\Documents and Settings\paulac\workspace\helium-2.6\helium-selenium\screenshots\CR\defproces\variable\mod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paulac\workspace\helium-2.6\helium-selenium\screenshots\CR\defproces\variable\mod_var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406" w:rsidRDefault="00A44406" w:rsidP="00D132CC">
      <w:pPr>
        <w:pStyle w:val="Ttol2"/>
      </w:pPr>
      <w:bookmarkStart w:id="35" w:name="_Toc373160451"/>
      <w:r>
        <w:t>DPR.</w:t>
      </w:r>
      <w:r w:rsidR="00722E19">
        <w:t>6</w:t>
      </w:r>
      <w:r>
        <w:t xml:space="preserve"> Definir validació variable</w:t>
      </w:r>
      <w:bookmarkEnd w:id="35"/>
    </w:p>
    <w:p w:rsidR="00196A7E" w:rsidRDefault="00196A7E" w:rsidP="00EC44FC">
      <w:pPr>
        <w:pStyle w:val="Pargrafdellista"/>
        <w:numPr>
          <w:ilvl w:val="0"/>
          <w:numId w:val="44"/>
        </w:numPr>
      </w:pPr>
      <w:r>
        <w:t>Variables existents:</w:t>
      </w:r>
    </w:p>
    <w:p w:rsidR="00B56DC7" w:rsidRDefault="00B56DC7" w:rsidP="00B56DC7"/>
    <w:p w:rsidR="00B56DC7" w:rsidRDefault="00B56DC7" w:rsidP="00B56DC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99" name="Imatge 45" descr="C:\Documents and Settings\paulac\workspace\helium-2.6\helium-selenium\screenshots\CR\defproces\variable\val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paulac\workspace\helium-2.6\helium-selenium\screenshots\CR\defproces\variable\val_var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EC44FC">
      <w:pPr>
        <w:pStyle w:val="Pargrafdellista"/>
        <w:numPr>
          <w:ilvl w:val="0"/>
          <w:numId w:val="44"/>
        </w:numPr>
      </w:pPr>
      <w:r>
        <w:t>Seleccionar variable i crear validació:</w:t>
      </w:r>
    </w:p>
    <w:p w:rsidR="00B56DC7" w:rsidRDefault="00B56DC7" w:rsidP="00B56DC7"/>
    <w:p w:rsidR="00B56DC7" w:rsidRDefault="00B56DC7" w:rsidP="00B56DC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1" name="Imatge 47" descr="C:\Documents and Settings\paulac\workspace\helium-2.6\helium-selenium\screenshots\CR\defproces\variable\val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paulac\workspace\helium-2.6\helium-selenium\screenshots\CR\defproces\variable\val_var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B56DC7"/>
    <w:p w:rsidR="00B56DC7" w:rsidRDefault="00B56DC7" w:rsidP="00B56DC7"/>
    <w:p w:rsidR="00B56DC7" w:rsidRDefault="00B56DC7" w:rsidP="00EC44FC">
      <w:pPr>
        <w:pStyle w:val="Pargrafdellista"/>
        <w:numPr>
          <w:ilvl w:val="0"/>
          <w:numId w:val="44"/>
        </w:numPr>
      </w:pPr>
      <w:r>
        <w:t>Resultat de la creació de la validació de la variable:</w:t>
      </w:r>
    </w:p>
    <w:p w:rsidR="00B56DC7" w:rsidRDefault="00B56DC7" w:rsidP="00C976C9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2" name="Imatge 48" descr="C:\Documents and Settings\paulac\workspace\helium-2.6\helium-selenium\screenshots\CR\defproces\variable\val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paulac\workspace\helium-2.6\helium-selenium\screenshots\CR\defproces\variable\val_var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B56DC7"/>
    <w:p w:rsidR="00A44406" w:rsidRPr="00A44406" w:rsidRDefault="00A44406" w:rsidP="00A44406"/>
    <w:p w:rsidR="00AA58DB" w:rsidRDefault="00AA58DB" w:rsidP="00D132CC">
      <w:pPr>
        <w:pStyle w:val="Ttol2"/>
      </w:pPr>
      <w:bookmarkStart w:id="36" w:name="_Toc373160452"/>
      <w:r>
        <w:t>DPR.</w:t>
      </w:r>
      <w:r w:rsidR="00722E19">
        <w:t>7</w:t>
      </w:r>
      <w:r>
        <w:t xml:space="preserve"> Eliminar variable</w:t>
      </w:r>
      <w:bookmarkEnd w:id="36"/>
    </w:p>
    <w:p w:rsidR="00AA58DB" w:rsidRDefault="00AA58DB" w:rsidP="00AA58DB"/>
    <w:p w:rsidR="00AA58DB" w:rsidRDefault="00AA58DB" w:rsidP="00466CEE">
      <w:pPr>
        <w:pStyle w:val="Pargrafdellista"/>
        <w:numPr>
          <w:ilvl w:val="0"/>
          <w:numId w:val="16"/>
        </w:numPr>
      </w:pPr>
      <w:r>
        <w:t xml:space="preserve">Variables </w:t>
      </w:r>
      <w:r w:rsidR="000E302E">
        <w:t>existents</w:t>
      </w:r>
      <w:r>
        <w:t>:</w:t>
      </w:r>
    </w:p>
    <w:p w:rsidR="00AA58DB" w:rsidRDefault="00AA58DB" w:rsidP="00AA58DB">
      <w:pPr>
        <w:pStyle w:val="Pargrafdellista"/>
      </w:pPr>
    </w:p>
    <w:p w:rsidR="00AA58DB" w:rsidRDefault="00AA58DB" w:rsidP="00AA58DB">
      <w:pPr>
        <w:jc w:val="center"/>
      </w:pPr>
    </w:p>
    <w:p w:rsidR="00AA58DB" w:rsidRDefault="00AA58DB" w:rsidP="00AA58DB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6" name="Imatge 49" descr="C:\Documents and Settings\paulac\workspace\helium-2.6\helium-selenium\screenshots\CR\defproces\variable\esborr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paulac\workspace\helium-2.6\helium-selenium\screenshots\CR\defproces\variable\esborra_var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DB" w:rsidRDefault="00AA58DB" w:rsidP="00AA58DB">
      <w:pPr>
        <w:jc w:val="center"/>
      </w:pPr>
    </w:p>
    <w:p w:rsidR="00AA58DB" w:rsidRDefault="00AA58DB" w:rsidP="00AA58DB">
      <w:pPr>
        <w:jc w:val="center"/>
      </w:pPr>
    </w:p>
    <w:p w:rsidR="00AA58DB" w:rsidRDefault="00AA58DB" w:rsidP="00466CEE">
      <w:pPr>
        <w:pStyle w:val="Pargrafdellista"/>
        <w:numPr>
          <w:ilvl w:val="0"/>
          <w:numId w:val="16"/>
        </w:numPr>
        <w:jc w:val="both"/>
      </w:pPr>
      <w:r>
        <w:t>Resultat d’esborrar una variable d’una definició de procés:</w:t>
      </w:r>
    </w:p>
    <w:p w:rsidR="00AA58DB" w:rsidRDefault="00AA58DB" w:rsidP="00AA58DB">
      <w:pPr>
        <w:ind w:left="360"/>
        <w:jc w:val="both"/>
      </w:pPr>
    </w:p>
    <w:p w:rsidR="00AA58DB" w:rsidRDefault="00AA58DB" w:rsidP="00AA58DB">
      <w:pPr>
        <w:ind w:left="360"/>
        <w:jc w:val="center"/>
      </w:pPr>
    </w:p>
    <w:p w:rsidR="00AA58DB" w:rsidRPr="00AA58DB" w:rsidRDefault="00AA58DB" w:rsidP="00AA58D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207" name="Imatge 50" descr="C:\Documents and Settings\paulac\workspace\helium-2.6\helium-selenium\screenshots\CR\defproces\variable\esborr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paulac\workspace\helium-2.6\helium-selenium\screenshots\CR\defproces\variable\esborra_var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E412D8" w:rsidP="00D132CC">
      <w:pPr>
        <w:pStyle w:val="Ttol2"/>
      </w:pPr>
      <w:bookmarkStart w:id="37" w:name="_Toc373160453"/>
      <w:r>
        <w:t>DPR</w:t>
      </w:r>
      <w:r w:rsidR="00D132CC">
        <w:t>.</w:t>
      </w:r>
      <w:r w:rsidR="00722E19">
        <w:t>8</w:t>
      </w:r>
      <w:r w:rsidR="00D132CC">
        <w:t xml:space="preserve"> </w:t>
      </w:r>
      <w:r w:rsidR="00D132CC" w:rsidRPr="003A6982">
        <w:t>Crear agrupació</w:t>
      </w:r>
      <w:bookmarkEnd w:id="37"/>
    </w:p>
    <w:p w:rsidR="00280BF7" w:rsidRDefault="00280BF7" w:rsidP="00D132CC">
      <w:pPr>
        <w:jc w:val="center"/>
      </w:pPr>
    </w:p>
    <w:p w:rsidR="00D132CC" w:rsidRDefault="00D132CC" w:rsidP="00466CEE">
      <w:pPr>
        <w:pStyle w:val="Pargrafdellista"/>
        <w:numPr>
          <w:ilvl w:val="0"/>
          <w:numId w:val="12"/>
        </w:numPr>
      </w:pPr>
      <w:r>
        <w:t>Seleccionar opció Agrupacions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7" name="Imatge 8" descr="C:\Documents and Settings\paulac\workspace\helium-2.6\helium-selenium\screenshots\CR\defproces\variable\cre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variable\crea_agruvar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2"/>
        </w:numPr>
      </w:pPr>
      <w:r>
        <w:t>Introduir informació de l’agrupació:</w:t>
      </w:r>
    </w:p>
    <w:p w:rsidR="00D132CC" w:rsidRDefault="00D132CC" w:rsidP="00D132CC">
      <w:pPr>
        <w:pStyle w:val="Pargrafdellista"/>
      </w:pPr>
    </w:p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45" name="Imatge 9" descr="C:\Documents and Settings\paulac\workspace\helium-2.6\helium-selenium\screenshots\CR\defproces\variable\crea_agru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variable\crea_agruvar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Pargrafdellista"/>
      </w:pPr>
    </w:p>
    <w:p w:rsidR="00D132CC" w:rsidRDefault="00D132CC" w:rsidP="00466CEE">
      <w:pPr>
        <w:pStyle w:val="Pargrafdellista"/>
        <w:numPr>
          <w:ilvl w:val="0"/>
          <w:numId w:val="12"/>
        </w:numPr>
      </w:pPr>
      <w:r>
        <w:t>Resultat de la creació de l’agrupació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60" name="Imatge 10" descr="C:\Documents and Settings\paulac\workspace\helium-2.6\helium-selenium\screenshots\CR\defproces\variable\crea_agru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variable\crea_agruvar4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A842CD" w:rsidRDefault="00A842CD" w:rsidP="00D132CC"/>
    <w:p w:rsidR="00A842CD" w:rsidRDefault="00A842CD" w:rsidP="00A842CD">
      <w:pPr>
        <w:pStyle w:val="Ttol2"/>
      </w:pPr>
      <w:bookmarkStart w:id="38" w:name="_Toc373160454"/>
      <w:r>
        <w:t>DPR.</w:t>
      </w:r>
      <w:r w:rsidR="00722E19">
        <w:t>9</w:t>
      </w:r>
      <w:r>
        <w:t xml:space="preserve"> Assignar</w:t>
      </w:r>
      <w:r w:rsidRPr="003A6982">
        <w:t xml:space="preserve"> </w:t>
      </w:r>
      <w:r>
        <w:t xml:space="preserve">variable </w:t>
      </w:r>
      <w:r w:rsidRPr="003A6982">
        <w:t>agrupació</w:t>
      </w:r>
      <w:bookmarkEnd w:id="38"/>
    </w:p>
    <w:p w:rsidR="00A842CD" w:rsidRDefault="00A842CD" w:rsidP="00D132CC"/>
    <w:p w:rsidR="00A842CD" w:rsidRDefault="00A842CD" w:rsidP="00EC44FC">
      <w:pPr>
        <w:pStyle w:val="Pargrafdellista"/>
        <w:numPr>
          <w:ilvl w:val="0"/>
          <w:numId w:val="45"/>
        </w:numPr>
      </w:pPr>
      <w:r>
        <w:t>Seleccionar agrupació:</w:t>
      </w:r>
    </w:p>
    <w:p w:rsidR="00A842CD" w:rsidRDefault="00A842CD" w:rsidP="00A842CD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34" name="Imatge 1" descr="C:\Documents and Settings\paulac\workspace\helium-2.6\helium-selenium\screenshots\CR\defproces\variable\esborr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variable\esborra_agruvar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2CD" w:rsidRDefault="00A842CD" w:rsidP="00A842CD"/>
    <w:p w:rsidR="00A842CD" w:rsidRDefault="00A842CD" w:rsidP="00A842CD"/>
    <w:p w:rsidR="00D132CC" w:rsidRDefault="00D132CC" w:rsidP="00EC44FC">
      <w:pPr>
        <w:pStyle w:val="Pargrafdellista"/>
        <w:numPr>
          <w:ilvl w:val="0"/>
          <w:numId w:val="45"/>
        </w:numPr>
      </w:pPr>
      <w:r>
        <w:t>Afegir variable a l’agrupació:</w:t>
      </w:r>
    </w:p>
    <w:p w:rsidR="00D132CC" w:rsidRDefault="00D132CC" w:rsidP="00D132CC"/>
    <w:p w:rsidR="00D132CC" w:rsidRDefault="00A842CD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35" name="Imatge 2" descr="C:\Documents and Settings\paulac\workspace\helium-2.6\helium-selenium\screenshots\CR\defproces\variable\crea_varag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variable\crea_varagru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EC44FC">
      <w:pPr>
        <w:pStyle w:val="Pargrafdellista"/>
        <w:numPr>
          <w:ilvl w:val="0"/>
          <w:numId w:val="45"/>
        </w:numPr>
      </w:pPr>
      <w:r>
        <w:lastRenderedPageBreak/>
        <w:t>Resultat d’afegir la variable a l’agrupació: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0665" cy="3960000"/>
            <wp:effectExtent l="19050" t="19050" r="18485" b="21450"/>
            <wp:docPr id="73" name="Imatge 12" descr="C:\Documents and Settings\paulac\workspace\helium-2.6\helium-selenium\screenshots\CR\defproces\variable\crea_agruva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variable\crea_agruvar6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65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Pr="009C49D3" w:rsidRDefault="00D132CC" w:rsidP="00D132CC"/>
    <w:p w:rsidR="00CF79E5" w:rsidRDefault="00A842CD" w:rsidP="00CF79E5">
      <w:pPr>
        <w:pStyle w:val="Ttol2"/>
      </w:pPr>
      <w:bookmarkStart w:id="39" w:name="_Toc373160455"/>
      <w:r>
        <w:t>DPR.</w:t>
      </w:r>
      <w:r w:rsidR="00722E19">
        <w:t>10</w:t>
      </w:r>
      <w:r w:rsidR="00CF79E5">
        <w:t xml:space="preserve"> </w:t>
      </w:r>
      <w:r w:rsidR="00CF79E5" w:rsidRPr="003A6982">
        <w:t>Esborrar variable agrupació</w:t>
      </w:r>
      <w:bookmarkEnd w:id="39"/>
    </w:p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t>Seleccionar opció Agrupacions de la definició de procés:</w:t>
      </w:r>
    </w:p>
    <w:p w:rsidR="00CF79E5" w:rsidRDefault="00CF79E5" w:rsidP="00CF79E5"/>
    <w:p w:rsidR="00CF79E5" w:rsidRDefault="00CF79E5" w:rsidP="00CF79E5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8" name="Imatge 21" descr="C:\Documents and Settings\paulac\workspace\helium-2.6\helium-selenium\screenshots\CR\defproces\variable\esborra_varag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defproces\variable\esborra_varagr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/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t>Accedir a les variables de l’agrupació:</w:t>
      </w:r>
    </w:p>
    <w:p w:rsidR="00CF79E5" w:rsidRDefault="00CF79E5" w:rsidP="00CF79E5"/>
    <w:p w:rsidR="00CF79E5" w:rsidRDefault="00CF79E5" w:rsidP="00CF79E5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" name="Imatge 22" descr="C:\Documents and Settings\paulac\workspace\helium-2.6\helium-selenium\screenshots\CR\defproces\variable\esborra_varag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paulac\workspace\helium-2.6\helium-selenium\screenshots\CR\defproces\variable\esborra_varagr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lastRenderedPageBreak/>
        <w:t>Resultat d’esborrar la variable de l’agrupació d’una definició de procés:</w:t>
      </w:r>
    </w:p>
    <w:p w:rsidR="00CF79E5" w:rsidRDefault="00CF79E5" w:rsidP="00CF79E5">
      <w:pPr>
        <w:pStyle w:val="Pargrafdellista"/>
      </w:pPr>
    </w:p>
    <w:p w:rsidR="00CF79E5" w:rsidRDefault="00CF79E5" w:rsidP="00CF79E5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2" name="Imatge 23" descr="C:\Documents and Settings\paulac\workspace\helium-2.6\helium-selenium\screenshots\CR\defproces\variable\esborra_varag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paulac\workspace\helium-2.6\helium-selenium\screenshots\CR\defproces\variable\esborra_varagr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>
      <w:pPr>
        <w:pStyle w:val="Ttol2"/>
        <w:numPr>
          <w:ilvl w:val="0"/>
          <w:numId w:val="0"/>
        </w:numPr>
        <w:ind w:left="576" w:hanging="576"/>
      </w:pPr>
    </w:p>
    <w:p w:rsidR="000E302E" w:rsidRDefault="00A842CD" w:rsidP="000E302E">
      <w:pPr>
        <w:pStyle w:val="Ttol2"/>
      </w:pPr>
      <w:bookmarkStart w:id="40" w:name="_Toc371435698"/>
      <w:bookmarkStart w:id="41" w:name="_Toc373160456"/>
      <w:r>
        <w:t>DPR.1</w:t>
      </w:r>
      <w:r w:rsidR="00722E19">
        <w:t>1</w:t>
      </w:r>
      <w:r w:rsidR="000E302E">
        <w:t xml:space="preserve"> </w:t>
      </w:r>
      <w:r w:rsidR="000E302E" w:rsidRPr="003A6982">
        <w:t>Esborrar agrupació</w:t>
      </w:r>
      <w:bookmarkEnd w:id="40"/>
      <w:bookmarkEnd w:id="41"/>
    </w:p>
    <w:p w:rsidR="000E302E" w:rsidRDefault="000E302E" w:rsidP="000E302E">
      <w:pPr>
        <w:pStyle w:val="Pargrafdellista"/>
        <w:numPr>
          <w:ilvl w:val="0"/>
          <w:numId w:val="17"/>
        </w:numPr>
      </w:pPr>
      <w:r>
        <w:t>Seleccionar opció Agrupacions de la definició de procés:</w:t>
      </w:r>
    </w:p>
    <w:p w:rsidR="000E302E" w:rsidRDefault="000E302E" w:rsidP="000E302E"/>
    <w:p w:rsidR="000E302E" w:rsidRDefault="000E302E" w:rsidP="000E302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9" name="Imatge 18" descr="C:\Documents and Settings\paulac\workspace\helium-2.6\helium-selenium\screenshots\CR\defproces\variable\esborr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defproces\variable\esborra_agruvar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02E" w:rsidRDefault="000E302E" w:rsidP="000E302E"/>
    <w:p w:rsidR="000E302E" w:rsidRPr="00476704" w:rsidRDefault="000E302E" w:rsidP="000E302E">
      <w:pPr>
        <w:pStyle w:val="Pargrafdellista"/>
        <w:numPr>
          <w:ilvl w:val="0"/>
          <w:numId w:val="17"/>
        </w:numPr>
      </w:pPr>
      <w:r>
        <w:t xml:space="preserve">Resultat d’esborrar una agrupació </w:t>
      </w:r>
      <w:r>
        <w:rPr>
          <w:szCs w:val="22"/>
        </w:rPr>
        <w:t>d’una definició de procés:</w:t>
      </w:r>
    </w:p>
    <w:p w:rsidR="000E302E" w:rsidRDefault="000E302E" w:rsidP="000E302E"/>
    <w:p w:rsidR="000E302E" w:rsidRDefault="000E302E" w:rsidP="000E302E">
      <w:pPr>
        <w:jc w:val="center"/>
      </w:pPr>
      <w:r>
        <w:rPr>
          <w:noProof/>
          <w:lang w:val="es-ES"/>
        </w:rPr>
        <w:drawing>
          <wp:inline distT="0" distB="0" distL="0" distR="0">
            <wp:extent cx="4613649" cy="3960000"/>
            <wp:effectExtent l="19050" t="19050" r="15501" b="21450"/>
            <wp:docPr id="30" name="Imatge 19" descr="C:\Documents and Settings\paulac\workspace\helium-2.6\helium-selenium\screenshots\CR\defproces\variable\esborra_agru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defproces\variable\esborra_agruvar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49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>
      <w:pPr>
        <w:pStyle w:val="Ttol2"/>
        <w:numPr>
          <w:ilvl w:val="0"/>
          <w:numId w:val="0"/>
        </w:numPr>
        <w:ind w:left="576"/>
      </w:pPr>
    </w:p>
    <w:p w:rsidR="00CF79E5" w:rsidRDefault="00CF79E5" w:rsidP="00CF79E5">
      <w:pPr>
        <w:pStyle w:val="Ttol2"/>
        <w:numPr>
          <w:ilvl w:val="0"/>
          <w:numId w:val="0"/>
        </w:numPr>
        <w:ind w:left="576"/>
      </w:pPr>
    </w:p>
    <w:p w:rsidR="00D132CC" w:rsidRDefault="007A3770" w:rsidP="00D132CC">
      <w:pPr>
        <w:pStyle w:val="Ttol2"/>
      </w:pPr>
      <w:bookmarkStart w:id="42" w:name="_Toc373160457"/>
      <w:r>
        <w:t>DPR.1</w:t>
      </w:r>
      <w:r w:rsidR="00722E19">
        <w:t>2</w:t>
      </w:r>
      <w:r w:rsidR="00D132CC">
        <w:t xml:space="preserve"> Adjuntar</w:t>
      </w:r>
      <w:r w:rsidR="00D132CC" w:rsidRPr="003A6982">
        <w:t xml:space="preserve"> document</w:t>
      </w:r>
      <w:bookmarkEnd w:id="42"/>
    </w:p>
    <w:p w:rsidR="00D132CC" w:rsidRPr="009C49D3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Seleccionar opció Documents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91" name="Imatge 13" descr="C:\Documents and Settings\paulac\workspace\helium-2.6\helium-selenium\screenshots\CR\defproces\document\crea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document\crea_doc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Introduir informació del document:</w:t>
      </w:r>
    </w:p>
    <w:p w:rsidR="00D132CC" w:rsidRDefault="00CA362A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39" name="Imatge 3" descr="C:\Documents and Settings\paulac\workspace\helium-2.6\helium-selenium\screenshots\CR\defproces\document\cre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document\crea_doc3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Resultat d’adjuntar un document a la definició de procés:</w:t>
      </w:r>
    </w:p>
    <w:p w:rsidR="00D132CC" w:rsidRDefault="00D132CC" w:rsidP="00D132CC"/>
    <w:p w:rsidR="00D132CC" w:rsidRPr="009D30E3" w:rsidRDefault="00CA362A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0" name="Imatge 4" descr="C:\Documents and Settings\paulac\workspace\helium-2.6\helium-selenium\screenshots\CR\defproces\document\crea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document\crea_doc4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7A3770" w:rsidRDefault="007A3770" w:rsidP="007A3770">
      <w:pPr>
        <w:pStyle w:val="Ttol2"/>
      </w:pPr>
      <w:bookmarkStart w:id="43" w:name="_Toc373160458"/>
      <w:r>
        <w:t>DPR.1</w:t>
      </w:r>
      <w:r w:rsidR="00722E19">
        <w:t xml:space="preserve">3 </w:t>
      </w:r>
      <w:r>
        <w:t>Adjuntar document plantilla</w:t>
      </w:r>
      <w:bookmarkEnd w:id="43"/>
    </w:p>
    <w:p w:rsidR="00CA362A" w:rsidRDefault="00CA362A" w:rsidP="00EC44FC">
      <w:pPr>
        <w:pStyle w:val="Pargrafdellista"/>
        <w:numPr>
          <w:ilvl w:val="0"/>
          <w:numId w:val="46"/>
        </w:numPr>
      </w:pPr>
      <w:r>
        <w:t>Seleccionar opció Documents de la definició de procés:</w:t>
      </w:r>
    </w:p>
    <w:p w:rsidR="00CA362A" w:rsidRDefault="00CA362A" w:rsidP="00CA362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1" name="Imatge 5" descr="C:\Documents and Settings\paulac\workspace\helium-2.6\helium-selenium\screenshots\CR\defproces\document\crea_docp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defproces\document\crea_docpl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62A" w:rsidRDefault="00CA362A" w:rsidP="00CA362A"/>
    <w:p w:rsidR="00CA362A" w:rsidRDefault="00CA362A" w:rsidP="00EC44FC">
      <w:pPr>
        <w:pStyle w:val="Pargrafdellista"/>
        <w:numPr>
          <w:ilvl w:val="0"/>
          <w:numId w:val="46"/>
        </w:numPr>
      </w:pPr>
      <w:r>
        <w:t>Introduir informació del document:</w:t>
      </w:r>
    </w:p>
    <w:p w:rsidR="00CA362A" w:rsidRDefault="00CA362A" w:rsidP="00CA362A">
      <w:pPr>
        <w:pStyle w:val="Pargrafdellista"/>
      </w:pPr>
    </w:p>
    <w:p w:rsidR="00CA362A" w:rsidRDefault="00CA362A" w:rsidP="00CA362A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42" name="Imatge 6" descr="C:\Documents and Settings\paulac\workspace\helium-2.6\helium-selenium\screenshots\CR\defproces\document\crea_docp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document\crea_docpl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9F9" w:rsidRDefault="00BA59F9" w:rsidP="00BA59F9">
      <w:pPr>
        <w:pStyle w:val="Pargrafdellista"/>
      </w:pPr>
    </w:p>
    <w:p w:rsidR="00CA362A" w:rsidRDefault="00CA362A" w:rsidP="00EC44FC">
      <w:pPr>
        <w:pStyle w:val="Pargrafdellista"/>
        <w:numPr>
          <w:ilvl w:val="0"/>
          <w:numId w:val="46"/>
        </w:numPr>
      </w:pPr>
      <w:r>
        <w:t xml:space="preserve">Resultat d’adjuntar un document </w:t>
      </w:r>
      <w:r w:rsidR="00BA59F9">
        <w:t xml:space="preserve">de tipus plantilla </w:t>
      </w:r>
      <w:r>
        <w:t>a la definició de procés:</w:t>
      </w:r>
    </w:p>
    <w:p w:rsidR="00CA362A" w:rsidRDefault="00993888" w:rsidP="00BA59F9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4" name="Imatge 8" descr="C:\Documents and Settings\paulac\workspace\helium-2.6\helium-selenium\screenshots\CR\defproces\document\crea_docp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document\crea_docpl4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70" w:rsidRPr="007A3770" w:rsidRDefault="007A3770" w:rsidP="007A3770"/>
    <w:p w:rsidR="007A3770" w:rsidRDefault="007A3770" w:rsidP="007A3770">
      <w:pPr>
        <w:pStyle w:val="Ttol2"/>
      </w:pPr>
      <w:bookmarkStart w:id="44" w:name="_Toc373160459"/>
      <w:r>
        <w:t>DPR.1</w:t>
      </w:r>
      <w:r w:rsidR="00722E19">
        <w:t xml:space="preserve">4 </w:t>
      </w:r>
      <w:r>
        <w:t>Modificar document</w:t>
      </w:r>
      <w:bookmarkEnd w:id="44"/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lastRenderedPageBreak/>
        <w:t>Seleccionar opció Documents de la definició de procés:</w:t>
      </w:r>
    </w:p>
    <w:p w:rsidR="001C090C" w:rsidRDefault="001C090C" w:rsidP="001C090C"/>
    <w:p w:rsidR="001C090C" w:rsidRDefault="001C090C" w:rsidP="001C090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6" name="Imatge 9" descr="C:\Documents and Settings\paulac\workspace\helium-2.6\helium-selenium\screenshots\CR\defproces\document\mod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document\mod_doc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t>Introduir informació del document:</w:t>
      </w:r>
    </w:p>
    <w:p w:rsidR="001C090C" w:rsidRDefault="001C090C" w:rsidP="001C090C">
      <w:pPr>
        <w:pStyle w:val="Pargrafdellista"/>
      </w:pPr>
    </w:p>
    <w:p w:rsidR="001C090C" w:rsidRDefault="001C090C" w:rsidP="001C090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7" name="Imatge 10" descr="C:\Documents and Settings\paulac\workspace\helium-2.6\helium-selenium\screenshots\CR\defproces\document\mod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document\mod_doc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0C" w:rsidRDefault="001C090C" w:rsidP="001C090C">
      <w:pPr>
        <w:jc w:val="center"/>
      </w:pPr>
    </w:p>
    <w:p w:rsidR="001C090C" w:rsidRDefault="001C090C" w:rsidP="001C090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48" name="Imatge 11" descr="C:\Documents and Settings\paulac\workspace\helium-2.6\helium-selenium\screenshots\CR\defproces\document\mod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defproces\document\mod_doc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Default="00472101" w:rsidP="001C090C">
      <w:pPr>
        <w:jc w:val="center"/>
      </w:pPr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t>Resultat de modificar un document de la definició de procés:</w:t>
      </w:r>
    </w:p>
    <w:p w:rsidR="001C090C" w:rsidRDefault="001C090C" w:rsidP="001C090C"/>
    <w:p w:rsidR="007A3770" w:rsidRPr="007A3770" w:rsidRDefault="00472101" w:rsidP="00472101">
      <w:pPr>
        <w:jc w:val="center"/>
      </w:pPr>
      <w:r w:rsidRPr="00472101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4" name="Imatge 12" descr="C:\Documents and Settings\paulac\workspace\helium-2.6\helium-selenium\screenshots\CR\defproces\document\mod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document\mod_doc4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70" w:rsidRDefault="007A3770" w:rsidP="007A3770">
      <w:pPr>
        <w:pStyle w:val="Ttol2"/>
      </w:pPr>
      <w:bookmarkStart w:id="45" w:name="_Toc373160460"/>
      <w:r>
        <w:t>DPR.1</w:t>
      </w:r>
      <w:r w:rsidR="00722E19">
        <w:t xml:space="preserve">5 </w:t>
      </w:r>
      <w:r>
        <w:t xml:space="preserve">Eliminar </w:t>
      </w:r>
      <w:r w:rsidRPr="003A6982">
        <w:t>document</w:t>
      </w:r>
      <w:bookmarkEnd w:id="45"/>
    </w:p>
    <w:p w:rsidR="007A3770" w:rsidRDefault="007A3770" w:rsidP="007A3770"/>
    <w:p w:rsidR="00472101" w:rsidRDefault="00472101" w:rsidP="00472101">
      <w:pPr>
        <w:pStyle w:val="Pargrafdellista"/>
        <w:numPr>
          <w:ilvl w:val="0"/>
          <w:numId w:val="15"/>
        </w:numPr>
      </w:pPr>
      <w:r>
        <w:t>Seleccionar opció Documents de la definició de procés:</w:t>
      </w:r>
    </w:p>
    <w:p w:rsidR="00472101" w:rsidRDefault="00472101" w:rsidP="00472101"/>
    <w:p w:rsidR="00472101" w:rsidRPr="00472101" w:rsidRDefault="00472101" w:rsidP="00472101">
      <w:pPr>
        <w:jc w:val="center"/>
      </w:pPr>
      <w:r w:rsidRPr="00472101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5" name="Imatge 9" descr="C:\Documents and Settings\paulac\workspace\helium-2.6\helium-selenium\screenshots\CR\defproces\document\mod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document\mod_doc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Default="00472101" w:rsidP="00472101">
      <w:pPr>
        <w:pStyle w:val="Pargrafdellista"/>
        <w:numPr>
          <w:ilvl w:val="0"/>
          <w:numId w:val="15"/>
        </w:numPr>
        <w:rPr>
          <w:szCs w:val="22"/>
        </w:rPr>
      </w:pPr>
      <w:r>
        <w:rPr>
          <w:szCs w:val="22"/>
        </w:rPr>
        <w:t>Resultat d’esborrar un document d’una definició de procés:</w:t>
      </w:r>
    </w:p>
    <w:p w:rsidR="00472101" w:rsidRDefault="00472101" w:rsidP="00472101">
      <w:pPr>
        <w:rPr>
          <w:szCs w:val="22"/>
        </w:rPr>
      </w:pPr>
    </w:p>
    <w:p w:rsidR="00472101" w:rsidRDefault="00472101" w:rsidP="00472101">
      <w:pPr>
        <w:rPr>
          <w:szCs w:val="22"/>
        </w:rPr>
      </w:pPr>
    </w:p>
    <w:p w:rsidR="00472101" w:rsidRPr="00D41BF9" w:rsidRDefault="00472101" w:rsidP="00472101">
      <w:pPr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56" name="Imatge 13" descr="C:\Documents and Settings\paulac\workspace\helium-2.6\helium-selenium\screenshots\CR\defproces\document\esborr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document\esborra_doc2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Default="00472101" w:rsidP="001C090C">
      <w:pPr>
        <w:jc w:val="center"/>
      </w:pPr>
    </w:p>
    <w:p w:rsidR="00472101" w:rsidRDefault="00472101" w:rsidP="001C090C">
      <w:pPr>
        <w:jc w:val="center"/>
      </w:pPr>
    </w:p>
    <w:p w:rsidR="00472101" w:rsidRPr="007A3770" w:rsidRDefault="00472101" w:rsidP="001C090C">
      <w:pPr>
        <w:jc w:val="center"/>
      </w:pPr>
    </w:p>
    <w:p w:rsidR="00D132CC" w:rsidRDefault="007A3770" w:rsidP="00D132CC">
      <w:pPr>
        <w:pStyle w:val="Ttol2"/>
      </w:pPr>
      <w:bookmarkStart w:id="46" w:name="_Toc373160461"/>
      <w:r>
        <w:t>DPR</w:t>
      </w:r>
      <w:r w:rsidR="00D132CC">
        <w:t>.</w:t>
      </w:r>
      <w:r>
        <w:t>1</w:t>
      </w:r>
      <w:r w:rsidR="00722E19">
        <w:t>6</w:t>
      </w:r>
      <w:r w:rsidR="00D132CC">
        <w:t xml:space="preserve"> Crear termini</w:t>
      </w:r>
      <w:bookmarkEnd w:id="46"/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4"/>
        </w:numPr>
      </w:pPr>
      <w:r>
        <w:t>Seleccionar opció Terminis de la definició de procés:</w:t>
      </w:r>
    </w:p>
    <w:p w:rsidR="00D132CC" w:rsidRPr="00BF6435" w:rsidRDefault="00D132CC" w:rsidP="00D132CC"/>
    <w:p w:rsidR="00D132CC" w:rsidRDefault="00D132CC" w:rsidP="00D132CC">
      <w:pPr>
        <w:pStyle w:val="Ttol2"/>
        <w:numPr>
          <w:ilvl w:val="0"/>
          <w:numId w:val="0"/>
        </w:numPr>
        <w:ind w:left="576" w:hanging="576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01" name="Imatge 26" descr="C:\Documents and Settings\paulac\workspace\helium-2.6\helium-selenium\screenshots\CR\defproces\termini\crea_termin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defproces\termini\crea_termini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D132CC" w:rsidRDefault="00D132CC" w:rsidP="00466CEE">
      <w:pPr>
        <w:pStyle w:val="Pargrafdellista"/>
        <w:numPr>
          <w:ilvl w:val="0"/>
          <w:numId w:val="14"/>
        </w:numPr>
      </w:pPr>
      <w:r>
        <w:t>Introduir informació del termini: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2" name="Imatge 28" descr="C:\Documents and Settings\paulac\workspace\helium-2.6\helium-selenium\screenshots\CR\defproces\termini\crea_termin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defproces\termini\crea_termini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4"/>
        </w:numPr>
      </w:pPr>
      <w:r>
        <w:lastRenderedPageBreak/>
        <w:t>Resultat de crear un termini en una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3" name="Imatge 29" descr="C:\Documents and Settings\paulac\workspace\helium-2.6\helium-selenium\screenshots\CR\defproces\termini\crea_termin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defproces\termini\crea_termini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4644DC" w:rsidRDefault="00C22DAB" w:rsidP="004644DC">
      <w:pPr>
        <w:pStyle w:val="Ttol2"/>
      </w:pPr>
      <w:bookmarkStart w:id="47" w:name="_Toc373160462"/>
      <w:r>
        <w:t>DPR</w:t>
      </w:r>
      <w:r w:rsidR="004644DC">
        <w:t>.</w:t>
      </w:r>
      <w:r>
        <w:t>1</w:t>
      </w:r>
      <w:r w:rsidR="00722E19">
        <w:t>7</w:t>
      </w:r>
      <w:r w:rsidR="004644DC">
        <w:t xml:space="preserve"> </w:t>
      </w:r>
      <w:r>
        <w:t>Eliminar</w:t>
      </w:r>
      <w:r w:rsidR="004644DC">
        <w:t xml:space="preserve"> termini</w:t>
      </w:r>
      <w:bookmarkEnd w:id="47"/>
    </w:p>
    <w:p w:rsidR="004644DC" w:rsidRDefault="004644DC" w:rsidP="004644DC"/>
    <w:p w:rsidR="004644DC" w:rsidRDefault="004644DC" w:rsidP="004644DC">
      <w:pPr>
        <w:pStyle w:val="Pargrafdellista"/>
        <w:numPr>
          <w:ilvl w:val="0"/>
          <w:numId w:val="23"/>
        </w:numPr>
      </w:pPr>
      <w:r>
        <w:t>Seleccionar opció Terminis de la definició de procés:</w:t>
      </w:r>
    </w:p>
    <w:p w:rsidR="004644DC" w:rsidRDefault="004644DC" w:rsidP="004644DC"/>
    <w:p w:rsidR="004644DC" w:rsidRDefault="004644DC" w:rsidP="004644DC"/>
    <w:p w:rsidR="004644DC" w:rsidRDefault="004644DC" w:rsidP="004644DC"/>
    <w:p w:rsidR="004644DC" w:rsidRDefault="004644DC" w:rsidP="004644DC"/>
    <w:p w:rsidR="004644DC" w:rsidRDefault="004644DC" w:rsidP="004644D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58" name="Imatge 30" descr="C:\Documents and Settings\paulac\workspace\helium-2.6\helium-selenium\screenshots\CR\defproces\termini\esborra_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defproces\termini\esborra_ter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DC" w:rsidRDefault="004644DC" w:rsidP="004644DC"/>
    <w:p w:rsidR="004644DC" w:rsidRDefault="004644DC" w:rsidP="004644DC"/>
    <w:p w:rsidR="004644DC" w:rsidRDefault="004644DC" w:rsidP="004644DC">
      <w:pPr>
        <w:pStyle w:val="Pargrafdellista"/>
        <w:numPr>
          <w:ilvl w:val="0"/>
          <w:numId w:val="23"/>
        </w:numPr>
      </w:pPr>
      <w:r>
        <w:t>Resultat d’esborrar un termini d’una definició de procés:</w:t>
      </w:r>
    </w:p>
    <w:p w:rsidR="004644DC" w:rsidRDefault="004644DC" w:rsidP="004644DC"/>
    <w:p w:rsidR="004644DC" w:rsidRDefault="004644DC" w:rsidP="004644DC"/>
    <w:p w:rsidR="004644DC" w:rsidRDefault="004644DC" w:rsidP="004644D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59" name="Imatge 31" descr="C:\Documents and Settings\paulac\workspace\helium-2.6\helium-selenium\screenshots\CR\defproces\termini\esborra_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defproces\termini\esborra_ter2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pStyle w:val="Ttol2"/>
        <w:numPr>
          <w:ilvl w:val="0"/>
          <w:numId w:val="0"/>
        </w:numPr>
        <w:ind w:left="576"/>
      </w:pPr>
    </w:p>
    <w:p w:rsidR="00C22DAB" w:rsidRPr="00005958" w:rsidRDefault="00C22DAB" w:rsidP="00C22DAB">
      <w:pPr>
        <w:pStyle w:val="Ttol2"/>
      </w:pPr>
      <w:bookmarkStart w:id="48" w:name="_Toc373160463"/>
      <w:r>
        <w:t>DPR.1</w:t>
      </w:r>
      <w:r w:rsidR="00722E19">
        <w:t xml:space="preserve">8 </w:t>
      </w:r>
      <w:r>
        <w:t>Assignar variable tasca</w:t>
      </w:r>
      <w:bookmarkEnd w:id="48"/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24"/>
        </w:numPr>
      </w:pPr>
      <w:r>
        <w:t>Seleccionar opció Tasques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7" name="Imatge 32" descr="C:\Documents and Settings\paulac\workspace\helium-2.6\helium-selenium\screenshots\CR\defproces\tasca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defproces\tasca\crea_var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24"/>
        </w:numPr>
      </w:pPr>
      <w:r>
        <w:t>Introduir dades de la variable: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08" name="Imatge 33" descr="C:\Documents and Settings\paulac\workspace\helium-2.6\helium-selenium\screenshots\CR\defproces\tasca\cre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paulac\workspace\helium-2.6\helium-selenium\screenshots\CR\defproces\tasca\crea_var2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466CEE">
      <w:pPr>
        <w:pStyle w:val="Pargrafdellista"/>
        <w:numPr>
          <w:ilvl w:val="0"/>
          <w:numId w:val="24"/>
        </w:numPr>
      </w:pPr>
      <w:r>
        <w:t>Resultat d’afegir una variable a la tasca d’una definició de procés:</w:t>
      </w:r>
    </w:p>
    <w:p w:rsidR="00D132CC" w:rsidRDefault="00D132CC" w:rsidP="00D132CC"/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3" name="Imatge 34" descr="C:\Documents and Settings\paulac\workspace\helium-2.6\helium-selenium\screenshots\CR\defproces\tasca\cre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defproces\tasca\crea_var3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D132CC">
      <w:pPr>
        <w:jc w:val="center"/>
      </w:pPr>
    </w:p>
    <w:p w:rsidR="00C22DAB" w:rsidRDefault="00C22DAB" w:rsidP="00D132CC">
      <w:pPr>
        <w:jc w:val="center"/>
      </w:pPr>
    </w:p>
    <w:p w:rsidR="00C22DAB" w:rsidRDefault="00C22DAB" w:rsidP="00C22DAB">
      <w:pPr>
        <w:jc w:val="both"/>
      </w:pPr>
    </w:p>
    <w:p w:rsidR="00C22DAB" w:rsidRPr="00005958" w:rsidRDefault="00C22DAB" w:rsidP="00C22DAB">
      <w:pPr>
        <w:pStyle w:val="Ttol2"/>
      </w:pPr>
      <w:bookmarkStart w:id="49" w:name="_Toc373160464"/>
      <w:r>
        <w:t>DPR.1</w:t>
      </w:r>
      <w:r w:rsidR="00722E19">
        <w:t xml:space="preserve">9 </w:t>
      </w:r>
      <w:r>
        <w:t>Modificar variable tasca</w:t>
      </w:r>
      <w:bookmarkEnd w:id="49"/>
    </w:p>
    <w:p w:rsidR="008C0F67" w:rsidRDefault="008C0F67" w:rsidP="008C0F67">
      <w:pPr>
        <w:pStyle w:val="Pargrafdellista"/>
        <w:numPr>
          <w:ilvl w:val="0"/>
          <w:numId w:val="25"/>
        </w:numPr>
      </w:pPr>
      <w:r>
        <w:t>Seleccionar opció Tasques de la definició de procés:</w:t>
      </w:r>
    </w:p>
    <w:p w:rsidR="00C22DAB" w:rsidRDefault="00C22DAB" w:rsidP="00C22DAB">
      <w:pPr>
        <w:jc w:val="both"/>
      </w:pPr>
    </w:p>
    <w:p w:rsidR="008C0F67" w:rsidRDefault="008C0F67" w:rsidP="008C0F6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7" name="Imatge 1" descr="C:\Documents and Settings\paulac\workspace\helium-2.6\helium-selenium\screenshots\CR\defproces\tasca\modif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tasca\modif_var1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C22DAB">
      <w:pPr>
        <w:jc w:val="both"/>
      </w:pPr>
    </w:p>
    <w:p w:rsidR="008C0F67" w:rsidRDefault="008C0F67" w:rsidP="008C0F67">
      <w:pPr>
        <w:pStyle w:val="Pargrafdellista"/>
        <w:numPr>
          <w:ilvl w:val="0"/>
          <w:numId w:val="25"/>
        </w:numPr>
        <w:jc w:val="both"/>
      </w:pPr>
      <w:r>
        <w:t>Marcar com obligatòria la variable:</w:t>
      </w:r>
    </w:p>
    <w:p w:rsidR="008C0F67" w:rsidRDefault="008C0F67" w:rsidP="008C0F67">
      <w:pPr>
        <w:pStyle w:val="Pargrafdellista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1" name="Imatge 2" descr="C:\Documents and Settings\paulac\workspace\helium-2.6\helium-selenium\screenshots\CR\defproces\tasca\modif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tasca\modif_var2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8C0F67">
      <w:pPr>
        <w:pStyle w:val="Pargrafdellista"/>
        <w:jc w:val="center"/>
      </w:pPr>
    </w:p>
    <w:p w:rsidR="008C0F67" w:rsidRDefault="008C0F67" w:rsidP="008C0F67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2" name="Imatge 3" descr="C:\Documents and Settings\paulac\workspace\helium-2.6\helium-selenium\screenshots\CR\defproces\tasca\modif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tasca\modif_var3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8C0F67">
      <w:pPr>
        <w:jc w:val="both"/>
      </w:pPr>
    </w:p>
    <w:p w:rsidR="008C0F67" w:rsidRDefault="008C0F67" w:rsidP="008C0F67">
      <w:pPr>
        <w:pStyle w:val="Pargrafdellista"/>
        <w:numPr>
          <w:ilvl w:val="0"/>
          <w:numId w:val="25"/>
        </w:numPr>
        <w:jc w:val="both"/>
      </w:pPr>
      <w:r>
        <w:t>Resultat de modificar la variable de la tasca:</w:t>
      </w:r>
    </w:p>
    <w:p w:rsidR="008C0F67" w:rsidRDefault="008C0F67" w:rsidP="008C0F6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3" name="Imatge 4" descr="C:\Documents and Settings\paulac\workspace\helium-2.6\helium-selenium\screenshots\CR\defproces\tasca\modif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tasca\modif_var4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C22DAB">
      <w:pPr>
        <w:jc w:val="both"/>
      </w:pPr>
    </w:p>
    <w:p w:rsidR="00C22DAB" w:rsidRDefault="00722E19" w:rsidP="00C22DAB">
      <w:pPr>
        <w:pStyle w:val="Ttol2"/>
      </w:pPr>
      <w:bookmarkStart w:id="50" w:name="_Toc373160465"/>
      <w:r>
        <w:t xml:space="preserve">DPR.20 </w:t>
      </w:r>
      <w:r w:rsidR="00C22DAB">
        <w:t>Eliminar variable tasca</w:t>
      </w:r>
      <w:bookmarkEnd w:id="50"/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28" name="Imatge 35" descr="C:\Documents and Settings\paulac\workspace\helium-2.6\helium-selenium\screenshots\CR\defproces\tasca\esborr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defproces\tasca\esborra_var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Accedir a les variables de la tasca:</w:t>
      </w:r>
    </w:p>
    <w:p w:rsidR="00C22DAB" w:rsidRDefault="00C22DAB" w:rsidP="00C22DAB"/>
    <w:p w:rsidR="00C22DAB" w:rsidRDefault="008C0F67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5" name="Imatge 6" descr="C:\Documents and Settings\paulac\workspace\helium-2.6\helium-selenium\screenshots\CR\defproces\tasca\esborr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tasca\esborra_var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Resultat d’eliminar una variable d’una tasca de la definició de procés:</w:t>
      </w:r>
    </w:p>
    <w:p w:rsidR="00C22DAB" w:rsidRDefault="00C22DAB" w:rsidP="00C22DAB"/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49" name="Imatge 37" descr="C:\Documents and Settings\paulac\workspace\helium-2.6\helium-selenium\screenshots\CR\defproces\tasca\esborr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paulac\workspace\helium-2.6\helium-selenium\screenshots\CR\defproces\tasca\esborra_var3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C22DAB" w:rsidRDefault="00C22DAB" w:rsidP="00C22DAB"/>
    <w:p w:rsidR="00C22DAB" w:rsidRDefault="00C22DAB" w:rsidP="00C22DAB">
      <w:pPr>
        <w:pStyle w:val="Ttol2"/>
      </w:pPr>
      <w:bookmarkStart w:id="51" w:name="_Toc373160466"/>
      <w:r>
        <w:t>DPR.2</w:t>
      </w:r>
      <w:r w:rsidR="00722E19">
        <w:t xml:space="preserve">1 </w:t>
      </w:r>
      <w:r>
        <w:t>Assignar document tasca</w:t>
      </w:r>
      <w:bookmarkEnd w:id="51"/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3" name="Imatge 32" descr="C:\Documents and Settings\paulac\workspace\helium-2.6\helium-selenium\screenshots\CR\defproces\tasca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defproces\tasca\crea_var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pStyle w:val="Ttol2"/>
        <w:numPr>
          <w:ilvl w:val="0"/>
          <w:numId w:val="0"/>
        </w:numPr>
        <w:ind w:left="576" w:hanging="576"/>
      </w:pPr>
    </w:p>
    <w:p w:rsidR="00C22DAB" w:rsidRDefault="00C22DAB" w:rsidP="00C22DAB">
      <w:pPr>
        <w:pStyle w:val="Ttol2"/>
        <w:numPr>
          <w:ilvl w:val="0"/>
          <w:numId w:val="0"/>
        </w:numPr>
        <w:ind w:left="576"/>
      </w:pPr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Introduir dades del document:</w:t>
      </w:r>
    </w:p>
    <w:p w:rsidR="00C22DAB" w:rsidRDefault="00C22DAB" w:rsidP="00C22DAB">
      <w:pPr>
        <w:ind w:left="360"/>
      </w:pPr>
    </w:p>
    <w:p w:rsidR="00C22DAB" w:rsidRDefault="0032589D" w:rsidP="00C22DAB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8" name="Imatge 9" descr="C:\Documents and Settings\paulac\workspace\helium-2.6\helium-selenium\screenshots\CR\defproces\tasca\cre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tasca\crea_doc2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ind w:left="360"/>
      </w:pPr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Resultat d’afegir un document a una tasca de la definició de procés:</w:t>
      </w:r>
    </w:p>
    <w:p w:rsidR="00C22DAB" w:rsidRDefault="00C22DAB" w:rsidP="00C22DAB"/>
    <w:p w:rsidR="00C22DAB" w:rsidRDefault="00C22DAB" w:rsidP="00C22DAB"/>
    <w:p w:rsidR="00C22DAB" w:rsidRDefault="0032589D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9" name="Imatge 10" descr="C:\Documents and Settings\paulac\workspace\helium-2.6\helium-selenium\screenshots\CR\defproces\tasca\cre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tasca\crea_doc3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Pr="00C22DAB" w:rsidRDefault="00C22DAB" w:rsidP="00C22DAB"/>
    <w:p w:rsidR="00C22DAB" w:rsidRDefault="00C22DAB" w:rsidP="00C22DAB">
      <w:pPr>
        <w:pStyle w:val="Ttol2"/>
      </w:pPr>
      <w:bookmarkStart w:id="52" w:name="_Toc373160467"/>
      <w:r>
        <w:t>DPR.2</w:t>
      </w:r>
      <w:r w:rsidR="00722E19">
        <w:t xml:space="preserve">2 </w:t>
      </w:r>
      <w:r>
        <w:t>Modificar document tasca</w:t>
      </w:r>
      <w:bookmarkEnd w:id="52"/>
    </w:p>
    <w:p w:rsidR="00C22DAB" w:rsidRDefault="00C22DAB" w:rsidP="00C22DAB"/>
    <w:p w:rsidR="008C0F67" w:rsidRDefault="008C0F67" w:rsidP="008C0F67">
      <w:pPr>
        <w:pStyle w:val="Pargrafdellista"/>
        <w:numPr>
          <w:ilvl w:val="0"/>
          <w:numId w:val="27"/>
        </w:numPr>
      </w:pPr>
      <w:r>
        <w:t>Seleccionar opció Tasques de la definició de procés:</w:t>
      </w:r>
    </w:p>
    <w:p w:rsidR="0032589D" w:rsidRDefault="0032589D" w:rsidP="0032589D"/>
    <w:p w:rsidR="0032589D" w:rsidRDefault="00D40FFE" w:rsidP="00D40FF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1" name="Imatge 11" descr="C:\Documents and Settings\paulac\workspace\helium-2.6\helium-selenium\screenshots\CR\defproces\tasca\modif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defproces\tasca\modif_doc1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9D" w:rsidRDefault="0032589D" w:rsidP="0032589D">
      <w:pPr>
        <w:pStyle w:val="Pargrafdellista"/>
        <w:numPr>
          <w:ilvl w:val="0"/>
          <w:numId w:val="27"/>
        </w:numPr>
      </w:pPr>
      <w:r>
        <w:t>Modificar les propietats del document:</w:t>
      </w:r>
    </w:p>
    <w:p w:rsidR="0032589D" w:rsidRDefault="0032589D" w:rsidP="0032589D"/>
    <w:p w:rsidR="00D40FFE" w:rsidRDefault="00D40FFE" w:rsidP="00D40FFE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74" name="Imatge 12" descr="C:\Documents and Settings\paulac\workspace\helium-2.6\helium-selenium\screenshots\CR\defproces\tasca\modif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tasca\modif_doc2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D40FFE">
      <w:pPr>
        <w:jc w:val="center"/>
      </w:pPr>
    </w:p>
    <w:p w:rsidR="00D40FFE" w:rsidRDefault="00D40FFE" w:rsidP="00D40FFE">
      <w:pPr>
        <w:jc w:val="center"/>
      </w:pPr>
      <w:r w:rsidRPr="00D40FFE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7" name="Imatge 13" descr="C:\Documents and Settings\paulac\workspace\helium-2.6\helium-selenium\screenshots\CR\defproces\tasca\mod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tasca\mod_doc4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32589D"/>
    <w:p w:rsidR="0032589D" w:rsidRDefault="0032589D" w:rsidP="0032589D"/>
    <w:p w:rsidR="0032589D" w:rsidRDefault="0032589D" w:rsidP="0032589D">
      <w:pPr>
        <w:pStyle w:val="Pargrafdellista"/>
        <w:numPr>
          <w:ilvl w:val="0"/>
          <w:numId w:val="27"/>
        </w:numPr>
      </w:pPr>
      <w:r>
        <w:t>Resultat de la modificació de les propietats del document de la tasca:</w:t>
      </w:r>
    </w:p>
    <w:p w:rsidR="0032589D" w:rsidRDefault="0032589D" w:rsidP="0032589D"/>
    <w:p w:rsidR="008C0F67" w:rsidRDefault="008C0F67" w:rsidP="00C22DAB"/>
    <w:p w:rsidR="008C0F67" w:rsidRPr="00C22DAB" w:rsidRDefault="00D40FFE" w:rsidP="00C928AE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78" name="Imatge 14" descr="C:\Documents and Settings\paulac\workspace\helium-2.6\helium-selenium\screenshots\CR\defproces\tasca\mod_do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defproces\tasca\mod_doc5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005958" w:rsidRDefault="00C22DAB" w:rsidP="00C22DAB">
      <w:pPr>
        <w:pStyle w:val="Ttol2"/>
      </w:pPr>
      <w:bookmarkStart w:id="53" w:name="_Toc373160468"/>
      <w:r>
        <w:lastRenderedPageBreak/>
        <w:t>DPR.2</w:t>
      </w:r>
      <w:r w:rsidR="00722E19">
        <w:t xml:space="preserve">3 </w:t>
      </w:r>
      <w:r>
        <w:t>Eliminar document tasca</w:t>
      </w:r>
      <w:bookmarkEnd w:id="53"/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51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50" name="Imatge 40" descr="C:\Documents and Settings\paulac\workspace\helium-2.6\helium-selenium\screenshots\CR\defproces\tasca\esborra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defproces\tasca\esborra_doc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C22DAB">
      <w:pPr>
        <w:jc w:val="center"/>
      </w:pPr>
    </w:p>
    <w:p w:rsidR="00D40FFE" w:rsidRDefault="00D40FFE" w:rsidP="00C22DAB">
      <w:pPr>
        <w:jc w:val="center"/>
      </w:pPr>
    </w:p>
    <w:p w:rsidR="00C22DAB" w:rsidRDefault="00C22DAB" w:rsidP="00EC44FC">
      <w:pPr>
        <w:pStyle w:val="Pargrafdellista"/>
        <w:numPr>
          <w:ilvl w:val="0"/>
          <w:numId w:val="51"/>
        </w:numPr>
      </w:pPr>
      <w:r>
        <w:t>Seleccionar documents de la tasca:</w:t>
      </w:r>
    </w:p>
    <w:p w:rsidR="00C22DAB" w:rsidRDefault="00C928AE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9" name="Imatge 15" descr="C:\Documents and Settings\paulac\workspace\helium-2.6\helium-selenium\screenshots\CR\defproces\tasca\esborr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defproces\tasca\esborra_doc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51"/>
        </w:numPr>
      </w:pPr>
      <w:r>
        <w:t>Resultat d’eliminar un document de la tasca de la definició de procés:</w:t>
      </w:r>
    </w:p>
    <w:p w:rsidR="00C22DAB" w:rsidRDefault="00C22DAB" w:rsidP="00C22DAB"/>
    <w:p w:rsidR="00C22DAB" w:rsidRDefault="00C22DAB" w:rsidP="00C22DAB"/>
    <w:p w:rsidR="00C22DAB" w:rsidRPr="009C49D3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53" name="Imatge 42" descr="C:\Documents and Settings\paulac\workspace\helium-2.6\helium-selenium\screenshots\CR\defproces\tasca\esborr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defproces\tasca\esborra_doc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BF6435" w:rsidRDefault="00C22DAB" w:rsidP="00C22DAB">
      <w:pPr>
        <w:jc w:val="both"/>
      </w:pPr>
    </w:p>
    <w:p w:rsidR="00D132CC" w:rsidRPr="00857F12" w:rsidRDefault="00D132CC" w:rsidP="00D132CC"/>
    <w:p w:rsidR="00D132CC" w:rsidRDefault="00C2422B" w:rsidP="00C2422B">
      <w:pPr>
        <w:pStyle w:val="Ttol2"/>
      </w:pPr>
      <w:bookmarkStart w:id="54" w:name="_Toc373160469"/>
      <w:r>
        <w:t>DPR.24 Eliminar definició de procés</w:t>
      </w:r>
      <w:bookmarkEnd w:id="54"/>
    </w:p>
    <w:p w:rsidR="00D132CC" w:rsidRDefault="00D132CC" w:rsidP="00D132CC"/>
    <w:p w:rsidR="00D132CC" w:rsidRPr="009C49D3" w:rsidRDefault="00D132CC" w:rsidP="00D132CC"/>
    <w:p w:rsidR="00C2422B" w:rsidRDefault="00C2422B" w:rsidP="00EC44FC">
      <w:pPr>
        <w:pStyle w:val="Pargrafdellista"/>
        <w:numPr>
          <w:ilvl w:val="0"/>
          <w:numId w:val="52"/>
        </w:numPr>
      </w:pPr>
      <w:r>
        <w:t>Seleccionar opció Definicions de procés de l’entorn:</w:t>
      </w:r>
    </w:p>
    <w:p w:rsidR="00C2422B" w:rsidRDefault="00C2422B" w:rsidP="00C2422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82" name="Imatge 7" descr="C:\Documents and Settings\paulac\workspace\helium-2.6\helium-selenium\screenshots\CR\defproces\selecDefPr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defproces\selecDefProc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22B" w:rsidRDefault="00C2422B" w:rsidP="00C2422B">
      <w:pPr>
        <w:jc w:val="center"/>
      </w:pPr>
    </w:p>
    <w:p w:rsidR="00C2422B" w:rsidRDefault="00C2422B" w:rsidP="00EC44FC">
      <w:pPr>
        <w:pStyle w:val="Pargrafdellista"/>
        <w:numPr>
          <w:ilvl w:val="0"/>
          <w:numId w:val="52"/>
        </w:numPr>
      </w:pPr>
      <w:r>
        <w:t>Resultat d’esborrar la definició de procés:</w:t>
      </w:r>
    </w:p>
    <w:p w:rsidR="00C2422B" w:rsidRDefault="00C2422B" w:rsidP="00C2422B"/>
    <w:p w:rsidR="00C2422B" w:rsidRDefault="001A6370" w:rsidP="001A6370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3" name="Imatge 16" descr="C:\Documents and Settings\paulac\workspace\helium-2.6\helium-selenium\screenshots\CR\defproces\elimDefPr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defproces\elimDefProc2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22B" w:rsidRDefault="00C2422B" w:rsidP="00C2422B"/>
    <w:p w:rsidR="00D132CC" w:rsidRDefault="00D132CC" w:rsidP="00D132CC"/>
    <w:p w:rsidR="00D132CC" w:rsidRDefault="00D132CC" w:rsidP="00D132CC"/>
    <w:p w:rsidR="00D132CC" w:rsidRDefault="00D132CC" w:rsidP="00D132CC"/>
    <w:p w:rsidR="00D132CC" w:rsidRDefault="00D132CC" w:rsidP="00D132CC"/>
    <w:p w:rsidR="00D132CC" w:rsidRDefault="00D132C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Pr="009C190A" w:rsidRDefault="00FB6B8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Default="00D132CC" w:rsidP="00D132CC"/>
    <w:p w:rsidR="00D132CC" w:rsidRDefault="00D132CC" w:rsidP="00D132CC"/>
    <w:p w:rsidR="00127755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127755" w:rsidRPr="00007890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491B53" w:rsidRDefault="00D326C9" w:rsidP="004A6505">
      <w:pPr>
        <w:pStyle w:val="Ttol1"/>
      </w:pPr>
      <w:bookmarkStart w:id="55" w:name="_Toc373160470"/>
      <w:r>
        <w:lastRenderedPageBreak/>
        <w:t>P</w:t>
      </w:r>
      <w:r w:rsidR="00B0779A">
        <w:t>roves a nivell de t</w:t>
      </w:r>
      <w:r w:rsidR="00491B53">
        <w:t>ipus d’expedient</w:t>
      </w:r>
      <w:bookmarkEnd w:id="55"/>
    </w:p>
    <w:p w:rsidR="00DD6B0C" w:rsidRDefault="00DD6B0C" w:rsidP="00466CEE">
      <w:pPr>
        <w:pStyle w:val="Llistanumerada2"/>
        <w:numPr>
          <w:ilvl w:val="0"/>
          <w:numId w:val="19"/>
        </w:numPr>
      </w:pPr>
      <w:r>
        <w:t xml:space="preserve">Pla de proves realitzades a nivell de tipus d’expedient. </w:t>
      </w:r>
    </w:p>
    <w:p w:rsidR="00DD6B0C" w:rsidRDefault="00D132CC" w:rsidP="00466CEE">
      <w:pPr>
        <w:pStyle w:val="Llistanumerada2"/>
        <w:numPr>
          <w:ilvl w:val="0"/>
          <w:numId w:val="19"/>
        </w:numPr>
      </w:pPr>
      <w:r>
        <w:t>Joc de proves utilitzat: JP3</w:t>
      </w:r>
    </w:p>
    <w:p w:rsidR="00A9220A" w:rsidRDefault="00A9220A" w:rsidP="00A9220A">
      <w:pPr>
        <w:pStyle w:val="Llistanumerada2"/>
        <w:numPr>
          <w:ilvl w:val="0"/>
          <w:numId w:val="19"/>
        </w:numPr>
      </w:pPr>
      <w:r>
        <w:t>Estat inicial de les proves:</w:t>
      </w:r>
    </w:p>
    <w:p w:rsidR="00A9220A" w:rsidRDefault="00A9220A" w:rsidP="00A9220A">
      <w:pPr>
        <w:pStyle w:val="Llistanumerada2"/>
        <w:numPr>
          <w:ilvl w:val="1"/>
          <w:numId w:val="19"/>
        </w:numPr>
      </w:pPr>
      <w:r>
        <w:t xml:space="preserve">S’ha creat l’entorn </w:t>
      </w:r>
      <w:r w:rsidRPr="00475360">
        <w:rPr>
          <w:i/>
        </w:rPr>
        <w:t>proves_selenium</w:t>
      </w:r>
      <w:r>
        <w:t>.</w:t>
      </w:r>
    </w:p>
    <w:p w:rsidR="00A9220A" w:rsidRDefault="00A9220A" w:rsidP="00A9220A">
      <w:pPr>
        <w:pStyle w:val="Llistanumerada2"/>
        <w:numPr>
          <w:ilvl w:val="1"/>
          <w:numId w:val="19"/>
        </w:numPr>
      </w:pPr>
      <w:r>
        <w:t xml:space="preserve">S’han assignat permisos sobre l’entorn a l’usuari </w:t>
      </w:r>
      <w:r w:rsidRPr="00475360">
        <w:rPr>
          <w:i/>
        </w:rPr>
        <w:t>admin</w:t>
      </w:r>
      <w:r>
        <w:t>.</w:t>
      </w:r>
    </w:p>
    <w:p w:rsidR="00DD6B0C" w:rsidRPr="00DD6B0C" w:rsidRDefault="00DD6B0C" w:rsidP="00DD6B0C">
      <w:pPr>
        <w:pStyle w:val="Llistanumerada2"/>
        <w:numPr>
          <w:ilvl w:val="0"/>
          <w:numId w:val="0"/>
        </w:numPr>
      </w:pPr>
    </w:p>
    <w:p w:rsidR="00A9220A" w:rsidRPr="003735B5" w:rsidRDefault="00A9220A" w:rsidP="00A9220A">
      <w:pPr>
        <w:jc w:val="both"/>
      </w:pPr>
    </w:p>
    <w:tbl>
      <w:tblPr>
        <w:tblStyle w:val="Listaclara-nfasis12"/>
        <w:tblW w:w="5000" w:type="pct"/>
        <w:tblLook w:val="04A0"/>
      </w:tblPr>
      <w:tblGrid>
        <w:gridCol w:w="2195"/>
        <w:gridCol w:w="1284"/>
        <w:gridCol w:w="2157"/>
        <w:gridCol w:w="4214"/>
      </w:tblGrid>
      <w:tr w:rsidR="00A9220A" w:rsidRPr="00D87768" w:rsidTr="004B5429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A9220A" w:rsidRPr="00D87768" w:rsidRDefault="00A9220A" w:rsidP="004B5429">
            <w:pPr>
              <w:rPr>
                <w:szCs w:val="22"/>
              </w:rPr>
            </w:pPr>
            <w:r w:rsidRPr="00D87768">
              <w:rPr>
                <w:szCs w:val="22"/>
              </w:rPr>
              <w:t>DESCRIPCIÓ PROVA</w:t>
            </w:r>
          </w:p>
        </w:tc>
        <w:tc>
          <w:tcPr>
            <w:tcW w:w="174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A9220A" w:rsidRPr="00D87768" w:rsidRDefault="00A9220A" w:rsidP="004B5429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9220A" w:rsidRPr="00D87768" w:rsidRDefault="00A9220A" w:rsidP="004B5429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A9220A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A9220A" w:rsidRDefault="00A9220A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  <w:tr w:rsidR="00A9220A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rPr>
                <w:szCs w:val="22"/>
              </w:rPr>
            </w:pPr>
            <w:r w:rsidRPr="00CA2620">
              <w:rPr>
                <w:szCs w:val="22"/>
              </w:rPr>
              <w:t>Donar d’alta un nou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TEX.1-Crear tipus </w:t>
            </w:r>
            <w:r w:rsidR="00A9220A" w:rsidRPr="00CA2620">
              <w:rPr>
                <w:szCs w:val="22"/>
              </w:rPr>
              <w:t>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cnfStyle w:val="000000000000"/>
              <w:rPr>
                <w:szCs w:val="22"/>
              </w:rPr>
            </w:pPr>
            <w:r w:rsidRPr="00CA2620">
              <w:rPr>
                <w:szCs w:val="22"/>
              </w:rPr>
              <w:t>C</w:t>
            </w:r>
            <w:r>
              <w:rPr>
                <w:szCs w:val="22"/>
              </w:rPr>
              <w:t>r</w:t>
            </w:r>
            <w:r w:rsidRPr="00CA2620">
              <w:rPr>
                <w:szCs w:val="22"/>
              </w:rPr>
              <w:t xml:space="preserve">eació d’un tipus d’expedient amb el nom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0D23B2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0D23B2" w:rsidRPr="00CA2620" w:rsidRDefault="0063757C" w:rsidP="004B5429">
            <w:pPr>
              <w:rPr>
                <w:szCs w:val="22"/>
              </w:rPr>
            </w:pPr>
            <w:r>
              <w:rPr>
                <w:szCs w:val="22"/>
              </w:rPr>
              <w:t>Modificar les propietats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0D23B2" w:rsidRPr="00CA2620" w:rsidRDefault="0063757C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TEX.2-</w:t>
            </w:r>
            <w:r w:rsidR="000D23B2">
              <w:rPr>
                <w:szCs w:val="22"/>
              </w:rPr>
              <w:t>Modificar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0D23B2" w:rsidRPr="00CA2620" w:rsidRDefault="00BA215C" w:rsidP="00BA215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Assignar el valor </w:t>
            </w:r>
            <w:r w:rsidRPr="00BA215C">
              <w:rPr>
                <w:i/>
                <w:szCs w:val="22"/>
              </w:rPr>
              <w:t>SE-$(seq)$(any)</w:t>
            </w:r>
            <w:r>
              <w:rPr>
                <w:szCs w:val="22"/>
              </w:rPr>
              <w:t xml:space="preserve"> al camp </w:t>
            </w:r>
            <w:r w:rsidRPr="00BA215C">
              <w:rPr>
                <w:i/>
                <w:szCs w:val="22"/>
              </w:rPr>
              <w:t xml:space="preserve">Expressió </w:t>
            </w:r>
            <w:r>
              <w:rPr>
                <w:i/>
                <w:szCs w:val="22"/>
              </w:rPr>
              <w:t xml:space="preserve">per calcular el </w:t>
            </w:r>
            <w:r w:rsidRPr="00BA215C">
              <w:rPr>
                <w:i/>
                <w:szCs w:val="22"/>
              </w:rPr>
              <w:t>número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antSplit/>
          <w:trHeight w:val="938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945FC0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 xml:space="preserve">Assignar permisos </w:t>
            </w:r>
            <w:r w:rsidR="0063757C">
              <w:rPr>
                <w:szCs w:val="22"/>
              </w:rPr>
              <w:t xml:space="preserve">a un </w:t>
            </w:r>
            <w:r>
              <w:rPr>
                <w:szCs w:val="22"/>
              </w:rPr>
              <w:t xml:space="preserve">tipus </w:t>
            </w:r>
            <w:r w:rsidR="0063757C">
              <w:rPr>
                <w:szCs w:val="22"/>
              </w:rPr>
              <w:t>d’</w:t>
            </w:r>
            <w:r>
              <w:rPr>
                <w:szCs w:val="22"/>
              </w:rPr>
              <w:t>expedient</w:t>
            </w:r>
            <w:r w:rsidR="0063757C">
              <w:rPr>
                <w:szCs w:val="22"/>
              </w:rPr>
              <w:t>.</w:t>
            </w:r>
          </w:p>
        </w:tc>
        <w:tc>
          <w:tcPr>
            <w:tcW w:w="652" w:type="pct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A9220A" w:rsidRPr="003A6982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TEX.3-Assignar permisos tipus expedient</w:t>
            </w: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2F2E58" w:rsidRDefault="0063757C" w:rsidP="00B212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TEX.3.1-</w:t>
            </w:r>
            <w:r w:rsidR="00A9220A">
              <w:rPr>
                <w:szCs w:val="22"/>
              </w:rPr>
              <w:t xml:space="preserve">Assignar permisos </w:t>
            </w:r>
            <w:r w:rsidR="00B2128C">
              <w:rPr>
                <w:szCs w:val="22"/>
              </w:rPr>
              <w:t>sobre tipus expedient a un usuari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cnfStyle w:val="000000000000"/>
              <w:rPr>
                <w:szCs w:val="22"/>
              </w:rPr>
            </w:pPr>
            <w:r w:rsidRPr="00797DC3">
              <w:rPr>
                <w:szCs w:val="22"/>
              </w:rPr>
              <w:t xml:space="preserve">Dotar a l’usuari </w:t>
            </w:r>
            <w:r w:rsidRPr="00797DC3">
              <w:rPr>
                <w:i/>
                <w:szCs w:val="22"/>
              </w:rPr>
              <w:t>admin</w:t>
            </w:r>
            <w:r>
              <w:rPr>
                <w:szCs w:val="22"/>
              </w:rPr>
              <w:t xml:space="preserve"> de tots els permisos possibles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rPr>
                <w:szCs w:val="22"/>
              </w:rPr>
            </w:pPr>
          </w:p>
        </w:tc>
        <w:tc>
          <w:tcPr>
            <w:tcW w:w="652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cnfStyle w:val="000000100000"/>
              <w:rPr>
                <w:szCs w:val="22"/>
              </w:rPr>
            </w:pP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63757C" w:rsidP="00B2128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TEX.3.2-Assignar permisos </w:t>
            </w:r>
            <w:r w:rsidR="00B2128C">
              <w:rPr>
                <w:szCs w:val="22"/>
              </w:rPr>
              <w:t xml:space="preserve">sobre tipus expedient </w:t>
            </w:r>
            <w:r>
              <w:rPr>
                <w:szCs w:val="22"/>
              </w:rPr>
              <w:t>a</w:t>
            </w:r>
            <w:r w:rsidR="00B2128C">
              <w:rPr>
                <w:szCs w:val="22"/>
              </w:rPr>
              <w:t xml:space="preserve"> un rol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63757C" w:rsidP="0063757C">
            <w:pPr>
              <w:cnfStyle w:val="000000100000"/>
              <w:rPr>
                <w:szCs w:val="22"/>
              </w:rPr>
            </w:pPr>
            <w:r w:rsidRPr="00797DC3">
              <w:rPr>
                <w:szCs w:val="22"/>
              </w:rPr>
              <w:t xml:space="preserve">Dotar </w:t>
            </w:r>
            <w:r>
              <w:rPr>
                <w:szCs w:val="22"/>
              </w:rPr>
              <w:t xml:space="preserve">al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dels permisos CREATE, READ, WRITE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3757C" w:rsidRPr="003A6982" w:rsidTr="004B5429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3757C" w:rsidRDefault="0063757C" w:rsidP="004B5429">
            <w:pPr>
              <w:rPr>
                <w:szCs w:val="22"/>
              </w:rPr>
            </w:pPr>
            <w:r>
              <w:rPr>
                <w:szCs w:val="22"/>
              </w:rPr>
              <w:t xml:space="preserve">Eliminar permisos 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3757C" w:rsidRDefault="0063757C" w:rsidP="0063757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TEX.4-Eliminar permisos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3757C" w:rsidRDefault="00B2128C" w:rsidP="00B212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3A6982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>Realitzar un desplegament JBPM d’una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63757C" w:rsidP="0063757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TEX.5-</w:t>
            </w:r>
            <w:r w:rsidR="00A9220A">
              <w:rPr>
                <w:szCs w:val="22"/>
              </w:rPr>
              <w:t>-Desplegar arxiu</w:t>
            </w:r>
            <w:r>
              <w:rPr>
                <w:szCs w:val="22"/>
              </w:rPr>
              <w:t xml:space="preserve">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3A6982" w:rsidRDefault="00A9220A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Desplegar el fitxer </w:t>
            </w:r>
            <w:r w:rsidRPr="0026348B">
              <w:rPr>
                <w:i/>
                <w:szCs w:val="22"/>
              </w:rPr>
              <w:t>expexe.par</w:t>
            </w:r>
            <w:r>
              <w:rPr>
                <w:szCs w:val="22"/>
              </w:rPr>
              <w:t xml:space="preserve"> en l’entorn </w:t>
            </w:r>
            <w:r w:rsidRPr="0026348B">
              <w:rPr>
                <w:i/>
                <w:szCs w:val="22"/>
              </w:rPr>
              <w:t>proves_selenium</w:t>
            </w:r>
            <w:r w:rsidR="0063757C">
              <w:rPr>
                <w:i/>
                <w:szCs w:val="22"/>
              </w:rPr>
              <w:t xml:space="preserve"> </w:t>
            </w:r>
            <w:r w:rsidR="0063757C" w:rsidRPr="0063757C">
              <w:rPr>
                <w:szCs w:val="22"/>
              </w:rPr>
              <w:t>i tipus d’expedient</w:t>
            </w:r>
            <w:r w:rsidR="0063757C">
              <w:rPr>
                <w:i/>
                <w:szCs w:val="22"/>
              </w:rPr>
              <w:t xml:space="preserve"> </w:t>
            </w:r>
            <w:r w:rsidR="0063757C" w:rsidRPr="00CA2620">
              <w:rPr>
                <w:i/>
                <w:szCs w:val="22"/>
              </w:rPr>
              <w:t>Tipus expedient de Selenium</w:t>
            </w:r>
            <w:r>
              <w:rPr>
                <w:szCs w:val="22"/>
              </w:rPr>
              <w:t>.</w:t>
            </w:r>
          </w:p>
        </w:tc>
      </w:tr>
      <w:tr w:rsidR="00A9220A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>Marcar com inicial 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TEX.6-</w:t>
            </w:r>
            <w:r w:rsidR="00A9220A">
              <w:rPr>
                <w:szCs w:val="22"/>
              </w:rPr>
              <w:t>Marcar procés inicial</w:t>
            </w:r>
            <w:r>
              <w:rPr>
                <w:szCs w:val="22"/>
              </w:rPr>
              <w:t xml:space="preserve">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Marcar com a procés inicial la definició de procés </w:t>
            </w:r>
            <w:r w:rsidRPr="00035992">
              <w:rPr>
                <w:i/>
                <w:szCs w:val="22"/>
              </w:rPr>
              <w:t>expexe</w:t>
            </w:r>
            <w:r>
              <w:rPr>
                <w:szCs w:val="22"/>
              </w:rPr>
              <w:t xml:space="preserve"> dins 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0D23B2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0D23B2" w:rsidRDefault="000D23B2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ESTATS</w:t>
            </w:r>
          </w:p>
        </w:tc>
      </w:tr>
      <w:tr w:rsidR="006F2288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Crear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TEX.7-Crear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6F228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Crear l’estat amb el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i nom </w:t>
            </w:r>
            <w:r w:rsidRPr="006F2288">
              <w:rPr>
                <w:i/>
                <w:szCs w:val="22"/>
              </w:rPr>
              <w:t>Revisant documentació</w:t>
            </w:r>
            <w:r>
              <w:rPr>
                <w:szCs w:val="22"/>
              </w:rPr>
              <w:t xml:space="preserve"> per al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Modificar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TEX.8-Modificar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de l’estat amb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a </w:t>
            </w:r>
            <w:r w:rsidRPr="006F2288">
              <w:rPr>
                <w:i/>
                <w:szCs w:val="22"/>
              </w:rPr>
              <w:t>Revisió documentació sol·licitud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Eliminar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1E21FD">
              <w:rPr>
                <w:szCs w:val="22"/>
              </w:rPr>
              <w:t>9</w:t>
            </w:r>
            <w:r>
              <w:rPr>
                <w:szCs w:val="22"/>
              </w:rPr>
              <w:t>-Eliminar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BF67B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l’estat </w:t>
            </w:r>
            <w:r w:rsidRPr="006F2288">
              <w:rPr>
                <w:i/>
                <w:szCs w:val="22"/>
              </w:rPr>
              <w:t>Iniciat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6F2288" w:rsidRDefault="006F2288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ENUMERACIONS</w:t>
            </w:r>
          </w:p>
        </w:tc>
      </w:tr>
      <w:tr w:rsidR="00503406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503406" w:rsidRDefault="00503406" w:rsidP="00503406">
            <w:pPr>
              <w:rPr>
                <w:szCs w:val="22"/>
              </w:rPr>
            </w:pPr>
            <w:r>
              <w:rPr>
                <w:szCs w:val="22"/>
              </w:rPr>
              <w:lastRenderedPageBreak/>
              <w:t>Crear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503406" w:rsidRPr="00CA2620" w:rsidRDefault="00503406" w:rsidP="003D2DA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10</w:t>
            </w:r>
            <w:r>
              <w:rPr>
                <w:szCs w:val="22"/>
              </w:rPr>
              <w:t>-Crear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503406" w:rsidRDefault="00503406" w:rsidP="00D85E8F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Crear </w:t>
            </w:r>
            <w:r w:rsidR="00D85E8F">
              <w:rPr>
                <w:szCs w:val="22"/>
              </w:rPr>
              <w:t>l’enumeració</w:t>
            </w:r>
            <w:r>
              <w:rPr>
                <w:szCs w:val="22"/>
              </w:rPr>
              <w:t xml:space="preserve"> amb el codi </w:t>
            </w:r>
            <w:r w:rsidR="00D85E8F"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i nom </w:t>
            </w:r>
            <w:r w:rsidR="00D85E8F">
              <w:rPr>
                <w:i/>
                <w:szCs w:val="22"/>
              </w:rPr>
              <w:t>Tipus expedient</w:t>
            </w:r>
            <w:r>
              <w:rPr>
                <w:szCs w:val="22"/>
              </w:rPr>
              <w:t xml:space="preserve"> per al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503406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503406" w:rsidRDefault="00503406" w:rsidP="00503406">
            <w:pPr>
              <w:rPr>
                <w:szCs w:val="22"/>
              </w:rPr>
            </w:pPr>
            <w:r>
              <w:rPr>
                <w:szCs w:val="22"/>
              </w:rPr>
              <w:t>Modificar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503406" w:rsidRPr="00CA2620" w:rsidRDefault="003D2DAB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TEX.11</w:t>
            </w:r>
            <w:r w:rsidR="00503406">
              <w:rPr>
                <w:szCs w:val="22"/>
              </w:rPr>
              <w:t>-Modificar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503406" w:rsidRDefault="00503406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</w:t>
            </w:r>
            <w:r w:rsidR="00D85E8F">
              <w:rPr>
                <w:szCs w:val="22"/>
              </w:rPr>
              <w:t xml:space="preserve">de l’enumeració amb el codi </w:t>
            </w:r>
            <w:r w:rsidR="00D85E8F" w:rsidRPr="00D85E8F">
              <w:rPr>
                <w:i/>
                <w:szCs w:val="22"/>
              </w:rPr>
              <w:t>tipexp</w:t>
            </w:r>
            <w:r w:rsidR="00D85E8F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a </w:t>
            </w:r>
            <w:r w:rsidR="00D85E8F">
              <w:rPr>
                <w:i/>
                <w:szCs w:val="22"/>
              </w:rPr>
              <w:t>Tipus d’expedient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Assignar valors a 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3D2DA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12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Assignar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Assignar els valors </w:t>
            </w:r>
            <w:r w:rsidRPr="006734F8">
              <w:rPr>
                <w:i/>
                <w:szCs w:val="22"/>
              </w:rPr>
              <w:t>A/Tipus A</w:t>
            </w:r>
            <w:r>
              <w:rPr>
                <w:szCs w:val="22"/>
              </w:rPr>
              <w:t xml:space="preserve"> i </w:t>
            </w:r>
            <w:r w:rsidRPr="006734F8">
              <w:rPr>
                <w:i/>
                <w:szCs w:val="22"/>
              </w:rPr>
              <w:t>B/Tipus B</w:t>
            </w:r>
            <w:r>
              <w:rPr>
                <w:szCs w:val="22"/>
              </w:rPr>
              <w:t xml:space="preserve"> a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Modificar els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13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Modificar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del valor </w:t>
            </w:r>
            <w:r w:rsidRPr="006734F8">
              <w:rPr>
                <w:i/>
                <w:szCs w:val="22"/>
              </w:rPr>
              <w:t>A</w:t>
            </w:r>
            <w:r>
              <w:rPr>
                <w:i/>
                <w:szCs w:val="22"/>
              </w:rPr>
              <w:t xml:space="preserve"> </w:t>
            </w:r>
            <w:r w:rsidRPr="006734F8">
              <w:rPr>
                <w:szCs w:val="22"/>
              </w:rPr>
              <w:t>per</w:t>
            </w:r>
            <w:r>
              <w:rPr>
                <w:i/>
                <w:szCs w:val="22"/>
              </w:rPr>
              <w:t xml:space="preserve"> Tipus expedient A</w:t>
            </w:r>
            <w:r>
              <w:rPr>
                <w:szCs w:val="22"/>
              </w:rPr>
              <w:t xml:space="preserve">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Ordenar els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14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Ordenar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Intercanviar l’ordre dels dos camps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DB5A20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Eliminar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15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Eliminar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valor </w:t>
            </w:r>
            <w:r w:rsidRPr="006734F8">
              <w:rPr>
                <w:i/>
                <w:szCs w:val="22"/>
              </w:rPr>
              <w:t>A/Tipus A</w:t>
            </w:r>
            <w:r>
              <w:rPr>
                <w:szCs w:val="22"/>
              </w:rPr>
              <w:t xml:space="preserve">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Eliminar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D5091C" w:rsidP="00523FE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16</w:t>
            </w:r>
            <w:r>
              <w:rPr>
                <w:szCs w:val="22"/>
              </w:rPr>
              <w:t>-Eliminar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D5091C" w:rsidP="00DB5A2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5091C" w:rsidRDefault="00D5091C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C93D01" w:rsidP="004B5429">
            <w:pPr>
              <w:rPr>
                <w:szCs w:val="22"/>
              </w:rPr>
            </w:pPr>
            <w:r>
              <w:rPr>
                <w:szCs w:val="22"/>
              </w:rPr>
              <w:t>Eliminar</w:t>
            </w:r>
            <w:r w:rsidR="00D5091C">
              <w:rPr>
                <w:szCs w:val="22"/>
              </w:rPr>
              <w:t xml:space="preserve">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D5091C" w:rsidP="00C93D0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17</w:t>
            </w:r>
            <w:r>
              <w:rPr>
                <w:szCs w:val="22"/>
              </w:rPr>
              <w:t>-</w:t>
            </w:r>
            <w:r w:rsidR="00C93D01">
              <w:rPr>
                <w:szCs w:val="22"/>
              </w:rPr>
              <w:t xml:space="preserve">Eliminar </w:t>
            </w:r>
            <w:r>
              <w:rPr>
                <w:szCs w:val="22"/>
              </w:rPr>
              <w:t>tipus d’expedient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C93D01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Eliminar</w:t>
            </w:r>
            <w:r w:rsidR="00D5091C">
              <w:rPr>
                <w:szCs w:val="22"/>
              </w:rPr>
              <w:t xml:space="preserve"> el tipus d’expedient amb el nom </w:t>
            </w:r>
            <w:r w:rsidR="00D5091C" w:rsidRPr="00CA2620">
              <w:rPr>
                <w:i/>
                <w:szCs w:val="22"/>
              </w:rPr>
              <w:t>Tipus expedient de Selenium</w:t>
            </w:r>
            <w:r w:rsidR="00D5091C" w:rsidRPr="00797DC3">
              <w:rPr>
                <w:i/>
                <w:szCs w:val="22"/>
              </w:rPr>
              <w:t>.</w:t>
            </w:r>
          </w:p>
        </w:tc>
      </w:tr>
    </w:tbl>
    <w:p w:rsidR="00A9220A" w:rsidRDefault="00A9220A" w:rsidP="00491B53">
      <w:pPr>
        <w:pStyle w:val="Llistanumerada2"/>
        <w:numPr>
          <w:ilvl w:val="0"/>
          <w:numId w:val="0"/>
        </w:numPr>
      </w:pPr>
    </w:p>
    <w:p w:rsidR="00A9220A" w:rsidRDefault="00A9220A" w:rsidP="00491B53">
      <w:pPr>
        <w:pStyle w:val="Llistanumerada2"/>
        <w:numPr>
          <w:ilvl w:val="0"/>
          <w:numId w:val="0"/>
        </w:numPr>
      </w:pPr>
    </w:p>
    <w:p w:rsidR="00A9220A" w:rsidRDefault="00A9220A" w:rsidP="00491B53">
      <w:pPr>
        <w:pStyle w:val="Llistanumerada2"/>
        <w:numPr>
          <w:ilvl w:val="0"/>
          <w:numId w:val="0"/>
        </w:numPr>
      </w:pPr>
    </w:p>
    <w:p w:rsidR="00491B53" w:rsidRDefault="00A4730B" w:rsidP="00A4730B">
      <w:pPr>
        <w:pStyle w:val="Ttol2"/>
      </w:pPr>
      <w:bookmarkStart w:id="56" w:name="_Toc373160471"/>
      <w:r>
        <w:t>TEX.1 Crear tipus d’expedient</w:t>
      </w:r>
      <w:bookmarkEnd w:id="56"/>
    </w:p>
    <w:p w:rsidR="00A4730B" w:rsidRDefault="00A4730B" w:rsidP="00491B53">
      <w:pPr>
        <w:pStyle w:val="Llistanumerada2"/>
        <w:numPr>
          <w:ilvl w:val="0"/>
          <w:numId w:val="0"/>
        </w:numPr>
        <w:ind w:left="643" w:hanging="360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 xml:space="preserve"> Seleccionar entorn i opció tipus d’expedient:</w:t>
      </w:r>
    </w:p>
    <w:p w:rsidR="00DD6B0C" w:rsidRDefault="00DD6B0C" w:rsidP="00491B53">
      <w:pPr>
        <w:pStyle w:val="Llistanumerada2"/>
        <w:numPr>
          <w:ilvl w:val="0"/>
          <w:numId w:val="0"/>
        </w:numPr>
        <w:ind w:left="643" w:hanging="360"/>
      </w:pP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18" name="Imatge 18" descr="C:\Documents and Settings\paulac\workspace\helium-2.6\helium-selenium\screenshots\CR\tipusExpedient\creaTipEx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tipusExpedient\creaTipExp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D9217F" w:rsidRDefault="00D9217F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>Introduir dades del nou tipus d’expedient:</w:t>
      </w: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</w:p>
    <w:p w:rsidR="00A4730B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" name="Imatge 1" descr="C:\Documents and Settings\paulac\workspace\helium-2.6\helium-selenium\screenshots\CR\tipusExpedient\crea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tipusExpedient\creaTipExp2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>Resultat de l’alta d’un nou tipus d’expedient:</w:t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" name="Imatge 2" descr="C:\Documents and Settings\paulac\workspace\helium-2.6\helium-selenium\screenshots\CR\tipusExpedient\creaTipEx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tipusExpedient\creaTipExp3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21519" w:rsidRDefault="00A21519" w:rsidP="00A21519">
      <w:pPr>
        <w:pStyle w:val="Ttol2"/>
      </w:pPr>
      <w:bookmarkStart w:id="57" w:name="_Toc373160472"/>
      <w:r>
        <w:t>TEX.</w:t>
      </w:r>
      <w:r w:rsidR="00FD66AA">
        <w:t xml:space="preserve">2 </w:t>
      </w:r>
      <w:r>
        <w:t>Modificar tipus expedient</w:t>
      </w:r>
      <w:bookmarkEnd w:id="57"/>
    </w:p>
    <w:p w:rsidR="00A21519" w:rsidRDefault="00A21519" w:rsidP="00A21519"/>
    <w:p w:rsidR="009950A7" w:rsidRDefault="009950A7" w:rsidP="009950A7">
      <w:pPr>
        <w:pStyle w:val="Llistanumerada2"/>
        <w:numPr>
          <w:ilvl w:val="0"/>
          <w:numId w:val="7"/>
        </w:numPr>
      </w:pPr>
      <w:r>
        <w:t>Seleccionar tipus d’expedient:</w:t>
      </w:r>
    </w:p>
    <w:p w:rsidR="009950A7" w:rsidRDefault="009950A7" w:rsidP="00A21519"/>
    <w:p w:rsidR="009950A7" w:rsidRDefault="008F7E34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08" name="Imatge 36" descr="C:\Documents and Settings\paulac\workspace\helium-2.6\helium-selenium\screenshots\CR\tipusExpedient\modifTipEx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tipusExpedient\modifTipExp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A21519"/>
    <w:p w:rsidR="00DB5A20" w:rsidRDefault="00DB5A20" w:rsidP="00DB5A20">
      <w:pPr>
        <w:pStyle w:val="Pargrafdellista"/>
        <w:numPr>
          <w:ilvl w:val="0"/>
          <w:numId w:val="7"/>
        </w:numPr>
      </w:pPr>
      <w:r>
        <w:t>Anotar expressió per assignar número:</w:t>
      </w:r>
    </w:p>
    <w:p w:rsidR="00DB5A20" w:rsidRDefault="00DB5A20" w:rsidP="00DB5A20">
      <w:pPr>
        <w:pStyle w:val="Pargrafdellista"/>
      </w:pPr>
    </w:p>
    <w:p w:rsidR="00DB5A20" w:rsidRDefault="008F7E34" w:rsidP="008F7E34">
      <w:pPr>
        <w:jc w:val="center"/>
      </w:pPr>
      <w:r w:rsidRPr="008F7E34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04" name="Imatge 34" descr="C:\Documents and Settings\paulac\workspace\helium-2.6\helium-selenium\screenshots\CR\tipusExpedient\modif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tipusExpedient\modifTipExp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20" w:rsidRDefault="00DB5A20" w:rsidP="00DB5A20">
      <w:pPr>
        <w:pStyle w:val="Pargrafdellista"/>
        <w:numPr>
          <w:ilvl w:val="0"/>
          <w:numId w:val="7"/>
        </w:numPr>
      </w:pPr>
      <w:r>
        <w:t>Resultat de modificar un tipus d’expedient:</w:t>
      </w:r>
    </w:p>
    <w:p w:rsidR="00DB5A20" w:rsidRPr="00A21519" w:rsidRDefault="008F7E34" w:rsidP="008F7E34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05" name="Imatge 35" descr="C:\Documents and Settings\paulac\workspace\helium-2.6\helium-selenium\screenshots\CR\tipusExpedient\modifTipEx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tipusExpedient\modifTipExp3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AA" w:rsidRDefault="00FD66AA" w:rsidP="00FD66AA">
      <w:pPr>
        <w:pStyle w:val="Ttol2"/>
      </w:pPr>
      <w:bookmarkStart w:id="58" w:name="_Toc373160473"/>
      <w:r>
        <w:t>TEX.3 Assignar permisos tipus expedient</w:t>
      </w:r>
      <w:bookmarkEnd w:id="58"/>
    </w:p>
    <w:p w:rsidR="00A21519" w:rsidRDefault="00A21519" w:rsidP="00FD66AA">
      <w:pPr>
        <w:pStyle w:val="Ttol3"/>
      </w:pPr>
      <w:bookmarkStart w:id="59" w:name="_Toc373160474"/>
      <w:r>
        <w:t>TEX.</w:t>
      </w:r>
      <w:r w:rsidR="008F7E34">
        <w:t xml:space="preserve"> </w:t>
      </w:r>
      <w:r>
        <w:t>3.1</w:t>
      </w:r>
      <w:r w:rsidR="00FD66AA">
        <w:t xml:space="preserve"> </w:t>
      </w:r>
      <w:r>
        <w:t>Assignar permisos sobre tipus expedient a un usuari</w:t>
      </w:r>
      <w:bookmarkEnd w:id="59"/>
    </w:p>
    <w:p w:rsidR="00DB5A20" w:rsidRPr="00DB5A20" w:rsidRDefault="00DB5A20" w:rsidP="00DB5A20"/>
    <w:p w:rsidR="00A21519" w:rsidRDefault="00A21519" w:rsidP="00EC44FC">
      <w:pPr>
        <w:pStyle w:val="Llistanumerada2"/>
        <w:numPr>
          <w:ilvl w:val="0"/>
          <w:numId w:val="54"/>
        </w:numPr>
      </w:pPr>
      <w:r>
        <w:t>Seleccionar tipus d’expedient:</w:t>
      </w:r>
    </w:p>
    <w:p w:rsidR="00DB5A20" w:rsidRDefault="00DB5A20" w:rsidP="00DB5A20">
      <w:pPr>
        <w:pStyle w:val="Llistanumerada2"/>
        <w:numPr>
          <w:ilvl w:val="0"/>
          <w:numId w:val="0"/>
        </w:numPr>
        <w:ind w:left="720"/>
      </w:pPr>
    </w:p>
    <w:p w:rsidR="00A21519" w:rsidRDefault="009950A7" w:rsidP="00A21519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0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  <w:rPr>
          <w:noProof/>
          <w:lang w:val="es-ES"/>
        </w:rPr>
      </w:pPr>
    </w:p>
    <w:p w:rsidR="00A21519" w:rsidRDefault="00A21519" w:rsidP="00EC44FC">
      <w:pPr>
        <w:pStyle w:val="Llistanumerada2"/>
        <w:numPr>
          <w:ilvl w:val="0"/>
          <w:numId w:val="54"/>
        </w:numPr>
      </w:pPr>
      <w:r>
        <w:t>Introduir informació dels permisos sobre per al tipus d’expedient:</w:t>
      </w:r>
    </w:p>
    <w:p w:rsidR="00A21519" w:rsidRPr="000B2AE1" w:rsidRDefault="00A21519" w:rsidP="00A21519">
      <w:pPr>
        <w:pStyle w:val="Llistanumerada2"/>
        <w:numPr>
          <w:ilvl w:val="0"/>
          <w:numId w:val="0"/>
        </w:numPr>
        <w:jc w:val="center"/>
        <w:rPr>
          <w:noProof/>
        </w:rPr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054" cy="3960000"/>
            <wp:effectExtent l="19050" t="19050" r="26146" b="21450"/>
            <wp:docPr id="52" name="Imatge 23" descr="C:\Documents and Settings\paulac\workspace\helium-2.6\helium-selenium\screenshots\CR\tipusExpedient\assignaPermis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paulac\workspace\helium-2.6\helium-selenium\screenshots\CR\tipusExpedient\assignaPermisos2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054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EC44FC">
      <w:pPr>
        <w:pStyle w:val="Llistanumerada2"/>
        <w:numPr>
          <w:ilvl w:val="0"/>
          <w:numId w:val="54"/>
        </w:numPr>
      </w:pPr>
      <w:r>
        <w:t>Resultat de l’assignació de permisos sobre el tipus d’expedient:</w:t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64" name="Imatge 24" descr="C:\Documents and Settings\paulac\workspace\helium-2.6\helium-selenium\screenshots\CR\tipusExpedient\assignaPermiso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paulac\workspace\helium-2.6\helium-selenium\screenshots\CR\tipusExpedient\assignaPermisos3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Pr="00A21519" w:rsidRDefault="00A21519" w:rsidP="00A21519"/>
    <w:p w:rsidR="00A21519" w:rsidRDefault="00A21519" w:rsidP="00FD66AA">
      <w:pPr>
        <w:pStyle w:val="Ttol3"/>
      </w:pPr>
      <w:bookmarkStart w:id="60" w:name="_Toc373160475"/>
      <w:r>
        <w:t>TEX.3.2</w:t>
      </w:r>
      <w:r w:rsidR="00FD66AA">
        <w:t xml:space="preserve"> </w:t>
      </w:r>
      <w:r>
        <w:t>Assignar permisos sobre tipus expedient a un rol</w:t>
      </w:r>
      <w:bookmarkEnd w:id="60"/>
    </w:p>
    <w:p w:rsidR="009950A7" w:rsidRDefault="009950A7" w:rsidP="00EC44FC">
      <w:pPr>
        <w:pStyle w:val="Llistanumerada2"/>
        <w:numPr>
          <w:ilvl w:val="0"/>
          <w:numId w:val="55"/>
        </w:numPr>
      </w:pPr>
      <w:r>
        <w:t>Seleccionar tipus d’expedient: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94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  <w:rPr>
          <w:noProof/>
          <w:lang w:val="es-ES"/>
        </w:rPr>
      </w:pPr>
    </w:p>
    <w:p w:rsidR="009950A7" w:rsidRDefault="009950A7" w:rsidP="00EC44FC">
      <w:pPr>
        <w:pStyle w:val="Llistanumerada2"/>
        <w:numPr>
          <w:ilvl w:val="0"/>
          <w:numId w:val="55"/>
        </w:numPr>
      </w:pPr>
      <w:r>
        <w:t>Introduir informació dels permisos sobre per al tipus d’expedient:</w:t>
      </w:r>
    </w:p>
    <w:p w:rsidR="00A21519" w:rsidRDefault="009950A7" w:rsidP="009950A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97" name="Imatge 4" descr="C:\Documents and Settings\paulac\workspace\helium-2.6\helium-selenium\screenshots\CR\tipusExpedient\permisos\crear\rol\crea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tipusExpedient\permisos\crear\rol\crea_02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A21519"/>
    <w:p w:rsidR="009950A7" w:rsidRDefault="009950A7" w:rsidP="00EC44FC">
      <w:pPr>
        <w:pStyle w:val="Llistanumerada2"/>
        <w:numPr>
          <w:ilvl w:val="0"/>
          <w:numId w:val="54"/>
        </w:numPr>
      </w:pPr>
      <w:r>
        <w:t>Resultat de l’assignació de permisos sobre el tipus d’expedient:</w:t>
      </w:r>
    </w:p>
    <w:p w:rsidR="009950A7" w:rsidRPr="00A21519" w:rsidRDefault="009950A7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99" name="Imatge 5" descr="C:\Documents and Settings\paulac\workspace\helium-2.6\helium-selenium\screenshots\CR\tipusExpedient\permisos\crear\rol\crea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tipusExpedient\permisos\crear\rol\crea_03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FD66AA" w:rsidP="00A21519">
      <w:pPr>
        <w:pStyle w:val="Ttol2"/>
      </w:pPr>
      <w:bookmarkStart w:id="61" w:name="_Toc373160476"/>
      <w:r>
        <w:t xml:space="preserve">TEX.4 </w:t>
      </w:r>
      <w:r w:rsidR="00A21519">
        <w:t>Eliminar permisos tipus expedient</w:t>
      </w:r>
      <w:bookmarkEnd w:id="61"/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Seleccionar tipus d’expedient: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87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Seleccionar l’usuari que es vol esborrar: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4047B6" w:rsidP="009950A7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10" name="Imatge 38" descr="C:\Documents and Settings\paulac\workspace\helium-2.6\helium-selenium\screenshots\CR\tipusExpedient\esborraPermis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tipusExpedient\esborraPermisos2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20" w:rsidRDefault="00DB5A20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Resultat d’eliminar l’usuari i els seus permisos sobre el tipus d’expedient:</w:t>
      </w:r>
    </w:p>
    <w:p w:rsidR="00A21519" w:rsidRDefault="00A21519" w:rsidP="00A21519"/>
    <w:p w:rsidR="00BB6BB1" w:rsidRDefault="00BB6BB1" w:rsidP="00A21519"/>
    <w:p w:rsidR="00BB6BB1" w:rsidRDefault="00BB6BB1" w:rsidP="00A21519"/>
    <w:p w:rsidR="00BB6BB1" w:rsidRPr="00A21519" w:rsidRDefault="004047B6" w:rsidP="00BB6BB1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11" name="Imatge 39" descr="C:\Documents and Settings\paulac\workspace\helium-2.6\helium-selenium\screenshots\CR\tipusExpedient\esborraPermiso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paulac\workspace\helium-2.6\helium-selenium\screenshots\CR\tipusExpedient\esborraPermisos3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Ttol2"/>
      </w:pPr>
      <w:bookmarkStart w:id="62" w:name="_Toc373160477"/>
      <w:r>
        <w:t>TEX.5</w:t>
      </w:r>
      <w:r w:rsidR="00FD66AA">
        <w:t xml:space="preserve"> </w:t>
      </w:r>
      <w:r>
        <w:t>Desplegar arxiu tipus expedient</w:t>
      </w:r>
      <w:bookmarkEnd w:id="62"/>
    </w:p>
    <w:p w:rsidR="00A17F35" w:rsidRDefault="00A17F35" w:rsidP="00A17F35"/>
    <w:p w:rsidR="00A17F35" w:rsidRDefault="00A17F35" w:rsidP="00EC44FC">
      <w:pPr>
        <w:pStyle w:val="Pargrafdellista"/>
        <w:numPr>
          <w:ilvl w:val="0"/>
          <w:numId w:val="56"/>
        </w:numPr>
      </w:pPr>
      <w:r>
        <w:t>Seleccionar opció Desplegar arxiu i introduir dades per a la importació:</w:t>
      </w:r>
    </w:p>
    <w:p w:rsidR="00A17F35" w:rsidRPr="00A17F35" w:rsidRDefault="00A17F35" w:rsidP="00A17F35"/>
    <w:p w:rsidR="00A17F35" w:rsidRDefault="00CF1B44" w:rsidP="00CF1B44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17" name="Imatge 8" descr="C:\Documents and Settings\paulac\workspace\helium-2.6\helium-selenium\screenshots\CR\defproces\importPar\importPa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importPar\importPar01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35" w:rsidRDefault="00A17F35" w:rsidP="00EC44FC">
      <w:pPr>
        <w:pStyle w:val="Pargrafdellista"/>
        <w:numPr>
          <w:ilvl w:val="0"/>
          <w:numId w:val="56"/>
        </w:numPr>
        <w:jc w:val="both"/>
      </w:pPr>
      <w:r>
        <w:lastRenderedPageBreak/>
        <w:t>Resultat del desplegament de l’arxiu:</w:t>
      </w:r>
    </w:p>
    <w:p w:rsidR="00A17F35" w:rsidRDefault="00A17F35" w:rsidP="00CF1B44">
      <w:pPr>
        <w:jc w:val="center"/>
      </w:pPr>
    </w:p>
    <w:p w:rsidR="00A21519" w:rsidRDefault="00CF1B44" w:rsidP="00CF1B44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18" name="Imatge 9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44" w:rsidRPr="00A21519" w:rsidRDefault="00CF1B44" w:rsidP="00A21519"/>
    <w:p w:rsidR="00A21519" w:rsidRPr="00CA2620" w:rsidRDefault="00A21519" w:rsidP="00A21519">
      <w:pPr>
        <w:pStyle w:val="Ttol2"/>
      </w:pPr>
      <w:bookmarkStart w:id="63" w:name="_Toc373160478"/>
      <w:r>
        <w:t>TEX.6</w:t>
      </w:r>
      <w:r w:rsidR="00FD66AA">
        <w:t xml:space="preserve"> </w:t>
      </w:r>
      <w:r>
        <w:t>Marcar procés inicial tipus expedient</w:t>
      </w:r>
      <w:bookmarkEnd w:id="63"/>
    </w:p>
    <w:p w:rsidR="009950A7" w:rsidRDefault="009950A7" w:rsidP="009950A7">
      <w:pPr>
        <w:pStyle w:val="Llistanumerada2"/>
        <w:numPr>
          <w:ilvl w:val="0"/>
          <w:numId w:val="9"/>
        </w:numPr>
      </w:pPr>
      <w:r>
        <w:t>Seleccionar tipus d’expedient:</w:t>
      </w:r>
    </w:p>
    <w:p w:rsidR="009950A7" w:rsidRDefault="009950A7" w:rsidP="009950A7"/>
    <w:p w:rsidR="009950A7" w:rsidRDefault="009950A7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4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/>
    <w:p w:rsidR="009950A7" w:rsidRDefault="009950A7" w:rsidP="009950A7"/>
    <w:p w:rsidR="009950A7" w:rsidRDefault="009950A7" w:rsidP="009950A7">
      <w:pPr>
        <w:pStyle w:val="Llistanumerada2"/>
        <w:numPr>
          <w:ilvl w:val="0"/>
          <w:numId w:val="9"/>
        </w:numPr>
      </w:pPr>
      <w:r>
        <w:t>Accedir a les definicions de procés:</w:t>
      </w:r>
    </w:p>
    <w:p w:rsidR="009950A7" w:rsidRDefault="009950A7" w:rsidP="009950A7"/>
    <w:p w:rsidR="009950A7" w:rsidRDefault="009950A7" w:rsidP="009950A7">
      <w:pPr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85" name="Imatge 31" descr="C:\Documents and Settings\paulac\workspace\helium-2.6\helium-selenium\screenshots\CR\tipusExpedient\procPrincip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tipusExpedient\procPrincipal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9950A7" w:rsidRDefault="009950A7" w:rsidP="004047B6">
      <w:pPr>
        <w:pStyle w:val="Llistanumerada2"/>
        <w:numPr>
          <w:ilvl w:val="0"/>
          <w:numId w:val="9"/>
        </w:numPr>
      </w:pPr>
      <w:r>
        <w:lastRenderedPageBreak/>
        <w:t>Resultat de marcar el procés inicial:</w:t>
      </w: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</w:pP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</w:pP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86" name="Imatge 32" descr="C:\Documents and Settings\paulac\workspace\helium-2.6\helium-selenium\screenshots\CR\tipusExpedient\procPrincip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tipusExpedient\procPrincipal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D36F2" w:rsidRDefault="00AD36F2" w:rsidP="00AD36F2"/>
    <w:p w:rsidR="000F053B" w:rsidRDefault="000F053B" w:rsidP="000F053B">
      <w:pPr>
        <w:pStyle w:val="Ttol2"/>
      </w:pPr>
      <w:bookmarkStart w:id="64" w:name="_Toc373160479"/>
      <w:r>
        <w:t>TEX.7</w:t>
      </w:r>
      <w:r w:rsidR="00FD66AA">
        <w:t xml:space="preserve"> </w:t>
      </w:r>
      <w:r>
        <w:t>Crear estat tipus expedient</w:t>
      </w:r>
      <w:bookmarkEnd w:id="64"/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Seleccionar tipus expedient, opció Estats:</w:t>
      </w:r>
    </w:p>
    <w:p w:rsidR="00DB5A20" w:rsidRDefault="00DB5A20" w:rsidP="00CE321E">
      <w:pPr>
        <w:jc w:val="center"/>
      </w:pPr>
    </w:p>
    <w:p w:rsidR="005C2BEE" w:rsidRDefault="004047B6" w:rsidP="004047B6">
      <w:pPr>
        <w:jc w:val="center"/>
      </w:pPr>
      <w:r w:rsidRPr="004047B6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17" name="Imatge 40" descr="C:\Documents and Settings\paulac\workspace\helium-2.6\helium-selenium\screenshots\CR\tipusExpedient\estats\cre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tipusExpedient\estats\crea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Anotar informació nou estat:</w:t>
      </w:r>
    </w:p>
    <w:p w:rsidR="005C2BEE" w:rsidRDefault="004047B6" w:rsidP="00070797">
      <w:pPr>
        <w:jc w:val="center"/>
      </w:pPr>
      <w:r w:rsidRPr="004047B6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16" name="Imatge 41" descr="C:\Documents and Settings\paulac\workspace\helium-2.6\helium-selenium\screenshots\CR\tipusExpedient\estats\cre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ocuments and Settings\paulac\workspace\helium-2.6\helium-selenium\screenshots\CR\tipusExpedient\estats\crea2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B6" w:rsidRDefault="004047B6" w:rsidP="00070797">
      <w:pPr>
        <w:jc w:val="center"/>
      </w:pPr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Resultat de crear un nou estat del tipus d’expedient:</w:t>
      </w:r>
    </w:p>
    <w:p w:rsidR="000F053B" w:rsidRDefault="000F053B" w:rsidP="00BF6526">
      <w:pPr>
        <w:jc w:val="center"/>
      </w:pPr>
    </w:p>
    <w:p w:rsidR="004047B6" w:rsidRPr="004047B6" w:rsidRDefault="004047B6" w:rsidP="00BF6526">
      <w:pPr>
        <w:jc w:val="center"/>
      </w:pPr>
      <w:r w:rsidRPr="004047B6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15" name="Imatge 42" descr="C:\Documents and Settings\paulac\workspace\helium-2.6\helium-selenium\screenshots\CR\tipusExpedient\estats\cr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tipusExpedient\estats\crea3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53B" w:rsidRDefault="000F053B" w:rsidP="000F053B">
      <w:pPr>
        <w:pStyle w:val="Ttol2"/>
      </w:pPr>
      <w:bookmarkStart w:id="65" w:name="_Toc373160480"/>
      <w:r>
        <w:t>TEX.</w:t>
      </w:r>
      <w:r w:rsidR="00FD66AA">
        <w:t xml:space="preserve">8 </w:t>
      </w:r>
      <w:r>
        <w:t>Modificar estat tipus expedient</w:t>
      </w:r>
      <w:bookmarkEnd w:id="65"/>
    </w:p>
    <w:p w:rsidR="000F053B" w:rsidRDefault="000F053B" w:rsidP="000F053B"/>
    <w:p w:rsidR="005C2BEE" w:rsidRDefault="005C2BEE" w:rsidP="00EC44FC">
      <w:pPr>
        <w:pStyle w:val="Pargrafdellista"/>
        <w:numPr>
          <w:ilvl w:val="0"/>
          <w:numId w:val="58"/>
        </w:numPr>
      </w:pPr>
      <w:r>
        <w:t>Seleccionar tipus expedient, opció Estats:</w:t>
      </w:r>
    </w:p>
    <w:p w:rsidR="005C2BEE" w:rsidRDefault="005346E5" w:rsidP="00BF6526">
      <w:pPr>
        <w:jc w:val="center"/>
      </w:pPr>
      <w:r w:rsidRPr="005346E5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1" name="Imatge 43" descr="C:\Documents and Settings\paulac\workspace\helium-2.6\helium-selenium\screenshots\CR\tipusExpedient\estats\modi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paulac\workspace\helium-2.6\helium-selenium\screenshots\CR\tipusExpedient\estats\modif1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B6" w:rsidRDefault="004047B6" w:rsidP="00BF6526">
      <w:pPr>
        <w:jc w:val="center"/>
      </w:pPr>
    </w:p>
    <w:p w:rsidR="005C2BEE" w:rsidRDefault="005C2BEE" w:rsidP="00EC44FC">
      <w:pPr>
        <w:pStyle w:val="Pargrafdellista"/>
        <w:numPr>
          <w:ilvl w:val="0"/>
          <w:numId w:val="58"/>
        </w:numPr>
      </w:pPr>
      <w:r>
        <w:lastRenderedPageBreak/>
        <w:t>Modificar informació de l’estat:</w:t>
      </w:r>
    </w:p>
    <w:p w:rsidR="004047B6" w:rsidRDefault="005346E5" w:rsidP="005346E5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19" name="Imatge 44" descr="C:\Documents and Settings\paulac\workspace\helium-2.6\helium-selenium\screenshots\CR\tipusExpedient\estats\modi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paulac\workspace\helium-2.6\helium-selenium\screenshots\CR\tipusExpedient\estats\modif2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8"/>
        </w:numPr>
      </w:pPr>
      <w:r>
        <w:t xml:space="preserve">Resultat de modificar </w:t>
      </w:r>
      <w:r w:rsidR="000138D8">
        <w:t xml:space="preserve">el nom de </w:t>
      </w:r>
      <w:r>
        <w:t>l’estat del tipus d’expedient:</w:t>
      </w:r>
    </w:p>
    <w:p w:rsidR="005C2BEE" w:rsidRDefault="005C2BEE" w:rsidP="000F053B"/>
    <w:p w:rsidR="004047B6" w:rsidRDefault="005346E5" w:rsidP="005346E5">
      <w:pPr>
        <w:jc w:val="center"/>
      </w:pPr>
      <w:r w:rsidRPr="005346E5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2" name="Imatge 45" descr="C:\Documents and Settings\paulac\workspace\helium-2.6\helium-selenium\screenshots\CR\tipusExpedient\estats\modi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paulac\workspace\helium-2.6\helium-selenium\screenshots\CR\tipusExpedient\estats\modif3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Pr="000F053B" w:rsidRDefault="005C2BEE" w:rsidP="00BF6526">
      <w:pPr>
        <w:jc w:val="center"/>
      </w:pPr>
    </w:p>
    <w:p w:rsidR="000F053B" w:rsidRPr="00CA2620" w:rsidRDefault="000F053B" w:rsidP="000F053B">
      <w:pPr>
        <w:pStyle w:val="Ttol2"/>
      </w:pPr>
      <w:bookmarkStart w:id="66" w:name="_Toc373160481"/>
      <w:r>
        <w:lastRenderedPageBreak/>
        <w:t>TEX.</w:t>
      </w:r>
      <w:r w:rsidR="00FD66AA">
        <w:t xml:space="preserve">9 </w:t>
      </w:r>
      <w:r>
        <w:t>Eliminar estat tipus expedient</w:t>
      </w:r>
      <w:bookmarkEnd w:id="66"/>
    </w:p>
    <w:p w:rsidR="005E5723" w:rsidRDefault="005C2BEE" w:rsidP="00EC44FC">
      <w:pPr>
        <w:pStyle w:val="Pargrafdellista"/>
        <w:numPr>
          <w:ilvl w:val="0"/>
          <w:numId w:val="59"/>
        </w:numPr>
      </w:pPr>
      <w:r>
        <w:t>Seleccionar tipus expedient, opció Estats:</w:t>
      </w:r>
    </w:p>
    <w:p w:rsidR="005C2BEE" w:rsidRDefault="005C2BEE" w:rsidP="00BF6526">
      <w:pPr>
        <w:jc w:val="center"/>
      </w:pPr>
    </w:p>
    <w:p w:rsidR="005346E5" w:rsidRDefault="005346E5" w:rsidP="00BF652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3" name="Imatge 46" descr="C:\Documents and Settings\paulac\workspace\helium-2.6\helium-selenium\screenshots\CR\tipusExpedient\estats\elimin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paulac\workspace\helium-2.6\helium-selenium\screenshots\CR\tipusExpedient\estats\elimina1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9"/>
        </w:numPr>
      </w:pPr>
      <w:r>
        <w:t>Resultat d’esborrar l’estat del tipus d’expedient:</w:t>
      </w:r>
    </w:p>
    <w:p w:rsidR="005E5723" w:rsidRPr="004047B6" w:rsidRDefault="005E5723" w:rsidP="00BF6526">
      <w:pPr>
        <w:jc w:val="center"/>
      </w:pPr>
    </w:p>
    <w:p w:rsidR="00E951F2" w:rsidRDefault="005346E5" w:rsidP="00E951F2">
      <w:pPr>
        <w:pStyle w:val="Llistanumerada2"/>
        <w:numPr>
          <w:ilvl w:val="0"/>
          <w:numId w:val="0"/>
        </w:numPr>
        <w:jc w:val="center"/>
      </w:pPr>
      <w:r w:rsidRPr="005346E5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5" name="Imatge 47" descr="C:\Documents and Settings\paulac\workspace\helium-2.6\helium-selenium\screenshots\CR\tipusExpedient\estats\elimi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paulac\workspace\helium-2.6\helium-selenium\screenshots\CR\tipusExpedient\estats\elimina2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1F2" w:rsidRDefault="00E951F2" w:rsidP="00E951F2">
      <w:pPr>
        <w:pStyle w:val="Llistanumerada2"/>
        <w:numPr>
          <w:ilvl w:val="0"/>
          <w:numId w:val="0"/>
        </w:numPr>
        <w:jc w:val="center"/>
      </w:pPr>
    </w:p>
    <w:p w:rsidR="006D424F" w:rsidRDefault="006D424F" w:rsidP="006D424F">
      <w:pPr>
        <w:pStyle w:val="Ttol2"/>
      </w:pPr>
      <w:bookmarkStart w:id="67" w:name="_Toc373160482"/>
      <w:r w:rsidRPr="003D2DAB">
        <w:t>TEX.10</w:t>
      </w:r>
      <w:r>
        <w:t xml:space="preserve"> </w:t>
      </w:r>
      <w:r w:rsidRPr="003D2DAB">
        <w:t>Crear enumeració tipus expedient</w:t>
      </w:r>
      <w:bookmarkEnd w:id="67"/>
    </w:p>
    <w:p w:rsidR="00D032B2" w:rsidRDefault="006D424F" w:rsidP="006E23A8">
      <w:pPr>
        <w:pStyle w:val="Pargrafdellista"/>
        <w:numPr>
          <w:ilvl w:val="0"/>
          <w:numId w:val="62"/>
        </w:numPr>
      </w:pPr>
      <w:r>
        <w:t>Seleccionar tipus expedient, opció Enumeracions:</w:t>
      </w:r>
    </w:p>
    <w:p w:rsidR="005346E5" w:rsidRDefault="005346E5" w:rsidP="005346E5">
      <w:pPr>
        <w:jc w:val="center"/>
      </w:pPr>
      <w:r w:rsidRPr="005346E5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30" name="Imatge 48" descr="C:\Documents and Settings\paulac\workspace\helium-2.6\helium-selenium\screenshots\CR\tipusExpedient\enumeracio\cre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paulac\workspace\helium-2.6\helium-selenium\screenshots\CR\tipusExpedient\enumeracio\crea1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/>
    <w:p w:rsidR="006D424F" w:rsidRDefault="006D424F" w:rsidP="00EC44FC">
      <w:pPr>
        <w:pStyle w:val="Pargrafdellista"/>
        <w:numPr>
          <w:ilvl w:val="0"/>
          <w:numId w:val="62"/>
        </w:numPr>
      </w:pPr>
      <w:r>
        <w:t>Anotar informació de la nova enumeració:</w:t>
      </w:r>
    </w:p>
    <w:p w:rsidR="00D032B2" w:rsidRDefault="005346E5" w:rsidP="00D032B2">
      <w:pPr>
        <w:jc w:val="center"/>
      </w:pPr>
      <w:r w:rsidRPr="005346E5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29" name="Imatge 49" descr="C:\Documents and Settings\paulac\workspace\helium-2.6\helium-selenium\screenshots\CR\tipusExpedient\enumeracio\cre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paulac\workspace\helium-2.6\helium-selenium\screenshots\CR\tipusExpedient\enumeracio\crea2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Pargrafdellista"/>
      </w:pPr>
    </w:p>
    <w:p w:rsidR="006D424F" w:rsidRDefault="006D424F" w:rsidP="00EC44FC">
      <w:pPr>
        <w:pStyle w:val="Pargrafdellista"/>
        <w:numPr>
          <w:ilvl w:val="0"/>
          <w:numId w:val="62"/>
        </w:numPr>
      </w:pPr>
      <w:r>
        <w:t>Resultat de crear una nova enumeració del tipus d’expedient:</w:t>
      </w:r>
    </w:p>
    <w:p w:rsidR="00D032B2" w:rsidRDefault="005346E5" w:rsidP="0007079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8" name="Imatge 50" descr="C:\Documents and Settings\paulac\workspace\helium-2.6\helium-selenium\screenshots\CR\tipusExpedient\enumeracio\cr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paulac\workspace\helium-2.6\helium-selenium\screenshots\CR\tipusExpedient\enumeracio\crea3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Pr="006D424F" w:rsidRDefault="006D424F" w:rsidP="006D424F"/>
    <w:p w:rsidR="006D424F" w:rsidRDefault="006D424F" w:rsidP="006D424F">
      <w:pPr>
        <w:pStyle w:val="Ttol2"/>
      </w:pPr>
      <w:bookmarkStart w:id="68" w:name="_Toc373160483"/>
      <w:r w:rsidRPr="003D2DAB">
        <w:t>TEX.11</w:t>
      </w:r>
      <w:r>
        <w:t xml:space="preserve"> </w:t>
      </w:r>
      <w:r w:rsidRPr="003D2DAB">
        <w:t>Modificar enumeració tipus expedient</w:t>
      </w:r>
      <w:bookmarkEnd w:id="68"/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lastRenderedPageBreak/>
        <w:t>Seleccionar tipus expedient, opció Enumeracions:</w:t>
      </w:r>
    </w:p>
    <w:p w:rsidR="006D424F" w:rsidRDefault="006D424F" w:rsidP="00D032B2">
      <w:pPr>
        <w:jc w:val="center"/>
      </w:pPr>
    </w:p>
    <w:p w:rsidR="005346E5" w:rsidRDefault="005346E5" w:rsidP="00D032B2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31" name="Imatge 51" descr="C:\Documents and Settings\paulac\workspace\helium-2.6\helium-selenium\screenshots\CR\tipusExpedient\enumeracio\modi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paulac\workspace\helium-2.6\helium-selenium\screenshots\CR\tipusExpedient\enumeracio\modif1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t>Modificar informació de l’enumeració:</w:t>
      </w:r>
    </w:p>
    <w:p w:rsidR="006D424F" w:rsidRDefault="006D424F" w:rsidP="006D424F">
      <w:pPr>
        <w:pStyle w:val="Pargrafdellista"/>
      </w:pPr>
    </w:p>
    <w:p w:rsidR="008F7E34" w:rsidRDefault="005346E5" w:rsidP="005346E5">
      <w:pPr>
        <w:jc w:val="center"/>
      </w:pPr>
      <w:r w:rsidRPr="005346E5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34" name="Imatge 52" descr="C:\Documents and Settings\paulac\workspace\helium-2.6\helium-selenium\screenshots\CR\tipusExpedient\enumeracio\modi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paulac\workspace\helium-2.6\helium-selenium\screenshots\CR\tipusExpedient\enumeracio\modif2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t>Resultat d</w:t>
      </w:r>
      <w:r w:rsidR="000138D8">
        <w:t xml:space="preserve">e </w:t>
      </w:r>
      <w:r>
        <w:t xml:space="preserve">modificar </w:t>
      </w:r>
      <w:r w:rsidR="000138D8">
        <w:t xml:space="preserve">el títol de </w:t>
      </w:r>
      <w:r>
        <w:t>l’enumeració del tipus d’expedient:</w:t>
      </w:r>
    </w:p>
    <w:p w:rsidR="006D424F" w:rsidRPr="006D424F" w:rsidRDefault="005346E5" w:rsidP="00D032B2">
      <w:pPr>
        <w:jc w:val="center"/>
      </w:pPr>
      <w:r w:rsidRPr="005346E5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35" name="Imatge 53" descr="C:\Documents and Settings\paulac\workspace\helium-2.6\helium-selenium\screenshots\CR\tipusExpedient\enumeracio\modi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paulac\workspace\helium-2.6\helium-selenium\screenshots\CR\tipusExpedient\enumeracio\modif3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69" w:name="_Toc373160484"/>
      <w:r w:rsidRPr="003D2DAB">
        <w:t>TEX.12</w:t>
      </w:r>
      <w:r>
        <w:t xml:space="preserve"> </w:t>
      </w:r>
      <w:r w:rsidRPr="003D2DAB">
        <w:t>Assignar valors enumeració tipus expedient</w:t>
      </w:r>
      <w:bookmarkEnd w:id="69"/>
    </w:p>
    <w:p w:rsidR="00D032B2" w:rsidRDefault="00935719" w:rsidP="00D032B2">
      <w:pPr>
        <w:pStyle w:val="Pargrafdellista"/>
        <w:numPr>
          <w:ilvl w:val="0"/>
          <w:numId w:val="63"/>
        </w:numPr>
      </w:pPr>
      <w:r>
        <w:t>Seleccionar tipus expedient, opció Enumeracions:</w:t>
      </w:r>
    </w:p>
    <w:p w:rsidR="00301724" w:rsidRDefault="00301724" w:rsidP="006E23A8">
      <w:pPr>
        <w:jc w:val="center"/>
      </w:pPr>
      <w:r w:rsidRPr="00301724"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44" name="Imatge 55" descr="C:\Documents and Settings\paulac\workspace\helium-2.6\helium-selenium\screenshots\CR\tipusExpedient\enumeracio\crea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paulac\workspace\helium-2.6\helium-selenium\screenshots\CR\tipusExpedient\enumeracio\creaVal1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719" w:rsidRDefault="00935719" w:rsidP="006E23A8">
      <w:pPr>
        <w:jc w:val="center"/>
      </w:pPr>
    </w:p>
    <w:p w:rsidR="00D032B2" w:rsidRDefault="00D032B2" w:rsidP="00935719"/>
    <w:p w:rsidR="00935719" w:rsidRDefault="00935719" w:rsidP="00EC44FC">
      <w:pPr>
        <w:pStyle w:val="Pargrafdellista"/>
        <w:numPr>
          <w:ilvl w:val="0"/>
          <w:numId w:val="63"/>
        </w:numPr>
      </w:pPr>
      <w:r>
        <w:lastRenderedPageBreak/>
        <w:t>Crear valors de l’enumeració:</w:t>
      </w:r>
    </w:p>
    <w:p w:rsidR="00935719" w:rsidRDefault="00935719" w:rsidP="006E23A8">
      <w:pPr>
        <w:jc w:val="center"/>
      </w:pPr>
    </w:p>
    <w:p w:rsidR="00D032B2" w:rsidRDefault="00D032B2" w:rsidP="00935719">
      <w:pPr>
        <w:pStyle w:val="Pargrafdellista"/>
      </w:pPr>
    </w:p>
    <w:p w:rsidR="00D032B2" w:rsidRDefault="00301724" w:rsidP="00301724">
      <w:pPr>
        <w:jc w:val="center"/>
      </w:pPr>
      <w:r w:rsidRPr="00301724"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42" name="Imatge 58" descr="C:\Documents and Settings\paulac\workspace\helium-2.6\helium-selenium\screenshots\CR\tipusExpedient\enumeracio\crea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paulac\workspace\helium-2.6\helium-selenium\screenshots\CR\tipusExpedient\enumeracio\creaVal2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301724">
      <w:pPr>
        <w:jc w:val="center"/>
      </w:pPr>
    </w:p>
    <w:p w:rsidR="00D032B2" w:rsidRDefault="00301724" w:rsidP="008F7E34">
      <w:pPr>
        <w:jc w:val="center"/>
      </w:pPr>
      <w:r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36" name="Imatge 54" descr="C:\Documents and Settings\paulac\workspace\helium-2.6\helium-selenium\screenshots\CR\tipusExpedient\enumeracio\crea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paulac\workspace\helium-2.6\helium-selenium\screenshots\CR\tipusExpedient\enumeracio\creaVal3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8F7E34">
      <w:pPr>
        <w:jc w:val="center"/>
      </w:pPr>
    </w:p>
    <w:p w:rsidR="00301724" w:rsidRDefault="00301724" w:rsidP="008F7E34">
      <w:pPr>
        <w:jc w:val="center"/>
      </w:pPr>
      <w:r w:rsidRPr="00301724">
        <w:rPr>
          <w:noProof/>
          <w:lang w:val="es-ES"/>
        </w:rPr>
        <w:lastRenderedPageBreak/>
        <w:drawing>
          <wp:inline distT="0" distB="0" distL="0" distR="0">
            <wp:extent cx="4617783" cy="3960000"/>
            <wp:effectExtent l="19050" t="19050" r="11367" b="21450"/>
            <wp:docPr id="246" name="Imatge 56" descr="C:\Documents and Settings\paulac\workspace\helium-2.6\helium-selenium\screenshots\CR\tipusExpedient\enumeracio\creaV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Documents and Settings\paulac\workspace\helium-2.6\helium-selenium\screenshots\CR\tipusExpedient\enumeracio\creaVal4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B2" w:rsidRDefault="00D032B2" w:rsidP="00935719">
      <w:pPr>
        <w:pStyle w:val="Pargrafdellista"/>
      </w:pPr>
    </w:p>
    <w:p w:rsidR="00D032B2" w:rsidRDefault="00D032B2" w:rsidP="00935719">
      <w:pPr>
        <w:pStyle w:val="Pargrafdellista"/>
      </w:pPr>
    </w:p>
    <w:p w:rsidR="00935719" w:rsidRDefault="00935719" w:rsidP="00EC44FC">
      <w:pPr>
        <w:pStyle w:val="Pargrafdellista"/>
        <w:numPr>
          <w:ilvl w:val="0"/>
          <w:numId w:val="63"/>
        </w:numPr>
      </w:pPr>
      <w:r>
        <w:t>Resultat de crear valors a l’enumeració del tipus d’expedient:</w:t>
      </w:r>
    </w:p>
    <w:p w:rsidR="006D424F" w:rsidRDefault="006D424F" w:rsidP="006D424F"/>
    <w:p w:rsidR="00D032B2" w:rsidRDefault="00301724" w:rsidP="00D032B2">
      <w:pPr>
        <w:jc w:val="center"/>
      </w:pPr>
      <w:r w:rsidRPr="00301724"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45" name="Imatge 57" descr="C:\Documents and Settings\paulac\workspace\helium-2.6\helium-selenium\screenshots\CR\tipusExpedient\enumeracio\creaVa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paulac\workspace\helium-2.6\helium-selenium\screenshots\CR\tipusExpedient\enumeracio\creaVal5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B2" w:rsidRDefault="00D032B2" w:rsidP="00D032B2">
      <w:pPr>
        <w:jc w:val="center"/>
      </w:pPr>
    </w:p>
    <w:p w:rsidR="00D032B2" w:rsidRPr="006D424F" w:rsidRDefault="00D032B2" w:rsidP="006D424F"/>
    <w:p w:rsidR="006D424F" w:rsidRDefault="006D424F" w:rsidP="006D424F">
      <w:pPr>
        <w:pStyle w:val="Ttol2"/>
      </w:pPr>
      <w:bookmarkStart w:id="70" w:name="_Toc373160485"/>
      <w:r w:rsidRPr="003D2DAB">
        <w:t>TEX.13</w:t>
      </w:r>
      <w:r>
        <w:t xml:space="preserve"> </w:t>
      </w:r>
      <w:r w:rsidRPr="003D2DAB">
        <w:t>Modificar valors enumeració tipus expedient</w:t>
      </w:r>
      <w:bookmarkEnd w:id="70"/>
    </w:p>
    <w:p w:rsidR="006D424F" w:rsidRDefault="006D424F" w:rsidP="006D424F"/>
    <w:p w:rsidR="00935719" w:rsidRDefault="00935719" w:rsidP="00EC44FC">
      <w:pPr>
        <w:pStyle w:val="Pargrafdellista"/>
        <w:numPr>
          <w:ilvl w:val="0"/>
          <w:numId w:val="64"/>
        </w:numPr>
      </w:pPr>
      <w:r>
        <w:t>Seleccionar tipus expedient, opció Enumeracions:</w:t>
      </w:r>
    </w:p>
    <w:p w:rsidR="00935719" w:rsidRDefault="00301724" w:rsidP="00D032B2">
      <w:pPr>
        <w:jc w:val="center"/>
      </w:pPr>
      <w:r w:rsidRPr="00301724"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47" name="Imatge 57" descr="C:\Documents and Settings\paulac\workspace\helium-2.6\helium-selenium\screenshots\CR\tipusExpedient\enumeracio\creaVa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paulac\workspace\helium-2.6\helium-selenium\screenshots\CR\tipusExpedient\enumeracio\creaVal5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D032B2">
      <w:pPr>
        <w:jc w:val="center"/>
      </w:pPr>
    </w:p>
    <w:p w:rsidR="00935719" w:rsidRDefault="00935719" w:rsidP="00EC44FC">
      <w:pPr>
        <w:pStyle w:val="Pargrafdellista"/>
        <w:numPr>
          <w:ilvl w:val="0"/>
          <w:numId w:val="64"/>
        </w:numPr>
      </w:pPr>
      <w:r>
        <w:t xml:space="preserve">Modificar camp </w:t>
      </w:r>
      <w:r w:rsidR="00184CEC">
        <w:t>títol</w:t>
      </w:r>
      <w:r>
        <w:t xml:space="preserve"> del valor de l’enumeració:</w:t>
      </w:r>
    </w:p>
    <w:p w:rsidR="006E23A8" w:rsidRDefault="006E23A8" w:rsidP="006E23A8">
      <w:pPr>
        <w:jc w:val="center"/>
      </w:pPr>
    </w:p>
    <w:p w:rsidR="00301724" w:rsidRDefault="00301724" w:rsidP="006E23A8">
      <w:pPr>
        <w:jc w:val="center"/>
      </w:pPr>
    </w:p>
    <w:p w:rsidR="00301724" w:rsidRDefault="00301724" w:rsidP="006E23A8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48" name="Imatge 59" descr="C:\Documents and Settings\paulac\workspace\helium-2.6\helium-selenium\screenshots\CR\tipusExpedient\enumeracio\modif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paulac\workspace\helium-2.6\helium-selenium\screenshots\CR\tipusExpedient\enumeracio\modifVal2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6E23A8">
      <w:pPr>
        <w:jc w:val="center"/>
      </w:pPr>
    </w:p>
    <w:p w:rsidR="006E23A8" w:rsidRDefault="00301724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49" name="Imatge 60" descr="C:\Documents and Settings\paulac\workspace\helium-2.6\helium-selenium\screenshots\CR\tipusExpedient\enumeracio\modif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paulac\workspace\helium-2.6\helium-selenium\screenshots\CR\tipusExpedient\enumeracio\modifVal3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719" w:rsidRDefault="00935719" w:rsidP="00935719">
      <w:pPr>
        <w:pStyle w:val="Pargrafdellista"/>
      </w:pPr>
    </w:p>
    <w:p w:rsidR="00935719" w:rsidRDefault="00935719" w:rsidP="00EC44FC">
      <w:pPr>
        <w:pStyle w:val="Pargrafdellista"/>
        <w:numPr>
          <w:ilvl w:val="0"/>
          <w:numId w:val="64"/>
        </w:numPr>
      </w:pPr>
      <w:r>
        <w:t xml:space="preserve">Resultat de modificar el </w:t>
      </w:r>
      <w:r w:rsidR="00184CEC">
        <w:t>títol</w:t>
      </w:r>
      <w:r>
        <w:t xml:space="preserve"> d’un valor de l’enumeració del tipus d’expedient:</w:t>
      </w:r>
    </w:p>
    <w:p w:rsidR="00935719" w:rsidRDefault="00935719" w:rsidP="006D424F"/>
    <w:p w:rsidR="00935719" w:rsidRPr="006D424F" w:rsidRDefault="00126E46" w:rsidP="006E23A8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50" name="Imatge 61" descr="C:\Documents and Settings\paulac\workspace\helium-2.6\helium-selenium\screenshots\CR\tipusExpedient\enumeracio\modifV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paulac\workspace\helium-2.6\helium-selenium\screenshots\CR\tipusExpedient\enumeracio\modifVal4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71" w:name="_Toc373160486"/>
      <w:r w:rsidRPr="003D2DAB">
        <w:t>TEX.14</w:t>
      </w:r>
      <w:r>
        <w:t xml:space="preserve"> </w:t>
      </w:r>
      <w:r w:rsidRPr="003D2DAB">
        <w:t>Ordenar valors enumeració tipus expedient</w:t>
      </w:r>
      <w:bookmarkEnd w:id="71"/>
    </w:p>
    <w:p w:rsidR="006D424F" w:rsidRDefault="006D424F" w:rsidP="006D424F"/>
    <w:p w:rsidR="00184CEC" w:rsidRDefault="00184CEC" w:rsidP="00EC44FC">
      <w:pPr>
        <w:pStyle w:val="Pargrafdellista"/>
        <w:numPr>
          <w:ilvl w:val="0"/>
          <w:numId w:val="65"/>
        </w:numPr>
      </w:pPr>
      <w:r>
        <w:t>Seleccionar tipus expedient, opció Enumeracions:</w:t>
      </w:r>
    </w:p>
    <w:p w:rsidR="00184CEC" w:rsidRDefault="00175A5C" w:rsidP="00175A5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5" name="Imatge 64" descr="C:\Documents and Settings\paulac\workspace\helium-2.6\helium-selenium\screenshots\CR\tipusExpedient\enumeracio\ordre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ocuments and Settings\paulac\workspace\helium-2.6\helium-selenium\screenshots\CR\tipusExpedient\enumeracio\ordreVal1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5"/>
        </w:numPr>
      </w:pPr>
      <w:r>
        <w:lastRenderedPageBreak/>
        <w:t>Accedir els valors de l’enumeració:</w:t>
      </w:r>
    </w:p>
    <w:p w:rsidR="006E23A8" w:rsidRDefault="00175A5C" w:rsidP="00175A5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49" cy="3960000"/>
            <wp:effectExtent l="19050" t="19050" r="15501" b="21450"/>
            <wp:docPr id="256" name="Imatge 65" descr="C:\Documents and Settings\paulac\workspace\helium-2.6\helium-selenium\screenshots\CR\tipusExpedient\enumeracio\ordre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paulac\workspace\helium-2.6\helium-selenium\screenshots\CR\tipusExpedient\enumeracio\ordreVal2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49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5"/>
        </w:numPr>
      </w:pPr>
      <w:r>
        <w:t>Resultat de canviar l’ordre dels camps de l’enumeració del tipus d’expedient:</w:t>
      </w:r>
    </w:p>
    <w:p w:rsidR="00184CEC" w:rsidRDefault="00184CEC" w:rsidP="006E23A8">
      <w:pPr>
        <w:jc w:val="center"/>
      </w:pPr>
    </w:p>
    <w:p w:rsidR="00184CEC" w:rsidRDefault="00175A5C" w:rsidP="00175A5C">
      <w:pPr>
        <w:jc w:val="center"/>
      </w:pPr>
      <w:r w:rsidRPr="00175A5C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8" name="Imatge 66" descr="C:\Documents and Settings\paulac\workspace\helium-2.6\helium-selenium\screenshots\CR\tipusExpedient\enumeracio\ordre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paulac\workspace\helium-2.6\helium-selenium\screenshots\CR\tipusExpedient\enumeracio\ordreVal3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Pr="006D424F" w:rsidRDefault="006E23A8" w:rsidP="006D424F"/>
    <w:p w:rsidR="006D424F" w:rsidRDefault="006D424F" w:rsidP="006D424F">
      <w:pPr>
        <w:pStyle w:val="Ttol2"/>
      </w:pPr>
      <w:bookmarkStart w:id="72" w:name="_Toc373160487"/>
      <w:r w:rsidRPr="003D2DAB">
        <w:lastRenderedPageBreak/>
        <w:t>TEX.15</w:t>
      </w:r>
      <w:r>
        <w:t xml:space="preserve"> </w:t>
      </w:r>
      <w:r w:rsidRPr="003D2DAB">
        <w:t>Eliminar valors enumeració tipus expedient</w:t>
      </w:r>
      <w:bookmarkEnd w:id="72"/>
    </w:p>
    <w:p w:rsidR="006D424F" w:rsidRDefault="006D424F" w:rsidP="006D424F"/>
    <w:p w:rsidR="00184CEC" w:rsidRDefault="00184CEC" w:rsidP="00EC44FC">
      <w:pPr>
        <w:pStyle w:val="Pargrafdellista"/>
        <w:numPr>
          <w:ilvl w:val="0"/>
          <w:numId w:val="66"/>
        </w:numPr>
      </w:pPr>
      <w:r>
        <w:t>Seleccionar tipus expedient, opció Enumeracions:</w:t>
      </w:r>
    </w:p>
    <w:p w:rsidR="00184CEC" w:rsidRDefault="00184CEC" w:rsidP="00184CEC"/>
    <w:p w:rsidR="006E23A8" w:rsidRDefault="00551FF0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9" name="Imatge 67" descr="C:\Documents and Settings\paulac\workspace\helium-2.6\helium-selenium\screenshots\CR\tipusExpedient\enumeracio\elim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paulac\workspace\helium-2.6\helium-selenium\screenshots\CR\tipusExpedient\enumeracio\elimVal1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CEC" w:rsidRDefault="00184CEC" w:rsidP="00EC44FC">
      <w:pPr>
        <w:pStyle w:val="Pargrafdellista"/>
        <w:numPr>
          <w:ilvl w:val="0"/>
          <w:numId w:val="66"/>
        </w:numPr>
      </w:pPr>
      <w:r>
        <w:t>Accedir els valors de l’enumeració:</w:t>
      </w:r>
    </w:p>
    <w:p w:rsidR="006E23A8" w:rsidRDefault="00551FF0" w:rsidP="00551FF0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60" name="Imatge 68" descr="C:\Documents and Settings\paulac\workspace\helium-2.6\helium-selenium\screenshots\CR\tipusExpedient\enumeracio\elim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paulac\workspace\helium-2.6\helium-selenium\screenshots\CR\tipusExpedient\enumeracio\elimVal2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6"/>
        </w:numPr>
      </w:pPr>
      <w:r>
        <w:t>Resultat d’eliminar un valor de l’enumeració del tipus d’expedient:</w:t>
      </w:r>
    </w:p>
    <w:p w:rsidR="00184CEC" w:rsidRDefault="00184CEC" w:rsidP="006D424F"/>
    <w:p w:rsidR="006E23A8" w:rsidRPr="006D424F" w:rsidRDefault="00551FF0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61" name="Imatge 69" descr="C:\Documents and Settings\paulac\workspace\helium-2.6\helium-selenium\screenshots\CR\tipusExpedient\enumeracio\elim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paulac\workspace\helium-2.6\helium-selenium\screenshots\CR\tipusExpedient\enumeracio\elimVal3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73" w:name="_Toc373160488"/>
      <w:r w:rsidRPr="003D2DAB">
        <w:t>TEX.16</w:t>
      </w:r>
      <w:r>
        <w:t xml:space="preserve"> </w:t>
      </w:r>
      <w:r w:rsidRPr="003D2DAB">
        <w:t>Eliminar enumeració tipus expedient</w:t>
      </w:r>
      <w:bookmarkEnd w:id="73"/>
    </w:p>
    <w:p w:rsidR="006D424F" w:rsidRPr="006D424F" w:rsidRDefault="006D424F" w:rsidP="006D424F"/>
    <w:p w:rsidR="006D424F" w:rsidRDefault="006D424F" w:rsidP="00EC44FC">
      <w:pPr>
        <w:pStyle w:val="Pargrafdellista"/>
        <w:numPr>
          <w:ilvl w:val="0"/>
          <w:numId w:val="60"/>
        </w:numPr>
      </w:pPr>
      <w:r>
        <w:t>Seleccionar tipus expedient, opció Enumeracions:</w:t>
      </w:r>
    </w:p>
    <w:p w:rsidR="006D424F" w:rsidRDefault="00175A5C" w:rsidP="00300394">
      <w:pPr>
        <w:jc w:val="center"/>
      </w:pPr>
      <w:r w:rsidRPr="00175A5C"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53" name="Imatge 62" descr="C:\Documents and Settings\paulac\workspace\helium-2.6\helium-selenium\screenshots\CR\tipusExpedient\enumeracio\elimin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paulac\workspace\helium-2.6\helium-selenium\screenshots\CR\tipusExpedient\enumeracio\elimina1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394" w:rsidRDefault="00300394" w:rsidP="006D424F"/>
    <w:p w:rsidR="006D424F" w:rsidRDefault="006D424F" w:rsidP="00EC44FC">
      <w:pPr>
        <w:pStyle w:val="Pargrafdellista"/>
        <w:numPr>
          <w:ilvl w:val="0"/>
          <w:numId w:val="60"/>
        </w:numPr>
      </w:pPr>
      <w:r>
        <w:t>Resultat d’esborrar l’enumeració del tipus d’expedient:</w:t>
      </w:r>
    </w:p>
    <w:p w:rsidR="002E5A3E" w:rsidRDefault="002E5A3E" w:rsidP="00300394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300394" w:rsidRDefault="00300394" w:rsidP="00491B53">
      <w:pPr>
        <w:pStyle w:val="Llistanumerada2"/>
        <w:numPr>
          <w:ilvl w:val="0"/>
          <w:numId w:val="0"/>
        </w:numPr>
        <w:ind w:left="643" w:hanging="360"/>
      </w:pPr>
    </w:p>
    <w:p w:rsidR="002E5A3E" w:rsidRDefault="00175A5C" w:rsidP="002E5A3E">
      <w:pPr>
        <w:pStyle w:val="Llistanumerada2"/>
        <w:numPr>
          <w:ilvl w:val="0"/>
          <w:numId w:val="0"/>
        </w:numPr>
        <w:ind w:left="643" w:hanging="360"/>
        <w:jc w:val="center"/>
      </w:pPr>
      <w:r w:rsidRPr="00175A5C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4" name="Imatge 63" descr="C:\Documents and Settings\paulac\workspace\helium-2.6\helium-selenium\screenshots\CR\tipusExpedient\enumeracio\elimi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paulac\workspace\helium-2.6\helium-selenium\screenshots\CR\tipusExpedient\enumeracio\elimina2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A3E" w:rsidRDefault="002E5A3E" w:rsidP="002E5A3E">
      <w:pPr>
        <w:pStyle w:val="Llistanumerada2"/>
        <w:numPr>
          <w:ilvl w:val="0"/>
          <w:numId w:val="0"/>
        </w:numPr>
        <w:ind w:left="643" w:hanging="360"/>
      </w:pPr>
    </w:p>
    <w:p w:rsidR="00A517E6" w:rsidRDefault="00A517E6" w:rsidP="00A517E6">
      <w:pPr>
        <w:pStyle w:val="Ttol2"/>
      </w:pPr>
      <w:bookmarkStart w:id="74" w:name="_Toc373160489"/>
      <w:r>
        <w:lastRenderedPageBreak/>
        <w:t>TEX.</w:t>
      </w:r>
      <w:r w:rsidR="00C93D01">
        <w:t>17</w:t>
      </w:r>
      <w:r>
        <w:t xml:space="preserve"> E</w:t>
      </w:r>
      <w:r w:rsidR="00C93D01">
        <w:t>liminat</w:t>
      </w:r>
      <w:r>
        <w:t xml:space="preserve"> tipus d’expedient</w:t>
      </w:r>
      <w:bookmarkEnd w:id="74"/>
    </w:p>
    <w:p w:rsidR="00A517E6" w:rsidRDefault="00A517E6" w:rsidP="00466CEE">
      <w:pPr>
        <w:pStyle w:val="Llistanumerada2"/>
        <w:numPr>
          <w:ilvl w:val="0"/>
          <w:numId w:val="8"/>
        </w:numPr>
      </w:pPr>
      <w:r>
        <w:t>Seleccionar tipus d’expedient:</w:t>
      </w:r>
    </w:p>
    <w:p w:rsidR="00A517E6" w:rsidRDefault="00A517E6" w:rsidP="00A517E6">
      <w:pPr>
        <w:pStyle w:val="Llistanumerada2"/>
        <w:numPr>
          <w:ilvl w:val="0"/>
          <w:numId w:val="0"/>
        </w:numPr>
        <w:ind w:left="643" w:hanging="360"/>
      </w:pPr>
    </w:p>
    <w:p w:rsidR="002E5A3E" w:rsidRDefault="00730A33" w:rsidP="00730A33">
      <w:pPr>
        <w:pStyle w:val="Llistanumerada2"/>
        <w:numPr>
          <w:ilvl w:val="0"/>
          <w:numId w:val="0"/>
        </w:numPr>
        <w:ind w:left="643" w:hanging="360"/>
        <w:jc w:val="center"/>
      </w:pPr>
      <w:r w:rsidRPr="00730A33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29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A3E" w:rsidRDefault="002E5A3E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466CEE">
      <w:pPr>
        <w:pStyle w:val="Llistanumerada2"/>
        <w:numPr>
          <w:ilvl w:val="0"/>
          <w:numId w:val="8"/>
        </w:numPr>
        <w:jc w:val="both"/>
      </w:pPr>
      <w:r>
        <w:t>Resultat d’esborrar un tipus d’expedient:</w:t>
      </w: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</w:p>
    <w:p w:rsidR="000B2AE1" w:rsidRDefault="00A517E6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  <w:r w:rsidRPr="00A517E6">
        <w:rPr>
          <w:noProof/>
          <w:lang w:val="es-ES"/>
        </w:rPr>
        <w:lastRenderedPageBreak/>
        <w:drawing>
          <wp:inline distT="0" distB="0" distL="0" distR="0">
            <wp:extent cx="4616508" cy="3960000"/>
            <wp:effectExtent l="19050" t="19050" r="12642" b="21450"/>
            <wp:docPr id="27" name="Imatge 26" descr="C:\Documents and Settings\paulac\workspace\helium-2.6\helium-selenium\screenshots\CR\tipusExpedient\esborra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tipusExpedient\esborraTipExp2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50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</w:p>
    <w:p w:rsidR="00F51B23" w:rsidRDefault="00F51B23" w:rsidP="00E92ACE">
      <w:pPr>
        <w:pStyle w:val="Llistanumerada2"/>
        <w:numPr>
          <w:ilvl w:val="0"/>
          <w:numId w:val="0"/>
        </w:numPr>
        <w:ind w:left="643" w:hanging="360"/>
      </w:pPr>
    </w:p>
    <w:p w:rsidR="00E92ACE" w:rsidRDefault="00F51B23" w:rsidP="00F51B23">
      <w:pPr>
        <w:pStyle w:val="Ttol1"/>
      </w:pPr>
      <w:bookmarkStart w:id="75" w:name="_Toc373160490"/>
      <w:r w:rsidRPr="00E92ACE">
        <w:t>Proves de</w:t>
      </w:r>
      <w:r>
        <w:t xml:space="preserve"> tramitació</w:t>
      </w:r>
      <w:r w:rsidR="00E92ACE">
        <w:t xml:space="preserve"> d’expedient</w:t>
      </w:r>
      <w:bookmarkEnd w:id="75"/>
    </w:p>
    <w:p w:rsidR="00D6124E" w:rsidRDefault="00D6124E" w:rsidP="00D6124E">
      <w:pPr>
        <w:pStyle w:val="Llistanumerada2"/>
        <w:numPr>
          <w:ilvl w:val="0"/>
          <w:numId w:val="21"/>
        </w:numPr>
      </w:pPr>
      <w:r>
        <w:t xml:space="preserve">Pla de proves realitzades a nivell de tramitació d’expedient. </w:t>
      </w:r>
    </w:p>
    <w:p w:rsidR="00D6124E" w:rsidRDefault="00D6124E" w:rsidP="00D6124E">
      <w:pPr>
        <w:pStyle w:val="Llistanumerada2"/>
        <w:numPr>
          <w:ilvl w:val="0"/>
          <w:numId w:val="21"/>
        </w:numPr>
      </w:pPr>
      <w:r>
        <w:t>Joc de proves utilitzat: JP4</w:t>
      </w:r>
    </w:p>
    <w:p w:rsidR="00D6124E" w:rsidRDefault="00D6124E" w:rsidP="00D6124E">
      <w:pPr>
        <w:pStyle w:val="Llistanumerada2"/>
        <w:numPr>
          <w:ilvl w:val="0"/>
          <w:numId w:val="21"/>
        </w:numPr>
      </w:pPr>
      <w:r>
        <w:t>Estat inicial de les proves:</w:t>
      </w:r>
    </w:p>
    <w:p w:rsidR="00D6124E" w:rsidRDefault="00D6124E" w:rsidP="00D6124E">
      <w:pPr>
        <w:pStyle w:val="Llistanumerada2"/>
        <w:numPr>
          <w:ilvl w:val="1"/>
          <w:numId w:val="21"/>
        </w:numPr>
      </w:pPr>
      <w:r>
        <w:t xml:space="preserve">S’ha creat l’entorn </w:t>
      </w:r>
      <w:r w:rsidRPr="00475360">
        <w:rPr>
          <w:i/>
        </w:rPr>
        <w:t>proves_selenium</w:t>
      </w:r>
      <w:r>
        <w:t>.</w:t>
      </w:r>
    </w:p>
    <w:p w:rsidR="00D6124E" w:rsidRDefault="00D6124E" w:rsidP="00D6124E">
      <w:pPr>
        <w:pStyle w:val="Llistanumerada2"/>
        <w:numPr>
          <w:ilvl w:val="1"/>
          <w:numId w:val="21"/>
        </w:numPr>
      </w:pPr>
      <w:r>
        <w:t xml:space="preserve">S’han assignat permisos sobre l’entorn a l’usuari </w:t>
      </w:r>
      <w:r w:rsidRPr="00475360">
        <w:rPr>
          <w:i/>
        </w:rPr>
        <w:t>admin</w:t>
      </w:r>
      <w:r>
        <w:t>.</w:t>
      </w:r>
    </w:p>
    <w:p w:rsidR="00D6124E" w:rsidRPr="00D6124E" w:rsidRDefault="00D6124E" w:rsidP="00D6124E">
      <w:pPr>
        <w:pStyle w:val="Llistanumerada2"/>
        <w:numPr>
          <w:ilvl w:val="1"/>
          <w:numId w:val="21"/>
        </w:numPr>
      </w:pPr>
      <w:r>
        <w:t xml:space="preserve">S’ha creat el tipus d’expedient </w:t>
      </w:r>
      <w:r w:rsidRPr="00D6124E">
        <w:rPr>
          <w:i/>
        </w:rPr>
        <w:t>TipExpSel</w:t>
      </w:r>
      <w:r>
        <w:t xml:space="preserve"> i desplegat la definició de procés </w:t>
      </w:r>
      <w:r w:rsidRPr="00D6124E">
        <w:rPr>
          <w:i/>
        </w:rPr>
        <w:t>expexe.par</w:t>
      </w:r>
    </w:p>
    <w:p w:rsidR="00D6124E" w:rsidRDefault="00D6124E" w:rsidP="00D6124E">
      <w:pPr>
        <w:pStyle w:val="Llistanumerada2"/>
        <w:numPr>
          <w:ilvl w:val="1"/>
          <w:numId w:val="21"/>
        </w:numPr>
      </w:pPr>
      <w:r>
        <w:t xml:space="preserve">S’han creat variables i documents i s’han associat a la tasca amb codi </w:t>
      </w:r>
      <w:r w:rsidRPr="00D6124E">
        <w:rPr>
          <w:i/>
        </w:rPr>
        <w:t>tasca1</w:t>
      </w:r>
      <w:r>
        <w:t xml:space="preserve"> del tipus d’expedient.</w:t>
      </w:r>
    </w:p>
    <w:p w:rsidR="00E92ACE" w:rsidRDefault="00E92ACE" w:rsidP="00E92ACE">
      <w:pPr>
        <w:pStyle w:val="Llistanumerada2"/>
        <w:numPr>
          <w:ilvl w:val="0"/>
          <w:numId w:val="0"/>
        </w:numPr>
        <w:ind w:left="643" w:hanging="360"/>
      </w:pPr>
    </w:p>
    <w:p w:rsidR="00E92ACE" w:rsidRDefault="00E92ACE" w:rsidP="00E92ACE">
      <w:pPr>
        <w:pStyle w:val="Llistanumerada2"/>
        <w:numPr>
          <w:ilvl w:val="0"/>
          <w:numId w:val="0"/>
        </w:numPr>
        <w:ind w:left="643" w:hanging="360"/>
      </w:pPr>
    </w:p>
    <w:tbl>
      <w:tblPr>
        <w:tblStyle w:val="Listaclara-nfasis12"/>
        <w:tblW w:w="5000" w:type="pct"/>
        <w:tblLook w:val="04A0"/>
      </w:tblPr>
      <w:tblGrid>
        <w:gridCol w:w="2194"/>
        <w:gridCol w:w="3442"/>
        <w:gridCol w:w="4214"/>
      </w:tblGrid>
      <w:tr w:rsidR="00D324C1" w:rsidRPr="00D87768" w:rsidTr="007C1FAA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D324C1" w:rsidRPr="00D87768" w:rsidRDefault="00D324C1" w:rsidP="007C1FAA">
            <w:pPr>
              <w:rPr>
                <w:szCs w:val="22"/>
              </w:rPr>
            </w:pPr>
            <w:r w:rsidRPr="00D87768">
              <w:rPr>
                <w:szCs w:val="22"/>
              </w:rPr>
              <w:t>DESCRIPCIÓ PROVA</w:t>
            </w:r>
          </w:p>
        </w:tc>
        <w:tc>
          <w:tcPr>
            <w:tcW w:w="174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D324C1" w:rsidRPr="00D87768" w:rsidRDefault="00D324C1" w:rsidP="007C1FAA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D324C1" w:rsidRPr="00D87768" w:rsidRDefault="00D324C1" w:rsidP="007C1FAA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D324C1" w:rsidRPr="003A6982" w:rsidTr="007C1FAA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324C1" w:rsidRDefault="00D6124E" w:rsidP="007C1FA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TASCA</w:t>
            </w:r>
          </w:p>
        </w:tc>
      </w:tr>
      <w:tr w:rsidR="00D324C1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324C1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000000"/>
              <w:rPr>
                <w:szCs w:val="22"/>
              </w:rPr>
            </w:pPr>
          </w:p>
        </w:tc>
      </w:tr>
      <w:tr w:rsidR="00D324C1" w:rsidRPr="003A6982" w:rsidTr="007C1FAA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cnfStyle w:val="000000100000"/>
              <w:rPr>
                <w:szCs w:val="22"/>
              </w:rPr>
            </w:pPr>
          </w:p>
        </w:tc>
      </w:tr>
      <w:tr w:rsidR="00D324C1" w:rsidRPr="003A6982" w:rsidTr="007C1FAA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3A6982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3A6982" w:rsidRDefault="00D324C1" w:rsidP="007C1FAA">
            <w:pPr>
              <w:cnfStyle w:val="000000000000"/>
              <w:rPr>
                <w:szCs w:val="22"/>
              </w:rPr>
            </w:pPr>
          </w:p>
        </w:tc>
      </w:tr>
      <w:tr w:rsidR="00D324C1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100000"/>
              <w:rPr>
                <w:szCs w:val="22"/>
              </w:rPr>
            </w:pPr>
          </w:p>
        </w:tc>
      </w:tr>
      <w:tr w:rsidR="00D324C1" w:rsidRPr="003A6982" w:rsidTr="007C1FAA">
        <w:trPr>
          <w:cantSplit/>
          <w:trHeight w:val="397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324C1" w:rsidRDefault="00D6124E" w:rsidP="007C1FA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EXPEDIENT</w:t>
            </w:r>
          </w:p>
        </w:tc>
      </w:tr>
      <w:tr w:rsidR="00D324C1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cnfStyle w:val="000000100000"/>
              <w:rPr>
                <w:szCs w:val="22"/>
              </w:rPr>
            </w:pPr>
          </w:p>
        </w:tc>
      </w:tr>
      <w:tr w:rsidR="00D324C1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  <w:tr w:rsidR="00D6124E" w:rsidRPr="003A6982" w:rsidTr="007C1FAA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100000"/>
              <w:rPr>
                <w:szCs w:val="22"/>
              </w:rPr>
            </w:pPr>
          </w:p>
        </w:tc>
      </w:tr>
      <w:tr w:rsidR="00D6124E" w:rsidRPr="003A6982" w:rsidTr="007C1FAA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rPr>
                <w:szCs w:val="22"/>
              </w:rPr>
            </w:pPr>
          </w:p>
        </w:tc>
        <w:tc>
          <w:tcPr>
            <w:tcW w:w="1747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Pr="00CA2620" w:rsidRDefault="00D6124E" w:rsidP="007C1FAA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6124E" w:rsidRDefault="00D6124E" w:rsidP="007C1FAA">
            <w:pPr>
              <w:cnfStyle w:val="000000000000"/>
              <w:rPr>
                <w:szCs w:val="22"/>
              </w:rPr>
            </w:pPr>
          </w:p>
        </w:tc>
      </w:tr>
    </w:tbl>
    <w:p w:rsidR="00E92ACE" w:rsidRPr="00FD66AA" w:rsidRDefault="00E92ACE" w:rsidP="00E92ACE">
      <w:pPr>
        <w:pStyle w:val="Llistanumerada2"/>
        <w:numPr>
          <w:ilvl w:val="0"/>
          <w:numId w:val="0"/>
        </w:numPr>
        <w:ind w:left="643" w:hanging="360"/>
        <w:jc w:val="both"/>
        <w:rPr>
          <w:u w:val="single"/>
        </w:rPr>
      </w:pPr>
    </w:p>
    <w:sectPr w:rsidR="00E92ACE" w:rsidRPr="00FD66AA" w:rsidSect="005F6364">
      <w:headerReference w:type="default" r:id="rId168"/>
      <w:footerReference w:type="default" r:id="rId169"/>
      <w:pgSz w:w="11906" w:h="16838"/>
      <w:pgMar w:top="1247" w:right="1134" w:bottom="1417" w:left="1138" w:header="426" w:footer="227" w:gutter="0"/>
      <w:cols w:space="720"/>
      <w:docGrid w:linePitch="27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608B" w:rsidRDefault="00EA608B" w:rsidP="00AE6B03">
      <w:r>
        <w:separator/>
      </w:r>
    </w:p>
  </w:endnote>
  <w:endnote w:type="continuationSeparator" w:id="1">
    <w:p w:rsidR="00EA608B" w:rsidRDefault="00EA608B" w:rsidP="00AE6B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206" w:type="dxa"/>
      <w:tblInd w:w="-497" w:type="dxa"/>
      <w:tblBorders>
        <w:top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7704"/>
      <w:gridCol w:w="2502"/>
    </w:tblGrid>
    <w:tr w:rsidR="007C1FAA" w:rsidRPr="000E1D17" w:rsidTr="004E08C3">
      <w:trPr>
        <w:trHeight w:val="412"/>
      </w:trPr>
      <w:tc>
        <w:tcPr>
          <w:tcW w:w="7704" w:type="dxa"/>
          <w:vAlign w:val="center"/>
        </w:tcPr>
        <w:p w:rsidR="007C1FAA" w:rsidRPr="008332C9" w:rsidRDefault="007C1FAA" w:rsidP="00AE6B03">
          <w:pPr>
            <w:pStyle w:val="Peu"/>
          </w:pPr>
          <w:r w:rsidRPr="002303A9">
            <w:rPr>
              <w:sz w:val="18"/>
            </w:rPr>
            <w:t>F Rev.0</w:t>
          </w:r>
        </w:p>
      </w:tc>
      <w:tc>
        <w:tcPr>
          <w:tcW w:w="2502" w:type="dxa"/>
          <w:vAlign w:val="center"/>
        </w:tcPr>
        <w:p w:rsidR="007C1FAA" w:rsidRPr="000E1D17" w:rsidRDefault="007C1FAA" w:rsidP="002303A9">
          <w:pPr>
            <w:pStyle w:val="Peu"/>
            <w:jc w:val="right"/>
          </w:pPr>
          <w:r w:rsidRPr="000E1D17">
            <w:rPr>
              <w:rStyle w:val="Nmerodepgina"/>
              <w:sz w:val="18"/>
              <w:szCs w:val="22"/>
            </w:rPr>
            <w:t xml:space="preserve">pàg.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PAGE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6124E">
            <w:rPr>
              <w:rStyle w:val="Nmerodepgina"/>
              <w:noProof/>
              <w:sz w:val="18"/>
              <w:szCs w:val="22"/>
            </w:rPr>
            <w:t>3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  <w:r w:rsidRPr="000E1D17">
            <w:rPr>
              <w:rStyle w:val="Nmerodepgina"/>
              <w:sz w:val="18"/>
              <w:szCs w:val="22"/>
            </w:rPr>
            <w:t xml:space="preserve">/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NUMPAGES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6124E">
            <w:rPr>
              <w:rStyle w:val="Nmerodepgina"/>
              <w:noProof/>
              <w:sz w:val="18"/>
              <w:szCs w:val="22"/>
            </w:rPr>
            <w:t>130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</w:p>
      </w:tc>
    </w:tr>
  </w:tbl>
  <w:p w:rsidR="007C1FAA" w:rsidRDefault="007C1FAA" w:rsidP="00AE6B03">
    <w:pPr>
      <w:pStyle w:val="Peu"/>
      <w:rPr>
        <w:lang w:val="fr-FR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207" w:type="dxa"/>
      <w:tblInd w:w="-72" w:type="dxa"/>
      <w:tblBorders>
        <w:top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7279"/>
      <w:gridCol w:w="2928"/>
    </w:tblGrid>
    <w:tr w:rsidR="007C1FAA" w:rsidRPr="000E1D17" w:rsidTr="005F6364">
      <w:trPr>
        <w:trHeight w:val="412"/>
      </w:trPr>
      <w:tc>
        <w:tcPr>
          <w:tcW w:w="7279" w:type="dxa"/>
          <w:vAlign w:val="center"/>
        </w:tcPr>
        <w:p w:rsidR="007C1FAA" w:rsidRPr="008332C9" w:rsidRDefault="007C1FAA" w:rsidP="00AE6B03">
          <w:pPr>
            <w:pStyle w:val="Peu"/>
          </w:pPr>
          <w:r w:rsidRPr="002303A9">
            <w:rPr>
              <w:sz w:val="18"/>
            </w:rPr>
            <w:t>F Rev.0</w:t>
          </w:r>
        </w:p>
      </w:tc>
      <w:tc>
        <w:tcPr>
          <w:tcW w:w="2928" w:type="dxa"/>
          <w:vAlign w:val="center"/>
        </w:tcPr>
        <w:p w:rsidR="007C1FAA" w:rsidRPr="000E1D17" w:rsidRDefault="007C1FAA" w:rsidP="002303A9">
          <w:pPr>
            <w:pStyle w:val="Peu"/>
            <w:jc w:val="right"/>
          </w:pPr>
          <w:r w:rsidRPr="000E1D17">
            <w:rPr>
              <w:rStyle w:val="Nmerodepgina"/>
              <w:sz w:val="18"/>
              <w:szCs w:val="22"/>
            </w:rPr>
            <w:t xml:space="preserve">pàg.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PAGE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6124E">
            <w:rPr>
              <w:rStyle w:val="Nmerodepgina"/>
              <w:noProof/>
              <w:sz w:val="18"/>
              <w:szCs w:val="22"/>
            </w:rPr>
            <w:t>127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  <w:r w:rsidRPr="000E1D17">
            <w:rPr>
              <w:rStyle w:val="Nmerodepgina"/>
              <w:sz w:val="18"/>
              <w:szCs w:val="22"/>
            </w:rPr>
            <w:t xml:space="preserve">/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NUMPAGES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6124E">
            <w:rPr>
              <w:rStyle w:val="Nmerodepgina"/>
              <w:noProof/>
              <w:sz w:val="18"/>
              <w:szCs w:val="22"/>
            </w:rPr>
            <w:t>130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</w:p>
      </w:tc>
    </w:tr>
  </w:tbl>
  <w:p w:rsidR="007C1FAA" w:rsidRDefault="007C1FAA" w:rsidP="00AE6B03">
    <w:pPr>
      <w:pStyle w:val="Peu"/>
      <w:rPr>
        <w:lang w:val="fr-FR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608B" w:rsidRDefault="00EA608B" w:rsidP="00AE6B03">
      <w:r>
        <w:separator/>
      </w:r>
    </w:p>
  </w:footnote>
  <w:footnote w:type="continuationSeparator" w:id="1">
    <w:p w:rsidR="00EA608B" w:rsidRDefault="00EA608B" w:rsidP="00AE6B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993" w:type="dxa"/>
      <w:tblBorders>
        <w:bottom w:val="single" w:sz="8" w:space="0" w:color="auto"/>
      </w:tblBorders>
      <w:tblLayout w:type="fixed"/>
      <w:tblCellMar>
        <w:left w:w="70" w:type="dxa"/>
        <w:right w:w="70" w:type="dxa"/>
      </w:tblCellMar>
      <w:tblLook w:val="04A0"/>
    </w:tblPr>
    <w:tblGrid>
      <w:gridCol w:w="2197"/>
      <w:gridCol w:w="4745"/>
      <w:gridCol w:w="3051"/>
    </w:tblGrid>
    <w:tr w:rsidR="007C1FAA" w:rsidTr="00D95D2C">
      <w:trPr>
        <w:cantSplit/>
        <w:trHeight w:val="453"/>
      </w:trPr>
      <w:tc>
        <w:tcPr>
          <w:tcW w:w="2197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7C1FAA" w:rsidRDefault="007C1FAA" w:rsidP="00AE6B03">
          <w:pPr>
            <w:pStyle w:val="EncabezadoAnalisis"/>
            <w:framePr w:wrap="around"/>
            <w:rPr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1084252" cy="456527"/>
                <wp:effectExtent l="0" t="0" r="1598" b="0"/>
                <wp:docPr id="5" name="Imatge 5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4252" cy="456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4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7C1FAA" w:rsidRPr="002303A9" w:rsidRDefault="007C1FAA" w:rsidP="002303A9">
          <w:pPr>
            <w:jc w:val="center"/>
            <w:rPr>
              <w:b/>
              <w:sz w:val="18"/>
              <w:szCs w:val="18"/>
              <w:lang w:val="es-ES"/>
            </w:rPr>
          </w:pPr>
          <w:r w:rsidRPr="00DB5A20">
            <w:rPr>
              <w:sz w:val="20"/>
              <w:szCs w:val="18"/>
              <w:lang w:val="es-ES"/>
            </w:rPr>
            <w:t xml:space="preserve">Disseny – </w:t>
          </w:r>
          <w:fldSimple w:instr=" TITLE   \* MERGEFORMAT ">
            <w:r w:rsidRPr="00DB5A20">
              <w:rPr>
                <w:sz w:val="20"/>
                <w:szCs w:val="18"/>
                <w:lang w:val="es-ES"/>
              </w:rPr>
              <w:t>Pla de proves amb Selenium</w:t>
            </w:r>
          </w:fldSimple>
        </w:p>
      </w:tc>
      <w:tc>
        <w:tcPr>
          <w:tcW w:w="3051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</w:tcPr>
        <w:p w:rsidR="007C1FAA" w:rsidRPr="00DB5A20" w:rsidRDefault="007C1FAA" w:rsidP="002303A9">
          <w:pPr>
            <w:jc w:val="center"/>
            <w:rPr>
              <w:rFonts w:cs="Arial"/>
              <w:b/>
              <w:sz w:val="20"/>
              <w:lang w:val="es-ES"/>
            </w:rPr>
          </w:pPr>
          <w:fldSimple w:instr=" FILENAME   \* MERGEFORMAT ">
            <w:r w:rsidRPr="00DB5A20">
              <w:rPr>
                <w:rFonts w:cs="Arial"/>
                <w:noProof/>
                <w:sz w:val="20"/>
                <w:lang w:val="es-ES"/>
              </w:rPr>
              <w:t>PRV</w:t>
            </w:r>
            <w:r w:rsidRPr="00DB5A20">
              <w:rPr>
                <w:noProof/>
                <w:sz w:val="20"/>
              </w:rPr>
              <w:t>_Helium_Selenium.docx</w:t>
            </w:r>
          </w:fldSimple>
        </w:p>
      </w:tc>
    </w:tr>
  </w:tbl>
  <w:p w:rsidR="007C1FAA" w:rsidRDefault="007C1FAA" w:rsidP="00AE6B03">
    <w:pPr>
      <w:pStyle w:val="Capalera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ulaambquadrcula"/>
      <w:tblW w:w="8647" w:type="dxa"/>
      <w:tblInd w:w="-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5245"/>
      <w:gridCol w:w="3402"/>
    </w:tblGrid>
    <w:tr w:rsidR="007C1FAA" w:rsidTr="00403C8F">
      <w:tc>
        <w:tcPr>
          <w:tcW w:w="5245" w:type="dxa"/>
          <w:vAlign w:val="center"/>
        </w:tcPr>
        <w:p w:rsidR="007C1FAA" w:rsidRDefault="007C1FAA" w:rsidP="00403C8F">
          <w:pPr>
            <w:pStyle w:val="Capalera"/>
            <w:jc w:val="both"/>
            <w:rPr>
              <w:noProof/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1607355" cy="642942"/>
                <wp:effectExtent l="0" t="0" r="0" b="0"/>
                <wp:docPr id="2" name="Imatge 1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355" cy="642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:rsidR="007C1FAA" w:rsidRDefault="007C1FAA" w:rsidP="00403C8F">
          <w:pPr>
            <w:pStyle w:val="Capalera"/>
            <w:jc w:val="right"/>
            <w:rPr>
              <w:noProof/>
              <w:lang w:val="es-ES"/>
            </w:rPr>
          </w:pPr>
          <w:r w:rsidRPr="000F3697">
            <w:rPr>
              <w:noProof/>
              <w:lang w:val="es-ES"/>
            </w:rPr>
            <w:drawing>
              <wp:inline distT="0" distB="0" distL="0" distR="0">
                <wp:extent cx="1609725" cy="587549"/>
                <wp:effectExtent l="19050" t="0" r="9525" b="0"/>
                <wp:docPr id="9" name="Imagen 2" descr="0000_logos_is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0000_logos_is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30010" cy="5949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7C1FAA" w:rsidRDefault="007C1FAA" w:rsidP="00AE6B03">
    <w:pPr>
      <w:pStyle w:val="Capalera"/>
    </w:pPr>
    <w:r>
      <w:t xml:space="preserve">                                 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135" w:type="dxa"/>
      <w:tblBorders>
        <w:bottom w:val="single" w:sz="8" w:space="0" w:color="auto"/>
      </w:tblBorders>
      <w:tblLayout w:type="fixed"/>
      <w:tblCellMar>
        <w:left w:w="70" w:type="dxa"/>
        <w:right w:w="70" w:type="dxa"/>
      </w:tblCellMar>
      <w:tblLook w:val="04A0"/>
    </w:tblPr>
    <w:tblGrid>
      <w:gridCol w:w="2387"/>
      <w:gridCol w:w="5156"/>
      <w:gridCol w:w="2592"/>
    </w:tblGrid>
    <w:tr w:rsidR="007C1FAA" w:rsidTr="00C43122">
      <w:trPr>
        <w:cantSplit/>
        <w:trHeight w:val="426"/>
      </w:trPr>
      <w:tc>
        <w:tcPr>
          <w:tcW w:w="2387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7C1FAA" w:rsidRDefault="007C1FAA" w:rsidP="00AE6B03">
          <w:pPr>
            <w:pStyle w:val="EncabezadoAnalisis"/>
            <w:framePr w:wrap="around"/>
            <w:rPr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952500" cy="333375"/>
                <wp:effectExtent l="0" t="0" r="0" b="0"/>
                <wp:docPr id="6" name="Imatge 6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212" cy="333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56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7C1FAA" w:rsidRPr="00D9217F" w:rsidRDefault="007C1FAA" w:rsidP="002303A9">
          <w:pPr>
            <w:jc w:val="center"/>
            <w:rPr>
              <w:sz w:val="18"/>
              <w:szCs w:val="18"/>
              <w:lang w:val="es-ES"/>
            </w:rPr>
          </w:pPr>
          <w:r>
            <w:rPr>
              <w:sz w:val="18"/>
              <w:szCs w:val="18"/>
              <w:lang w:val="es-ES"/>
            </w:rPr>
            <w:t>Proves</w:t>
          </w:r>
          <w:r w:rsidRPr="002303A9">
            <w:rPr>
              <w:sz w:val="18"/>
              <w:szCs w:val="18"/>
              <w:lang w:val="es-ES"/>
            </w:rPr>
            <w:t xml:space="preserve"> – </w:t>
          </w:r>
          <w:fldSimple w:instr=" TITLE   \* MERGEFORMAT ">
            <w:r w:rsidRPr="00D9217F">
              <w:rPr>
                <w:sz w:val="18"/>
                <w:szCs w:val="18"/>
                <w:lang w:val="es-ES"/>
              </w:rPr>
              <w:t>Pla de proves amb Selenium</w:t>
            </w:r>
          </w:fldSimple>
        </w:p>
      </w:tc>
      <w:tc>
        <w:tcPr>
          <w:tcW w:w="2592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</w:tcPr>
        <w:p w:rsidR="007C1FAA" w:rsidRPr="00D9217F" w:rsidRDefault="007C1FAA" w:rsidP="002303A9">
          <w:pPr>
            <w:jc w:val="center"/>
            <w:rPr>
              <w:sz w:val="18"/>
              <w:szCs w:val="18"/>
              <w:lang w:val="es-ES"/>
            </w:rPr>
          </w:pPr>
          <w:fldSimple w:instr=" FILENAME   \* MERGEFORMAT ">
            <w:r w:rsidRPr="00D9217F">
              <w:rPr>
                <w:sz w:val="18"/>
                <w:szCs w:val="18"/>
                <w:lang w:val="es-ES"/>
              </w:rPr>
              <w:t>PRV_Helium_Selenium.docx</w:t>
            </w:r>
          </w:fldSimple>
        </w:p>
      </w:tc>
    </w:tr>
  </w:tbl>
  <w:p w:rsidR="007C1FAA" w:rsidRDefault="007C1FAA" w:rsidP="00AE6B03">
    <w:pPr>
      <w:pStyle w:val="Capaler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30BABFB6"/>
    <w:lvl w:ilvl="0">
      <w:start w:val="1"/>
      <w:numFmt w:val="decimal"/>
      <w:pStyle w:val="Llista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1C3A3B56"/>
    <w:lvl w:ilvl="0">
      <w:start w:val="1"/>
      <w:numFmt w:val="decimal"/>
      <w:pStyle w:val="L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1F621C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15E1EC6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83768E"/>
    <w:multiLevelType w:val="hybridMultilevel"/>
    <w:tmpl w:val="5AD2BF8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3975606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E855BC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A12A21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AD63A2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AE9484C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B160EC9"/>
    <w:multiLevelType w:val="hybridMultilevel"/>
    <w:tmpl w:val="D0141DD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C182C0C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25632E5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33417F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4713CC"/>
    <w:multiLevelType w:val="hybridMultilevel"/>
    <w:tmpl w:val="CFC6725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5465A86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5E06452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A014FAF"/>
    <w:multiLevelType w:val="hybridMultilevel"/>
    <w:tmpl w:val="5AA832EE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A810EBE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ACD6BD8"/>
    <w:multiLevelType w:val="hybridMultilevel"/>
    <w:tmpl w:val="CBE80F1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FA7076C"/>
    <w:multiLevelType w:val="hybridMultilevel"/>
    <w:tmpl w:val="4B72B5D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0656A81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0E364FE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56C6C73"/>
    <w:multiLevelType w:val="hybridMultilevel"/>
    <w:tmpl w:val="AE8CA6A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6E66D2A"/>
    <w:multiLevelType w:val="hybridMultilevel"/>
    <w:tmpl w:val="9266DB2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A065B30"/>
    <w:multiLevelType w:val="hybridMultilevel"/>
    <w:tmpl w:val="1C3C942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BFE7303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FE46E28"/>
    <w:multiLevelType w:val="hybridMultilevel"/>
    <w:tmpl w:val="9F9471D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2202174"/>
    <w:multiLevelType w:val="hybridMultilevel"/>
    <w:tmpl w:val="CFC6725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5792D0F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65D399E"/>
    <w:multiLevelType w:val="hybridMultilevel"/>
    <w:tmpl w:val="53D69DB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6C73DAD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7B71D4E"/>
    <w:multiLevelType w:val="hybridMultilevel"/>
    <w:tmpl w:val="EA7E944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9A24540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B0F7BF8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D117394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D3C64D5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2DE7D9C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52E49F2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67F4A15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84F4DD9"/>
    <w:multiLevelType w:val="hybridMultilevel"/>
    <w:tmpl w:val="9C5607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BF67138"/>
    <w:multiLevelType w:val="hybridMultilevel"/>
    <w:tmpl w:val="D33E888A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4C2D1631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C90748F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DD81375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E9E4331"/>
    <w:multiLevelType w:val="hybridMultilevel"/>
    <w:tmpl w:val="1A6297F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0CD079A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11E281B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3B809D5"/>
    <w:multiLevelType w:val="hybridMultilevel"/>
    <w:tmpl w:val="CAB8950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5612334B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5AAD7470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236736F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4A43C00"/>
    <w:multiLevelType w:val="hybridMultilevel"/>
    <w:tmpl w:val="A09627A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AB607AA"/>
    <w:multiLevelType w:val="hybridMultilevel"/>
    <w:tmpl w:val="B40E01C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B2E1551"/>
    <w:multiLevelType w:val="hybridMultilevel"/>
    <w:tmpl w:val="1708E2F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B6D0743"/>
    <w:multiLevelType w:val="hybridMultilevel"/>
    <w:tmpl w:val="4B72B5D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ED71058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08C6B60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2031F3A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21B4E2E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495A03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540743B"/>
    <w:multiLevelType w:val="multilevel"/>
    <w:tmpl w:val="0C0A0025"/>
    <w:lvl w:ilvl="0">
      <w:start w:val="1"/>
      <w:numFmt w:val="decimal"/>
      <w:pStyle w:val="Ttol1"/>
      <w:lvlText w:val="%1"/>
      <w:lvlJc w:val="left"/>
      <w:pPr>
        <w:ind w:left="432" w:hanging="432"/>
      </w:pPr>
    </w:lvl>
    <w:lvl w:ilvl="1">
      <w:start w:val="1"/>
      <w:numFmt w:val="decimal"/>
      <w:pStyle w:val="Ttol2"/>
      <w:lvlText w:val="%1.%2"/>
      <w:lvlJc w:val="left"/>
      <w:pPr>
        <w:ind w:left="576" w:hanging="576"/>
      </w:pPr>
    </w:lvl>
    <w:lvl w:ilvl="2">
      <w:start w:val="1"/>
      <w:numFmt w:val="decimal"/>
      <w:pStyle w:val="Ttol3"/>
      <w:lvlText w:val="%1.%2.%3"/>
      <w:lvlJc w:val="left"/>
      <w:pPr>
        <w:ind w:left="720" w:hanging="720"/>
      </w:pPr>
    </w:lvl>
    <w:lvl w:ilvl="3">
      <w:start w:val="1"/>
      <w:numFmt w:val="decimal"/>
      <w:pStyle w:val="Ttol4"/>
      <w:lvlText w:val="%1.%2.%3.%4"/>
      <w:lvlJc w:val="left"/>
      <w:pPr>
        <w:ind w:left="864" w:hanging="864"/>
      </w:pPr>
    </w:lvl>
    <w:lvl w:ilvl="4">
      <w:start w:val="1"/>
      <w:numFmt w:val="decimal"/>
      <w:pStyle w:val="Ttol5"/>
      <w:lvlText w:val="%1.%2.%3.%4.%5"/>
      <w:lvlJc w:val="left"/>
      <w:pPr>
        <w:ind w:left="1008" w:hanging="1008"/>
      </w:pPr>
    </w:lvl>
    <w:lvl w:ilvl="5">
      <w:start w:val="1"/>
      <w:numFmt w:val="decimal"/>
      <w:pStyle w:val="Ttol6"/>
      <w:lvlText w:val="%1.%2.%3.%4.%5.%6"/>
      <w:lvlJc w:val="left"/>
      <w:pPr>
        <w:ind w:left="1152" w:hanging="1152"/>
      </w:pPr>
    </w:lvl>
    <w:lvl w:ilvl="6">
      <w:start w:val="1"/>
      <w:numFmt w:val="decimal"/>
      <w:pStyle w:val="Ttol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ol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ol9"/>
      <w:lvlText w:val="%1.%2.%3.%4.%5.%6.%7.%8.%9"/>
      <w:lvlJc w:val="left"/>
      <w:pPr>
        <w:ind w:left="1584" w:hanging="1584"/>
      </w:pPr>
    </w:lvl>
  </w:abstractNum>
  <w:abstractNum w:abstractNumId="62">
    <w:nsid w:val="767E7FAD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BFA7A74"/>
    <w:multiLevelType w:val="hybridMultilevel"/>
    <w:tmpl w:val="AE8CA6A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DB01BA0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F011D4A"/>
    <w:multiLevelType w:val="hybridMultilevel"/>
    <w:tmpl w:val="80EEABE8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61"/>
  </w:num>
  <w:num w:numId="4">
    <w:abstractNumId w:val="32"/>
  </w:num>
  <w:num w:numId="5">
    <w:abstractNumId w:val="30"/>
  </w:num>
  <w:num w:numId="6">
    <w:abstractNumId w:val="41"/>
  </w:num>
  <w:num w:numId="7">
    <w:abstractNumId w:val="50"/>
  </w:num>
  <w:num w:numId="8">
    <w:abstractNumId w:val="7"/>
  </w:num>
  <w:num w:numId="9">
    <w:abstractNumId w:val="65"/>
  </w:num>
  <w:num w:numId="10">
    <w:abstractNumId w:val="4"/>
  </w:num>
  <w:num w:numId="11">
    <w:abstractNumId w:val="9"/>
  </w:num>
  <w:num w:numId="12">
    <w:abstractNumId w:val="44"/>
  </w:num>
  <w:num w:numId="13">
    <w:abstractNumId w:val="35"/>
  </w:num>
  <w:num w:numId="14">
    <w:abstractNumId w:val="39"/>
  </w:num>
  <w:num w:numId="15">
    <w:abstractNumId w:val="33"/>
  </w:num>
  <w:num w:numId="16">
    <w:abstractNumId w:val="56"/>
  </w:num>
  <w:num w:numId="17">
    <w:abstractNumId w:val="26"/>
  </w:num>
  <w:num w:numId="18">
    <w:abstractNumId w:val="10"/>
  </w:num>
  <w:num w:numId="19">
    <w:abstractNumId w:val="27"/>
  </w:num>
  <w:num w:numId="20">
    <w:abstractNumId w:val="40"/>
  </w:num>
  <w:num w:numId="21">
    <w:abstractNumId w:val="48"/>
  </w:num>
  <w:num w:numId="22">
    <w:abstractNumId w:val="47"/>
  </w:num>
  <w:num w:numId="23">
    <w:abstractNumId w:val="16"/>
  </w:num>
  <w:num w:numId="24">
    <w:abstractNumId w:val="22"/>
  </w:num>
  <w:num w:numId="25">
    <w:abstractNumId w:val="58"/>
  </w:num>
  <w:num w:numId="26">
    <w:abstractNumId w:val="43"/>
  </w:num>
  <w:num w:numId="27">
    <w:abstractNumId w:val="29"/>
  </w:num>
  <w:num w:numId="28">
    <w:abstractNumId w:val="45"/>
  </w:num>
  <w:num w:numId="29">
    <w:abstractNumId w:val="3"/>
  </w:num>
  <w:num w:numId="30">
    <w:abstractNumId w:val="19"/>
  </w:num>
  <w:num w:numId="31">
    <w:abstractNumId w:val="54"/>
  </w:num>
  <w:num w:numId="32">
    <w:abstractNumId w:val="5"/>
  </w:num>
  <w:num w:numId="33">
    <w:abstractNumId w:val="21"/>
  </w:num>
  <w:num w:numId="34">
    <w:abstractNumId w:val="52"/>
  </w:num>
  <w:num w:numId="35">
    <w:abstractNumId w:val="24"/>
  </w:num>
  <w:num w:numId="36">
    <w:abstractNumId w:val="63"/>
  </w:num>
  <w:num w:numId="37">
    <w:abstractNumId w:val="57"/>
  </w:num>
  <w:num w:numId="38">
    <w:abstractNumId w:val="46"/>
  </w:num>
  <w:num w:numId="39">
    <w:abstractNumId w:val="51"/>
  </w:num>
  <w:num w:numId="40">
    <w:abstractNumId w:val="42"/>
  </w:num>
  <w:num w:numId="41">
    <w:abstractNumId w:val="17"/>
  </w:num>
  <w:num w:numId="42">
    <w:abstractNumId w:val="25"/>
  </w:num>
  <w:num w:numId="43">
    <w:abstractNumId w:val="14"/>
  </w:num>
  <w:num w:numId="44">
    <w:abstractNumId w:val="28"/>
  </w:num>
  <w:num w:numId="45">
    <w:abstractNumId w:val="2"/>
  </w:num>
  <w:num w:numId="46">
    <w:abstractNumId w:val="18"/>
  </w:num>
  <w:num w:numId="47">
    <w:abstractNumId w:val="34"/>
  </w:num>
  <w:num w:numId="48">
    <w:abstractNumId w:val="31"/>
  </w:num>
  <w:num w:numId="49">
    <w:abstractNumId w:val="20"/>
  </w:num>
  <w:num w:numId="50">
    <w:abstractNumId w:val="23"/>
  </w:num>
  <w:num w:numId="51">
    <w:abstractNumId w:val="38"/>
  </w:num>
  <w:num w:numId="52">
    <w:abstractNumId w:val="55"/>
  </w:num>
  <w:num w:numId="53">
    <w:abstractNumId w:val="53"/>
  </w:num>
  <w:num w:numId="54">
    <w:abstractNumId w:val="37"/>
  </w:num>
  <w:num w:numId="55">
    <w:abstractNumId w:val="12"/>
  </w:num>
  <w:num w:numId="56">
    <w:abstractNumId w:val="60"/>
  </w:num>
  <w:num w:numId="57">
    <w:abstractNumId w:val="59"/>
  </w:num>
  <w:num w:numId="58">
    <w:abstractNumId w:val="11"/>
  </w:num>
  <w:num w:numId="59">
    <w:abstractNumId w:val="64"/>
  </w:num>
  <w:num w:numId="60">
    <w:abstractNumId w:val="8"/>
  </w:num>
  <w:num w:numId="61">
    <w:abstractNumId w:val="15"/>
  </w:num>
  <w:num w:numId="62">
    <w:abstractNumId w:val="49"/>
  </w:num>
  <w:num w:numId="63">
    <w:abstractNumId w:val="13"/>
  </w:num>
  <w:num w:numId="64">
    <w:abstractNumId w:val="62"/>
  </w:num>
  <w:num w:numId="65">
    <w:abstractNumId w:val="36"/>
  </w:num>
  <w:num w:numId="66">
    <w:abstractNumId w:val="6"/>
  </w:num>
  <w:numIdMacAtCleanup w:val="6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ttachedTemplate r:id="rId1"/>
  <w:stylePaneFormatFilter w:val="3F01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12697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A6505"/>
    <w:rsid w:val="000028A4"/>
    <w:rsid w:val="00004258"/>
    <w:rsid w:val="00004C70"/>
    <w:rsid w:val="00005958"/>
    <w:rsid w:val="00007890"/>
    <w:rsid w:val="00010856"/>
    <w:rsid w:val="00011335"/>
    <w:rsid w:val="000133E5"/>
    <w:rsid w:val="000138D8"/>
    <w:rsid w:val="00013E48"/>
    <w:rsid w:val="000162CE"/>
    <w:rsid w:val="00021F92"/>
    <w:rsid w:val="000230CB"/>
    <w:rsid w:val="0002334E"/>
    <w:rsid w:val="00024EE3"/>
    <w:rsid w:val="000325D7"/>
    <w:rsid w:val="00034580"/>
    <w:rsid w:val="00035867"/>
    <w:rsid w:val="000358DF"/>
    <w:rsid w:val="00035992"/>
    <w:rsid w:val="0004291E"/>
    <w:rsid w:val="00051D4B"/>
    <w:rsid w:val="000544B2"/>
    <w:rsid w:val="0005601C"/>
    <w:rsid w:val="00060002"/>
    <w:rsid w:val="000603FB"/>
    <w:rsid w:val="000608B6"/>
    <w:rsid w:val="000663A2"/>
    <w:rsid w:val="00066474"/>
    <w:rsid w:val="0006746A"/>
    <w:rsid w:val="00070797"/>
    <w:rsid w:val="00070894"/>
    <w:rsid w:val="00071EF8"/>
    <w:rsid w:val="0007270E"/>
    <w:rsid w:val="00084FDB"/>
    <w:rsid w:val="00091108"/>
    <w:rsid w:val="000961C4"/>
    <w:rsid w:val="00096C19"/>
    <w:rsid w:val="000A08ED"/>
    <w:rsid w:val="000A0D3A"/>
    <w:rsid w:val="000A12C5"/>
    <w:rsid w:val="000A2110"/>
    <w:rsid w:val="000A37E2"/>
    <w:rsid w:val="000B2AE1"/>
    <w:rsid w:val="000B68B4"/>
    <w:rsid w:val="000B6BED"/>
    <w:rsid w:val="000C364A"/>
    <w:rsid w:val="000C373C"/>
    <w:rsid w:val="000C3D3D"/>
    <w:rsid w:val="000C4E39"/>
    <w:rsid w:val="000C57E2"/>
    <w:rsid w:val="000C5CCF"/>
    <w:rsid w:val="000C7085"/>
    <w:rsid w:val="000C726B"/>
    <w:rsid w:val="000C7921"/>
    <w:rsid w:val="000D23B2"/>
    <w:rsid w:val="000D2913"/>
    <w:rsid w:val="000D2D9F"/>
    <w:rsid w:val="000D3D0B"/>
    <w:rsid w:val="000D7560"/>
    <w:rsid w:val="000E1D17"/>
    <w:rsid w:val="000E302E"/>
    <w:rsid w:val="000E4C99"/>
    <w:rsid w:val="000E5BDD"/>
    <w:rsid w:val="000E6538"/>
    <w:rsid w:val="000F053B"/>
    <w:rsid w:val="000F11CC"/>
    <w:rsid w:val="000F1238"/>
    <w:rsid w:val="000F1D3A"/>
    <w:rsid w:val="000F3697"/>
    <w:rsid w:val="000F5FED"/>
    <w:rsid w:val="001026AC"/>
    <w:rsid w:val="0010399B"/>
    <w:rsid w:val="00111AA0"/>
    <w:rsid w:val="00111CDF"/>
    <w:rsid w:val="00113BCC"/>
    <w:rsid w:val="001154C6"/>
    <w:rsid w:val="00115B53"/>
    <w:rsid w:val="00116CF5"/>
    <w:rsid w:val="00120DCA"/>
    <w:rsid w:val="00122E08"/>
    <w:rsid w:val="001239E3"/>
    <w:rsid w:val="00126E46"/>
    <w:rsid w:val="00127755"/>
    <w:rsid w:val="0013087B"/>
    <w:rsid w:val="00141692"/>
    <w:rsid w:val="00146986"/>
    <w:rsid w:val="00147271"/>
    <w:rsid w:val="00150AF4"/>
    <w:rsid w:val="00151DD4"/>
    <w:rsid w:val="00151F6D"/>
    <w:rsid w:val="001554D2"/>
    <w:rsid w:val="00160EAE"/>
    <w:rsid w:val="001651D3"/>
    <w:rsid w:val="0016531F"/>
    <w:rsid w:val="001710BA"/>
    <w:rsid w:val="00172077"/>
    <w:rsid w:val="00172840"/>
    <w:rsid w:val="00172BAE"/>
    <w:rsid w:val="00173C77"/>
    <w:rsid w:val="00173D91"/>
    <w:rsid w:val="00175A5C"/>
    <w:rsid w:val="001826DD"/>
    <w:rsid w:val="00183609"/>
    <w:rsid w:val="00184CEC"/>
    <w:rsid w:val="001852B8"/>
    <w:rsid w:val="001872FD"/>
    <w:rsid w:val="00187A91"/>
    <w:rsid w:val="00192C1C"/>
    <w:rsid w:val="00193379"/>
    <w:rsid w:val="00195C5A"/>
    <w:rsid w:val="00196A7E"/>
    <w:rsid w:val="001A582E"/>
    <w:rsid w:val="001A6370"/>
    <w:rsid w:val="001A735F"/>
    <w:rsid w:val="001A74B3"/>
    <w:rsid w:val="001B10D8"/>
    <w:rsid w:val="001B22A5"/>
    <w:rsid w:val="001B22E1"/>
    <w:rsid w:val="001B2FDC"/>
    <w:rsid w:val="001B3486"/>
    <w:rsid w:val="001B5A38"/>
    <w:rsid w:val="001B6DBA"/>
    <w:rsid w:val="001C090C"/>
    <w:rsid w:val="001C5C32"/>
    <w:rsid w:val="001C6DE7"/>
    <w:rsid w:val="001D3C28"/>
    <w:rsid w:val="001D42B0"/>
    <w:rsid w:val="001E21FD"/>
    <w:rsid w:val="001E357F"/>
    <w:rsid w:val="001E5D20"/>
    <w:rsid w:val="001E6BB9"/>
    <w:rsid w:val="001E6E4F"/>
    <w:rsid w:val="001E7C1E"/>
    <w:rsid w:val="001F0F80"/>
    <w:rsid w:val="001F517A"/>
    <w:rsid w:val="001F622E"/>
    <w:rsid w:val="001F7405"/>
    <w:rsid w:val="001F792D"/>
    <w:rsid w:val="0020066E"/>
    <w:rsid w:val="00201D3A"/>
    <w:rsid w:val="00204665"/>
    <w:rsid w:val="0020556E"/>
    <w:rsid w:val="00205788"/>
    <w:rsid w:val="0020763B"/>
    <w:rsid w:val="0021457D"/>
    <w:rsid w:val="0021789A"/>
    <w:rsid w:val="00217A64"/>
    <w:rsid w:val="00222224"/>
    <w:rsid w:val="00223162"/>
    <w:rsid w:val="002249DA"/>
    <w:rsid w:val="00224AB3"/>
    <w:rsid w:val="002303A9"/>
    <w:rsid w:val="002311A2"/>
    <w:rsid w:val="00242D5F"/>
    <w:rsid w:val="00242EA1"/>
    <w:rsid w:val="00243434"/>
    <w:rsid w:val="00246526"/>
    <w:rsid w:val="00246B71"/>
    <w:rsid w:val="00250E8E"/>
    <w:rsid w:val="00250EE9"/>
    <w:rsid w:val="002623AD"/>
    <w:rsid w:val="002623C6"/>
    <w:rsid w:val="0026348B"/>
    <w:rsid w:val="002739CB"/>
    <w:rsid w:val="00273BE0"/>
    <w:rsid w:val="00275B66"/>
    <w:rsid w:val="00277D5C"/>
    <w:rsid w:val="00280BF7"/>
    <w:rsid w:val="00283B58"/>
    <w:rsid w:val="00283C34"/>
    <w:rsid w:val="002874F4"/>
    <w:rsid w:val="00292A26"/>
    <w:rsid w:val="00292DD8"/>
    <w:rsid w:val="00296C83"/>
    <w:rsid w:val="00296F3B"/>
    <w:rsid w:val="002A08F2"/>
    <w:rsid w:val="002A3BBA"/>
    <w:rsid w:val="002B15C8"/>
    <w:rsid w:val="002B47A8"/>
    <w:rsid w:val="002B6AE7"/>
    <w:rsid w:val="002C5A66"/>
    <w:rsid w:val="002C65C0"/>
    <w:rsid w:val="002C785B"/>
    <w:rsid w:val="002D43B6"/>
    <w:rsid w:val="002D4EAC"/>
    <w:rsid w:val="002D55CD"/>
    <w:rsid w:val="002D6991"/>
    <w:rsid w:val="002E1741"/>
    <w:rsid w:val="002E4C8D"/>
    <w:rsid w:val="002E5A3E"/>
    <w:rsid w:val="002E6F27"/>
    <w:rsid w:val="002F1703"/>
    <w:rsid w:val="002F2E58"/>
    <w:rsid w:val="002F358F"/>
    <w:rsid w:val="00300394"/>
    <w:rsid w:val="0030123F"/>
    <w:rsid w:val="0030129B"/>
    <w:rsid w:val="00301724"/>
    <w:rsid w:val="00301C76"/>
    <w:rsid w:val="00303DF4"/>
    <w:rsid w:val="00306830"/>
    <w:rsid w:val="00306958"/>
    <w:rsid w:val="0031044E"/>
    <w:rsid w:val="0031086C"/>
    <w:rsid w:val="0031145E"/>
    <w:rsid w:val="00311CE7"/>
    <w:rsid w:val="00312B02"/>
    <w:rsid w:val="003143CC"/>
    <w:rsid w:val="00314E59"/>
    <w:rsid w:val="0032180E"/>
    <w:rsid w:val="00323E51"/>
    <w:rsid w:val="0032589D"/>
    <w:rsid w:val="00331195"/>
    <w:rsid w:val="00331CF3"/>
    <w:rsid w:val="00336659"/>
    <w:rsid w:val="00336D9A"/>
    <w:rsid w:val="00340831"/>
    <w:rsid w:val="00342D32"/>
    <w:rsid w:val="00345B19"/>
    <w:rsid w:val="00347E2A"/>
    <w:rsid w:val="00351248"/>
    <w:rsid w:val="00351B59"/>
    <w:rsid w:val="00352E82"/>
    <w:rsid w:val="0035440F"/>
    <w:rsid w:val="00355378"/>
    <w:rsid w:val="003558B8"/>
    <w:rsid w:val="00364164"/>
    <w:rsid w:val="00364F76"/>
    <w:rsid w:val="003650BB"/>
    <w:rsid w:val="00372C25"/>
    <w:rsid w:val="0037371D"/>
    <w:rsid w:val="0037560F"/>
    <w:rsid w:val="003832AA"/>
    <w:rsid w:val="003839F5"/>
    <w:rsid w:val="00383A37"/>
    <w:rsid w:val="00384ED3"/>
    <w:rsid w:val="0038756D"/>
    <w:rsid w:val="00390082"/>
    <w:rsid w:val="0039636C"/>
    <w:rsid w:val="00396AAC"/>
    <w:rsid w:val="00396F2E"/>
    <w:rsid w:val="00397859"/>
    <w:rsid w:val="003A11E2"/>
    <w:rsid w:val="003A6982"/>
    <w:rsid w:val="003B01C5"/>
    <w:rsid w:val="003B0E94"/>
    <w:rsid w:val="003B5478"/>
    <w:rsid w:val="003B6942"/>
    <w:rsid w:val="003B7DA3"/>
    <w:rsid w:val="003C02BD"/>
    <w:rsid w:val="003D2DAB"/>
    <w:rsid w:val="003D61A1"/>
    <w:rsid w:val="003D795F"/>
    <w:rsid w:val="003E18C0"/>
    <w:rsid w:val="003E29B7"/>
    <w:rsid w:val="003E621C"/>
    <w:rsid w:val="003E6F99"/>
    <w:rsid w:val="003E763B"/>
    <w:rsid w:val="003E7D6C"/>
    <w:rsid w:val="003F09E5"/>
    <w:rsid w:val="003F10D2"/>
    <w:rsid w:val="003F2008"/>
    <w:rsid w:val="003F2913"/>
    <w:rsid w:val="003F2B73"/>
    <w:rsid w:val="0040264A"/>
    <w:rsid w:val="0040297F"/>
    <w:rsid w:val="00403A45"/>
    <w:rsid w:val="00403B9D"/>
    <w:rsid w:val="00403C8F"/>
    <w:rsid w:val="004047B6"/>
    <w:rsid w:val="0040484A"/>
    <w:rsid w:val="004062F1"/>
    <w:rsid w:val="004110EE"/>
    <w:rsid w:val="00415B6E"/>
    <w:rsid w:val="00424D80"/>
    <w:rsid w:val="0042686E"/>
    <w:rsid w:val="00427BA5"/>
    <w:rsid w:val="004321F5"/>
    <w:rsid w:val="0043351A"/>
    <w:rsid w:val="00435E60"/>
    <w:rsid w:val="00440E73"/>
    <w:rsid w:val="004419E4"/>
    <w:rsid w:val="00442A2F"/>
    <w:rsid w:val="00450963"/>
    <w:rsid w:val="00455DFF"/>
    <w:rsid w:val="0046005E"/>
    <w:rsid w:val="00460F78"/>
    <w:rsid w:val="00461553"/>
    <w:rsid w:val="004617B2"/>
    <w:rsid w:val="00463FFA"/>
    <w:rsid w:val="004644DC"/>
    <w:rsid w:val="00465FBE"/>
    <w:rsid w:val="00466CEE"/>
    <w:rsid w:val="004678F7"/>
    <w:rsid w:val="00467909"/>
    <w:rsid w:val="00467DF9"/>
    <w:rsid w:val="00472101"/>
    <w:rsid w:val="00472533"/>
    <w:rsid w:val="00475360"/>
    <w:rsid w:val="00476704"/>
    <w:rsid w:val="00477DEB"/>
    <w:rsid w:val="004823DA"/>
    <w:rsid w:val="004841EF"/>
    <w:rsid w:val="00486358"/>
    <w:rsid w:val="004869BC"/>
    <w:rsid w:val="00487BCC"/>
    <w:rsid w:val="00487EF6"/>
    <w:rsid w:val="00490837"/>
    <w:rsid w:val="004918CB"/>
    <w:rsid w:val="00491B53"/>
    <w:rsid w:val="00495984"/>
    <w:rsid w:val="00496E21"/>
    <w:rsid w:val="004977B1"/>
    <w:rsid w:val="004A16D6"/>
    <w:rsid w:val="004A1BD9"/>
    <w:rsid w:val="004A6505"/>
    <w:rsid w:val="004A7BFB"/>
    <w:rsid w:val="004B2F7E"/>
    <w:rsid w:val="004B5429"/>
    <w:rsid w:val="004C1382"/>
    <w:rsid w:val="004C353F"/>
    <w:rsid w:val="004C6C52"/>
    <w:rsid w:val="004C76A4"/>
    <w:rsid w:val="004D1184"/>
    <w:rsid w:val="004D12B4"/>
    <w:rsid w:val="004D1D8A"/>
    <w:rsid w:val="004D3978"/>
    <w:rsid w:val="004E071F"/>
    <w:rsid w:val="004E08C3"/>
    <w:rsid w:val="004E4552"/>
    <w:rsid w:val="004E4863"/>
    <w:rsid w:val="004E716D"/>
    <w:rsid w:val="004E7E43"/>
    <w:rsid w:val="004F1F7C"/>
    <w:rsid w:val="004F4DAA"/>
    <w:rsid w:val="004F4F6D"/>
    <w:rsid w:val="004F7525"/>
    <w:rsid w:val="005010F6"/>
    <w:rsid w:val="00503406"/>
    <w:rsid w:val="00513289"/>
    <w:rsid w:val="00520449"/>
    <w:rsid w:val="005204C4"/>
    <w:rsid w:val="0052070A"/>
    <w:rsid w:val="00520BB2"/>
    <w:rsid w:val="00521228"/>
    <w:rsid w:val="00522433"/>
    <w:rsid w:val="00523FEE"/>
    <w:rsid w:val="00531021"/>
    <w:rsid w:val="005346E5"/>
    <w:rsid w:val="005358F6"/>
    <w:rsid w:val="00536812"/>
    <w:rsid w:val="00536FA5"/>
    <w:rsid w:val="00542706"/>
    <w:rsid w:val="00542DD3"/>
    <w:rsid w:val="0054337A"/>
    <w:rsid w:val="005437A6"/>
    <w:rsid w:val="00545161"/>
    <w:rsid w:val="005473D9"/>
    <w:rsid w:val="00551675"/>
    <w:rsid w:val="00551FF0"/>
    <w:rsid w:val="00554264"/>
    <w:rsid w:val="0056013C"/>
    <w:rsid w:val="00562BFA"/>
    <w:rsid w:val="005672AA"/>
    <w:rsid w:val="0057147C"/>
    <w:rsid w:val="005823CB"/>
    <w:rsid w:val="00582C56"/>
    <w:rsid w:val="00586C3B"/>
    <w:rsid w:val="00593421"/>
    <w:rsid w:val="0059604B"/>
    <w:rsid w:val="005961B4"/>
    <w:rsid w:val="00597975"/>
    <w:rsid w:val="00597D72"/>
    <w:rsid w:val="005A1FD8"/>
    <w:rsid w:val="005A4AF3"/>
    <w:rsid w:val="005A57B7"/>
    <w:rsid w:val="005A7A0B"/>
    <w:rsid w:val="005B0BAA"/>
    <w:rsid w:val="005B1CEB"/>
    <w:rsid w:val="005B3B5F"/>
    <w:rsid w:val="005B67A2"/>
    <w:rsid w:val="005C2BEE"/>
    <w:rsid w:val="005D6DC2"/>
    <w:rsid w:val="005D7A69"/>
    <w:rsid w:val="005E2651"/>
    <w:rsid w:val="005E2D4D"/>
    <w:rsid w:val="005E5723"/>
    <w:rsid w:val="005E7936"/>
    <w:rsid w:val="005F2276"/>
    <w:rsid w:val="005F6364"/>
    <w:rsid w:val="005F7348"/>
    <w:rsid w:val="0060145D"/>
    <w:rsid w:val="0060353A"/>
    <w:rsid w:val="00603B4C"/>
    <w:rsid w:val="00606163"/>
    <w:rsid w:val="00606B33"/>
    <w:rsid w:val="00607EC1"/>
    <w:rsid w:val="00612C39"/>
    <w:rsid w:val="006133E3"/>
    <w:rsid w:val="0061544E"/>
    <w:rsid w:val="00616F5C"/>
    <w:rsid w:val="00617A3F"/>
    <w:rsid w:val="00621D52"/>
    <w:rsid w:val="00627CA5"/>
    <w:rsid w:val="00631FC3"/>
    <w:rsid w:val="00636385"/>
    <w:rsid w:val="00636DB1"/>
    <w:rsid w:val="0063757C"/>
    <w:rsid w:val="0064076B"/>
    <w:rsid w:val="0064255C"/>
    <w:rsid w:val="0064536B"/>
    <w:rsid w:val="00646F71"/>
    <w:rsid w:val="00651F1A"/>
    <w:rsid w:val="006541CB"/>
    <w:rsid w:val="00656498"/>
    <w:rsid w:val="006578B2"/>
    <w:rsid w:val="00660B62"/>
    <w:rsid w:val="00663355"/>
    <w:rsid w:val="006662DD"/>
    <w:rsid w:val="00671A50"/>
    <w:rsid w:val="006734F8"/>
    <w:rsid w:val="00685C85"/>
    <w:rsid w:val="006864EF"/>
    <w:rsid w:val="00687901"/>
    <w:rsid w:val="006912D5"/>
    <w:rsid w:val="00693E67"/>
    <w:rsid w:val="00694DB6"/>
    <w:rsid w:val="0069521F"/>
    <w:rsid w:val="006A1C22"/>
    <w:rsid w:val="006A2742"/>
    <w:rsid w:val="006A2F1A"/>
    <w:rsid w:val="006A353E"/>
    <w:rsid w:val="006A71B5"/>
    <w:rsid w:val="006B6B08"/>
    <w:rsid w:val="006B6E54"/>
    <w:rsid w:val="006B79A3"/>
    <w:rsid w:val="006C1739"/>
    <w:rsid w:val="006C2AF7"/>
    <w:rsid w:val="006C2C46"/>
    <w:rsid w:val="006C36F9"/>
    <w:rsid w:val="006C4A98"/>
    <w:rsid w:val="006C61C9"/>
    <w:rsid w:val="006C66CF"/>
    <w:rsid w:val="006D0E70"/>
    <w:rsid w:val="006D1B4C"/>
    <w:rsid w:val="006D424F"/>
    <w:rsid w:val="006D52FF"/>
    <w:rsid w:val="006E23A8"/>
    <w:rsid w:val="006E6E34"/>
    <w:rsid w:val="006F0416"/>
    <w:rsid w:val="006F065E"/>
    <w:rsid w:val="006F2288"/>
    <w:rsid w:val="006F4B61"/>
    <w:rsid w:val="006F61E0"/>
    <w:rsid w:val="006F7267"/>
    <w:rsid w:val="00711135"/>
    <w:rsid w:val="00711CE5"/>
    <w:rsid w:val="00714410"/>
    <w:rsid w:val="00721B49"/>
    <w:rsid w:val="007225BB"/>
    <w:rsid w:val="00722E19"/>
    <w:rsid w:val="00730A33"/>
    <w:rsid w:val="007359BB"/>
    <w:rsid w:val="00735DB4"/>
    <w:rsid w:val="00744AA5"/>
    <w:rsid w:val="0074505A"/>
    <w:rsid w:val="0074783C"/>
    <w:rsid w:val="00751247"/>
    <w:rsid w:val="00751FC3"/>
    <w:rsid w:val="007521CC"/>
    <w:rsid w:val="00753FBE"/>
    <w:rsid w:val="007574C2"/>
    <w:rsid w:val="00761299"/>
    <w:rsid w:val="007628CE"/>
    <w:rsid w:val="00762EA0"/>
    <w:rsid w:val="00763EC7"/>
    <w:rsid w:val="007664EF"/>
    <w:rsid w:val="007712D7"/>
    <w:rsid w:val="007714E5"/>
    <w:rsid w:val="00771DBA"/>
    <w:rsid w:val="0077215B"/>
    <w:rsid w:val="0077309C"/>
    <w:rsid w:val="0077480F"/>
    <w:rsid w:val="00782D2B"/>
    <w:rsid w:val="00782E56"/>
    <w:rsid w:val="0078418B"/>
    <w:rsid w:val="00786135"/>
    <w:rsid w:val="00787DFC"/>
    <w:rsid w:val="00793823"/>
    <w:rsid w:val="0079490B"/>
    <w:rsid w:val="00794D0C"/>
    <w:rsid w:val="00797DC3"/>
    <w:rsid w:val="007A3770"/>
    <w:rsid w:val="007A47B3"/>
    <w:rsid w:val="007A6388"/>
    <w:rsid w:val="007B41B2"/>
    <w:rsid w:val="007C030C"/>
    <w:rsid w:val="007C1FA0"/>
    <w:rsid w:val="007C1FAA"/>
    <w:rsid w:val="007C1FAE"/>
    <w:rsid w:val="007C42ED"/>
    <w:rsid w:val="007D17E8"/>
    <w:rsid w:val="007D20FD"/>
    <w:rsid w:val="007D46F0"/>
    <w:rsid w:val="007D5BA4"/>
    <w:rsid w:val="007D64B8"/>
    <w:rsid w:val="007D78CB"/>
    <w:rsid w:val="007E0029"/>
    <w:rsid w:val="007E0D45"/>
    <w:rsid w:val="007E0D4B"/>
    <w:rsid w:val="007E1F33"/>
    <w:rsid w:val="007E2944"/>
    <w:rsid w:val="007E2D1B"/>
    <w:rsid w:val="007E5E21"/>
    <w:rsid w:val="007E6D03"/>
    <w:rsid w:val="007F0314"/>
    <w:rsid w:val="007F3FCB"/>
    <w:rsid w:val="007F67D3"/>
    <w:rsid w:val="0080607B"/>
    <w:rsid w:val="008067E7"/>
    <w:rsid w:val="00807186"/>
    <w:rsid w:val="0081157A"/>
    <w:rsid w:val="00813F1C"/>
    <w:rsid w:val="00815179"/>
    <w:rsid w:val="00820019"/>
    <w:rsid w:val="00820D93"/>
    <w:rsid w:val="008315B9"/>
    <w:rsid w:val="00832362"/>
    <w:rsid w:val="008326C7"/>
    <w:rsid w:val="008332C9"/>
    <w:rsid w:val="00835237"/>
    <w:rsid w:val="008532B0"/>
    <w:rsid w:val="00857F12"/>
    <w:rsid w:val="00866720"/>
    <w:rsid w:val="008701F9"/>
    <w:rsid w:val="0087164D"/>
    <w:rsid w:val="008716FF"/>
    <w:rsid w:val="00876CFE"/>
    <w:rsid w:val="00877C88"/>
    <w:rsid w:val="00881FB4"/>
    <w:rsid w:val="00881FF3"/>
    <w:rsid w:val="00882B2E"/>
    <w:rsid w:val="00883D88"/>
    <w:rsid w:val="008876A1"/>
    <w:rsid w:val="008905B3"/>
    <w:rsid w:val="00894795"/>
    <w:rsid w:val="00896BEE"/>
    <w:rsid w:val="008A067A"/>
    <w:rsid w:val="008A236E"/>
    <w:rsid w:val="008A333D"/>
    <w:rsid w:val="008A6220"/>
    <w:rsid w:val="008B011D"/>
    <w:rsid w:val="008B1C8C"/>
    <w:rsid w:val="008B6A3C"/>
    <w:rsid w:val="008C0A7F"/>
    <w:rsid w:val="008C0F67"/>
    <w:rsid w:val="008C35E4"/>
    <w:rsid w:val="008D13D6"/>
    <w:rsid w:val="008D1FB5"/>
    <w:rsid w:val="008D45EB"/>
    <w:rsid w:val="008D64F6"/>
    <w:rsid w:val="008E020B"/>
    <w:rsid w:val="008E1454"/>
    <w:rsid w:val="008E17C6"/>
    <w:rsid w:val="008E61FB"/>
    <w:rsid w:val="008F1569"/>
    <w:rsid w:val="008F7E34"/>
    <w:rsid w:val="009030B3"/>
    <w:rsid w:val="009035F5"/>
    <w:rsid w:val="00904465"/>
    <w:rsid w:val="00904ABA"/>
    <w:rsid w:val="009054AC"/>
    <w:rsid w:val="00905A63"/>
    <w:rsid w:val="00912A08"/>
    <w:rsid w:val="00913502"/>
    <w:rsid w:val="00916F6F"/>
    <w:rsid w:val="00922057"/>
    <w:rsid w:val="0092230D"/>
    <w:rsid w:val="00924A00"/>
    <w:rsid w:val="0092533F"/>
    <w:rsid w:val="0093479A"/>
    <w:rsid w:val="00935719"/>
    <w:rsid w:val="009357E8"/>
    <w:rsid w:val="009375D6"/>
    <w:rsid w:val="00945FC0"/>
    <w:rsid w:val="00947531"/>
    <w:rsid w:val="00947DA2"/>
    <w:rsid w:val="00950C22"/>
    <w:rsid w:val="00951540"/>
    <w:rsid w:val="00951667"/>
    <w:rsid w:val="00953E20"/>
    <w:rsid w:val="009552D1"/>
    <w:rsid w:val="00955BB9"/>
    <w:rsid w:val="00956CB1"/>
    <w:rsid w:val="00960297"/>
    <w:rsid w:val="00961E98"/>
    <w:rsid w:val="00964ED5"/>
    <w:rsid w:val="009652FF"/>
    <w:rsid w:val="00965EDA"/>
    <w:rsid w:val="00970B01"/>
    <w:rsid w:val="009736B3"/>
    <w:rsid w:val="00986824"/>
    <w:rsid w:val="00990343"/>
    <w:rsid w:val="00990B14"/>
    <w:rsid w:val="00993888"/>
    <w:rsid w:val="00993FEC"/>
    <w:rsid w:val="009950A7"/>
    <w:rsid w:val="00997C30"/>
    <w:rsid w:val="009A04ED"/>
    <w:rsid w:val="009A07C5"/>
    <w:rsid w:val="009A0A2F"/>
    <w:rsid w:val="009A257B"/>
    <w:rsid w:val="009A6420"/>
    <w:rsid w:val="009A728A"/>
    <w:rsid w:val="009B0D0E"/>
    <w:rsid w:val="009B1924"/>
    <w:rsid w:val="009B29E6"/>
    <w:rsid w:val="009B34B7"/>
    <w:rsid w:val="009C190A"/>
    <w:rsid w:val="009C49D3"/>
    <w:rsid w:val="009C516C"/>
    <w:rsid w:val="009C5B23"/>
    <w:rsid w:val="009C6081"/>
    <w:rsid w:val="009C78E5"/>
    <w:rsid w:val="009D30E3"/>
    <w:rsid w:val="009D489C"/>
    <w:rsid w:val="009E5B9C"/>
    <w:rsid w:val="00A0354C"/>
    <w:rsid w:val="00A0408E"/>
    <w:rsid w:val="00A0647A"/>
    <w:rsid w:val="00A108AB"/>
    <w:rsid w:val="00A1138D"/>
    <w:rsid w:val="00A15071"/>
    <w:rsid w:val="00A16238"/>
    <w:rsid w:val="00A175D7"/>
    <w:rsid w:val="00A17F35"/>
    <w:rsid w:val="00A204F2"/>
    <w:rsid w:val="00A21519"/>
    <w:rsid w:val="00A26AE2"/>
    <w:rsid w:val="00A27B32"/>
    <w:rsid w:val="00A331BB"/>
    <w:rsid w:val="00A3636A"/>
    <w:rsid w:val="00A37196"/>
    <w:rsid w:val="00A44406"/>
    <w:rsid w:val="00A446CB"/>
    <w:rsid w:val="00A4730B"/>
    <w:rsid w:val="00A50AB9"/>
    <w:rsid w:val="00A50D92"/>
    <w:rsid w:val="00A5132E"/>
    <w:rsid w:val="00A517E6"/>
    <w:rsid w:val="00A521B8"/>
    <w:rsid w:val="00A52DE1"/>
    <w:rsid w:val="00A5333C"/>
    <w:rsid w:val="00A54C62"/>
    <w:rsid w:val="00A570FF"/>
    <w:rsid w:val="00A640E0"/>
    <w:rsid w:val="00A643DC"/>
    <w:rsid w:val="00A65FEE"/>
    <w:rsid w:val="00A6716B"/>
    <w:rsid w:val="00A77402"/>
    <w:rsid w:val="00A802E3"/>
    <w:rsid w:val="00A80A54"/>
    <w:rsid w:val="00A81230"/>
    <w:rsid w:val="00A81E37"/>
    <w:rsid w:val="00A82113"/>
    <w:rsid w:val="00A82C3D"/>
    <w:rsid w:val="00A842CD"/>
    <w:rsid w:val="00A86840"/>
    <w:rsid w:val="00A9220A"/>
    <w:rsid w:val="00A94AD7"/>
    <w:rsid w:val="00A966CD"/>
    <w:rsid w:val="00A976BB"/>
    <w:rsid w:val="00AA0B53"/>
    <w:rsid w:val="00AA2F8B"/>
    <w:rsid w:val="00AA58DB"/>
    <w:rsid w:val="00AA615D"/>
    <w:rsid w:val="00AA65CA"/>
    <w:rsid w:val="00AB2C2C"/>
    <w:rsid w:val="00AB3F0F"/>
    <w:rsid w:val="00AC0A24"/>
    <w:rsid w:val="00AC1D71"/>
    <w:rsid w:val="00AC3642"/>
    <w:rsid w:val="00AC54DC"/>
    <w:rsid w:val="00AC6F0E"/>
    <w:rsid w:val="00AD052E"/>
    <w:rsid w:val="00AD1654"/>
    <w:rsid w:val="00AD36F2"/>
    <w:rsid w:val="00AD3B38"/>
    <w:rsid w:val="00AD44E1"/>
    <w:rsid w:val="00AD63AB"/>
    <w:rsid w:val="00AE010B"/>
    <w:rsid w:val="00AE2357"/>
    <w:rsid w:val="00AE3ED1"/>
    <w:rsid w:val="00AE6B03"/>
    <w:rsid w:val="00AE7761"/>
    <w:rsid w:val="00AF2C9C"/>
    <w:rsid w:val="00AF3409"/>
    <w:rsid w:val="00AF3815"/>
    <w:rsid w:val="00B0219D"/>
    <w:rsid w:val="00B02D4E"/>
    <w:rsid w:val="00B02F10"/>
    <w:rsid w:val="00B02FC1"/>
    <w:rsid w:val="00B034E0"/>
    <w:rsid w:val="00B072AD"/>
    <w:rsid w:val="00B0779A"/>
    <w:rsid w:val="00B07FE6"/>
    <w:rsid w:val="00B13EED"/>
    <w:rsid w:val="00B20382"/>
    <w:rsid w:val="00B20F7C"/>
    <w:rsid w:val="00B2128C"/>
    <w:rsid w:val="00B25B31"/>
    <w:rsid w:val="00B27683"/>
    <w:rsid w:val="00B32B80"/>
    <w:rsid w:val="00B34DB8"/>
    <w:rsid w:val="00B35D5A"/>
    <w:rsid w:val="00B35F00"/>
    <w:rsid w:val="00B3785F"/>
    <w:rsid w:val="00B41FFE"/>
    <w:rsid w:val="00B5078C"/>
    <w:rsid w:val="00B52429"/>
    <w:rsid w:val="00B56DC7"/>
    <w:rsid w:val="00B6061F"/>
    <w:rsid w:val="00B6107F"/>
    <w:rsid w:val="00B61EA0"/>
    <w:rsid w:val="00B633FA"/>
    <w:rsid w:val="00B63937"/>
    <w:rsid w:val="00B6601F"/>
    <w:rsid w:val="00B67B3A"/>
    <w:rsid w:val="00B67BC9"/>
    <w:rsid w:val="00B7614A"/>
    <w:rsid w:val="00B81BF6"/>
    <w:rsid w:val="00B844C8"/>
    <w:rsid w:val="00B84CA7"/>
    <w:rsid w:val="00B86F1B"/>
    <w:rsid w:val="00B925FC"/>
    <w:rsid w:val="00B92B19"/>
    <w:rsid w:val="00B9301C"/>
    <w:rsid w:val="00B973DA"/>
    <w:rsid w:val="00BA215C"/>
    <w:rsid w:val="00BA59F9"/>
    <w:rsid w:val="00BA5C84"/>
    <w:rsid w:val="00BB0416"/>
    <w:rsid w:val="00BB148A"/>
    <w:rsid w:val="00BB3309"/>
    <w:rsid w:val="00BB332A"/>
    <w:rsid w:val="00BB6BB1"/>
    <w:rsid w:val="00BD2B43"/>
    <w:rsid w:val="00BD31BE"/>
    <w:rsid w:val="00BD35FC"/>
    <w:rsid w:val="00BD378E"/>
    <w:rsid w:val="00BD5BE5"/>
    <w:rsid w:val="00BD75B6"/>
    <w:rsid w:val="00BE2477"/>
    <w:rsid w:val="00BE2EE0"/>
    <w:rsid w:val="00BE57E5"/>
    <w:rsid w:val="00BE6BEC"/>
    <w:rsid w:val="00BF25AD"/>
    <w:rsid w:val="00BF3D44"/>
    <w:rsid w:val="00BF6435"/>
    <w:rsid w:val="00BF6515"/>
    <w:rsid w:val="00BF6526"/>
    <w:rsid w:val="00BF67B9"/>
    <w:rsid w:val="00C1114E"/>
    <w:rsid w:val="00C12183"/>
    <w:rsid w:val="00C154C9"/>
    <w:rsid w:val="00C1748E"/>
    <w:rsid w:val="00C174C8"/>
    <w:rsid w:val="00C22CA8"/>
    <w:rsid w:val="00C22DAB"/>
    <w:rsid w:val="00C2422B"/>
    <w:rsid w:val="00C24DDF"/>
    <w:rsid w:val="00C25DC3"/>
    <w:rsid w:val="00C26C2E"/>
    <w:rsid w:val="00C301E2"/>
    <w:rsid w:val="00C333EA"/>
    <w:rsid w:val="00C3614E"/>
    <w:rsid w:val="00C422B9"/>
    <w:rsid w:val="00C42FCA"/>
    <w:rsid w:val="00C43122"/>
    <w:rsid w:val="00C4483B"/>
    <w:rsid w:val="00C55D65"/>
    <w:rsid w:val="00C6021F"/>
    <w:rsid w:val="00C610EE"/>
    <w:rsid w:val="00C62AB4"/>
    <w:rsid w:val="00C639BF"/>
    <w:rsid w:val="00C70BB1"/>
    <w:rsid w:val="00C7493D"/>
    <w:rsid w:val="00C763AE"/>
    <w:rsid w:val="00C77E4E"/>
    <w:rsid w:val="00C860B1"/>
    <w:rsid w:val="00C869AF"/>
    <w:rsid w:val="00C928AE"/>
    <w:rsid w:val="00C93A7C"/>
    <w:rsid w:val="00C93D01"/>
    <w:rsid w:val="00C9627F"/>
    <w:rsid w:val="00C96A95"/>
    <w:rsid w:val="00C976C9"/>
    <w:rsid w:val="00CA1644"/>
    <w:rsid w:val="00CA2620"/>
    <w:rsid w:val="00CA3486"/>
    <w:rsid w:val="00CA362A"/>
    <w:rsid w:val="00CA77B1"/>
    <w:rsid w:val="00CA7C58"/>
    <w:rsid w:val="00CB2633"/>
    <w:rsid w:val="00CB5E40"/>
    <w:rsid w:val="00CC0261"/>
    <w:rsid w:val="00CC0FD0"/>
    <w:rsid w:val="00CD20D1"/>
    <w:rsid w:val="00CD2133"/>
    <w:rsid w:val="00CD339D"/>
    <w:rsid w:val="00CD33EB"/>
    <w:rsid w:val="00CD34C2"/>
    <w:rsid w:val="00CE03F5"/>
    <w:rsid w:val="00CE1B85"/>
    <w:rsid w:val="00CE1C8D"/>
    <w:rsid w:val="00CE321E"/>
    <w:rsid w:val="00CE3E55"/>
    <w:rsid w:val="00CE5B52"/>
    <w:rsid w:val="00CE7667"/>
    <w:rsid w:val="00CF05F9"/>
    <w:rsid w:val="00CF1B44"/>
    <w:rsid w:val="00CF3025"/>
    <w:rsid w:val="00CF48A2"/>
    <w:rsid w:val="00CF68E3"/>
    <w:rsid w:val="00CF79E5"/>
    <w:rsid w:val="00D02682"/>
    <w:rsid w:val="00D032B2"/>
    <w:rsid w:val="00D03D02"/>
    <w:rsid w:val="00D056A5"/>
    <w:rsid w:val="00D063A1"/>
    <w:rsid w:val="00D065D7"/>
    <w:rsid w:val="00D11FFC"/>
    <w:rsid w:val="00D132CC"/>
    <w:rsid w:val="00D143F7"/>
    <w:rsid w:val="00D20971"/>
    <w:rsid w:val="00D21B5A"/>
    <w:rsid w:val="00D22AE1"/>
    <w:rsid w:val="00D277BE"/>
    <w:rsid w:val="00D31138"/>
    <w:rsid w:val="00D324C1"/>
    <w:rsid w:val="00D326C9"/>
    <w:rsid w:val="00D3454D"/>
    <w:rsid w:val="00D35245"/>
    <w:rsid w:val="00D35600"/>
    <w:rsid w:val="00D40B6B"/>
    <w:rsid w:val="00D40FFE"/>
    <w:rsid w:val="00D41BF9"/>
    <w:rsid w:val="00D420A5"/>
    <w:rsid w:val="00D46237"/>
    <w:rsid w:val="00D5091C"/>
    <w:rsid w:val="00D53DD7"/>
    <w:rsid w:val="00D56B73"/>
    <w:rsid w:val="00D6061C"/>
    <w:rsid w:val="00D6124E"/>
    <w:rsid w:val="00D62B0C"/>
    <w:rsid w:val="00D70302"/>
    <w:rsid w:val="00D730DC"/>
    <w:rsid w:val="00D74B33"/>
    <w:rsid w:val="00D76BD3"/>
    <w:rsid w:val="00D82E78"/>
    <w:rsid w:val="00D85E8F"/>
    <w:rsid w:val="00D87768"/>
    <w:rsid w:val="00D90788"/>
    <w:rsid w:val="00D9217F"/>
    <w:rsid w:val="00D9262C"/>
    <w:rsid w:val="00D95D2C"/>
    <w:rsid w:val="00DA0F43"/>
    <w:rsid w:val="00DA3D77"/>
    <w:rsid w:val="00DB3671"/>
    <w:rsid w:val="00DB5489"/>
    <w:rsid w:val="00DB5A20"/>
    <w:rsid w:val="00DC0004"/>
    <w:rsid w:val="00DC237A"/>
    <w:rsid w:val="00DC3B8F"/>
    <w:rsid w:val="00DC5B0C"/>
    <w:rsid w:val="00DC60BC"/>
    <w:rsid w:val="00DC7C7E"/>
    <w:rsid w:val="00DD19A1"/>
    <w:rsid w:val="00DD2ED0"/>
    <w:rsid w:val="00DD354A"/>
    <w:rsid w:val="00DD404D"/>
    <w:rsid w:val="00DD4DBD"/>
    <w:rsid w:val="00DD5C90"/>
    <w:rsid w:val="00DD69E7"/>
    <w:rsid w:val="00DD6B0C"/>
    <w:rsid w:val="00DD7CAB"/>
    <w:rsid w:val="00DE05B1"/>
    <w:rsid w:val="00DE07C0"/>
    <w:rsid w:val="00DE6441"/>
    <w:rsid w:val="00DE75B7"/>
    <w:rsid w:val="00DF211B"/>
    <w:rsid w:val="00E00075"/>
    <w:rsid w:val="00E02068"/>
    <w:rsid w:val="00E03189"/>
    <w:rsid w:val="00E034E5"/>
    <w:rsid w:val="00E04FB4"/>
    <w:rsid w:val="00E054C8"/>
    <w:rsid w:val="00E1020C"/>
    <w:rsid w:val="00E10D84"/>
    <w:rsid w:val="00E15060"/>
    <w:rsid w:val="00E2687C"/>
    <w:rsid w:val="00E3259F"/>
    <w:rsid w:val="00E3287E"/>
    <w:rsid w:val="00E32BBE"/>
    <w:rsid w:val="00E32DCF"/>
    <w:rsid w:val="00E3369F"/>
    <w:rsid w:val="00E35916"/>
    <w:rsid w:val="00E3682C"/>
    <w:rsid w:val="00E412D8"/>
    <w:rsid w:val="00E427B8"/>
    <w:rsid w:val="00E50223"/>
    <w:rsid w:val="00E51022"/>
    <w:rsid w:val="00E55E82"/>
    <w:rsid w:val="00E56BF7"/>
    <w:rsid w:val="00E609C8"/>
    <w:rsid w:val="00E618C5"/>
    <w:rsid w:val="00E64A90"/>
    <w:rsid w:val="00E65AD4"/>
    <w:rsid w:val="00E6714A"/>
    <w:rsid w:val="00E73F16"/>
    <w:rsid w:val="00E8292A"/>
    <w:rsid w:val="00E851E4"/>
    <w:rsid w:val="00E866A6"/>
    <w:rsid w:val="00E87250"/>
    <w:rsid w:val="00E90E0B"/>
    <w:rsid w:val="00E915D2"/>
    <w:rsid w:val="00E925AB"/>
    <w:rsid w:val="00E92ACE"/>
    <w:rsid w:val="00E951F2"/>
    <w:rsid w:val="00E97B33"/>
    <w:rsid w:val="00EA275C"/>
    <w:rsid w:val="00EA608B"/>
    <w:rsid w:val="00EB065B"/>
    <w:rsid w:val="00EB1191"/>
    <w:rsid w:val="00EB1F69"/>
    <w:rsid w:val="00EB495A"/>
    <w:rsid w:val="00EB511B"/>
    <w:rsid w:val="00EB5120"/>
    <w:rsid w:val="00EB5649"/>
    <w:rsid w:val="00EB5782"/>
    <w:rsid w:val="00EB6A4A"/>
    <w:rsid w:val="00EC44FC"/>
    <w:rsid w:val="00EC598C"/>
    <w:rsid w:val="00EC5D9F"/>
    <w:rsid w:val="00ED67E9"/>
    <w:rsid w:val="00ED6EAE"/>
    <w:rsid w:val="00EE1A95"/>
    <w:rsid w:val="00EE430D"/>
    <w:rsid w:val="00EE50EB"/>
    <w:rsid w:val="00EF150A"/>
    <w:rsid w:val="00F0166C"/>
    <w:rsid w:val="00F0182A"/>
    <w:rsid w:val="00F02943"/>
    <w:rsid w:val="00F032FD"/>
    <w:rsid w:val="00F04687"/>
    <w:rsid w:val="00F05682"/>
    <w:rsid w:val="00F07CC4"/>
    <w:rsid w:val="00F10B75"/>
    <w:rsid w:val="00F11C4F"/>
    <w:rsid w:val="00F253B4"/>
    <w:rsid w:val="00F25BE3"/>
    <w:rsid w:val="00F33E7A"/>
    <w:rsid w:val="00F35133"/>
    <w:rsid w:val="00F370F2"/>
    <w:rsid w:val="00F43664"/>
    <w:rsid w:val="00F50AB3"/>
    <w:rsid w:val="00F510C6"/>
    <w:rsid w:val="00F51B23"/>
    <w:rsid w:val="00F6156A"/>
    <w:rsid w:val="00F617C7"/>
    <w:rsid w:val="00F64A26"/>
    <w:rsid w:val="00F669F3"/>
    <w:rsid w:val="00F70A5F"/>
    <w:rsid w:val="00F7123F"/>
    <w:rsid w:val="00F734B6"/>
    <w:rsid w:val="00F7380C"/>
    <w:rsid w:val="00F75889"/>
    <w:rsid w:val="00F80F21"/>
    <w:rsid w:val="00F80F82"/>
    <w:rsid w:val="00F84550"/>
    <w:rsid w:val="00F86727"/>
    <w:rsid w:val="00F86B82"/>
    <w:rsid w:val="00F875A6"/>
    <w:rsid w:val="00F90771"/>
    <w:rsid w:val="00F90BD5"/>
    <w:rsid w:val="00F91742"/>
    <w:rsid w:val="00F953E9"/>
    <w:rsid w:val="00FA3990"/>
    <w:rsid w:val="00FA537B"/>
    <w:rsid w:val="00FA7A99"/>
    <w:rsid w:val="00FB2B2C"/>
    <w:rsid w:val="00FB58F8"/>
    <w:rsid w:val="00FB5B20"/>
    <w:rsid w:val="00FB683C"/>
    <w:rsid w:val="00FB6B8C"/>
    <w:rsid w:val="00FB7440"/>
    <w:rsid w:val="00FC0804"/>
    <w:rsid w:val="00FC4564"/>
    <w:rsid w:val="00FD134F"/>
    <w:rsid w:val="00FD2D5D"/>
    <w:rsid w:val="00FD2F58"/>
    <w:rsid w:val="00FD476F"/>
    <w:rsid w:val="00FD66AA"/>
    <w:rsid w:val="00FD6C85"/>
    <w:rsid w:val="00FD6D1B"/>
    <w:rsid w:val="00FE23DF"/>
    <w:rsid w:val="00FE3314"/>
    <w:rsid w:val="00FE7905"/>
    <w:rsid w:val="00FF77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69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caption" w:semiHidden="1" w:uiPriority="35" w:unhideWhenUsed="1" w:qFormat="1"/>
    <w:lsdException w:name="Title" w:uiPriority="10" w:qFormat="1"/>
    <w:lsdException w:name="Default Paragraph Font" w:uiPriority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Plain Text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403C8F"/>
    <w:rPr>
      <w:sz w:val="22"/>
      <w:lang w:val="ca-ES"/>
    </w:rPr>
  </w:style>
  <w:style w:type="paragraph" w:styleId="Ttol1">
    <w:name w:val="heading 1"/>
    <w:basedOn w:val="Llistanumerada"/>
    <w:next w:val="Llistanumerada2"/>
    <w:link w:val="Ttol1Car"/>
    <w:uiPriority w:val="9"/>
    <w:qFormat/>
    <w:rsid w:val="00B86F1B"/>
    <w:pPr>
      <w:numPr>
        <w:numId w:val="3"/>
      </w:numPr>
      <w:spacing w:before="300" w:after="40"/>
      <w:outlineLvl w:val="0"/>
    </w:pPr>
    <w:rPr>
      <w:b/>
      <w:smallCaps/>
      <w:spacing w:val="5"/>
      <w:sz w:val="32"/>
      <w:szCs w:val="32"/>
    </w:rPr>
  </w:style>
  <w:style w:type="paragraph" w:styleId="Ttol2">
    <w:name w:val="heading 2"/>
    <w:basedOn w:val="Llistanumerada2"/>
    <w:next w:val="Normal"/>
    <w:link w:val="Ttol2Car"/>
    <w:uiPriority w:val="9"/>
    <w:unhideWhenUsed/>
    <w:qFormat/>
    <w:rsid w:val="00B86F1B"/>
    <w:pPr>
      <w:numPr>
        <w:ilvl w:val="1"/>
        <w:numId w:val="3"/>
      </w:numPr>
      <w:spacing w:before="240" w:after="80"/>
      <w:outlineLvl w:val="1"/>
    </w:pPr>
    <w:rPr>
      <w:b/>
      <w:smallCaps/>
      <w:spacing w:val="5"/>
      <w:sz w:val="28"/>
      <w:szCs w:val="28"/>
    </w:rPr>
  </w:style>
  <w:style w:type="paragraph" w:styleId="Ttol3">
    <w:name w:val="heading 3"/>
    <w:basedOn w:val="Normal"/>
    <w:next w:val="Normal"/>
    <w:link w:val="Ttol3Car"/>
    <w:uiPriority w:val="9"/>
    <w:unhideWhenUsed/>
    <w:qFormat/>
    <w:rsid w:val="00FC4564"/>
    <w:pPr>
      <w:numPr>
        <w:ilvl w:val="2"/>
        <w:numId w:val="3"/>
      </w:numPr>
      <w:outlineLvl w:val="2"/>
    </w:pPr>
    <w:rPr>
      <w:smallCaps/>
      <w:spacing w:val="5"/>
      <w:szCs w:val="24"/>
    </w:rPr>
  </w:style>
  <w:style w:type="paragraph" w:styleId="Ttol4">
    <w:name w:val="heading 4"/>
    <w:basedOn w:val="Normal"/>
    <w:next w:val="Normal"/>
    <w:link w:val="Ttol4Car"/>
    <w:uiPriority w:val="9"/>
    <w:unhideWhenUsed/>
    <w:qFormat/>
    <w:rsid w:val="00FC4564"/>
    <w:pPr>
      <w:numPr>
        <w:ilvl w:val="3"/>
        <w:numId w:val="3"/>
      </w:numPr>
      <w:spacing w:before="240"/>
      <w:outlineLvl w:val="3"/>
    </w:pPr>
    <w:rPr>
      <w:smallCaps/>
      <w:spacing w:val="10"/>
      <w:szCs w:val="22"/>
    </w:rPr>
  </w:style>
  <w:style w:type="paragraph" w:styleId="Ttol5">
    <w:name w:val="heading 5"/>
    <w:basedOn w:val="Normal"/>
    <w:next w:val="Normal"/>
    <w:link w:val="Ttol5Car"/>
    <w:uiPriority w:val="9"/>
    <w:semiHidden/>
    <w:unhideWhenUsed/>
    <w:qFormat/>
    <w:rsid w:val="00FC4564"/>
    <w:pPr>
      <w:numPr>
        <w:ilvl w:val="4"/>
        <w:numId w:val="3"/>
      </w:numPr>
      <w:spacing w:before="200"/>
      <w:outlineLvl w:val="4"/>
    </w:pPr>
    <w:rPr>
      <w:smallCaps/>
      <w:color w:val="943634" w:themeColor="accent2" w:themeShade="BF"/>
      <w:spacing w:val="10"/>
      <w:szCs w:val="26"/>
    </w:rPr>
  </w:style>
  <w:style w:type="paragraph" w:styleId="Ttol6">
    <w:name w:val="heading 6"/>
    <w:basedOn w:val="Normal"/>
    <w:next w:val="Normal"/>
    <w:link w:val="Ttol6Car"/>
    <w:uiPriority w:val="9"/>
    <w:semiHidden/>
    <w:unhideWhenUsed/>
    <w:qFormat/>
    <w:rsid w:val="00FC4564"/>
    <w:pPr>
      <w:numPr>
        <w:ilvl w:val="5"/>
        <w:numId w:val="3"/>
      </w:numPr>
      <w:outlineLvl w:val="5"/>
    </w:pPr>
    <w:rPr>
      <w:smallCaps/>
      <w:color w:val="C0504D" w:themeColor="accent2"/>
      <w:spacing w:val="5"/>
    </w:rPr>
  </w:style>
  <w:style w:type="paragraph" w:styleId="Ttol7">
    <w:name w:val="heading 7"/>
    <w:basedOn w:val="Normal"/>
    <w:next w:val="Normal"/>
    <w:link w:val="Ttol7Car"/>
    <w:uiPriority w:val="9"/>
    <w:semiHidden/>
    <w:unhideWhenUsed/>
    <w:qFormat/>
    <w:rsid w:val="00FC4564"/>
    <w:pPr>
      <w:numPr>
        <w:ilvl w:val="6"/>
        <w:numId w:val="3"/>
      </w:numPr>
      <w:outlineLvl w:val="6"/>
    </w:pPr>
    <w:rPr>
      <w:b/>
      <w:smallCaps/>
      <w:color w:val="C0504D" w:themeColor="accent2"/>
      <w:spacing w:val="10"/>
    </w:rPr>
  </w:style>
  <w:style w:type="paragraph" w:styleId="Ttol8">
    <w:name w:val="heading 8"/>
    <w:basedOn w:val="Normal"/>
    <w:next w:val="Normal"/>
    <w:link w:val="Ttol8Car"/>
    <w:uiPriority w:val="9"/>
    <w:semiHidden/>
    <w:unhideWhenUsed/>
    <w:qFormat/>
    <w:rsid w:val="00FC4564"/>
    <w:pPr>
      <w:numPr>
        <w:ilvl w:val="7"/>
        <w:numId w:val="3"/>
      </w:numPr>
      <w:outlineLvl w:val="7"/>
    </w:pPr>
    <w:rPr>
      <w:b/>
      <w:i/>
      <w:smallCaps/>
      <w:color w:val="943634" w:themeColor="accent2" w:themeShade="BF"/>
    </w:rPr>
  </w:style>
  <w:style w:type="paragraph" w:styleId="Ttol9">
    <w:name w:val="heading 9"/>
    <w:basedOn w:val="Normal"/>
    <w:next w:val="Normal"/>
    <w:link w:val="Ttol9Car"/>
    <w:uiPriority w:val="9"/>
    <w:semiHidden/>
    <w:unhideWhenUsed/>
    <w:qFormat/>
    <w:rsid w:val="00FC4564"/>
    <w:pPr>
      <w:numPr>
        <w:ilvl w:val="8"/>
        <w:numId w:val="3"/>
      </w:numPr>
      <w:outlineLvl w:val="8"/>
    </w:pPr>
    <w:rPr>
      <w:b/>
      <w:i/>
      <w:smallCaps/>
      <w:color w:val="622423" w:themeColor="accent2" w:themeShade="7F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styleId="Capalera">
    <w:name w:val="header"/>
    <w:basedOn w:val="Normal"/>
    <w:rsid w:val="00F253B4"/>
    <w:pPr>
      <w:tabs>
        <w:tab w:val="center" w:pos="4252"/>
        <w:tab w:val="right" w:pos="8504"/>
      </w:tabs>
    </w:pPr>
  </w:style>
  <w:style w:type="paragraph" w:styleId="Peu">
    <w:name w:val="footer"/>
    <w:basedOn w:val="Normal"/>
    <w:rsid w:val="00F253B4"/>
    <w:pPr>
      <w:tabs>
        <w:tab w:val="center" w:pos="4252"/>
        <w:tab w:val="right" w:pos="8504"/>
      </w:tabs>
    </w:pPr>
  </w:style>
  <w:style w:type="character" w:styleId="Nmerodepgina">
    <w:name w:val="page number"/>
    <w:basedOn w:val="Tipusdelletraperdefectedelpargraf"/>
    <w:rsid w:val="00F253B4"/>
  </w:style>
  <w:style w:type="character" w:styleId="Enlla">
    <w:name w:val="Hyperlink"/>
    <w:basedOn w:val="Tipusdelletraperdefectedelpargraf"/>
    <w:uiPriority w:val="99"/>
    <w:rsid w:val="00F253B4"/>
    <w:rPr>
      <w:color w:val="0000FF"/>
      <w:u w:val="single"/>
    </w:rPr>
  </w:style>
  <w:style w:type="character" w:styleId="Refernciadecomentari">
    <w:name w:val="annotation reference"/>
    <w:basedOn w:val="Tipusdelletraperdefectedelpargraf"/>
    <w:semiHidden/>
    <w:rsid w:val="00F253B4"/>
    <w:rPr>
      <w:sz w:val="16"/>
    </w:rPr>
  </w:style>
  <w:style w:type="paragraph" w:styleId="Textdecomentari">
    <w:name w:val="annotation text"/>
    <w:basedOn w:val="Normal"/>
    <w:semiHidden/>
    <w:rsid w:val="00F253B4"/>
  </w:style>
  <w:style w:type="paragraph" w:styleId="Textdeglobus">
    <w:name w:val="Balloon Text"/>
    <w:basedOn w:val="Normal"/>
    <w:semiHidden/>
    <w:rsid w:val="0074783C"/>
    <w:rPr>
      <w:rFonts w:ascii="Tahoma" w:hAnsi="Tahoma"/>
      <w:sz w:val="16"/>
      <w:szCs w:val="16"/>
    </w:rPr>
  </w:style>
  <w:style w:type="paragraph" w:styleId="IDC1">
    <w:name w:val="toc 1"/>
    <w:basedOn w:val="Normal"/>
    <w:next w:val="Normal"/>
    <w:autoRedefine/>
    <w:uiPriority w:val="39"/>
    <w:rsid w:val="00331195"/>
  </w:style>
  <w:style w:type="character" w:styleId="Enllavisitat">
    <w:name w:val="FollowedHyperlink"/>
    <w:basedOn w:val="Tipusdelletraperdefectedelpargraf"/>
    <w:rsid w:val="00C763AE"/>
    <w:rPr>
      <w:color w:val="800080"/>
      <w:u w:val="single"/>
    </w:rPr>
  </w:style>
  <w:style w:type="table" w:styleId="Taulaambquadrcula">
    <w:name w:val="Table Grid"/>
    <w:basedOn w:val="Taulanormal"/>
    <w:rsid w:val="00C763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DC2">
    <w:name w:val="toc 2"/>
    <w:basedOn w:val="Normal"/>
    <w:next w:val="Normal"/>
    <w:autoRedefine/>
    <w:uiPriority w:val="39"/>
    <w:rsid w:val="00E65AD4"/>
    <w:pPr>
      <w:ind w:left="240"/>
    </w:pPr>
  </w:style>
  <w:style w:type="character" w:customStyle="1" w:styleId="Ttol1Car">
    <w:name w:val="Títol 1 Car"/>
    <w:basedOn w:val="Tipusdelletraperdefectedelpargraf"/>
    <w:link w:val="Ttol1"/>
    <w:uiPriority w:val="9"/>
    <w:rsid w:val="00B86F1B"/>
    <w:rPr>
      <w:b/>
      <w:smallCaps/>
      <w:spacing w:val="5"/>
      <w:sz w:val="32"/>
      <w:szCs w:val="32"/>
      <w:lang w:val="ca-ES"/>
    </w:rPr>
  </w:style>
  <w:style w:type="paragraph" w:styleId="Textsenseformat">
    <w:name w:val="Plain Text"/>
    <w:basedOn w:val="Normal"/>
    <w:link w:val="TextsenseformatCar"/>
    <w:uiPriority w:val="99"/>
    <w:unhideWhenUsed/>
    <w:rsid w:val="00B925FC"/>
    <w:rPr>
      <w:rFonts w:ascii="Consolas" w:eastAsia="Calibri" w:hAnsi="Consolas" w:cs="Times New Roman"/>
      <w:sz w:val="21"/>
      <w:szCs w:val="21"/>
      <w:lang w:eastAsia="en-US"/>
    </w:rPr>
  </w:style>
  <w:style w:type="character" w:customStyle="1" w:styleId="TextsenseformatCar">
    <w:name w:val="Text sense format Car"/>
    <w:basedOn w:val="Tipusdelletraperdefectedelpargraf"/>
    <w:link w:val="Textsenseformat"/>
    <w:uiPriority w:val="99"/>
    <w:rsid w:val="00B925FC"/>
    <w:rPr>
      <w:rFonts w:ascii="Consolas" w:eastAsia="Calibri" w:hAnsi="Consolas" w:cs="Times New Roman"/>
      <w:sz w:val="21"/>
      <w:szCs w:val="21"/>
      <w:lang w:eastAsia="en-US"/>
    </w:rPr>
  </w:style>
  <w:style w:type="paragraph" w:styleId="Pargrafdellista">
    <w:name w:val="List Paragraph"/>
    <w:basedOn w:val="Normal"/>
    <w:uiPriority w:val="34"/>
    <w:qFormat/>
    <w:rsid w:val="00FC4564"/>
    <w:pPr>
      <w:ind w:left="720"/>
      <w:contextualSpacing/>
    </w:pPr>
  </w:style>
  <w:style w:type="character" w:customStyle="1" w:styleId="Ttol2Car">
    <w:name w:val="Títol 2 Car"/>
    <w:basedOn w:val="Tipusdelletraperdefectedelpargraf"/>
    <w:link w:val="Ttol2"/>
    <w:uiPriority w:val="9"/>
    <w:rsid w:val="00B86F1B"/>
    <w:rPr>
      <w:b/>
      <w:smallCaps/>
      <w:spacing w:val="5"/>
      <w:sz w:val="28"/>
      <w:szCs w:val="28"/>
      <w:lang w:val="ca-ES"/>
    </w:rPr>
  </w:style>
  <w:style w:type="character" w:customStyle="1" w:styleId="Ttol3Car">
    <w:name w:val="Títol 3 Car"/>
    <w:basedOn w:val="Tipusdelletraperdefectedelpargraf"/>
    <w:link w:val="Ttol3"/>
    <w:uiPriority w:val="9"/>
    <w:rsid w:val="00FC4564"/>
    <w:rPr>
      <w:smallCaps/>
      <w:spacing w:val="5"/>
      <w:sz w:val="22"/>
      <w:szCs w:val="24"/>
      <w:lang w:val="ca-ES"/>
    </w:rPr>
  </w:style>
  <w:style w:type="character" w:customStyle="1" w:styleId="Ttol4Car">
    <w:name w:val="Títol 4 Car"/>
    <w:basedOn w:val="Tipusdelletraperdefectedelpargraf"/>
    <w:link w:val="Ttol4"/>
    <w:uiPriority w:val="9"/>
    <w:rsid w:val="00FC4564"/>
    <w:rPr>
      <w:smallCaps/>
      <w:spacing w:val="10"/>
      <w:sz w:val="22"/>
      <w:szCs w:val="22"/>
      <w:lang w:val="ca-ES"/>
    </w:rPr>
  </w:style>
  <w:style w:type="character" w:customStyle="1" w:styleId="Ttol5Car">
    <w:name w:val="Títol 5 Car"/>
    <w:basedOn w:val="Tipusdelletraperdefectedelpargraf"/>
    <w:link w:val="Ttol5"/>
    <w:uiPriority w:val="9"/>
    <w:semiHidden/>
    <w:rsid w:val="00FC4564"/>
    <w:rPr>
      <w:smallCaps/>
      <w:color w:val="943634" w:themeColor="accent2" w:themeShade="BF"/>
      <w:spacing w:val="10"/>
      <w:sz w:val="22"/>
      <w:szCs w:val="26"/>
      <w:lang w:val="ca-ES"/>
    </w:rPr>
  </w:style>
  <w:style w:type="character" w:customStyle="1" w:styleId="Ttol6Car">
    <w:name w:val="Títol 6 Car"/>
    <w:basedOn w:val="Tipusdelletraperdefectedelpargraf"/>
    <w:link w:val="Ttol6"/>
    <w:uiPriority w:val="9"/>
    <w:semiHidden/>
    <w:rsid w:val="00FC4564"/>
    <w:rPr>
      <w:smallCaps/>
      <w:color w:val="C0504D" w:themeColor="accent2"/>
      <w:spacing w:val="5"/>
      <w:sz w:val="22"/>
      <w:lang w:val="ca-ES"/>
    </w:rPr>
  </w:style>
  <w:style w:type="character" w:customStyle="1" w:styleId="Ttol7Car">
    <w:name w:val="Títol 7 Car"/>
    <w:basedOn w:val="Tipusdelletraperdefectedelpargraf"/>
    <w:link w:val="Ttol7"/>
    <w:uiPriority w:val="9"/>
    <w:semiHidden/>
    <w:rsid w:val="00FC4564"/>
    <w:rPr>
      <w:b/>
      <w:smallCaps/>
      <w:color w:val="C0504D" w:themeColor="accent2"/>
      <w:spacing w:val="10"/>
      <w:sz w:val="22"/>
      <w:lang w:val="ca-ES"/>
    </w:rPr>
  </w:style>
  <w:style w:type="character" w:customStyle="1" w:styleId="Ttol8Car">
    <w:name w:val="Títol 8 Car"/>
    <w:basedOn w:val="Tipusdelletraperdefectedelpargraf"/>
    <w:link w:val="Ttol8"/>
    <w:uiPriority w:val="9"/>
    <w:semiHidden/>
    <w:rsid w:val="00FC4564"/>
    <w:rPr>
      <w:b/>
      <w:i/>
      <w:smallCaps/>
      <w:color w:val="943634" w:themeColor="accent2" w:themeShade="BF"/>
      <w:sz w:val="22"/>
      <w:lang w:val="ca-ES"/>
    </w:rPr>
  </w:style>
  <w:style w:type="character" w:customStyle="1" w:styleId="Ttol9Car">
    <w:name w:val="Títol 9 Car"/>
    <w:basedOn w:val="Tipusdelletraperdefectedelpargraf"/>
    <w:link w:val="Ttol9"/>
    <w:uiPriority w:val="9"/>
    <w:semiHidden/>
    <w:rsid w:val="00FC4564"/>
    <w:rPr>
      <w:b/>
      <w:i/>
      <w:smallCaps/>
      <w:color w:val="622423" w:themeColor="accent2" w:themeShade="7F"/>
      <w:sz w:val="22"/>
      <w:lang w:val="ca-ES"/>
    </w:rPr>
  </w:style>
  <w:style w:type="paragraph" w:styleId="Llegenda">
    <w:name w:val="caption"/>
    <w:basedOn w:val="Normal"/>
    <w:next w:val="Normal"/>
    <w:uiPriority w:val="35"/>
    <w:semiHidden/>
    <w:unhideWhenUsed/>
    <w:qFormat/>
    <w:rsid w:val="00FC4564"/>
    <w:rPr>
      <w:b/>
      <w:bCs/>
      <w:caps/>
      <w:sz w:val="16"/>
      <w:szCs w:val="18"/>
    </w:rPr>
  </w:style>
  <w:style w:type="paragraph" w:styleId="Ttol">
    <w:name w:val="Title"/>
    <w:basedOn w:val="Normal"/>
    <w:next w:val="Normal"/>
    <w:link w:val="TtolCar"/>
    <w:uiPriority w:val="10"/>
    <w:qFormat/>
    <w:rsid w:val="00FC4564"/>
    <w:pPr>
      <w:pBdr>
        <w:top w:val="single" w:sz="12" w:space="1" w:color="C0504D" w:themeColor="accent2"/>
      </w:pBdr>
      <w:jc w:val="right"/>
    </w:pPr>
    <w:rPr>
      <w:smallCaps/>
      <w:sz w:val="48"/>
      <w:szCs w:val="48"/>
    </w:rPr>
  </w:style>
  <w:style w:type="character" w:customStyle="1" w:styleId="TtolCar">
    <w:name w:val="Títol Car"/>
    <w:basedOn w:val="Tipusdelletraperdefectedelpargraf"/>
    <w:link w:val="Ttol"/>
    <w:uiPriority w:val="10"/>
    <w:rsid w:val="00FC4564"/>
    <w:rPr>
      <w:smallCaps/>
      <w:sz w:val="48"/>
      <w:szCs w:val="48"/>
    </w:rPr>
  </w:style>
  <w:style w:type="paragraph" w:styleId="Subttol">
    <w:name w:val="Subtitle"/>
    <w:basedOn w:val="Normal"/>
    <w:next w:val="Normal"/>
    <w:link w:val="SubttolCar"/>
    <w:uiPriority w:val="11"/>
    <w:qFormat/>
    <w:rsid w:val="00FC4564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olCar">
    <w:name w:val="Subtítol Car"/>
    <w:basedOn w:val="Tipusdelletraperdefectedelpargraf"/>
    <w:link w:val="Subttol"/>
    <w:uiPriority w:val="11"/>
    <w:rsid w:val="00FC4564"/>
    <w:rPr>
      <w:rFonts w:asciiTheme="majorHAnsi" w:eastAsiaTheme="majorEastAsia" w:hAnsiTheme="majorHAnsi" w:cstheme="majorBidi"/>
      <w:szCs w:val="22"/>
    </w:rPr>
  </w:style>
  <w:style w:type="character" w:styleId="Textennegreta">
    <w:name w:val="Strong"/>
    <w:uiPriority w:val="22"/>
    <w:qFormat/>
    <w:rsid w:val="00FC4564"/>
    <w:rPr>
      <w:b/>
      <w:color w:val="C0504D" w:themeColor="accent2"/>
    </w:rPr>
  </w:style>
  <w:style w:type="character" w:styleId="mfasi">
    <w:name w:val="Emphasis"/>
    <w:uiPriority w:val="20"/>
    <w:qFormat/>
    <w:rsid w:val="00FC4564"/>
    <w:rPr>
      <w:b/>
      <w:i/>
      <w:spacing w:val="10"/>
    </w:rPr>
  </w:style>
  <w:style w:type="paragraph" w:styleId="Senseespaiat">
    <w:name w:val="No Spacing"/>
    <w:basedOn w:val="Normal"/>
    <w:link w:val="SenseespaiatCar"/>
    <w:uiPriority w:val="1"/>
    <w:qFormat/>
    <w:rsid w:val="00FC4564"/>
  </w:style>
  <w:style w:type="character" w:customStyle="1" w:styleId="SenseespaiatCar">
    <w:name w:val="Sense espaiat Car"/>
    <w:basedOn w:val="Tipusdelletraperdefectedelpargraf"/>
    <w:link w:val="Senseespaiat"/>
    <w:uiPriority w:val="1"/>
    <w:rsid w:val="00FC4564"/>
  </w:style>
  <w:style w:type="paragraph" w:styleId="Cita">
    <w:name w:val="Quote"/>
    <w:basedOn w:val="Normal"/>
    <w:next w:val="Normal"/>
    <w:link w:val="CitaCar"/>
    <w:uiPriority w:val="29"/>
    <w:qFormat/>
    <w:rsid w:val="00FC4564"/>
    <w:rPr>
      <w:i/>
    </w:rPr>
  </w:style>
  <w:style w:type="character" w:customStyle="1" w:styleId="CitaCar">
    <w:name w:val="Cita Car"/>
    <w:basedOn w:val="Tipusdelletraperdefectedelpargraf"/>
    <w:link w:val="Cita"/>
    <w:uiPriority w:val="29"/>
    <w:rsid w:val="00FC4564"/>
    <w:rPr>
      <w:i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FC4564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intensaCar">
    <w:name w:val="Cita intensa Car"/>
    <w:basedOn w:val="Tipusdelletraperdefectedelpargraf"/>
    <w:link w:val="Citaintensa"/>
    <w:uiPriority w:val="30"/>
    <w:rsid w:val="00FC4564"/>
    <w:rPr>
      <w:b/>
      <w:i/>
      <w:color w:val="FFFFFF" w:themeColor="background1"/>
      <w:shd w:val="clear" w:color="auto" w:fill="C0504D" w:themeFill="accent2"/>
    </w:rPr>
  </w:style>
  <w:style w:type="character" w:styleId="mfasisubtil">
    <w:name w:val="Subtle Emphasis"/>
    <w:uiPriority w:val="19"/>
    <w:qFormat/>
    <w:rsid w:val="00FC4564"/>
    <w:rPr>
      <w:i/>
    </w:rPr>
  </w:style>
  <w:style w:type="character" w:styleId="mfasiintens">
    <w:name w:val="Intense Emphasis"/>
    <w:uiPriority w:val="21"/>
    <w:qFormat/>
    <w:rsid w:val="00FC4564"/>
    <w:rPr>
      <w:b/>
      <w:i/>
      <w:color w:val="C0504D" w:themeColor="accent2"/>
      <w:spacing w:val="10"/>
    </w:rPr>
  </w:style>
  <w:style w:type="character" w:styleId="Refernciasubtil">
    <w:name w:val="Subtle Reference"/>
    <w:uiPriority w:val="31"/>
    <w:qFormat/>
    <w:rsid w:val="00FC4564"/>
    <w:rPr>
      <w:b/>
    </w:rPr>
  </w:style>
  <w:style w:type="character" w:styleId="Refernciaintensa">
    <w:name w:val="Intense Reference"/>
    <w:uiPriority w:val="32"/>
    <w:qFormat/>
    <w:rsid w:val="00FC4564"/>
    <w:rPr>
      <w:b/>
      <w:bCs/>
      <w:smallCaps/>
      <w:spacing w:val="5"/>
      <w:sz w:val="22"/>
      <w:szCs w:val="22"/>
      <w:u w:val="single"/>
    </w:rPr>
  </w:style>
  <w:style w:type="character" w:styleId="Ttoldelllibre">
    <w:name w:val="Book Title"/>
    <w:uiPriority w:val="33"/>
    <w:qFormat/>
    <w:rsid w:val="00FC456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oldelIDC">
    <w:name w:val="TOC Heading"/>
    <w:basedOn w:val="Ttol1"/>
    <w:next w:val="Normal"/>
    <w:uiPriority w:val="39"/>
    <w:semiHidden/>
    <w:unhideWhenUsed/>
    <w:qFormat/>
    <w:rsid w:val="00FC4564"/>
    <w:pPr>
      <w:outlineLvl w:val="9"/>
    </w:pPr>
  </w:style>
  <w:style w:type="paragraph" w:customStyle="1" w:styleId="EncabezadoAnalisis">
    <w:name w:val="Encabezado_Analisis"/>
    <w:basedOn w:val="Normal"/>
    <w:qFormat/>
    <w:rsid w:val="007F3FCB"/>
    <w:pPr>
      <w:framePr w:wrap="around" w:vAnchor="text" w:hAnchor="text" w:y="1"/>
    </w:pPr>
    <w:rPr>
      <w:rFonts w:ascii="Arial" w:hAnsi="Arial"/>
      <w:b/>
    </w:rPr>
  </w:style>
  <w:style w:type="paragraph" w:customStyle="1" w:styleId="Ttulo11">
    <w:name w:val="Título 11"/>
    <w:basedOn w:val="Normal"/>
    <w:next w:val="Normal"/>
    <w:link w:val="Ttol1Car"/>
    <w:uiPriority w:val="9"/>
    <w:qFormat/>
    <w:rsid w:val="00FC4564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Llistanumerada">
    <w:name w:val="List Number"/>
    <w:basedOn w:val="Normal"/>
    <w:rsid w:val="00021F92"/>
    <w:pPr>
      <w:numPr>
        <w:numId w:val="1"/>
      </w:numPr>
      <w:contextualSpacing/>
    </w:pPr>
  </w:style>
  <w:style w:type="paragraph" w:customStyle="1" w:styleId="Ttulo21">
    <w:name w:val="Título 21"/>
    <w:basedOn w:val="Normal"/>
    <w:next w:val="Normal"/>
    <w:link w:val="Ttol2Car"/>
    <w:uiPriority w:val="9"/>
    <w:unhideWhenUsed/>
    <w:qFormat/>
    <w:rsid w:val="00021F92"/>
    <w:pPr>
      <w:spacing w:before="240" w:after="80"/>
      <w:outlineLvl w:val="1"/>
    </w:pPr>
    <w:rPr>
      <w:smallCaps/>
      <w:spacing w:val="5"/>
      <w:sz w:val="28"/>
      <w:szCs w:val="28"/>
    </w:rPr>
  </w:style>
  <w:style w:type="paragraph" w:styleId="Llistanumerada2">
    <w:name w:val="List Number 2"/>
    <w:basedOn w:val="Normal"/>
    <w:rsid w:val="00B86F1B"/>
    <w:pPr>
      <w:numPr>
        <w:numId w:val="2"/>
      </w:numPr>
      <w:contextualSpacing/>
    </w:pPr>
  </w:style>
  <w:style w:type="table" w:customStyle="1" w:styleId="Listaclara-nfasis12">
    <w:name w:val="Lista clara - Énfasis 12"/>
    <w:basedOn w:val="Taulanormal"/>
    <w:uiPriority w:val="61"/>
    <w:rsid w:val="004869BC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MIT">
    <w:name w:val="LIMIT"/>
    <w:basedOn w:val="Listaclara-nfasis12"/>
    <w:uiPriority w:val="99"/>
    <w:qFormat/>
    <w:rsid w:val="00292DD8"/>
    <w:rPr>
      <w:sz w:val="22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IDC3">
    <w:name w:val="toc 3"/>
    <w:basedOn w:val="Normal"/>
    <w:next w:val="Normal"/>
    <w:autoRedefine/>
    <w:uiPriority w:val="39"/>
    <w:rsid w:val="00997C30"/>
    <w:pPr>
      <w:tabs>
        <w:tab w:val="left" w:pos="1320"/>
        <w:tab w:val="right" w:leader="dot" w:pos="9060"/>
      </w:tabs>
      <w:ind w:left="442"/>
    </w:pPr>
  </w:style>
  <w:style w:type="character" w:customStyle="1" w:styleId="staticfield">
    <w:name w:val="staticfield"/>
    <w:basedOn w:val="Tipusdelletraperdefectedelpargraf"/>
    <w:rsid w:val="002F2E5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5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2542">
          <w:marLeft w:val="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72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4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header" Target="header2.xm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\\linux01\cecomasa\docs\plantilles\ANL_titoldocument_vx_aaaammd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6F0B63D-DF5F-4CC2-A158-2A4AD8FDA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ANL_titoldocument_vx_aaaammdd.dotx</Template>
  <TotalTime>3502</TotalTime>
  <Pages>130</Pages>
  <Words>6376</Words>
  <Characters>35073</Characters>
  <Application>Microsoft Office Word</Application>
  <DocSecurity>0</DocSecurity>
  <Lines>292</Lines>
  <Paragraphs>82</Paragraphs>
  <ScaleCrop>false</ScaleCrop>
  <HeadingPairs>
    <vt:vector size="4" baseType="variant">
      <vt:variant>
        <vt:lpstr>Títol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Pla de proves amb Selenium</vt:lpstr>
      <vt:lpstr>Títol Document</vt:lpstr>
    </vt:vector>
  </TitlesOfParts>
  <Company>CECOMASA</Company>
  <LinksUpToDate>false</LinksUpToDate>
  <CharactersWithSpaces>41367</CharactersWithSpaces>
  <SharedDoc>false</SharedDoc>
  <HLinks>
    <vt:vector size="84" baseType="variant">
      <vt:variant>
        <vt:i4>5111810</vt:i4>
      </vt:variant>
      <vt:variant>
        <vt:i4>81</vt:i4>
      </vt:variant>
      <vt:variant>
        <vt:i4>0</vt:i4>
      </vt:variant>
      <vt:variant>
        <vt:i4>5</vt:i4>
      </vt:variant>
      <vt:variant>
        <vt:lpwstr>http://www.conselldemallorca.net/</vt:lpwstr>
      </vt:variant>
      <vt:variant>
        <vt:lpwstr/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_Toc246310135</vt:lpwstr>
      </vt:variant>
      <vt:variant>
        <vt:i4>1245236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_Toc246310134</vt:lpwstr>
      </vt:variant>
      <vt:variant>
        <vt:i4>1245236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_Toc246310133</vt:lpwstr>
      </vt:variant>
      <vt:variant>
        <vt:i4>1245236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_Toc246310132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_Toc246310131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_Toc246310130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_Toc246310129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_Toc246310128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_Toc246310127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_Toc246310126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_Toc246310125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_Toc246310124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_Toc246310123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 de proves amb Selenium</dc:title>
  <dc:subject>Nom del projecte</dc:subject>
  <dc:creator>paulac</dc:creator>
  <cp:lastModifiedBy>paulac</cp:lastModifiedBy>
  <cp:revision>414</cp:revision>
  <cp:lastPrinted>2013-10-31T09:28:00Z</cp:lastPrinted>
  <dcterms:created xsi:type="dcterms:W3CDTF">2013-10-30T10:28:00Z</dcterms:created>
  <dcterms:modified xsi:type="dcterms:W3CDTF">2013-11-28T12:39:00Z</dcterms:modified>
</cp:coreProperties>
</file>